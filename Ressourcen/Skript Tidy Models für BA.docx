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5F314" w14:textId="3623FB8B" w:rsidR="00515B3A" w:rsidRDefault="009C6D72" w:rsidP="00667620">
      <w:pPr>
        <w:pStyle w:val="Textkrper"/>
        <w:jc w:val="center"/>
        <w:rPr>
          <w:b/>
          <w:sz w:val="31"/>
          <w:szCs w:val="31"/>
        </w:rPr>
      </w:pPr>
      <w:r w:rsidRPr="00667620">
        <w:rPr>
          <w:b/>
          <w:sz w:val="31"/>
          <w:szCs w:val="31"/>
        </w:rPr>
        <w:t>Inhalt</w:t>
      </w:r>
    </w:p>
    <w:p w14:paraId="78C092B4" w14:textId="1938A7FC" w:rsidR="00867EF4" w:rsidRDefault="00867EF4" w:rsidP="00667620">
      <w:pPr>
        <w:pStyle w:val="Textkrper"/>
        <w:jc w:val="center"/>
        <w:rPr>
          <w:b/>
          <w:sz w:val="31"/>
          <w:szCs w:val="31"/>
        </w:rPr>
      </w:pPr>
    </w:p>
    <w:p w14:paraId="5009E2A9" w14:textId="10424A96" w:rsidR="00B1206A" w:rsidRDefault="00BA7AC1">
      <w:pPr>
        <w:pStyle w:val="Verzeichnis1"/>
        <w:rPr>
          <w:rFonts w:asciiTheme="minorHAnsi" w:eastAsiaTheme="minorEastAsia" w:hAnsiTheme="minorHAnsi" w:cstheme="minorBidi"/>
          <w:b w:val="0"/>
          <w:kern w:val="2"/>
          <w:lang w:val="de-DE"/>
          <w14:ligatures w14:val="standardContextual"/>
        </w:rPr>
      </w:pPr>
      <w:r>
        <w:fldChar w:fldCharType="begin"/>
      </w:r>
      <w:r w:rsidR="00C66A38">
        <w:instrText xml:space="preserve"> TOC \o "1-2" \h \z \u </w:instrText>
      </w:r>
      <w:r>
        <w:fldChar w:fldCharType="separate"/>
      </w:r>
      <w:hyperlink w:anchor="_Toc165445689" w:history="1">
        <w:r w:rsidR="00B1206A" w:rsidRPr="008C3CB7">
          <w:rPr>
            <w:rStyle w:val="Hyperlink"/>
          </w:rPr>
          <w:t>1</w:t>
        </w:r>
        <w:r w:rsidR="00B1206A">
          <w:rPr>
            <w:rFonts w:asciiTheme="minorHAnsi" w:eastAsiaTheme="minorEastAsia" w:hAnsiTheme="minorHAnsi" w:cstheme="minorBidi"/>
            <w:b w:val="0"/>
            <w:kern w:val="2"/>
            <w:lang w:val="de-DE"/>
            <w14:ligatures w14:val="standardContextual"/>
          </w:rPr>
          <w:tab/>
        </w:r>
        <w:r w:rsidR="00B1206A" w:rsidRPr="008C3CB7">
          <w:rPr>
            <w:rStyle w:val="Hyperlink"/>
          </w:rPr>
          <w:t>Ressourcen</w:t>
        </w:r>
        <w:r w:rsidR="00B1206A">
          <w:rPr>
            <w:webHidden/>
          </w:rPr>
          <w:tab/>
        </w:r>
        <w:r w:rsidR="00B1206A">
          <w:rPr>
            <w:webHidden/>
          </w:rPr>
          <w:fldChar w:fldCharType="begin"/>
        </w:r>
        <w:r w:rsidR="00B1206A">
          <w:rPr>
            <w:webHidden/>
          </w:rPr>
          <w:instrText xml:space="preserve"> PAGEREF _Toc165445689 \h </w:instrText>
        </w:r>
        <w:r w:rsidR="00B1206A">
          <w:rPr>
            <w:webHidden/>
          </w:rPr>
        </w:r>
        <w:r w:rsidR="00B1206A">
          <w:rPr>
            <w:webHidden/>
          </w:rPr>
          <w:fldChar w:fldCharType="separate"/>
        </w:r>
        <w:r w:rsidR="00B1206A">
          <w:rPr>
            <w:webHidden/>
          </w:rPr>
          <w:t>2</w:t>
        </w:r>
        <w:r w:rsidR="00B1206A">
          <w:rPr>
            <w:webHidden/>
          </w:rPr>
          <w:fldChar w:fldCharType="end"/>
        </w:r>
      </w:hyperlink>
    </w:p>
    <w:p w14:paraId="2649527A" w14:textId="5DD8824B" w:rsidR="00B1206A" w:rsidRDefault="00B1206A">
      <w:pPr>
        <w:pStyle w:val="Verzeichnis1"/>
        <w:rPr>
          <w:rFonts w:asciiTheme="minorHAnsi" w:eastAsiaTheme="minorEastAsia" w:hAnsiTheme="minorHAnsi" w:cstheme="minorBidi"/>
          <w:b w:val="0"/>
          <w:kern w:val="2"/>
          <w:lang w:val="de-DE"/>
          <w14:ligatures w14:val="standardContextual"/>
        </w:rPr>
      </w:pPr>
      <w:hyperlink w:anchor="_Toc165445690" w:history="1">
        <w:r w:rsidRPr="008C3CB7">
          <w:rPr>
            <w:rStyle w:val="Hyperlink"/>
          </w:rPr>
          <w:t>2</w:t>
        </w:r>
        <w:r>
          <w:rPr>
            <w:rFonts w:asciiTheme="minorHAnsi" w:eastAsiaTheme="minorEastAsia" w:hAnsiTheme="minorHAnsi" w:cstheme="minorBidi"/>
            <w:b w:val="0"/>
            <w:kern w:val="2"/>
            <w:lang w:val="de-DE"/>
            <w14:ligatures w14:val="standardContextual"/>
          </w:rPr>
          <w:tab/>
        </w:r>
        <w:r w:rsidRPr="008C3CB7">
          <w:rPr>
            <w:rStyle w:val="Hyperlink"/>
          </w:rPr>
          <w:t>Grund-Prozedur</w:t>
        </w:r>
        <w:r>
          <w:rPr>
            <w:webHidden/>
          </w:rPr>
          <w:tab/>
        </w:r>
        <w:r>
          <w:rPr>
            <w:webHidden/>
          </w:rPr>
          <w:fldChar w:fldCharType="begin"/>
        </w:r>
        <w:r>
          <w:rPr>
            <w:webHidden/>
          </w:rPr>
          <w:instrText xml:space="preserve"> PAGEREF _Toc165445690 \h </w:instrText>
        </w:r>
        <w:r>
          <w:rPr>
            <w:webHidden/>
          </w:rPr>
        </w:r>
        <w:r>
          <w:rPr>
            <w:webHidden/>
          </w:rPr>
          <w:fldChar w:fldCharType="separate"/>
        </w:r>
        <w:r>
          <w:rPr>
            <w:webHidden/>
          </w:rPr>
          <w:t>2</w:t>
        </w:r>
        <w:r>
          <w:rPr>
            <w:webHidden/>
          </w:rPr>
          <w:fldChar w:fldCharType="end"/>
        </w:r>
      </w:hyperlink>
    </w:p>
    <w:p w14:paraId="65EDC711" w14:textId="5277A289" w:rsidR="00B1206A" w:rsidRDefault="00B1206A">
      <w:pPr>
        <w:pStyle w:val="Verzeichnis2"/>
        <w:rPr>
          <w:rFonts w:asciiTheme="minorHAnsi" w:eastAsiaTheme="minorEastAsia" w:hAnsiTheme="minorHAnsi" w:cstheme="minorBidi"/>
          <w:kern w:val="2"/>
          <w14:ligatures w14:val="standardContextual"/>
        </w:rPr>
      </w:pPr>
      <w:hyperlink w:anchor="_Toc165445691" w:history="1">
        <w:r w:rsidRPr="008C3CB7">
          <w:rPr>
            <w:rStyle w:val="Hyperlink"/>
          </w:rPr>
          <w:t>2.1</w:t>
        </w:r>
        <w:r>
          <w:rPr>
            <w:rFonts w:asciiTheme="minorHAnsi" w:eastAsiaTheme="minorEastAsia" w:hAnsiTheme="minorHAnsi" w:cstheme="minorBidi"/>
            <w:kern w:val="2"/>
            <w14:ligatures w14:val="standardContextual"/>
          </w:rPr>
          <w:tab/>
        </w:r>
        <w:r w:rsidRPr="008C3CB7">
          <w:rPr>
            <w:rStyle w:val="Hyperlink"/>
          </w:rPr>
          <w:t>Split the data</w:t>
        </w:r>
        <w:r>
          <w:rPr>
            <w:webHidden/>
          </w:rPr>
          <w:tab/>
        </w:r>
        <w:r>
          <w:rPr>
            <w:webHidden/>
          </w:rPr>
          <w:fldChar w:fldCharType="begin"/>
        </w:r>
        <w:r>
          <w:rPr>
            <w:webHidden/>
          </w:rPr>
          <w:instrText xml:space="preserve"> PAGEREF _Toc165445691 \h </w:instrText>
        </w:r>
        <w:r>
          <w:rPr>
            <w:webHidden/>
          </w:rPr>
        </w:r>
        <w:r>
          <w:rPr>
            <w:webHidden/>
          </w:rPr>
          <w:fldChar w:fldCharType="separate"/>
        </w:r>
        <w:r>
          <w:rPr>
            <w:webHidden/>
          </w:rPr>
          <w:t>2</w:t>
        </w:r>
        <w:r>
          <w:rPr>
            <w:webHidden/>
          </w:rPr>
          <w:fldChar w:fldCharType="end"/>
        </w:r>
      </w:hyperlink>
    </w:p>
    <w:p w14:paraId="6DFAD295" w14:textId="43F41446" w:rsidR="00B1206A" w:rsidRDefault="00B1206A">
      <w:pPr>
        <w:pStyle w:val="Verzeichnis2"/>
        <w:rPr>
          <w:rFonts w:asciiTheme="minorHAnsi" w:eastAsiaTheme="minorEastAsia" w:hAnsiTheme="minorHAnsi" w:cstheme="minorBidi"/>
          <w:kern w:val="2"/>
          <w14:ligatures w14:val="standardContextual"/>
        </w:rPr>
      </w:pPr>
      <w:hyperlink w:anchor="_Toc165445692" w:history="1">
        <w:r w:rsidRPr="008C3CB7">
          <w:rPr>
            <w:rStyle w:val="Hyperlink"/>
            <w:lang w:val="en-GB"/>
          </w:rPr>
          <w:t>2.2</w:t>
        </w:r>
        <w:r>
          <w:rPr>
            <w:rFonts w:asciiTheme="minorHAnsi" w:eastAsiaTheme="minorEastAsia" w:hAnsiTheme="minorHAnsi" w:cstheme="minorBidi"/>
            <w:kern w:val="2"/>
            <w14:ligatures w14:val="standardContextual"/>
          </w:rPr>
          <w:tab/>
        </w:r>
        <w:r w:rsidRPr="008C3CB7">
          <w:rPr>
            <w:rStyle w:val="Hyperlink"/>
            <w:lang w:val="en-GB"/>
          </w:rPr>
          <w:t>Create the recipe: Set up the Data and Model Formula</w:t>
        </w:r>
        <w:r>
          <w:rPr>
            <w:webHidden/>
          </w:rPr>
          <w:tab/>
        </w:r>
        <w:r>
          <w:rPr>
            <w:webHidden/>
          </w:rPr>
          <w:fldChar w:fldCharType="begin"/>
        </w:r>
        <w:r>
          <w:rPr>
            <w:webHidden/>
          </w:rPr>
          <w:instrText xml:space="preserve"> PAGEREF _Toc165445692 \h </w:instrText>
        </w:r>
        <w:r>
          <w:rPr>
            <w:webHidden/>
          </w:rPr>
        </w:r>
        <w:r>
          <w:rPr>
            <w:webHidden/>
          </w:rPr>
          <w:fldChar w:fldCharType="separate"/>
        </w:r>
        <w:r>
          <w:rPr>
            <w:webHidden/>
          </w:rPr>
          <w:t>6</w:t>
        </w:r>
        <w:r>
          <w:rPr>
            <w:webHidden/>
          </w:rPr>
          <w:fldChar w:fldCharType="end"/>
        </w:r>
      </w:hyperlink>
    </w:p>
    <w:p w14:paraId="4A6D7E30" w14:textId="7EF97F86" w:rsidR="00B1206A" w:rsidRDefault="00B1206A">
      <w:pPr>
        <w:pStyle w:val="Verzeichnis2"/>
        <w:rPr>
          <w:rFonts w:asciiTheme="minorHAnsi" w:eastAsiaTheme="minorEastAsia" w:hAnsiTheme="minorHAnsi" w:cstheme="minorBidi"/>
          <w:kern w:val="2"/>
          <w14:ligatures w14:val="standardContextual"/>
        </w:rPr>
      </w:pPr>
      <w:hyperlink w:anchor="_Toc165445693" w:history="1">
        <w:r w:rsidRPr="008C3CB7">
          <w:rPr>
            <w:rStyle w:val="Hyperlink"/>
          </w:rPr>
          <w:t>2.3</w:t>
        </w:r>
        <w:r>
          <w:rPr>
            <w:rFonts w:asciiTheme="minorHAnsi" w:eastAsiaTheme="minorEastAsia" w:hAnsiTheme="minorHAnsi" w:cstheme="minorBidi"/>
            <w:kern w:val="2"/>
            <w14:ligatures w14:val="standardContextual"/>
          </w:rPr>
          <w:tab/>
        </w:r>
        <w:r w:rsidRPr="008C3CB7">
          <w:rPr>
            <w:rStyle w:val="Hyperlink"/>
          </w:rPr>
          <w:t>Specify the model</w:t>
        </w:r>
        <w:r>
          <w:rPr>
            <w:webHidden/>
          </w:rPr>
          <w:tab/>
        </w:r>
        <w:r>
          <w:rPr>
            <w:webHidden/>
          </w:rPr>
          <w:fldChar w:fldCharType="begin"/>
        </w:r>
        <w:r>
          <w:rPr>
            <w:webHidden/>
          </w:rPr>
          <w:instrText xml:space="preserve"> PAGEREF _Toc165445693 \h </w:instrText>
        </w:r>
        <w:r>
          <w:rPr>
            <w:webHidden/>
          </w:rPr>
        </w:r>
        <w:r>
          <w:rPr>
            <w:webHidden/>
          </w:rPr>
          <w:fldChar w:fldCharType="separate"/>
        </w:r>
        <w:r>
          <w:rPr>
            <w:webHidden/>
          </w:rPr>
          <w:t>11</w:t>
        </w:r>
        <w:r>
          <w:rPr>
            <w:webHidden/>
          </w:rPr>
          <w:fldChar w:fldCharType="end"/>
        </w:r>
      </w:hyperlink>
    </w:p>
    <w:p w14:paraId="658ECC2E" w14:textId="778B1490" w:rsidR="00B1206A" w:rsidRDefault="00B1206A">
      <w:pPr>
        <w:pStyle w:val="Verzeichnis2"/>
        <w:rPr>
          <w:rFonts w:asciiTheme="minorHAnsi" w:eastAsiaTheme="minorEastAsia" w:hAnsiTheme="minorHAnsi" w:cstheme="minorBidi"/>
          <w:kern w:val="2"/>
          <w14:ligatures w14:val="standardContextual"/>
        </w:rPr>
      </w:pPr>
      <w:hyperlink w:anchor="_Toc165445694" w:history="1">
        <w:r w:rsidRPr="008C3CB7">
          <w:rPr>
            <w:rStyle w:val="Hyperlink"/>
          </w:rPr>
          <w:t>2.4</w:t>
        </w:r>
        <w:r>
          <w:rPr>
            <w:rFonts w:asciiTheme="minorHAnsi" w:eastAsiaTheme="minorEastAsia" w:hAnsiTheme="minorHAnsi" w:cstheme="minorBidi"/>
            <w:kern w:val="2"/>
            <w14:ligatures w14:val="standardContextual"/>
          </w:rPr>
          <w:tab/>
        </w:r>
        <w:r w:rsidRPr="008C3CB7">
          <w:rPr>
            <w:rStyle w:val="Hyperlink"/>
          </w:rPr>
          <w:t>Fit the data</w:t>
        </w:r>
        <w:r>
          <w:rPr>
            <w:webHidden/>
          </w:rPr>
          <w:tab/>
        </w:r>
        <w:r>
          <w:rPr>
            <w:webHidden/>
          </w:rPr>
          <w:fldChar w:fldCharType="begin"/>
        </w:r>
        <w:r>
          <w:rPr>
            <w:webHidden/>
          </w:rPr>
          <w:instrText xml:space="preserve"> PAGEREF _Toc165445694 \h </w:instrText>
        </w:r>
        <w:r>
          <w:rPr>
            <w:webHidden/>
          </w:rPr>
        </w:r>
        <w:r>
          <w:rPr>
            <w:webHidden/>
          </w:rPr>
          <w:fldChar w:fldCharType="separate"/>
        </w:r>
        <w:r>
          <w:rPr>
            <w:webHidden/>
          </w:rPr>
          <w:t>12</w:t>
        </w:r>
        <w:r>
          <w:rPr>
            <w:webHidden/>
          </w:rPr>
          <w:fldChar w:fldCharType="end"/>
        </w:r>
      </w:hyperlink>
    </w:p>
    <w:p w14:paraId="323BEB43" w14:textId="42B5A63A" w:rsidR="00B1206A" w:rsidRDefault="00B1206A">
      <w:pPr>
        <w:pStyle w:val="Verzeichnis2"/>
        <w:rPr>
          <w:rFonts w:asciiTheme="minorHAnsi" w:eastAsiaTheme="minorEastAsia" w:hAnsiTheme="minorHAnsi" w:cstheme="minorBidi"/>
          <w:kern w:val="2"/>
          <w14:ligatures w14:val="standardContextual"/>
        </w:rPr>
      </w:pPr>
      <w:hyperlink w:anchor="_Toc165445695" w:history="1">
        <w:r w:rsidRPr="008C3CB7">
          <w:rPr>
            <w:rStyle w:val="Hyperlink"/>
            <w:lang w:val="en-GB"/>
          </w:rPr>
          <w:t>2.5</w:t>
        </w:r>
        <w:r>
          <w:rPr>
            <w:rFonts w:asciiTheme="minorHAnsi" w:eastAsiaTheme="minorEastAsia" w:hAnsiTheme="minorHAnsi" w:cstheme="minorBidi"/>
            <w:kern w:val="2"/>
            <w14:ligatures w14:val="standardContextual"/>
          </w:rPr>
          <w:tab/>
        </w:r>
        <w:r w:rsidRPr="008C3CB7">
          <w:rPr>
            <w:rStyle w:val="Hyperlink"/>
            <w:lang w:val="en-GB"/>
          </w:rPr>
          <w:t>The Final Test: Anwendung des Modells auf die Testdaten</w:t>
        </w:r>
        <w:r>
          <w:rPr>
            <w:webHidden/>
          </w:rPr>
          <w:tab/>
        </w:r>
        <w:r>
          <w:rPr>
            <w:webHidden/>
          </w:rPr>
          <w:fldChar w:fldCharType="begin"/>
        </w:r>
        <w:r>
          <w:rPr>
            <w:webHidden/>
          </w:rPr>
          <w:instrText xml:space="preserve"> PAGEREF _Toc165445695 \h </w:instrText>
        </w:r>
        <w:r>
          <w:rPr>
            <w:webHidden/>
          </w:rPr>
        </w:r>
        <w:r>
          <w:rPr>
            <w:webHidden/>
          </w:rPr>
          <w:fldChar w:fldCharType="separate"/>
        </w:r>
        <w:r>
          <w:rPr>
            <w:webHidden/>
          </w:rPr>
          <w:t>18</w:t>
        </w:r>
        <w:r>
          <w:rPr>
            <w:webHidden/>
          </w:rPr>
          <w:fldChar w:fldCharType="end"/>
        </w:r>
      </w:hyperlink>
    </w:p>
    <w:p w14:paraId="3FBD280E" w14:textId="7AAAA8FE" w:rsidR="00B1206A" w:rsidRDefault="00B1206A">
      <w:pPr>
        <w:pStyle w:val="Verzeichnis2"/>
        <w:rPr>
          <w:rFonts w:asciiTheme="minorHAnsi" w:eastAsiaTheme="minorEastAsia" w:hAnsiTheme="minorHAnsi" w:cstheme="minorBidi"/>
          <w:kern w:val="2"/>
          <w14:ligatures w14:val="standardContextual"/>
        </w:rPr>
      </w:pPr>
      <w:hyperlink w:anchor="_Toc165445696" w:history="1">
        <w:r w:rsidRPr="008C3CB7">
          <w:rPr>
            <w:rStyle w:val="Hyperlink"/>
          </w:rPr>
          <w:t>2.6</w:t>
        </w:r>
        <w:r>
          <w:rPr>
            <w:rFonts w:asciiTheme="minorHAnsi" w:eastAsiaTheme="minorEastAsia" w:hAnsiTheme="minorHAnsi" w:cstheme="minorBidi"/>
            <w:kern w:val="2"/>
            <w14:ligatures w14:val="standardContextual"/>
          </w:rPr>
          <w:tab/>
        </w:r>
        <w:r w:rsidRPr="008C3CB7">
          <w:rPr>
            <w:rStyle w:val="Hyperlink"/>
          </w:rPr>
          <w:t>Hinweis: Parallel processing</w:t>
        </w:r>
        <w:r>
          <w:rPr>
            <w:webHidden/>
          </w:rPr>
          <w:tab/>
        </w:r>
        <w:r>
          <w:rPr>
            <w:webHidden/>
          </w:rPr>
          <w:fldChar w:fldCharType="begin"/>
        </w:r>
        <w:r>
          <w:rPr>
            <w:webHidden/>
          </w:rPr>
          <w:instrText xml:space="preserve"> PAGEREF _Toc165445696 \h </w:instrText>
        </w:r>
        <w:r>
          <w:rPr>
            <w:webHidden/>
          </w:rPr>
        </w:r>
        <w:r>
          <w:rPr>
            <w:webHidden/>
          </w:rPr>
          <w:fldChar w:fldCharType="separate"/>
        </w:r>
        <w:r>
          <w:rPr>
            <w:webHidden/>
          </w:rPr>
          <w:t>19</w:t>
        </w:r>
        <w:r>
          <w:rPr>
            <w:webHidden/>
          </w:rPr>
          <w:fldChar w:fldCharType="end"/>
        </w:r>
      </w:hyperlink>
    </w:p>
    <w:p w14:paraId="56B67C33" w14:textId="41767C52" w:rsidR="00B1206A" w:rsidRDefault="00B1206A">
      <w:pPr>
        <w:pStyle w:val="Verzeichnis1"/>
        <w:rPr>
          <w:rFonts w:asciiTheme="minorHAnsi" w:eastAsiaTheme="minorEastAsia" w:hAnsiTheme="minorHAnsi" w:cstheme="minorBidi"/>
          <w:b w:val="0"/>
          <w:kern w:val="2"/>
          <w:lang w:val="de-DE"/>
          <w14:ligatures w14:val="standardContextual"/>
        </w:rPr>
      </w:pPr>
      <w:hyperlink w:anchor="_Toc165445697" w:history="1">
        <w:r w:rsidRPr="008C3CB7">
          <w:rPr>
            <w:rStyle w:val="Hyperlink"/>
          </w:rPr>
          <w:t>3</w:t>
        </w:r>
        <w:r>
          <w:rPr>
            <w:rFonts w:asciiTheme="minorHAnsi" w:eastAsiaTheme="minorEastAsia" w:hAnsiTheme="minorHAnsi" w:cstheme="minorBidi"/>
            <w:b w:val="0"/>
            <w:kern w:val="2"/>
            <w:lang w:val="de-DE"/>
            <w14:ligatures w14:val="standardContextual"/>
          </w:rPr>
          <w:tab/>
        </w:r>
        <w:r w:rsidRPr="008C3CB7">
          <w:rPr>
            <w:rStyle w:val="Hyperlink"/>
          </w:rPr>
          <w:t>Das Workflow Package</w:t>
        </w:r>
        <w:r>
          <w:rPr>
            <w:webHidden/>
          </w:rPr>
          <w:tab/>
        </w:r>
        <w:r>
          <w:rPr>
            <w:webHidden/>
          </w:rPr>
          <w:fldChar w:fldCharType="begin"/>
        </w:r>
        <w:r>
          <w:rPr>
            <w:webHidden/>
          </w:rPr>
          <w:instrText xml:space="preserve"> PAGEREF _Toc165445697 \h </w:instrText>
        </w:r>
        <w:r>
          <w:rPr>
            <w:webHidden/>
          </w:rPr>
        </w:r>
        <w:r>
          <w:rPr>
            <w:webHidden/>
          </w:rPr>
          <w:fldChar w:fldCharType="separate"/>
        </w:r>
        <w:r>
          <w:rPr>
            <w:webHidden/>
          </w:rPr>
          <w:t>21</w:t>
        </w:r>
        <w:r>
          <w:rPr>
            <w:webHidden/>
          </w:rPr>
          <w:fldChar w:fldCharType="end"/>
        </w:r>
      </w:hyperlink>
    </w:p>
    <w:p w14:paraId="31C78592" w14:textId="23307251" w:rsidR="00B1206A" w:rsidRDefault="00B1206A">
      <w:pPr>
        <w:pStyle w:val="Verzeichnis2"/>
        <w:rPr>
          <w:rFonts w:asciiTheme="minorHAnsi" w:eastAsiaTheme="minorEastAsia" w:hAnsiTheme="minorHAnsi" w:cstheme="minorBidi"/>
          <w:kern w:val="2"/>
          <w14:ligatures w14:val="standardContextual"/>
        </w:rPr>
      </w:pPr>
      <w:hyperlink w:anchor="_Toc165445698" w:history="1">
        <w:r w:rsidRPr="008C3CB7">
          <w:rPr>
            <w:rStyle w:val="Hyperlink"/>
          </w:rPr>
          <w:t>3.1</w:t>
        </w:r>
        <w:r>
          <w:rPr>
            <w:rFonts w:asciiTheme="minorHAnsi" w:eastAsiaTheme="minorEastAsia" w:hAnsiTheme="minorHAnsi" w:cstheme="minorBidi"/>
            <w:kern w:val="2"/>
            <w14:ligatures w14:val="standardContextual"/>
          </w:rPr>
          <w:tab/>
        </w:r>
        <w:r w:rsidRPr="008C3CB7">
          <w:rPr>
            <w:rStyle w:val="Hyperlink"/>
          </w:rPr>
          <w:t>Import der Daten</w:t>
        </w:r>
        <w:r>
          <w:rPr>
            <w:webHidden/>
          </w:rPr>
          <w:tab/>
        </w:r>
        <w:r>
          <w:rPr>
            <w:webHidden/>
          </w:rPr>
          <w:fldChar w:fldCharType="begin"/>
        </w:r>
        <w:r>
          <w:rPr>
            <w:webHidden/>
          </w:rPr>
          <w:instrText xml:space="preserve"> PAGEREF _Toc165445698 \h </w:instrText>
        </w:r>
        <w:r>
          <w:rPr>
            <w:webHidden/>
          </w:rPr>
        </w:r>
        <w:r>
          <w:rPr>
            <w:webHidden/>
          </w:rPr>
          <w:fldChar w:fldCharType="separate"/>
        </w:r>
        <w:r>
          <w:rPr>
            <w:webHidden/>
          </w:rPr>
          <w:t>21</w:t>
        </w:r>
        <w:r>
          <w:rPr>
            <w:webHidden/>
          </w:rPr>
          <w:fldChar w:fldCharType="end"/>
        </w:r>
      </w:hyperlink>
    </w:p>
    <w:p w14:paraId="4E5C1219" w14:textId="0E14463D" w:rsidR="00B1206A" w:rsidRDefault="00B1206A">
      <w:pPr>
        <w:pStyle w:val="Verzeichnis2"/>
        <w:rPr>
          <w:rFonts w:asciiTheme="minorHAnsi" w:eastAsiaTheme="minorEastAsia" w:hAnsiTheme="minorHAnsi" w:cstheme="minorBidi"/>
          <w:kern w:val="2"/>
          <w14:ligatures w14:val="standardContextual"/>
        </w:rPr>
      </w:pPr>
      <w:hyperlink w:anchor="_Toc165445699" w:history="1">
        <w:r w:rsidRPr="008C3CB7">
          <w:rPr>
            <w:rStyle w:val="Hyperlink"/>
          </w:rPr>
          <w:t>3.2</w:t>
        </w:r>
        <w:r>
          <w:rPr>
            <w:rFonts w:asciiTheme="minorHAnsi" w:eastAsiaTheme="minorEastAsia" w:hAnsiTheme="minorHAnsi" w:cstheme="minorBidi"/>
            <w:kern w:val="2"/>
            <w14:ligatures w14:val="standardContextual"/>
          </w:rPr>
          <w:tab/>
        </w:r>
        <w:r w:rsidRPr="008C3CB7">
          <w:rPr>
            <w:rStyle w:val="Hyperlink"/>
          </w:rPr>
          <w:t>Split der Data</w:t>
        </w:r>
        <w:r>
          <w:rPr>
            <w:webHidden/>
          </w:rPr>
          <w:tab/>
        </w:r>
        <w:r>
          <w:rPr>
            <w:webHidden/>
          </w:rPr>
          <w:fldChar w:fldCharType="begin"/>
        </w:r>
        <w:r>
          <w:rPr>
            <w:webHidden/>
          </w:rPr>
          <w:instrText xml:space="preserve"> PAGEREF _Toc165445699 \h </w:instrText>
        </w:r>
        <w:r>
          <w:rPr>
            <w:webHidden/>
          </w:rPr>
        </w:r>
        <w:r>
          <w:rPr>
            <w:webHidden/>
          </w:rPr>
          <w:fldChar w:fldCharType="separate"/>
        </w:r>
        <w:r>
          <w:rPr>
            <w:webHidden/>
          </w:rPr>
          <w:t>21</w:t>
        </w:r>
        <w:r>
          <w:rPr>
            <w:webHidden/>
          </w:rPr>
          <w:fldChar w:fldCharType="end"/>
        </w:r>
      </w:hyperlink>
    </w:p>
    <w:p w14:paraId="3D2F1DAD" w14:textId="1712C8BB" w:rsidR="00B1206A" w:rsidRDefault="00B1206A">
      <w:pPr>
        <w:pStyle w:val="Verzeichnis2"/>
        <w:rPr>
          <w:rFonts w:asciiTheme="minorHAnsi" w:eastAsiaTheme="minorEastAsia" w:hAnsiTheme="minorHAnsi" w:cstheme="minorBidi"/>
          <w:kern w:val="2"/>
          <w14:ligatures w14:val="standardContextual"/>
        </w:rPr>
      </w:pPr>
      <w:hyperlink w:anchor="_Toc165445700" w:history="1">
        <w:r w:rsidRPr="008C3CB7">
          <w:rPr>
            <w:rStyle w:val="Hyperlink"/>
          </w:rPr>
          <w:t>3.3</w:t>
        </w:r>
        <w:r>
          <w:rPr>
            <w:rFonts w:asciiTheme="minorHAnsi" w:eastAsiaTheme="minorEastAsia" w:hAnsiTheme="minorHAnsi" w:cstheme="minorBidi"/>
            <w:kern w:val="2"/>
            <w14:ligatures w14:val="standardContextual"/>
          </w:rPr>
          <w:tab/>
        </w:r>
        <w:r w:rsidRPr="008C3CB7">
          <w:rPr>
            <w:rStyle w:val="Hyperlink"/>
          </w:rPr>
          <w:t>Create the Recipe</w:t>
        </w:r>
        <w:r>
          <w:rPr>
            <w:webHidden/>
          </w:rPr>
          <w:tab/>
        </w:r>
        <w:r>
          <w:rPr>
            <w:webHidden/>
          </w:rPr>
          <w:fldChar w:fldCharType="begin"/>
        </w:r>
        <w:r>
          <w:rPr>
            <w:webHidden/>
          </w:rPr>
          <w:instrText xml:space="preserve"> PAGEREF _Toc165445700 \h </w:instrText>
        </w:r>
        <w:r>
          <w:rPr>
            <w:webHidden/>
          </w:rPr>
        </w:r>
        <w:r>
          <w:rPr>
            <w:webHidden/>
          </w:rPr>
          <w:fldChar w:fldCharType="separate"/>
        </w:r>
        <w:r>
          <w:rPr>
            <w:webHidden/>
          </w:rPr>
          <w:t>21</w:t>
        </w:r>
        <w:r>
          <w:rPr>
            <w:webHidden/>
          </w:rPr>
          <w:fldChar w:fldCharType="end"/>
        </w:r>
      </w:hyperlink>
    </w:p>
    <w:p w14:paraId="53925275" w14:textId="3718B989" w:rsidR="00B1206A" w:rsidRDefault="00B1206A">
      <w:pPr>
        <w:pStyle w:val="Verzeichnis2"/>
        <w:rPr>
          <w:rFonts w:asciiTheme="minorHAnsi" w:eastAsiaTheme="minorEastAsia" w:hAnsiTheme="minorHAnsi" w:cstheme="minorBidi"/>
          <w:kern w:val="2"/>
          <w14:ligatures w14:val="standardContextual"/>
        </w:rPr>
      </w:pPr>
      <w:hyperlink w:anchor="_Toc165445701" w:history="1">
        <w:r w:rsidRPr="008C3CB7">
          <w:rPr>
            <w:rStyle w:val="Hyperlink"/>
            <w:lang w:val="en-GB"/>
          </w:rPr>
          <w:t>3.4</w:t>
        </w:r>
        <w:r>
          <w:rPr>
            <w:rFonts w:asciiTheme="minorHAnsi" w:eastAsiaTheme="minorEastAsia" w:hAnsiTheme="minorHAnsi" w:cstheme="minorBidi"/>
            <w:kern w:val="2"/>
            <w14:ligatures w14:val="standardContextual"/>
          </w:rPr>
          <w:tab/>
        </w:r>
        <w:r w:rsidRPr="008C3CB7">
          <w:rPr>
            <w:rStyle w:val="Hyperlink"/>
            <w:lang w:val="en-GB"/>
          </w:rPr>
          <w:t>Specify the Model</w:t>
        </w:r>
        <w:r>
          <w:rPr>
            <w:webHidden/>
          </w:rPr>
          <w:tab/>
        </w:r>
        <w:r>
          <w:rPr>
            <w:webHidden/>
          </w:rPr>
          <w:fldChar w:fldCharType="begin"/>
        </w:r>
        <w:r>
          <w:rPr>
            <w:webHidden/>
          </w:rPr>
          <w:instrText xml:space="preserve"> PAGEREF _Toc165445701 \h </w:instrText>
        </w:r>
        <w:r>
          <w:rPr>
            <w:webHidden/>
          </w:rPr>
        </w:r>
        <w:r>
          <w:rPr>
            <w:webHidden/>
          </w:rPr>
          <w:fldChar w:fldCharType="separate"/>
        </w:r>
        <w:r>
          <w:rPr>
            <w:webHidden/>
          </w:rPr>
          <w:t>21</w:t>
        </w:r>
        <w:r>
          <w:rPr>
            <w:webHidden/>
          </w:rPr>
          <w:fldChar w:fldCharType="end"/>
        </w:r>
      </w:hyperlink>
    </w:p>
    <w:p w14:paraId="2F723FD3" w14:textId="731FB965" w:rsidR="00B1206A" w:rsidRDefault="00B1206A">
      <w:pPr>
        <w:pStyle w:val="Verzeichnis2"/>
        <w:rPr>
          <w:rFonts w:asciiTheme="minorHAnsi" w:eastAsiaTheme="minorEastAsia" w:hAnsiTheme="minorHAnsi" w:cstheme="minorBidi"/>
          <w:kern w:val="2"/>
          <w14:ligatures w14:val="standardContextual"/>
        </w:rPr>
      </w:pPr>
      <w:hyperlink w:anchor="_Toc165445702" w:history="1">
        <w:r w:rsidRPr="008C3CB7">
          <w:rPr>
            <w:rStyle w:val="Hyperlink"/>
            <w:lang w:val="en-GB"/>
          </w:rPr>
          <w:t>3.5</w:t>
        </w:r>
        <w:r>
          <w:rPr>
            <w:rFonts w:asciiTheme="minorHAnsi" w:eastAsiaTheme="minorEastAsia" w:hAnsiTheme="minorHAnsi" w:cstheme="minorBidi"/>
            <w:kern w:val="2"/>
            <w14:ligatures w14:val="standardContextual"/>
          </w:rPr>
          <w:tab/>
        </w:r>
        <w:r w:rsidRPr="008C3CB7">
          <w:rPr>
            <w:rStyle w:val="Hyperlink"/>
            <w:lang w:val="en-GB"/>
          </w:rPr>
          <w:t>NEU: Add to Workflow</w:t>
        </w:r>
        <w:r>
          <w:rPr>
            <w:webHidden/>
          </w:rPr>
          <w:tab/>
        </w:r>
        <w:r>
          <w:rPr>
            <w:webHidden/>
          </w:rPr>
          <w:fldChar w:fldCharType="begin"/>
        </w:r>
        <w:r>
          <w:rPr>
            <w:webHidden/>
          </w:rPr>
          <w:instrText xml:space="preserve"> PAGEREF _Toc165445702 \h </w:instrText>
        </w:r>
        <w:r>
          <w:rPr>
            <w:webHidden/>
          </w:rPr>
        </w:r>
        <w:r>
          <w:rPr>
            <w:webHidden/>
          </w:rPr>
          <w:fldChar w:fldCharType="separate"/>
        </w:r>
        <w:r>
          <w:rPr>
            <w:webHidden/>
          </w:rPr>
          <w:t>21</w:t>
        </w:r>
        <w:r>
          <w:rPr>
            <w:webHidden/>
          </w:rPr>
          <w:fldChar w:fldCharType="end"/>
        </w:r>
      </w:hyperlink>
    </w:p>
    <w:p w14:paraId="4D075C04" w14:textId="5DCDB3BC" w:rsidR="00B1206A" w:rsidRDefault="00B1206A">
      <w:pPr>
        <w:pStyle w:val="Verzeichnis2"/>
        <w:rPr>
          <w:rFonts w:asciiTheme="minorHAnsi" w:eastAsiaTheme="minorEastAsia" w:hAnsiTheme="minorHAnsi" w:cstheme="minorBidi"/>
          <w:kern w:val="2"/>
          <w14:ligatures w14:val="standardContextual"/>
        </w:rPr>
      </w:pPr>
      <w:hyperlink w:anchor="_Toc165445703" w:history="1">
        <w:r w:rsidRPr="008C3CB7">
          <w:rPr>
            <w:rStyle w:val="Hyperlink"/>
          </w:rPr>
          <w:t>3.6</w:t>
        </w:r>
        <w:r>
          <w:rPr>
            <w:rFonts w:asciiTheme="minorHAnsi" w:eastAsiaTheme="minorEastAsia" w:hAnsiTheme="minorHAnsi" w:cstheme="minorBidi"/>
            <w:kern w:val="2"/>
            <w14:ligatures w14:val="standardContextual"/>
          </w:rPr>
          <w:tab/>
        </w:r>
        <w:r w:rsidRPr="008C3CB7">
          <w:rPr>
            <w:rStyle w:val="Hyperlink"/>
          </w:rPr>
          <w:t>Fit the Data</w:t>
        </w:r>
        <w:r>
          <w:rPr>
            <w:webHidden/>
          </w:rPr>
          <w:tab/>
        </w:r>
        <w:r>
          <w:rPr>
            <w:webHidden/>
          </w:rPr>
          <w:fldChar w:fldCharType="begin"/>
        </w:r>
        <w:r>
          <w:rPr>
            <w:webHidden/>
          </w:rPr>
          <w:instrText xml:space="preserve"> PAGEREF _Toc165445703 \h </w:instrText>
        </w:r>
        <w:r>
          <w:rPr>
            <w:webHidden/>
          </w:rPr>
        </w:r>
        <w:r>
          <w:rPr>
            <w:webHidden/>
          </w:rPr>
          <w:fldChar w:fldCharType="separate"/>
        </w:r>
        <w:r>
          <w:rPr>
            <w:webHidden/>
          </w:rPr>
          <w:t>22</w:t>
        </w:r>
        <w:r>
          <w:rPr>
            <w:webHidden/>
          </w:rPr>
          <w:fldChar w:fldCharType="end"/>
        </w:r>
      </w:hyperlink>
    </w:p>
    <w:p w14:paraId="2E61E18B" w14:textId="72D8AB0A" w:rsidR="00B1206A" w:rsidRDefault="00B1206A">
      <w:pPr>
        <w:pStyle w:val="Verzeichnis2"/>
        <w:rPr>
          <w:rFonts w:asciiTheme="minorHAnsi" w:eastAsiaTheme="minorEastAsia" w:hAnsiTheme="minorHAnsi" w:cstheme="minorBidi"/>
          <w:kern w:val="2"/>
          <w14:ligatures w14:val="standardContextual"/>
        </w:rPr>
      </w:pPr>
      <w:hyperlink w:anchor="_Toc165445704" w:history="1">
        <w:r w:rsidRPr="008C3CB7">
          <w:rPr>
            <w:rStyle w:val="Hyperlink"/>
          </w:rPr>
          <w:t>3.7</w:t>
        </w:r>
        <w:r>
          <w:rPr>
            <w:rFonts w:asciiTheme="minorHAnsi" w:eastAsiaTheme="minorEastAsia" w:hAnsiTheme="minorHAnsi" w:cstheme="minorBidi"/>
            <w:kern w:val="2"/>
            <w14:ligatures w14:val="standardContextual"/>
          </w:rPr>
          <w:tab/>
        </w:r>
        <w:r w:rsidRPr="008C3CB7">
          <w:rPr>
            <w:rStyle w:val="Hyperlink"/>
          </w:rPr>
          <w:t>Evaluate the Model</w:t>
        </w:r>
        <w:r>
          <w:rPr>
            <w:webHidden/>
          </w:rPr>
          <w:tab/>
        </w:r>
        <w:r>
          <w:rPr>
            <w:webHidden/>
          </w:rPr>
          <w:fldChar w:fldCharType="begin"/>
        </w:r>
        <w:r>
          <w:rPr>
            <w:webHidden/>
          </w:rPr>
          <w:instrText xml:space="preserve"> PAGEREF _Toc165445704 \h </w:instrText>
        </w:r>
        <w:r>
          <w:rPr>
            <w:webHidden/>
          </w:rPr>
        </w:r>
        <w:r>
          <w:rPr>
            <w:webHidden/>
          </w:rPr>
          <w:fldChar w:fldCharType="separate"/>
        </w:r>
        <w:r>
          <w:rPr>
            <w:webHidden/>
          </w:rPr>
          <w:t>23</w:t>
        </w:r>
        <w:r>
          <w:rPr>
            <w:webHidden/>
          </w:rPr>
          <w:fldChar w:fldCharType="end"/>
        </w:r>
      </w:hyperlink>
    </w:p>
    <w:p w14:paraId="7C164E09" w14:textId="5FF3F55C" w:rsidR="00B1206A" w:rsidRDefault="00B1206A">
      <w:pPr>
        <w:pStyle w:val="Verzeichnis2"/>
        <w:rPr>
          <w:rFonts w:asciiTheme="minorHAnsi" w:eastAsiaTheme="minorEastAsia" w:hAnsiTheme="minorHAnsi" w:cstheme="minorBidi"/>
          <w:kern w:val="2"/>
          <w14:ligatures w14:val="standardContextual"/>
        </w:rPr>
      </w:pPr>
      <w:hyperlink w:anchor="_Toc165445705" w:history="1">
        <w:r w:rsidRPr="008C3CB7">
          <w:rPr>
            <w:rStyle w:val="Hyperlink"/>
          </w:rPr>
          <w:t>3.8</w:t>
        </w:r>
        <w:r>
          <w:rPr>
            <w:rFonts w:asciiTheme="minorHAnsi" w:eastAsiaTheme="minorEastAsia" w:hAnsiTheme="minorHAnsi" w:cstheme="minorBidi"/>
            <w:kern w:val="2"/>
            <w14:ligatures w14:val="standardContextual"/>
          </w:rPr>
          <w:tab/>
        </w:r>
        <w:r w:rsidRPr="008C3CB7">
          <w:rPr>
            <w:rStyle w:val="Hyperlink"/>
          </w:rPr>
          <w:t>The Final Test</w:t>
        </w:r>
        <w:r>
          <w:rPr>
            <w:webHidden/>
          </w:rPr>
          <w:tab/>
        </w:r>
        <w:r>
          <w:rPr>
            <w:webHidden/>
          </w:rPr>
          <w:fldChar w:fldCharType="begin"/>
        </w:r>
        <w:r>
          <w:rPr>
            <w:webHidden/>
          </w:rPr>
          <w:instrText xml:space="preserve"> PAGEREF _Toc165445705 \h </w:instrText>
        </w:r>
        <w:r>
          <w:rPr>
            <w:webHidden/>
          </w:rPr>
        </w:r>
        <w:r>
          <w:rPr>
            <w:webHidden/>
          </w:rPr>
          <w:fldChar w:fldCharType="separate"/>
        </w:r>
        <w:r>
          <w:rPr>
            <w:webHidden/>
          </w:rPr>
          <w:t>23</w:t>
        </w:r>
        <w:r>
          <w:rPr>
            <w:webHidden/>
          </w:rPr>
          <w:fldChar w:fldCharType="end"/>
        </w:r>
      </w:hyperlink>
    </w:p>
    <w:p w14:paraId="7EBCA67A" w14:textId="078FA537" w:rsidR="00B1206A" w:rsidRDefault="00B1206A">
      <w:pPr>
        <w:pStyle w:val="Verzeichnis1"/>
        <w:rPr>
          <w:rFonts w:asciiTheme="minorHAnsi" w:eastAsiaTheme="minorEastAsia" w:hAnsiTheme="minorHAnsi" w:cstheme="minorBidi"/>
          <w:b w:val="0"/>
          <w:kern w:val="2"/>
          <w:lang w:val="de-DE"/>
          <w14:ligatures w14:val="standardContextual"/>
        </w:rPr>
      </w:pPr>
      <w:hyperlink w:anchor="_Toc165445706" w:history="1">
        <w:r w:rsidRPr="008C3CB7">
          <w:rPr>
            <w:rStyle w:val="Hyperlink"/>
          </w:rPr>
          <w:t>4</w:t>
        </w:r>
        <w:r>
          <w:rPr>
            <w:rFonts w:asciiTheme="minorHAnsi" w:eastAsiaTheme="minorEastAsia" w:hAnsiTheme="minorHAnsi" w:cstheme="minorBidi"/>
            <w:b w:val="0"/>
            <w:kern w:val="2"/>
            <w:lang w:val="de-DE"/>
            <w14:ligatures w14:val="standardContextual"/>
          </w:rPr>
          <w:tab/>
        </w:r>
        <w:r w:rsidRPr="008C3CB7">
          <w:rPr>
            <w:rStyle w:val="Hyperlink"/>
          </w:rPr>
          <w:t>Klassifikation</w:t>
        </w:r>
        <w:r>
          <w:rPr>
            <w:webHidden/>
          </w:rPr>
          <w:tab/>
        </w:r>
        <w:r>
          <w:rPr>
            <w:webHidden/>
          </w:rPr>
          <w:fldChar w:fldCharType="begin"/>
        </w:r>
        <w:r>
          <w:rPr>
            <w:webHidden/>
          </w:rPr>
          <w:instrText xml:space="preserve"> PAGEREF _Toc165445706 \h </w:instrText>
        </w:r>
        <w:r>
          <w:rPr>
            <w:webHidden/>
          </w:rPr>
        </w:r>
        <w:r>
          <w:rPr>
            <w:webHidden/>
          </w:rPr>
          <w:fldChar w:fldCharType="separate"/>
        </w:r>
        <w:r>
          <w:rPr>
            <w:webHidden/>
          </w:rPr>
          <w:t>24</w:t>
        </w:r>
        <w:r>
          <w:rPr>
            <w:webHidden/>
          </w:rPr>
          <w:fldChar w:fldCharType="end"/>
        </w:r>
      </w:hyperlink>
    </w:p>
    <w:p w14:paraId="264B963A" w14:textId="4C5AB25F" w:rsidR="00B1206A" w:rsidRDefault="00B1206A">
      <w:pPr>
        <w:pStyle w:val="Verzeichnis2"/>
        <w:rPr>
          <w:rFonts w:asciiTheme="minorHAnsi" w:eastAsiaTheme="minorEastAsia" w:hAnsiTheme="minorHAnsi" w:cstheme="minorBidi"/>
          <w:kern w:val="2"/>
          <w14:ligatures w14:val="standardContextual"/>
        </w:rPr>
      </w:pPr>
      <w:hyperlink w:anchor="_Toc165445707" w:history="1">
        <w:r w:rsidRPr="008C3CB7">
          <w:rPr>
            <w:rStyle w:val="Hyperlink"/>
          </w:rPr>
          <w:t>4.1</w:t>
        </w:r>
        <w:r>
          <w:rPr>
            <w:rFonts w:asciiTheme="minorHAnsi" w:eastAsiaTheme="minorEastAsia" w:hAnsiTheme="minorHAnsi" w:cstheme="minorBidi"/>
            <w:kern w:val="2"/>
            <w14:ligatures w14:val="standardContextual"/>
          </w:rPr>
          <w:tab/>
        </w:r>
        <w:r w:rsidRPr="008C3CB7">
          <w:rPr>
            <w:rStyle w:val="Hyperlink"/>
          </w:rPr>
          <w:t>Import der Daten</w:t>
        </w:r>
        <w:r>
          <w:rPr>
            <w:webHidden/>
          </w:rPr>
          <w:tab/>
        </w:r>
        <w:r>
          <w:rPr>
            <w:webHidden/>
          </w:rPr>
          <w:fldChar w:fldCharType="begin"/>
        </w:r>
        <w:r>
          <w:rPr>
            <w:webHidden/>
          </w:rPr>
          <w:instrText xml:space="preserve"> PAGEREF _Toc165445707 \h </w:instrText>
        </w:r>
        <w:r>
          <w:rPr>
            <w:webHidden/>
          </w:rPr>
        </w:r>
        <w:r>
          <w:rPr>
            <w:webHidden/>
          </w:rPr>
          <w:fldChar w:fldCharType="separate"/>
        </w:r>
        <w:r>
          <w:rPr>
            <w:webHidden/>
          </w:rPr>
          <w:t>24</w:t>
        </w:r>
        <w:r>
          <w:rPr>
            <w:webHidden/>
          </w:rPr>
          <w:fldChar w:fldCharType="end"/>
        </w:r>
      </w:hyperlink>
    </w:p>
    <w:p w14:paraId="3CCEE4F2" w14:textId="6C5B299D" w:rsidR="00B1206A" w:rsidRDefault="00B1206A">
      <w:pPr>
        <w:pStyle w:val="Verzeichnis2"/>
        <w:rPr>
          <w:rFonts w:asciiTheme="minorHAnsi" w:eastAsiaTheme="minorEastAsia" w:hAnsiTheme="minorHAnsi" w:cstheme="minorBidi"/>
          <w:kern w:val="2"/>
          <w14:ligatures w14:val="standardContextual"/>
        </w:rPr>
      </w:pPr>
      <w:hyperlink w:anchor="_Toc165445708" w:history="1">
        <w:r w:rsidRPr="008C3CB7">
          <w:rPr>
            <w:rStyle w:val="Hyperlink"/>
          </w:rPr>
          <w:t>4.2</w:t>
        </w:r>
        <w:r>
          <w:rPr>
            <w:rFonts w:asciiTheme="minorHAnsi" w:eastAsiaTheme="minorEastAsia" w:hAnsiTheme="minorHAnsi" w:cstheme="minorBidi"/>
            <w:kern w:val="2"/>
            <w14:ligatures w14:val="standardContextual"/>
          </w:rPr>
          <w:tab/>
        </w:r>
        <w:r w:rsidRPr="008C3CB7">
          <w:rPr>
            <w:rStyle w:val="Hyperlink"/>
          </w:rPr>
          <w:t>Split the data</w:t>
        </w:r>
        <w:r>
          <w:rPr>
            <w:webHidden/>
          </w:rPr>
          <w:tab/>
        </w:r>
        <w:r>
          <w:rPr>
            <w:webHidden/>
          </w:rPr>
          <w:fldChar w:fldCharType="begin"/>
        </w:r>
        <w:r>
          <w:rPr>
            <w:webHidden/>
          </w:rPr>
          <w:instrText xml:space="preserve"> PAGEREF _Toc165445708 \h </w:instrText>
        </w:r>
        <w:r>
          <w:rPr>
            <w:webHidden/>
          </w:rPr>
        </w:r>
        <w:r>
          <w:rPr>
            <w:webHidden/>
          </w:rPr>
          <w:fldChar w:fldCharType="separate"/>
        </w:r>
        <w:r>
          <w:rPr>
            <w:webHidden/>
          </w:rPr>
          <w:t>24</w:t>
        </w:r>
        <w:r>
          <w:rPr>
            <w:webHidden/>
          </w:rPr>
          <w:fldChar w:fldCharType="end"/>
        </w:r>
      </w:hyperlink>
    </w:p>
    <w:p w14:paraId="6831E264" w14:textId="24ED08FA" w:rsidR="00B1206A" w:rsidRDefault="00B1206A">
      <w:pPr>
        <w:pStyle w:val="Verzeichnis2"/>
        <w:rPr>
          <w:rFonts w:asciiTheme="minorHAnsi" w:eastAsiaTheme="minorEastAsia" w:hAnsiTheme="minorHAnsi" w:cstheme="minorBidi"/>
          <w:kern w:val="2"/>
          <w14:ligatures w14:val="standardContextual"/>
        </w:rPr>
      </w:pPr>
      <w:hyperlink w:anchor="_Toc165445709" w:history="1">
        <w:r w:rsidRPr="008C3CB7">
          <w:rPr>
            <w:rStyle w:val="Hyperlink"/>
          </w:rPr>
          <w:t>4.3</w:t>
        </w:r>
        <w:r>
          <w:rPr>
            <w:rFonts w:asciiTheme="minorHAnsi" w:eastAsiaTheme="minorEastAsia" w:hAnsiTheme="minorHAnsi" w:cstheme="minorBidi"/>
            <w:kern w:val="2"/>
            <w14:ligatures w14:val="standardContextual"/>
          </w:rPr>
          <w:tab/>
        </w:r>
        <w:r w:rsidRPr="008C3CB7">
          <w:rPr>
            <w:rStyle w:val="Hyperlink"/>
          </w:rPr>
          <w:t>Create the recipe</w:t>
        </w:r>
        <w:r>
          <w:rPr>
            <w:webHidden/>
          </w:rPr>
          <w:tab/>
        </w:r>
        <w:r>
          <w:rPr>
            <w:webHidden/>
          </w:rPr>
          <w:fldChar w:fldCharType="begin"/>
        </w:r>
        <w:r>
          <w:rPr>
            <w:webHidden/>
          </w:rPr>
          <w:instrText xml:space="preserve"> PAGEREF _Toc165445709 \h </w:instrText>
        </w:r>
        <w:r>
          <w:rPr>
            <w:webHidden/>
          </w:rPr>
        </w:r>
        <w:r>
          <w:rPr>
            <w:webHidden/>
          </w:rPr>
          <w:fldChar w:fldCharType="separate"/>
        </w:r>
        <w:r>
          <w:rPr>
            <w:webHidden/>
          </w:rPr>
          <w:t>25</w:t>
        </w:r>
        <w:r>
          <w:rPr>
            <w:webHidden/>
          </w:rPr>
          <w:fldChar w:fldCharType="end"/>
        </w:r>
      </w:hyperlink>
    </w:p>
    <w:p w14:paraId="5CC7054C" w14:textId="34BDE13F" w:rsidR="00B1206A" w:rsidRDefault="00B1206A">
      <w:pPr>
        <w:pStyle w:val="Verzeichnis2"/>
        <w:rPr>
          <w:rFonts w:asciiTheme="minorHAnsi" w:eastAsiaTheme="minorEastAsia" w:hAnsiTheme="minorHAnsi" w:cstheme="minorBidi"/>
          <w:kern w:val="2"/>
          <w14:ligatures w14:val="standardContextual"/>
        </w:rPr>
      </w:pPr>
      <w:hyperlink w:anchor="_Toc165445710" w:history="1">
        <w:r w:rsidRPr="008C3CB7">
          <w:rPr>
            <w:rStyle w:val="Hyperlink"/>
          </w:rPr>
          <w:t>4.4</w:t>
        </w:r>
        <w:r>
          <w:rPr>
            <w:rFonts w:asciiTheme="minorHAnsi" w:eastAsiaTheme="minorEastAsia" w:hAnsiTheme="minorHAnsi" w:cstheme="minorBidi"/>
            <w:kern w:val="2"/>
            <w14:ligatures w14:val="standardContextual"/>
          </w:rPr>
          <w:tab/>
        </w:r>
        <w:r w:rsidRPr="008C3CB7">
          <w:rPr>
            <w:rStyle w:val="Hyperlink"/>
          </w:rPr>
          <w:t>Specify the model</w:t>
        </w:r>
        <w:r>
          <w:rPr>
            <w:webHidden/>
          </w:rPr>
          <w:tab/>
        </w:r>
        <w:r>
          <w:rPr>
            <w:webHidden/>
          </w:rPr>
          <w:fldChar w:fldCharType="begin"/>
        </w:r>
        <w:r>
          <w:rPr>
            <w:webHidden/>
          </w:rPr>
          <w:instrText xml:space="preserve"> PAGEREF _Toc165445710 \h </w:instrText>
        </w:r>
        <w:r>
          <w:rPr>
            <w:webHidden/>
          </w:rPr>
        </w:r>
        <w:r>
          <w:rPr>
            <w:webHidden/>
          </w:rPr>
          <w:fldChar w:fldCharType="separate"/>
        </w:r>
        <w:r>
          <w:rPr>
            <w:webHidden/>
          </w:rPr>
          <w:t>25</w:t>
        </w:r>
        <w:r>
          <w:rPr>
            <w:webHidden/>
          </w:rPr>
          <w:fldChar w:fldCharType="end"/>
        </w:r>
      </w:hyperlink>
    </w:p>
    <w:p w14:paraId="5A230ED2" w14:textId="1238C05E" w:rsidR="00B1206A" w:rsidRDefault="00B1206A">
      <w:pPr>
        <w:pStyle w:val="Verzeichnis2"/>
        <w:rPr>
          <w:rFonts w:asciiTheme="minorHAnsi" w:eastAsiaTheme="minorEastAsia" w:hAnsiTheme="minorHAnsi" w:cstheme="minorBidi"/>
          <w:kern w:val="2"/>
          <w14:ligatures w14:val="standardContextual"/>
        </w:rPr>
      </w:pPr>
      <w:hyperlink w:anchor="_Toc165445711" w:history="1">
        <w:r w:rsidRPr="008C3CB7">
          <w:rPr>
            <w:rStyle w:val="Hyperlink"/>
          </w:rPr>
          <w:t>4.5</w:t>
        </w:r>
        <w:r>
          <w:rPr>
            <w:rFonts w:asciiTheme="minorHAnsi" w:eastAsiaTheme="minorEastAsia" w:hAnsiTheme="minorHAnsi" w:cstheme="minorBidi"/>
            <w:kern w:val="2"/>
            <w14:ligatures w14:val="standardContextual"/>
          </w:rPr>
          <w:tab/>
        </w:r>
        <w:r w:rsidRPr="008C3CB7">
          <w:rPr>
            <w:rStyle w:val="Hyperlink"/>
          </w:rPr>
          <w:t>Add to workflow</w:t>
        </w:r>
        <w:r>
          <w:rPr>
            <w:webHidden/>
          </w:rPr>
          <w:tab/>
        </w:r>
        <w:r>
          <w:rPr>
            <w:webHidden/>
          </w:rPr>
          <w:fldChar w:fldCharType="begin"/>
        </w:r>
        <w:r>
          <w:rPr>
            <w:webHidden/>
          </w:rPr>
          <w:instrText xml:space="preserve"> PAGEREF _Toc165445711 \h </w:instrText>
        </w:r>
        <w:r>
          <w:rPr>
            <w:webHidden/>
          </w:rPr>
        </w:r>
        <w:r>
          <w:rPr>
            <w:webHidden/>
          </w:rPr>
          <w:fldChar w:fldCharType="separate"/>
        </w:r>
        <w:r>
          <w:rPr>
            <w:webHidden/>
          </w:rPr>
          <w:t>25</w:t>
        </w:r>
        <w:r>
          <w:rPr>
            <w:webHidden/>
          </w:rPr>
          <w:fldChar w:fldCharType="end"/>
        </w:r>
      </w:hyperlink>
    </w:p>
    <w:p w14:paraId="0DFC82CE" w14:textId="65BD483D" w:rsidR="00B1206A" w:rsidRDefault="00B1206A">
      <w:pPr>
        <w:pStyle w:val="Verzeichnis2"/>
        <w:rPr>
          <w:rFonts w:asciiTheme="minorHAnsi" w:eastAsiaTheme="minorEastAsia" w:hAnsiTheme="minorHAnsi" w:cstheme="minorBidi"/>
          <w:kern w:val="2"/>
          <w14:ligatures w14:val="standardContextual"/>
        </w:rPr>
      </w:pPr>
      <w:hyperlink w:anchor="_Toc165445712" w:history="1">
        <w:r w:rsidRPr="008C3CB7">
          <w:rPr>
            <w:rStyle w:val="Hyperlink"/>
          </w:rPr>
          <w:t>4.6</w:t>
        </w:r>
        <w:r>
          <w:rPr>
            <w:rFonts w:asciiTheme="minorHAnsi" w:eastAsiaTheme="minorEastAsia" w:hAnsiTheme="minorHAnsi" w:cstheme="minorBidi"/>
            <w:kern w:val="2"/>
            <w14:ligatures w14:val="standardContextual"/>
          </w:rPr>
          <w:tab/>
        </w:r>
        <w:r w:rsidRPr="008C3CB7">
          <w:rPr>
            <w:rStyle w:val="Hyperlink"/>
          </w:rPr>
          <w:t>Fit the Data</w:t>
        </w:r>
        <w:r>
          <w:rPr>
            <w:webHidden/>
          </w:rPr>
          <w:tab/>
        </w:r>
        <w:r>
          <w:rPr>
            <w:webHidden/>
          </w:rPr>
          <w:fldChar w:fldCharType="begin"/>
        </w:r>
        <w:r>
          <w:rPr>
            <w:webHidden/>
          </w:rPr>
          <w:instrText xml:space="preserve"> PAGEREF _Toc165445712 \h </w:instrText>
        </w:r>
        <w:r>
          <w:rPr>
            <w:webHidden/>
          </w:rPr>
        </w:r>
        <w:r>
          <w:rPr>
            <w:webHidden/>
          </w:rPr>
          <w:fldChar w:fldCharType="separate"/>
        </w:r>
        <w:r>
          <w:rPr>
            <w:webHidden/>
          </w:rPr>
          <w:t>26</w:t>
        </w:r>
        <w:r>
          <w:rPr>
            <w:webHidden/>
          </w:rPr>
          <w:fldChar w:fldCharType="end"/>
        </w:r>
      </w:hyperlink>
    </w:p>
    <w:p w14:paraId="2B32DD9F" w14:textId="43CB3D84" w:rsidR="00B1206A" w:rsidRDefault="00B1206A">
      <w:pPr>
        <w:pStyle w:val="Verzeichnis2"/>
        <w:rPr>
          <w:rFonts w:asciiTheme="minorHAnsi" w:eastAsiaTheme="minorEastAsia" w:hAnsiTheme="minorHAnsi" w:cstheme="minorBidi"/>
          <w:kern w:val="2"/>
          <w14:ligatures w14:val="standardContextual"/>
        </w:rPr>
      </w:pPr>
      <w:hyperlink w:anchor="_Toc165445713" w:history="1">
        <w:r w:rsidRPr="008C3CB7">
          <w:rPr>
            <w:rStyle w:val="Hyperlink"/>
            <w:lang w:val="en-GB"/>
          </w:rPr>
          <w:t>4.7</w:t>
        </w:r>
        <w:r>
          <w:rPr>
            <w:rFonts w:asciiTheme="minorHAnsi" w:eastAsiaTheme="minorEastAsia" w:hAnsiTheme="minorHAnsi" w:cstheme="minorBidi"/>
            <w:kern w:val="2"/>
            <w14:ligatures w14:val="standardContextual"/>
          </w:rPr>
          <w:tab/>
        </w:r>
        <w:r w:rsidRPr="008C3CB7">
          <w:rPr>
            <w:rStyle w:val="Hyperlink"/>
            <w:lang w:val="en-GB"/>
          </w:rPr>
          <w:t>NEU: Evaluieren der Klassifikationsgüte</w:t>
        </w:r>
        <w:r>
          <w:rPr>
            <w:webHidden/>
          </w:rPr>
          <w:tab/>
        </w:r>
        <w:r>
          <w:rPr>
            <w:webHidden/>
          </w:rPr>
          <w:fldChar w:fldCharType="begin"/>
        </w:r>
        <w:r>
          <w:rPr>
            <w:webHidden/>
          </w:rPr>
          <w:instrText xml:space="preserve"> PAGEREF _Toc165445713 \h </w:instrText>
        </w:r>
        <w:r>
          <w:rPr>
            <w:webHidden/>
          </w:rPr>
        </w:r>
        <w:r>
          <w:rPr>
            <w:webHidden/>
          </w:rPr>
          <w:fldChar w:fldCharType="separate"/>
        </w:r>
        <w:r>
          <w:rPr>
            <w:webHidden/>
          </w:rPr>
          <w:t>26</w:t>
        </w:r>
        <w:r>
          <w:rPr>
            <w:webHidden/>
          </w:rPr>
          <w:fldChar w:fldCharType="end"/>
        </w:r>
      </w:hyperlink>
    </w:p>
    <w:p w14:paraId="596CECDC" w14:textId="602BAD59" w:rsidR="00B1206A" w:rsidRDefault="00B1206A">
      <w:pPr>
        <w:pStyle w:val="Verzeichnis2"/>
        <w:rPr>
          <w:rFonts w:asciiTheme="minorHAnsi" w:eastAsiaTheme="minorEastAsia" w:hAnsiTheme="minorHAnsi" w:cstheme="minorBidi"/>
          <w:kern w:val="2"/>
          <w14:ligatures w14:val="standardContextual"/>
        </w:rPr>
      </w:pPr>
      <w:hyperlink w:anchor="_Toc165445714" w:history="1">
        <w:r w:rsidRPr="008C3CB7">
          <w:rPr>
            <w:rStyle w:val="Hyperlink"/>
            <w:lang w:val="en-GB"/>
          </w:rPr>
          <w:t>4.8</w:t>
        </w:r>
        <w:r>
          <w:rPr>
            <w:rFonts w:asciiTheme="minorHAnsi" w:eastAsiaTheme="minorEastAsia" w:hAnsiTheme="minorHAnsi" w:cstheme="minorBidi"/>
            <w:kern w:val="2"/>
            <w14:ligatures w14:val="standardContextual"/>
          </w:rPr>
          <w:tab/>
        </w:r>
        <w:r w:rsidRPr="008C3CB7">
          <w:rPr>
            <w:rStyle w:val="Hyperlink"/>
            <w:lang w:val="en-GB"/>
          </w:rPr>
          <w:t>The Final Test</w:t>
        </w:r>
        <w:r>
          <w:rPr>
            <w:webHidden/>
          </w:rPr>
          <w:tab/>
        </w:r>
        <w:r>
          <w:rPr>
            <w:webHidden/>
          </w:rPr>
          <w:fldChar w:fldCharType="begin"/>
        </w:r>
        <w:r>
          <w:rPr>
            <w:webHidden/>
          </w:rPr>
          <w:instrText xml:space="preserve"> PAGEREF _Toc165445714 \h </w:instrText>
        </w:r>
        <w:r>
          <w:rPr>
            <w:webHidden/>
          </w:rPr>
        </w:r>
        <w:r>
          <w:rPr>
            <w:webHidden/>
          </w:rPr>
          <w:fldChar w:fldCharType="separate"/>
        </w:r>
        <w:r>
          <w:rPr>
            <w:webHidden/>
          </w:rPr>
          <w:t>29</w:t>
        </w:r>
        <w:r>
          <w:rPr>
            <w:webHidden/>
          </w:rPr>
          <w:fldChar w:fldCharType="end"/>
        </w:r>
      </w:hyperlink>
    </w:p>
    <w:p w14:paraId="42C7946E" w14:textId="6C71B7C3" w:rsidR="00B1206A" w:rsidRDefault="00B1206A">
      <w:pPr>
        <w:pStyle w:val="Verzeichnis1"/>
        <w:rPr>
          <w:rFonts w:asciiTheme="minorHAnsi" w:eastAsiaTheme="minorEastAsia" w:hAnsiTheme="minorHAnsi" w:cstheme="minorBidi"/>
          <w:b w:val="0"/>
          <w:kern w:val="2"/>
          <w:lang w:val="de-DE"/>
          <w14:ligatures w14:val="standardContextual"/>
        </w:rPr>
      </w:pPr>
      <w:hyperlink w:anchor="_Toc165445715" w:history="1">
        <w:r w:rsidRPr="008C3CB7">
          <w:rPr>
            <w:rStyle w:val="Hyperlink"/>
          </w:rPr>
          <w:t>5</w:t>
        </w:r>
        <w:r>
          <w:rPr>
            <w:rFonts w:asciiTheme="minorHAnsi" w:eastAsiaTheme="minorEastAsia" w:hAnsiTheme="minorHAnsi" w:cstheme="minorBidi"/>
            <w:b w:val="0"/>
            <w:kern w:val="2"/>
            <w:lang w:val="de-DE"/>
            <w14:ligatures w14:val="standardContextual"/>
          </w:rPr>
          <w:tab/>
        </w:r>
        <w:r w:rsidRPr="008C3CB7">
          <w:rPr>
            <w:rStyle w:val="Hyperlink"/>
          </w:rPr>
          <w:t>Hyperparameter (HP) tuning</w:t>
        </w:r>
        <w:r>
          <w:rPr>
            <w:webHidden/>
          </w:rPr>
          <w:tab/>
        </w:r>
        <w:r>
          <w:rPr>
            <w:webHidden/>
          </w:rPr>
          <w:fldChar w:fldCharType="begin"/>
        </w:r>
        <w:r>
          <w:rPr>
            <w:webHidden/>
          </w:rPr>
          <w:instrText xml:space="preserve"> PAGEREF _Toc165445715 \h </w:instrText>
        </w:r>
        <w:r>
          <w:rPr>
            <w:webHidden/>
          </w:rPr>
        </w:r>
        <w:r>
          <w:rPr>
            <w:webHidden/>
          </w:rPr>
          <w:fldChar w:fldCharType="separate"/>
        </w:r>
        <w:r>
          <w:rPr>
            <w:webHidden/>
          </w:rPr>
          <w:t>31</w:t>
        </w:r>
        <w:r>
          <w:rPr>
            <w:webHidden/>
          </w:rPr>
          <w:fldChar w:fldCharType="end"/>
        </w:r>
      </w:hyperlink>
    </w:p>
    <w:p w14:paraId="7D961800" w14:textId="0E2213EC" w:rsidR="00B1206A" w:rsidRDefault="00B1206A">
      <w:pPr>
        <w:pStyle w:val="Verzeichnis2"/>
        <w:rPr>
          <w:rFonts w:asciiTheme="minorHAnsi" w:eastAsiaTheme="minorEastAsia" w:hAnsiTheme="minorHAnsi" w:cstheme="minorBidi"/>
          <w:kern w:val="2"/>
          <w14:ligatures w14:val="standardContextual"/>
        </w:rPr>
      </w:pPr>
      <w:hyperlink w:anchor="_Toc165445716" w:history="1">
        <w:r w:rsidRPr="008C3CB7">
          <w:rPr>
            <w:rStyle w:val="Hyperlink"/>
          </w:rPr>
          <w:t>5.1</w:t>
        </w:r>
        <w:r>
          <w:rPr>
            <w:rFonts w:asciiTheme="minorHAnsi" w:eastAsiaTheme="minorEastAsia" w:hAnsiTheme="minorHAnsi" w:cstheme="minorBidi"/>
            <w:kern w:val="2"/>
            <w14:ligatures w14:val="standardContextual"/>
          </w:rPr>
          <w:tab/>
        </w:r>
        <w:r w:rsidRPr="008C3CB7">
          <w:rPr>
            <w:rStyle w:val="Hyperlink"/>
          </w:rPr>
          <w:t>Background</w:t>
        </w:r>
        <w:r>
          <w:rPr>
            <w:webHidden/>
          </w:rPr>
          <w:tab/>
        </w:r>
        <w:r>
          <w:rPr>
            <w:webHidden/>
          </w:rPr>
          <w:fldChar w:fldCharType="begin"/>
        </w:r>
        <w:r>
          <w:rPr>
            <w:webHidden/>
          </w:rPr>
          <w:instrText xml:space="preserve"> PAGEREF _Toc165445716 \h </w:instrText>
        </w:r>
        <w:r>
          <w:rPr>
            <w:webHidden/>
          </w:rPr>
        </w:r>
        <w:r>
          <w:rPr>
            <w:webHidden/>
          </w:rPr>
          <w:fldChar w:fldCharType="separate"/>
        </w:r>
        <w:r>
          <w:rPr>
            <w:webHidden/>
          </w:rPr>
          <w:t>31</w:t>
        </w:r>
        <w:r>
          <w:rPr>
            <w:webHidden/>
          </w:rPr>
          <w:fldChar w:fldCharType="end"/>
        </w:r>
      </w:hyperlink>
    </w:p>
    <w:p w14:paraId="0223A241" w14:textId="57EEBA9F" w:rsidR="00B1206A" w:rsidRDefault="00B1206A">
      <w:pPr>
        <w:pStyle w:val="Verzeichnis2"/>
        <w:rPr>
          <w:rFonts w:asciiTheme="minorHAnsi" w:eastAsiaTheme="minorEastAsia" w:hAnsiTheme="minorHAnsi" w:cstheme="minorBidi"/>
          <w:kern w:val="2"/>
          <w14:ligatures w14:val="standardContextual"/>
        </w:rPr>
      </w:pPr>
      <w:hyperlink w:anchor="_Toc165445717" w:history="1">
        <w:r w:rsidRPr="008C3CB7">
          <w:rPr>
            <w:rStyle w:val="Hyperlink"/>
          </w:rPr>
          <w:t>5.2</w:t>
        </w:r>
        <w:r>
          <w:rPr>
            <w:rFonts w:asciiTheme="minorHAnsi" w:eastAsiaTheme="minorEastAsia" w:hAnsiTheme="minorHAnsi" w:cstheme="minorBidi"/>
            <w:kern w:val="2"/>
            <w14:ligatures w14:val="standardContextual"/>
          </w:rPr>
          <w:tab/>
        </w:r>
        <w:r w:rsidRPr="008C3CB7">
          <w:rPr>
            <w:rStyle w:val="Hyperlink"/>
          </w:rPr>
          <w:t>NEU: Tuning-Grid generieren</w:t>
        </w:r>
        <w:r>
          <w:rPr>
            <w:webHidden/>
          </w:rPr>
          <w:tab/>
        </w:r>
        <w:r>
          <w:rPr>
            <w:webHidden/>
          </w:rPr>
          <w:fldChar w:fldCharType="begin"/>
        </w:r>
        <w:r>
          <w:rPr>
            <w:webHidden/>
          </w:rPr>
          <w:instrText xml:space="preserve"> PAGEREF _Toc165445717 \h </w:instrText>
        </w:r>
        <w:r>
          <w:rPr>
            <w:webHidden/>
          </w:rPr>
        </w:r>
        <w:r>
          <w:rPr>
            <w:webHidden/>
          </w:rPr>
          <w:fldChar w:fldCharType="separate"/>
        </w:r>
        <w:r>
          <w:rPr>
            <w:webHidden/>
          </w:rPr>
          <w:t>32</w:t>
        </w:r>
        <w:r>
          <w:rPr>
            <w:webHidden/>
          </w:rPr>
          <w:fldChar w:fldCharType="end"/>
        </w:r>
      </w:hyperlink>
    </w:p>
    <w:p w14:paraId="2C143A9B" w14:textId="137E6C8A" w:rsidR="00B1206A" w:rsidRDefault="00B1206A">
      <w:pPr>
        <w:pStyle w:val="Verzeichnis2"/>
        <w:rPr>
          <w:rFonts w:asciiTheme="minorHAnsi" w:eastAsiaTheme="minorEastAsia" w:hAnsiTheme="minorHAnsi" w:cstheme="minorBidi"/>
          <w:kern w:val="2"/>
          <w14:ligatures w14:val="standardContextual"/>
        </w:rPr>
      </w:pPr>
      <w:hyperlink w:anchor="_Toc165445718" w:history="1">
        <w:r w:rsidRPr="008C3CB7">
          <w:rPr>
            <w:rStyle w:val="Hyperlink"/>
            <w:lang w:val="en-GB"/>
          </w:rPr>
          <w:t>5.3</w:t>
        </w:r>
        <w:r>
          <w:rPr>
            <w:rFonts w:asciiTheme="minorHAnsi" w:eastAsiaTheme="minorEastAsia" w:hAnsiTheme="minorHAnsi" w:cstheme="minorBidi"/>
            <w:kern w:val="2"/>
            <w14:ligatures w14:val="standardContextual"/>
          </w:rPr>
          <w:tab/>
        </w:r>
        <w:r w:rsidRPr="008C3CB7">
          <w:rPr>
            <w:rStyle w:val="Hyperlink"/>
            <w:lang w:val="en-GB"/>
          </w:rPr>
          <w:t>NEU: Train the Model mit tune_grid()</w:t>
        </w:r>
        <w:r>
          <w:rPr>
            <w:webHidden/>
          </w:rPr>
          <w:tab/>
        </w:r>
        <w:r>
          <w:rPr>
            <w:webHidden/>
          </w:rPr>
          <w:fldChar w:fldCharType="begin"/>
        </w:r>
        <w:r>
          <w:rPr>
            <w:webHidden/>
          </w:rPr>
          <w:instrText xml:space="preserve"> PAGEREF _Toc165445718 \h </w:instrText>
        </w:r>
        <w:r>
          <w:rPr>
            <w:webHidden/>
          </w:rPr>
        </w:r>
        <w:r>
          <w:rPr>
            <w:webHidden/>
          </w:rPr>
          <w:fldChar w:fldCharType="separate"/>
        </w:r>
        <w:r>
          <w:rPr>
            <w:webHidden/>
          </w:rPr>
          <w:t>34</w:t>
        </w:r>
        <w:r>
          <w:rPr>
            <w:webHidden/>
          </w:rPr>
          <w:fldChar w:fldCharType="end"/>
        </w:r>
      </w:hyperlink>
    </w:p>
    <w:p w14:paraId="1F191F7C" w14:textId="00AF7164" w:rsidR="00B1206A" w:rsidRDefault="00B1206A">
      <w:pPr>
        <w:pStyle w:val="Verzeichnis2"/>
        <w:rPr>
          <w:rFonts w:asciiTheme="minorHAnsi" w:eastAsiaTheme="minorEastAsia" w:hAnsiTheme="minorHAnsi" w:cstheme="minorBidi"/>
          <w:kern w:val="2"/>
          <w14:ligatures w14:val="standardContextual"/>
        </w:rPr>
      </w:pPr>
      <w:hyperlink w:anchor="_Toc165445719" w:history="1">
        <w:r w:rsidRPr="008C3CB7">
          <w:rPr>
            <w:rStyle w:val="Hyperlink"/>
          </w:rPr>
          <w:t>5.4</w:t>
        </w:r>
        <w:r>
          <w:rPr>
            <w:rFonts w:asciiTheme="minorHAnsi" w:eastAsiaTheme="minorEastAsia" w:hAnsiTheme="minorHAnsi" w:cstheme="minorBidi"/>
            <w:kern w:val="2"/>
            <w14:ligatures w14:val="standardContextual"/>
          </w:rPr>
          <w:tab/>
        </w:r>
        <w:r w:rsidRPr="008C3CB7">
          <w:rPr>
            <w:rStyle w:val="Hyperlink"/>
          </w:rPr>
          <w:t>NEU: Finalisieren (updaten) des workflows für das finale Modell</w:t>
        </w:r>
        <w:r>
          <w:rPr>
            <w:webHidden/>
          </w:rPr>
          <w:tab/>
        </w:r>
        <w:r>
          <w:rPr>
            <w:webHidden/>
          </w:rPr>
          <w:fldChar w:fldCharType="begin"/>
        </w:r>
        <w:r>
          <w:rPr>
            <w:webHidden/>
          </w:rPr>
          <w:instrText xml:space="preserve"> PAGEREF _Toc165445719 \h </w:instrText>
        </w:r>
        <w:r>
          <w:rPr>
            <w:webHidden/>
          </w:rPr>
        </w:r>
        <w:r>
          <w:rPr>
            <w:webHidden/>
          </w:rPr>
          <w:fldChar w:fldCharType="separate"/>
        </w:r>
        <w:r>
          <w:rPr>
            <w:webHidden/>
          </w:rPr>
          <w:t>34</w:t>
        </w:r>
        <w:r>
          <w:rPr>
            <w:webHidden/>
          </w:rPr>
          <w:fldChar w:fldCharType="end"/>
        </w:r>
      </w:hyperlink>
    </w:p>
    <w:p w14:paraId="21D993FE" w14:textId="2BB27432" w:rsidR="00B1206A" w:rsidRDefault="00B1206A">
      <w:pPr>
        <w:pStyle w:val="Verzeichnis2"/>
        <w:rPr>
          <w:rFonts w:asciiTheme="minorHAnsi" w:eastAsiaTheme="minorEastAsia" w:hAnsiTheme="minorHAnsi" w:cstheme="minorBidi"/>
          <w:kern w:val="2"/>
          <w14:ligatures w14:val="standardContextual"/>
        </w:rPr>
      </w:pPr>
      <w:hyperlink w:anchor="_Toc165445720" w:history="1">
        <w:r w:rsidRPr="008C3CB7">
          <w:rPr>
            <w:rStyle w:val="Hyperlink"/>
          </w:rPr>
          <w:t>5.5</w:t>
        </w:r>
        <w:r>
          <w:rPr>
            <w:rFonts w:asciiTheme="minorHAnsi" w:eastAsiaTheme="minorEastAsia" w:hAnsiTheme="minorHAnsi" w:cstheme="minorBidi"/>
            <w:kern w:val="2"/>
            <w14:ligatures w14:val="standardContextual"/>
          </w:rPr>
          <w:tab/>
        </w:r>
        <w:r w:rsidRPr="008C3CB7">
          <w:rPr>
            <w:rStyle w:val="Hyperlink"/>
          </w:rPr>
          <w:t>Vollständiges Beispiel mit KNN</w:t>
        </w:r>
        <w:r>
          <w:rPr>
            <w:webHidden/>
          </w:rPr>
          <w:tab/>
        </w:r>
        <w:r>
          <w:rPr>
            <w:webHidden/>
          </w:rPr>
          <w:fldChar w:fldCharType="begin"/>
        </w:r>
        <w:r>
          <w:rPr>
            <w:webHidden/>
          </w:rPr>
          <w:instrText xml:space="preserve"> PAGEREF _Toc165445720 \h </w:instrText>
        </w:r>
        <w:r>
          <w:rPr>
            <w:webHidden/>
          </w:rPr>
        </w:r>
        <w:r>
          <w:rPr>
            <w:webHidden/>
          </w:rPr>
          <w:fldChar w:fldCharType="separate"/>
        </w:r>
        <w:r>
          <w:rPr>
            <w:webHidden/>
          </w:rPr>
          <w:t>35</w:t>
        </w:r>
        <w:r>
          <w:rPr>
            <w:webHidden/>
          </w:rPr>
          <w:fldChar w:fldCharType="end"/>
        </w:r>
      </w:hyperlink>
    </w:p>
    <w:p w14:paraId="330F36BD" w14:textId="3AAC91C0" w:rsidR="00B1206A" w:rsidRDefault="00B1206A">
      <w:pPr>
        <w:pStyle w:val="Verzeichnis2"/>
        <w:rPr>
          <w:rFonts w:asciiTheme="minorHAnsi" w:eastAsiaTheme="minorEastAsia" w:hAnsiTheme="minorHAnsi" w:cstheme="minorBidi"/>
          <w:kern w:val="2"/>
          <w14:ligatures w14:val="standardContextual"/>
        </w:rPr>
      </w:pPr>
      <w:hyperlink w:anchor="_Toc165445721" w:history="1">
        <w:r w:rsidRPr="008C3CB7">
          <w:rPr>
            <w:rStyle w:val="Hyperlink"/>
          </w:rPr>
          <w:t>5.6</w:t>
        </w:r>
        <w:r>
          <w:rPr>
            <w:rFonts w:asciiTheme="minorHAnsi" w:eastAsiaTheme="minorEastAsia" w:hAnsiTheme="minorHAnsi" w:cstheme="minorBidi"/>
            <w:kern w:val="2"/>
            <w14:ligatures w14:val="standardContextual"/>
          </w:rPr>
          <w:tab/>
        </w:r>
        <w:r w:rsidRPr="008C3CB7">
          <w:rPr>
            <w:rStyle w:val="Hyperlink"/>
          </w:rPr>
          <w:t>Hinweis zum housekeeping und Bennennung der Objekte</w:t>
        </w:r>
        <w:r>
          <w:rPr>
            <w:webHidden/>
          </w:rPr>
          <w:tab/>
        </w:r>
        <w:r>
          <w:rPr>
            <w:webHidden/>
          </w:rPr>
          <w:fldChar w:fldCharType="begin"/>
        </w:r>
        <w:r>
          <w:rPr>
            <w:webHidden/>
          </w:rPr>
          <w:instrText xml:space="preserve"> PAGEREF _Toc165445721 \h </w:instrText>
        </w:r>
        <w:r>
          <w:rPr>
            <w:webHidden/>
          </w:rPr>
        </w:r>
        <w:r>
          <w:rPr>
            <w:webHidden/>
          </w:rPr>
          <w:fldChar w:fldCharType="separate"/>
        </w:r>
        <w:r>
          <w:rPr>
            <w:webHidden/>
          </w:rPr>
          <w:t>42</w:t>
        </w:r>
        <w:r>
          <w:rPr>
            <w:webHidden/>
          </w:rPr>
          <w:fldChar w:fldCharType="end"/>
        </w:r>
      </w:hyperlink>
    </w:p>
    <w:p w14:paraId="69B3C4BA" w14:textId="710D6CD7" w:rsidR="00B1206A" w:rsidRDefault="00B1206A">
      <w:pPr>
        <w:pStyle w:val="Verzeichnis1"/>
        <w:rPr>
          <w:rFonts w:asciiTheme="minorHAnsi" w:eastAsiaTheme="minorEastAsia" w:hAnsiTheme="minorHAnsi" w:cstheme="minorBidi"/>
          <w:b w:val="0"/>
          <w:kern w:val="2"/>
          <w:lang w:val="de-DE"/>
          <w14:ligatures w14:val="standardContextual"/>
        </w:rPr>
      </w:pPr>
      <w:hyperlink w:anchor="_Toc165445722" w:history="1">
        <w:r w:rsidRPr="008C3CB7">
          <w:rPr>
            <w:rStyle w:val="Hyperlink"/>
          </w:rPr>
          <w:t>6</w:t>
        </w:r>
        <w:r>
          <w:rPr>
            <w:rFonts w:asciiTheme="minorHAnsi" w:eastAsiaTheme="minorEastAsia" w:hAnsiTheme="minorHAnsi" w:cstheme="minorBidi"/>
            <w:b w:val="0"/>
            <w:kern w:val="2"/>
            <w:lang w:val="de-DE"/>
            <w14:ligatures w14:val="standardContextual"/>
          </w:rPr>
          <w:tab/>
        </w:r>
        <w:r w:rsidRPr="008C3CB7">
          <w:rPr>
            <w:rStyle w:val="Hyperlink"/>
          </w:rPr>
          <w:t>Variable Importance</w:t>
        </w:r>
        <w:r>
          <w:rPr>
            <w:webHidden/>
          </w:rPr>
          <w:tab/>
        </w:r>
        <w:r>
          <w:rPr>
            <w:webHidden/>
          </w:rPr>
          <w:fldChar w:fldCharType="begin"/>
        </w:r>
        <w:r>
          <w:rPr>
            <w:webHidden/>
          </w:rPr>
          <w:instrText xml:space="preserve"> PAGEREF _Toc165445722 \h </w:instrText>
        </w:r>
        <w:r>
          <w:rPr>
            <w:webHidden/>
          </w:rPr>
        </w:r>
        <w:r>
          <w:rPr>
            <w:webHidden/>
          </w:rPr>
          <w:fldChar w:fldCharType="separate"/>
        </w:r>
        <w:r>
          <w:rPr>
            <w:webHidden/>
          </w:rPr>
          <w:t>43</w:t>
        </w:r>
        <w:r>
          <w:rPr>
            <w:webHidden/>
          </w:rPr>
          <w:fldChar w:fldCharType="end"/>
        </w:r>
      </w:hyperlink>
    </w:p>
    <w:p w14:paraId="308F0C22" w14:textId="7C6198D2" w:rsidR="00B1206A" w:rsidRDefault="00B1206A">
      <w:pPr>
        <w:pStyle w:val="Verzeichnis2"/>
        <w:rPr>
          <w:rFonts w:asciiTheme="minorHAnsi" w:eastAsiaTheme="minorEastAsia" w:hAnsiTheme="minorHAnsi" w:cstheme="minorBidi"/>
          <w:kern w:val="2"/>
          <w14:ligatures w14:val="standardContextual"/>
        </w:rPr>
      </w:pPr>
      <w:hyperlink w:anchor="_Toc165445723" w:history="1">
        <w:r w:rsidRPr="008C3CB7">
          <w:rPr>
            <w:rStyle w:val="Hyperlink"/>
          </w:rPr>
          <w:t>6.1</w:t>
        </w:r>
        <w:r>
          <w:rPr>
            <w:rFonts w:asciiTheme="minorHAnsi" w:eastAsiaTheme="minorEastAsia" w:hAnsiTheme="minorHAnsi" w:cstheme="minorBidi"/>
            <w:kern w:val="2"/>
            <w14:ligatures w14:val="standardContextual"/>
          </w:rPr>
          <w:tab/>
        </w:r>
        <w:r w:rsidRPr="008C3CB7">
          <w:rPr>
            <w:rStyle w:val="Hyperlink"/>
          </w:rPr>
          <w:t>Einfacher Fall: Koeffizienten und deren Signifikanz</w:t>
        </w:r>
        <w:r>
          <w:rPr>
            <w:webHidden/>
          </w:rPr>
          <w:tab/>
        </w:r>
        <w:r>
          <w:rPr>
            <w:webHidden/>
          </w:rPr>
          <w:fldChar w:fldCharType="begin"/>
        </w:r>
        <w:r>
          <w:rPr>
            <w:webHidden/>
          </w:rPr>
          <w:instrText xml:space="preserve"> PAGEREF _Toc165445723 \h </w:instrText>
        </w:r>
        <w:r>
          <w:rPr>
            <w:webHidden/>
          </w:rPr>
        </w:r>
        <w:r>
          <w:rPr>
            <w:webHidden/>
          </w:rPr>
          <w:fldChar w:fldCharType="separate"/>
        </w:r>
        <w:r>
          <w:rPr>
            <w:webHidden/>
          </w:rPr>
          <w:t>43</w:t>
        </w:r>
        <w:r>
          <w:rPr>
            <w:webHidden/>
          </w:rPr>
          <w:fldChar w:fldCharType="end"/>
        </w:r>
      </w:hyperlink>
    </w:p>
    <w:p w14:paraId="7AD131CA" w14:textId="3012F7BC" w:rsidR="00B1206A" w:rsidRDefault="00B1206A">
      <w:pPr>
        <w:pStyle w:val="Verzeichnis2"/>
        <w:rPr>
          <w:rFonts w:asciiTheme="minorHAnsi" w:eastAsiaTheme="minorEastAsia" w:hAnsiTheme="minorHAnsi" w:cstheme="minorBidi"/>
          <w:kern w:val="2"/>
          <w14:ligatures w14:val="standardContextual"/>
        </w:rPr>
      </w:pPr>
      <w:hyperlink w:anchor="_Toc165445724" w:history="1">
        <w:r w:rsidRPr="008C3CB7">
          <w:rPr>
            <w:rStyle w:val="Hyperlink"/>
          </w:rPr>
          <w:t>6.2</w:t>
        </w:r>
        <w:r>
          <w:rPr>
            <w:rFonts w:asciiTheme="minorHAnsi" w:eastAsiaTheme="minorEastAsia" w:hAnsiTheme="minorHAnsi" w:cstheme="minorBidi"/>
            <w:kern w:val="2"/>
            <w14:ligatures w14:val="standardContextual"/>
          </w:rPr>
          <w:tab/>
        </w:r>
        <w:r w:rsidRPr="008C3CB7">
          <w:rPr>
            <w:rStyle w:val="Hyperlink"/>
          </w:rPr>
          <w:t>Variable importance plots bei nicht-parametrischen Modellen</w:t>
        </w:r>
        <w:r>
          <w:rPr>
            <w:webHidden/>
          </w:rPr>
          <w:tab/>
        </w:r>
        <w:r>
          <w:rPr>
            <w:webHidden/>
          </w:rPr>
          <w:fldChar w:fldCharType="begin"/>
        </w:r>
        <w:r>
          <w:rPr>
            <w:webHidden/>
          </w:rPr>
          <w:instrText xml:space="preserve"> PAGEREF _Toc165445724 \h </w:instrText>
        </w:r>
        <w:r>
          <w:rPr>
            <w:webHidden/>
          </w:rPr>
        </w:r>
        <w:r>
          <w:rPr>
            <w:webHidden/>
          </w:rPr>
          <w:fldChar w:fldCharType="separate"/>
        </w:r>
        <w:r>
          <w:rPr>
            <w:webHidden/>
          </w:rPr>
          <w:t>43</w:t>
        </w:r>
        <w:r>
          <w:rPr>
            <w:webHidden/>
          </w:rPr>
          <w:fldChar w:fldCharType="end"/>
        </w:r>
      </w:hyperlink>
    </w:p>
    <w:p w14:paraId="4670107D" w14:textId="7C90ADA0" w:rsidR="00B1206A" w:rsidRDefault="00B1206A">
      <w:pPr>
        <w:pStyle w:val="Verzeichnis2"/>
        <w:rPr>
          <w:rFonts w:asciiTheme="minorHAnsi" w:eastAsiaTheme="minorEastAsia" w:hAnsiTheme="minorHAnsi" w:cstheme="minorBidi"/>
          <w:kern w:val="2"/>
          <w14:ligatures w14:val="standardContextual"/>
        </w:rPr>
      </w:pPr>
      <w:hyperlink w:anchor="_Toc165445725" w:history="1">
        <w:r w:rsidRPr="008C3CB7">
          <w:rPr>
            <w:rStyle w:val="Hyperlink"/>
          </w:rPr>
          <w:t>6.3</w:t>
        </w:r>
        <w:r>
          <w:rPr>
            <w:rFonts w:asciiTheme="minorHAnsi" w:eastAsiaTheme="minorEastAsia" w:hAnsiTheme="minorHAnsi" w:cstheme="minorBidi"/>
            <w:kern w:val="2"/>
            <w14:ligatures w14:val="standardContextual"/>
          </w:rPr>
          <w:tab/>
        </w:r>
        <w:r w:rsidRPr="008C3CB7">
          <w:rPr>
            <w:rStyle w:val="Hyperlink"/>
          </w:rPr>
          <w:t>Besonderheit 1: VIP bei Regularisierung</w:t>
        </w:r>
        <w:r>
          <w:rPr>
            <w:webHidden/>
          </w:rPr>
          <w:tab/>
        </w:r>
        <w:r>
          <w:rPr>
            <w:webHidden/>
          </w:rPr>
          <w:fldChar w:fldCharType="begin"/>
        </w:r>
        <w:r>
          <w:rPr>
            <w:webHidden/>
          </w:rPr>
          <w:instrText xml:space="preserve"> PAGEREF _Toc165445725 \h </w:instrText>
        </w:r>
        <w:r>
          <w:rPr>
            <w:webHidden/>
          </w:rPr>
        </w:r>
        <w:r>
          <w:rPr>
            <w:webHidden/>
          </w:rPr>
          <w:fldChar w:fldCharType="separate"/>
        </w:r>
        <w:r>
          <w:rPr>
            <w:webHidden/>
          </w:rPr>
          <w:t>44</w:t>
        </w:r>
        <w:r>
          <w:rPr>
            <w:webHidden/>
          </w:rPr>
          <w:fldChar w:fldCharType="end"/>
        </w:r>
      </w:hyperlink>
    </w:p>
    <w:p w14:paraId="543559DC" w14:textId="7014EAEE" w:rsidR="00B1206A" w:rsidRDefault="00B1206A">
      <w:pPr>
        <w:pStyle w:val="Verzeichnis2"/>
        <w:rPr>
          <w:rFonts w:asciiTheme="minorHAnsi" w:eastAsiaTheme="minorEastAsia" w:hAnsiTheme="minorHAnsi" w:cstheme="minorBidi"/>
          <w:kern w:val="2"/>
          <w14:ligatures w14:val="standardContextual"/>
        </w:rPr>
      </w:pPr>
      <w:hyperlink w:anchor="_Toc165445726" w:history="1">
        <w:r w:rsidRPr="008C3CB7">
          <w:rPr>
            <w:rStyle w:val="Hyperlink"/>
          </w:rPr>
          <w:t>6.4</w:t>
        </w:r>
        <w:r>
          <w:rPr>
            <w:rFonts w:asciiTheme="minorHAnsi" w:eastAsiaTheme="minorEastAsia" w:hAnsiTheme="minorHAnsi" w:cstheme="minorBidi"/>
            <w:kern w:val="2"/>
            <w14:ligatures w14:val="standardContextual"/>
          </w:rPr>
          <w:tab/>
        </w:r>
        <w:r w:rsidRPr="008C3CB7">
          <w:rPr>
            <w:rStyle w:val="Hyperlink"/>
          </w:rPr>
          <w:t>Bsonderheit 2: VIP bei random forests</w:t>
        </w:r>
        <w:r>
          <w:rPr>
            <w:webHidden/>
          </w:rPr>
          <w:tab/>
        </w:r>
        <w:r>
          <w:rPr>
            <w:webHidden/>
          </w:rPr>
          <w:fldChar w:fldCharType="begin"/>
        </w:r>
        <w:r>
          <w:rPr>
            <w:webHidden/>
          </w:rPr>
          <w:instrText xml:space="preserve"> PAGEREF _Toc165445726 \h </w:instrText>
        </w:r>
        <w:r>
          <w:rPr>
            <w:webHidden/>
          </w:rPr>
        </w:r>
        <w:r>
          <w:rPr>
            <w:webHidden/>
          </w:rPr>
          <w:fldChar w:fldCharType="separate"/>
        </w:r>
        <w:r>
          <w:rPr>
            <w:webHidden/>
          </w:rPr>
          <w:t>44</w:t>
        </w:r>
        <w:r>
          <w:rPr>
            <w:webHidden/>
          </w:rPr>
          <w:fldChar w:fldCharType="end"/>
        </w:r>
      </w:hyperlink>
    </w:p>
    <w:p w14:paraId="1DC52D95" w14:textId="1C097E11" w:rsidR="00B1206A" w:rsidRDefault="00B1206A">
      <w:pPr>
        <w:pStyle w:val="Verzeichnis1"/>
        <w:rPr>
          <w:rFonts w:asciiTheme="minorHAnsi" w:eastAsiaTheme="minorEastAsia" w:hAnsiTheme="minorHAnsi" w:cstheme="minorBidi"/>
          <w:b w:val="0"/>
          <w:kern w:val="2"/>
          <w:lang w:val="de-DE"/>
          <w14:ligatures w14:val="standardContextual"/>
        </w:rPr>
      </w:pPr>
      <w:hyperlink w:anchor="_Toc165445727" w:history="1">
        <w:r w:rsidRPr="008C3CB7">
          <w:rPr>
            <w:rStyle w:val="Hyperlink"/>
          </w:rPr>
          <w:t>7</w:t>
        </w:r>
        <w:r>
          <w:rPr>
            <w:rFonts w:asciiTheme="minorHAnsi" w:eastAsiaTheme="minorEastAsia" w:hAnsiTheme="minorHAnsi" w:cstheme="minorBidi"/>
            <w:b w:val="0"/>
            <w:kern w:val="2"/>
            <w:lang w:val="de-DE"/>
            <w14:ligatures w14:val="standardContextual"/>
          </w:rPr>
          <w:tab/>
        </w:r>
        <w:r w:rsidRPr="008C3CB7">
          <w:rPr>
            <w:rStyle w:val="Hyperlink"/>
          </w:rPr>
          <w:t>Out-of-Sample Prediction</w:t>
        </w:r>
        <w:r>
          <w:rPr>
            <w:webHidden/>
          </w:rPr>
          <w:tab/>
        </w:r>
        <w:r>
          <w:rPr>
            <w:webHidden/>
          </w:rPr>
          <w:fldChar w:fldCharType="begin"/>
        </w:r>
        <w:r>
          <w:rPr>
            <w:webHidden/>
          </w:rPr>
          <w:instrText xml:space="preserve"> PAGEREF _Toc165445727 \h </w:instrText>
        </w:r>
        <w:r>
          <w:rPr>
            <w:webHidden/>
          </w:rPr>
        </w:r>
        <w:r>
          <w:rPr>
            <w:webHidden/>
          </w:rPr>
          <w:fldChar w:fldCharType="separate"/>
        </w:r>
        <w:r>
          <w:rPr>
            <w:webHidden/>
          </w:rPr>
          <w:t>45</w:t>
        </w:r>
        <w:r>
          <w:rPr>
            <w:webHidden/>
          </w:rPr>
          <w:fldChar w:fldCharType="end"/>
        </w:r>
      </w:hyperlink>
    </w:p>
    <w:p w14:paraId="30726CBF" w14:textId="73CAF7B2" w:rsidR="00B1206A" w:rsidRDefault="00B1206A">
      <w:pPr>
        <w:pStyle w:val="Verzeichnis1"/>
        <w:rPr>
          <w:rFonts w:asciiTheme="minorHAnsi" w:eastAsiaTheme="minorEastAsia" w:hAnsiTheme="minorHAnsi" w:cstheme="minorBidi"/>
          <w:b w:val="0"/>
          <w:kern w:val="2"/>
          <w:lang w:val="de-DE"/>
          <w14:ligatures w14:val="standardContextual"/>
        </w:rPr>
      </w:pPr>
      <w:hyperlink w:anchor="_Toc165445728" w:history="1">
        <w:r w:rsidRPr="008C3CB7">
          <w:rPr>
            <w:rStyle w:val="Hyperlink"/>
          </w:rPr>
          <w:t>8</w:t>
        </w:r>
        <w:r>
          <w:rPr>
            <w:rFonts w:asciiTheme="minorHAnsi" w:eastAsiaTheme="minorEastAsia" w:hAnsiTheme="minorHAnsi" w:cstheme="minorBidi"/>
            <w:b w:val="0"/>
            <w:kern w:val="2"/>
            <w:lang w:val="de-DE"/>
            <w14:ligatures w14:val="standardContextual"/>
          </w:rPr>
          <w:tab/>
        </w:r>
        <w:r w:rsidRPr="008C3CB7">
          <w:rPr>
            <w:rStyle w:val="Hyperlink"/>
          </w:rPr>
          <w:t>Time Series Forecasting</w:t>
        </w:r>
        <w:r>
          <w:rPr>
            <w:webHidden/>
          </w:rPr>
          <w:tab/>
        </w:r>
        <w:r>
          <w:rPr>
            <w:webHidden/>
          </w:rPr>
          <w:fldChar w:fldCharType="begin"/>
        </w:r>
        <w:r>
          <w:rPr>
            <w:webHidden/>
          </w:rPr>
          <w:instrText xml:space="preserve"> PAGEREF _Toc165445728 \h </w:instrText>
        </w:r>
        <w:r>
          <w:rPr>
            <w:webHidden/>
          </w:rPr>
        </w:r>
        <w:r>
          <w:rPr>
            <w:webHidden/>
          </w:rPr>
          <w:fldChar w:fldCharType="separate"/>
        </w:r>
        <w:r>
          <w:rPr>
            <w:webHidden/>
          </w:rPr>
          <w:t>47</w:t>
        </w:r>
        <w:r>
          <w:rPr>
            <w:webHidden/>
          </w:rPr>
          <w:fldChar w:fldCharType="end"/>
        </w:r>
      </w:hyperlink>
    </w:p>
    <w:p w14:paraId="30C29708" w14:textId="216E3185" w:rsidR="00B1206A" w:rsidRDefault="00B1206A">
      <w:pPr>
        <w:pStyle w:val="Verzeichnis1"/>
        <w:rPr>
          <w:rFonts w:asciiTheme="minorHAnsi" w:eastAsiaTheme="minorEastAsia" w:hAnsiTheme="minorHAnsi" w:cstheme="minorBidi"/>
          <w:b w:val="0"/>
          <w:kern w:val="2"/>
          <w:lang w:val="de-DE"/>
          <w14:ligatures w14:val="standardContextual"/>
        </w:rPr>
      </w:pPr>
      <w:hyperlink w:anchor="_Toc165445729" w:history="1">
        <w:r w:rsidRPr="008C3CB7">
          <w:rPr>
            <w:rStyle w:val="Hyperlink"/>
          </w:rPr>
          <w:t>9</w:t>
        </w:r>
        <w:r>
          <w:rPr>
            <w:rFonts w:asciiTheme="minorHAnsi" w:eastAsiaTheme="minorEastAsia" w:hAnsiTheme="minorHAnsi" w:cstheme="minorBidi"/>
            <w:b w:val="0"/>
            <w:kern w:val="2"/>
            <w:lang w:val="de-DE"/>
            <w14:ligatures w14:val="standardContextual"/>
          </w:rPr>
          <w:tab/>
        </w:r>
        <w:r w:rsidRPr="008C3CB7">
          <w:rPr>
            <w:rStyle w:val="Hyperlink"/>
          </w:rPr>
          <w:t>Zusammenfas</w:t>
        </w:r>
        <w:r w:rsidRPr="008C3CB7">
          <w:rPr>
            <w:rStyle w:val="Hyperlink"/>
          </w:rPr>
          <w:t>s</w:t>
        </w:r>
        <w:r w:rsidRPr="008C3CB7">
          <w:rPr>
            <w:rStyle w:val="Hyperlink"/>
          </w:rPr>
          <w:t>ung</w:t>
        </w:r>
        <w:r>
          <w:rPr>
            <w:webHidden/>
          </w:rPr>
          <w:tab/>
        </w:r>
        <w:r>
          <w:rPr>
            <w:webHidden/>
          </w:rPr>
          <w:fldChar w:fldCharType="begin"/>
        </w:r>
        <w:r>
          <w:rPr>
            <w:webHidden/>
          </w:rPr>
          <w:instrText xml:space="preserve"> PAGEREF _Toc165445729 \h </w:instrText>
        </w:r>
        <w:r>
          <w:rPr>
            <w:webHidden/>
          </w:rPr>
        </w:r>
        <w:r>
          <w:rPr>
            <w:webHidden/>
          </w:rPr>
          <w:fldChar w:fldCharType="separate"/>
        </w:r>
        <w:r>
          <w:rPr>
            <w:webHidden/>
          </w:rPr>
          <w:t>48</w:t>
        </w:r>
        <w:r>
          <w:rPr>
            <w:webHidden/>
          </w:rPr>
          <w:fldChar w:fldCharType="end"/>
        </w:r>
      </w:hyperlink>
    </w:p>
    <w:p w14:paraId="0D8D0BB1" w14:textId="3428D7DD" w:rsidR="00367914" w:rsidRDefault="00BA7AC1" w:rsidP="000963FA">
      <w:pPr>
        <w:pStyle w:val="Textkrper"/>
      </w:pPr>
      <w:r>
        <w:fldChar w:fldCharType="end"/>
      </w:r>
      <w:r w:rsidR="00D50D57">
        <w:br w:type="page"/>
      </w:r>
    </w:p>
    <w:p w14:paraId="30F9A5A4" w14:textId="38F5F53A" w:rsidR="00850B55" w:rsidRDefault="00850B55" w:rsidP="00B546C4">
      <w:pPr>
        <w:pStyle w:val="berschrift1"/>
      </w:pPr>
      <w:bookmarkStart w:id="0" w:name="_Toc165445689"/>
      <w:r>
        <w:lastRenderedPageBreak/>
        <w:t>Ressourcen</w:t>
      </w:r>
      <w:bookmarkEnd w:id="0"/>
    </w:p>
    <w:p w14:paraId="246B813E" w14:textId="09E74933" w:rsidR="00850B55" w:rsidRDefault="00850B55" w:rsidP="00850B55">
      <w:pPr>
        <w:pStyle w:val="Textkrper"/>
        <w:rPr>
          <w:lang w:val="de-DE"/>
        </w:rPr>
      </w:pPr>
    </w:p>
    <w:p w14:paraId="0ED10C5C" w14:textId="3FC3D1D0" w:rsidR="00850B55" w:rsidRDefault="00850B55" w:rsidP="000B39D1">
      <w:pPr>
        <w:pStyle w:val="Aufzhlung"/>
      </w:pPr>
      <w:r w:rsidRPr="00850B55">
        <w:rPr>
          <w:b/>
        </w:rPr>
        <w:t>Website:</w:t>
      </w:r>
      <w:r>
        <w:t xml:space="preserve"> </w:t>
      </w:r>
      <w:hyperlink r:id="rId8" w:history="1">
        <w:r w:rsidRPr="00777D17">
          <w:rPr>
            <w:rStyle w:val="Hyperlink"/>
          </w:rPr>
          <w:t>www.tidymodels.org</w:t>
        </w:r>
      </w:hyperlink>
      <w:r>
        <w:t xml:space="preserve">  </w:t>
      </w:r>
    </w:p>
    <w:p w14:paraId="2B8BC76B" w14:textId="1514DD62" w:rsidR="002342F4" w:rsidRDefault="002342F4" w:rsidP="000B39D1">
      <w:pPr>
        <w:pStyle w:val="Aufzhlung"/>
      </w:pPr>
      <w:r>
        <w:rPr>
          <w:b/>
        </w:rPr>
        <w:t>Tutorial:</w:t>
      </w:r>
      <w:r>
        <w:t xml:space="preserve"> </w:t>
      </w:r>
      <w:hyperlink r:id="rId9" w:history="1">
        <w:r w:rsidRPr="00777D17">
          <w:rPr>
            <w:rStyle w:val="Hyperlink"/>
          </w:rPr>
          <w:t>https://www.tidymodels.org/start/models/</w:t>
        </w:r>
      </w:hyperlink>
      <w:r>
        <w:t xml:space="preserve"> </w:t>
      </w:r>
      <w:r w:rsidRPr="002342F4">
        <w:rPr>
          <w:b/>
          <w:color w:val="FF0000"/>
          <w:sz w:val="24"/>
        </w:rPr>
        <w:t>!!!</w:t>
      </w:r>
    </w:p>
    <w:p w14:paraId="08EFCDF2" w14:textId="5FB4A51A" w:rsidR="00850B55" w:rsidRDefault="00850B55" w:rsidP="000B39D1">
      <w:pPr>
        <w:pStyle w:val="Aufzhlung"/>
      </w:pPr>
      <w:r w:rsidRPr="00850B55">
        <w:t xml:space="preserve">4 Videos, die die Grundkonzepte zeigen. </w:t>
      </w:r>
      <w:hyperlink r:id="rId10" w:history="1">
        <w:r w:rsidRPr="00777D17">
          <w:rPr>
            <w:rStyle w:val="Hyperlink"/>
          </w:rPr>
          <w:t>https://www.youtube.com/watch?v=BNC-gcKm0kI</w:t>
        </w:r>
      </w:hyperlink>
      <w:r>
        <w:t xml:space="preserve"> </w:t>
      </w:r>
    </w:p>
    <w:p w14:paraId="2694AF6A" w14:textId="0F5DB672" w:rsidR="003E672C" w:rsidRDefault="00000000" w:rsidP="000B39D1">
      <w:pPr>
        <w:pStyle w:val="Aufzhlung"/>
      </w:pPr>
      <w:hyperlink r:id="rId11" w:history="1">
        <w:r w:rsidR="003E672C" w:rsidRPr="007E61D2">
          <w:rPr>
            <w:rStyle w:val="Hyperlink"/>
          </w:rPr>
          <w:t>https://emilhvitfeldt.github.io/ISLR-tidymodels-labs/index.html</w:t>
        </w:r>
      </w:hyperlink>
      <w:r w:rsidR="003E672C" w:rsidRPr="007E61D2">
        <w:t xml:space="preserve"> T</w:t>
      </w:r>
      <w:r w:rsidR="003E672C">
        <w:t>idy models</w:t>
      </w:r>
      <w:r w:rsidR="003E672C" w:rsidRPr="007E61D2">
        <w:t>-Ansatz zu</w:t>
      </w:r>
      <w:r w:rsidR="003E672C">
        <w:t>m</w:t>
      </w:r>
      <w:r w:rsidR="003E672C" w:rsidRPr="007E61D2">
        <w:t xml:space="preserve"> statistical learning Buch von </w:t>
      </w:r>
      <w:r w:rsidR="003E672C">
        <w:t>James et al.</w:t>
      </w:r>
    </w:p>
    <w:p w14:paraId="311A3546" w14:textId="6CB372B4" w:rsidR="003E672C" w:rsidRDefault="00000000" w:rsidP="000B39D1">
      <w:pPr>
        <w:pStyle w:val="Aufzhlung"/>
      </w:pPr>
      <w:hyperlink r:id="rId12" w:history="1">
        <w:r w:rsidR="003E672C" w:rsidRPr="009173E3">
          <w:rPr>
            <w:rStyle w:val="Hyperlink"/>
          </w:rPr>
          <w:t>https://www.rebeccabarter.com/blog/2020-03-25_machine_learning/</w:t>
        </w:r>
      </w:hyperlink>
      <w:r w:rsidR="003E672C">
        <w:t xml:space="preserve"> Blog von Rebecca Barter</w:t>
      </w:r>
    </w:p>
    <w:p w14:paraId="557A8802" w14:textId="45358370" w:rsidR="003E672C" w:rsidRDefault="00000000" w:rsidP="000B39D1">
      <w:pPr>
        <w:pStyle w:val="Aufzhlung"/>
      </w:pPr>
      <w:hyperlink r:id="rId13" w:history="1">
        <w:r w:rsidR="003E672C" w:rsidRPr="007E61D2">
          <w:rPr>
            <w:rStyle w:val="Hyperlink"/>
          </w:rPr>
          <w:t>https://www.tidymodels.org/</w:t>
        </w:r>
      </w:hyperlink>
      <w:r w:rsidR="003E672C" w:rsidRPr="007E61D2">
        <w:t xml:space="preserve"> T</w:t>
      </w:r>
      <w:r w:rsidR="009A58F5">
        <w:t>idymodels</w:t>
      </w:r>
      <w:r w:rsidR="003E672C" w:rsidRPr="007E61D2">
        <w:t xml:space="preserve"> W</w:t>
      </w:r>
      <w:r w:rsidR="003E672C">
        <w:t>ebsite mit tutorial</w:t>
      </w:r>
    </w:p>
    <w:p w14:paraId="58C09CCD" w14:textId="703BA6C2" w:rsidR="003E672C" w:rsidRDefault="00000000" w:rsidP="000B39D1">
      <w:pPr>
        <w:pStyle w:val="Aufzhlung"/>
      </w:pPr>
      <w:hyperlink r:id="rId14" w:history="1">
        <w:r w:rsidR="003E672C" w:rsidRPr="007E61D2">
          <w:rPr>
            <w:rStyle w:val="Hyperlink"/>
          </w:rPr>
          <w:t>https://www.tmwr.org/</w:t>
        </w:r>
      </w:hyperlink>
      <w:r w:rsidR="003E672C" w:rsidRPr="007E61D2">
        <w:t xml:space="preserve">   Zentrale Ressource: Buch von </w:t>
      </w:r>
      <w:r w:rsidR="003E672C">
        <w:t>Kuhn und Silge</w:t>
      </w:r>
    </w:p>
    <w:p w14:paraId="33F10607" w14:textId="35C49B7B" w:rsidR="00CE4B5D" w:rsidRDefault="00000000" w:rsidP="000B39D1">
      <w:pPr>
        <w:pStyle w:val="Aufzhlung"/>
      </w:pPr>
      <w:hyperlink r:id="rId15" w:history="1">
        <w:r w:rsidR="00CE4B5D" w:rsidRPr="00030981">
          <w:rPr>
            <w:rStyle w:val="Hyperlink"/>
          </w:rPr>
          <w:t>https://towardsdatascience.com/comparative-study-on-classic-machine-learning-algorithms-24f9ff6ab222</w:t>
        </w:r>
      </w:hyperlink>
      <w:r w:rsidR="00CE4B5D">
        <w:t xml:space="preserve"> Überblick über alle Modelltypen; ihre Vor – und Nachteile, Annahmen und Vergleiche mit anderen zum selben Zweck.</w:t>
      </w:r>
    </w:p>
    <w:p w14:paraId="0E2721A8" w14:textId="1A8AFD6B" w:rsidR="00440E3A" w:rsidRPr="007E61D2" w:rsidRDefault="00440E3A" w:rsidP="000B39D1">
      <w:pPr>
        <w:pStyle w:val="Aufzhlung"/>
      </w:pPr>
      <w:r>
        <w:t xml:space="preserve">Companion zum tidymodels Buch: </w:t>
      </w:r>
      <w:hyperlink r:id="rId16" w:history="1">
        <w:r w:rsidRPr="00D066E7">
          <w:rPr>
            <w:rStyle w:val="Hyperlink"/>
          </w:rPr>
          <w:t>https://r4ds.github.io/bookclub-tmwr/</w:t>
        </w:r>
      </w:hyperlink>
      <w:r>
        <w:t xml:space="preserve"> </w:t>
      </w:r>
    </w:p>
    <w:p w14:paraId="7371D747" w14:textId="28EB73F8" w:rsidR="00850B55" w:rsidRDefault="00850B55" w:rsidP="000B39D1">
      <w:pPr>
        <w:pStyle w:val="Aufzhlung"/>
        <w:numPr>
          <w:ilvl w:val="0"/>
          <w:numId w:val="0"/>
        </w:numPr>
        <w:ind w:left="360"/>
      </w:pPr>
    </w:p>
    <w:p w14:paraId="6BCCA790" w14:textId="77777777" w:rsidR="00850B55" w:rsidRDefault="00850B55" w:rsidP="000B39D1">
      <w:pPr>
        <w:pStyle w:val="Aufzhlung"/>
        <w:numPr>
          <w:ilvl w:val="0"/>
          <w:numId w:val="0"/>
        </w:numPr>
        <w:ind w:left="360"/>
      </w:pPr>
    </w:p>
    <w:p w14:paraId="572340B6" w14:textId="733B5AD5" w:rsidR="00850B55" w:rsidRDefault="00850B55" w:rsidP="00850B55">
      <w:pPr>
        <w:pStyle w:val="berschrift1"/>
      </w:pPr>
      <w:bookmarkStart w:id="1" w:name="_Toc165445690"/>
      <w:r>
        <w:t>Grund-Prozedur</w:t>
      </w:r>
      <w:bookmarkEnd w:id="1"/>
    </w:p>
    <w:p w14:paraId="53546C1D" w14:textId="6CE1E718" w:rsidR="00850B55" w:rsidRDefault="00850B55" w:rsidP="00850B55">
      <w:pPr>
        <w:pStyle w:val="Textkrper"/>
        <w:rPr>
          <w:lang w:val="de-DE"/>
        </w:rPr>
      </w:pPr>
    </w:p>
    <w:p w14:paraId="316B87AB" w14:textId="6578D1BF" w:rsidR="00850B55" w:rsidRDefault="007232E7" w:rsidP="00850B55">
      <w:pPr>
        <w:pStyle w:val="Textkrper"/>
        <w:rPr>
          <w:lang w:val="de-DE"/>
        </w:rPr>
      </w:pPr>
      <w:r>
        <w:rPr>
          <w:lang w:val="de-DE"/>
        </w:rPr>
        <w:t>Der workflow b</w:t>
      </w:r>
      <w:r w:rsidR="00850B55">
        <w:rPr>
          <w:lang w:val="de-DE"/>
        </w:rPr>
        <w:t xml:space="preserve">esteht aus </w:t>
      </w:r>
      <w:r>
        <w:rPr>
          <w:lang w:val="de-DE"/>
        </w:rPr>
        <w:t>folgenden S</w:t>
      </w:r>
      <w:r w:rsidR="00850B55">
        <w:rPr>
          <w:lang w:val="de-DE"/>
        </w:rPr>
        <w:t>chritten</w:t>
      </w:r>
      <w:r>
        <w:rPr>
          <w:lang w:val="de-DE"/>
        </w:rPr>
        <w:t xml:space="preserve"> (die in den nächsten Kapiteln noch etwas erweitert werden)</w:t>
      </w:r>
      <w:r w:rsidR="00850B55">
        <w:rPr>
          <w:lang w:val="de-DE"/>
        </w:rPr>
        <w:t xml:space="preserve">. </w:t>
      </w:r>
    </w:p>
    <w:p w14:paraId="328C5438" w14:textId="1E676240" w:rsidR="00460BA4" w:rsidRPr="00614CE8" w:rsidRDefault="00452111" w:rsidP="000B39D1">
      <w:pPr>
        <w:pStyle w:val="Aufzhlung"/>
        <w:rPr>
          <w:lang w:val="en-GB"/>
        </w:rPr>
      </w:pPr>
      <w:r w:rsidRPr="00614CE8">
        <w:rPr>
          <w:b/>
          <w:lang w:val="en-GB"/>
        </w:rPr>
        <w:t xml:space="preserve">Schritt </w:t>
      </w:r>
      <w:r w:rsidR="00460BA4" w:rsidRPr="00614CE8">
        <w:rPr>
          <w:b/>
          <w:lang w:val="en-GB"/>
        </w:rPr>
        <w:t>1</w:t>
      </w:r>
      <w:r w:rsidRPr="00614CE8">
        <w:rPr>
          <w:b/>
          <w:lang w:val="en-GB"/>
        </w:rPr>
        <w:t xml:space="preserve">: </w:t>
      </w:r>
      <w:r w:rsidR="00460BA4" w:rsidRPr="00614CE8">
        <w:rPr>
          <w:b/>
          <w:lang w:val="en-GB"/>
        </w:rPr>
        <w:t>Split the data</w:t>
      </w:r>
      <w:r w:rsidR="00460BA4" w:rsidRPr="00614CE8">
        <w:rPr>
          <w:lang w:val="en-GB"/>
        </w:rPr>
        <w:t xml:space="preserve"> </w:t>
      </w:r>
      <w:r w:rsidRPr="00614CE8">
        <w:rPr>
          <w:lang w:val="en-GB"/>
        </w:rPr>
        <w:t>(</w:t>
      </w:r>
      <w:r>
        <w:sym w:font="Wingdings" w:char="F0E0"/>
      </w:r>
      <w:r w:rsidRPr="00614CE8">
        <w:rPr>
          <w:lang w:val="en-GB"/>
        </w:rPr>
        <w:t xml:space="preserve"> </w:t>
      </w:r>
      <w:r w:rsidR="00423B35" w:rsidRPr="00614CE8">
        <w:rPr>
          <w:lang w:val="en-GB"/>
        </w:rPr>
        <w:t>Trainings- und Testdaten</w:t>
      </w:r>
      <w:r w:rsidR="006E3CC3" w:rsidRPr="00614CE8">
        <w:rPr>
          <w:lang w:val="en-GB"/>
        </w:rPr>
        <w:t>, bzw. diverse folds</w:t>
      </w:r>
      <w:r w:rsidR="00D34075" w:rsidRPr="00614CE8">
        <w:rPr>
          <w:lang w:val="en-GB"/>
        </w:rPr>
        <w:t>)</w:t>
      </w:r>
    </w:p>
    <w:p w14:paraId="77C1937B" w14:textId="4046C9B8" w:rsidR="00452111" w:rsidRPr="00614CE8" w:rsidRDefault="00460BA4" w:rsidP="000B39D1">
      <w:pPr>
        <w:pStyle w:val="Aufzhlung"/>
        <w:rPr>
          <w:b/>
          <w:lang w:val="en-GB"/>
        </w:rPr>
      </w:pPr>
      <w:r w:rsidRPr="00614CE8">
        <w:rPr>
          <w:b/>
          <w:lang w:val="en-GB"/>
        </w:rPr>
        <w:t xml:space="preserve">Schritt 2: Create a recipe </w:t>
      </w:r>
      <w:r w:rsidRPr="00614CE8">
        <w:rPr>
          <w:lang w:val="en-GB"/>
        </w:rPr>
        <w:t xml:space="preserve">(data </w:t>
      </w:r>
      <w:r w:rsidR="00CF568C" w:rsidRPr="00614CE8">
        <w:rPr>
          <w:lang w:val="en-GB"/>
        </w:rPr>
        <w:t>preprocessing</w:t>
      </w:r>
      <w:r w:rsidRPr="00614CE8">
        <w:rPr>
          <w:lang w:val="en-GB"/>
        </w:rPr>
        <w:t xml:space="preserve"> und mo</w:t>
      </w:r>
      <w:r w:rsidR="00D34075" w:rsidRPr="00614CE8">
        <w:rPr>
          <w:lang w:val="en-GB"/>
        </w:rPr>
        <w:t>del formula</w:t>
      </w:r>
      <w:r w:rsidR="00452111" w:rsidRPr="00614CE8">
        <w:rPr>
          <w:lang w:val="en-GB"/>
        </w:rPr>
        <w:t>)</w:t>
      </w:r>
    </w:p>
    <w:p w14:paraId="4F28E303" w14:textId="3FCD42D0" w:rsidR="00850B55" w:rsidRPr="00423B35" w:rsidRDefault="00850B55" w:rsidP="000B39D1">
      <w:pPr>
        <w:pStyle w:val="Aufzhlung"/>
        <w:rPr>
          <w:b/>
        </w:rPr>
      </w:pPr>
      <w:r w:rsidRPr="00423B35">
        <w:rPr>
          <w:b/>
        </w:rPr>
        <w:t xml:space="preserve">Schritt </w:t>
      </w:r>
      <w:r w:rsidR="00460BA4" w:rsidRPr="00423B35">
        <w:rPr>
          <w:b/>
        </w:rPr>
        <w:t>3</w:t>
      </w:r>
      <w:r w:rsidRPr="00423B35">
        <w:rPr>
          <w:b/>
        </w:rPr>
        <w:t>: Specify the model</w:t>
      </w:r>
    </w:p>
    <w:p w14:paraId="09FE09D3" w14:textId="5A585159" w:rsidR="00850B55" w:rsidRPr="00614CE8" w:rsidRDefault="00850B55" w:rsidP="00906D6B">
      <w:pPr>
        <w:pStyle w:val="Aufzhlung2"/>
        <w:rPr>
          <w:lang w:val="en-GB"/>
        </w:rPr>
      </w:pPr>
      <w:r w:rsidRPr="00614CE8">
        <w:rPr>
          <w:b/>
          <w:lang w:val="en-GB"/>
        </w:rPr>
        <w:t>Pick the model</w:t>
      </w:r>
      <w:r w:rsidR="00950E68" w:rsidRPr="00614CE8">
        <w:rPr>
          <w:b/>
          <w:lang w:val="en-GB"/>
        </w:rPr>
        <w:t>:</w:t>
      </w:r>
      <w:r w:rsidR="00950E68" w:rsidRPr="00614CE8">
        <w:rPr>
          <w:lang w:val="en-GB"/>
        </w:rPr>
        <w:t xml:space="preserve"> Z.B. </w:t>
      </w:r>
      <w:r w:rsidR="009A58F5" w:rsidRPr="00614CE8">
        <w:rPr>
          <w:lang w:val="en-GB"/>
        </w:rPr>
        <w:t>l</w:t>
      </w:r>
      <w:r w:rsidR="00950E68" w:rsidRPr="00614CE8">
        <w:rPr>
          <w:lang w:val="en-GB"/>
        </w:rPr>
        <w:t>ineare Regression oder Regression tree etc.?</w:t>
      </w:r>
    </w:p>
    <w:p w14:paraId="25A604AE" w14:textId="768C465F" w:rsidR="00950E68" w:rsidRPr="00950E68" w:rsidRDefault="00850B55" w:rsidP="00906D6B">
      <w:pPr>
        <w:pStyle w:val="Aufzhlung2"/>
      </w:pPr>
      <w:r w:rsidRPr="00D34075">
        <w:rPr>
          <w:b/>
        </w:rPr>
        <w:t>Set the engine</w:t>
      </w:r>
      <w:r w:rsidR="00950E68" w:rsidRPr="00D34075">
        <w:rPr>
          <w:b/>
        </w:rPr>
        <w:t xml:space="preserve">: </w:t>
      </w:r>
      <w:r w:rsidR="00950E68" w:rsidRPr="00950E68">
        <w:t xml:space="preserve">Wahl aus einer zum </w:t>
      </w:r>
      <w:r w:rsidR="00950E68">
        <w:t>Modell passenden Collection von Paketen</w:t>
      </w:r>
    </w:p>
    <w:p w14:paraId="6C351CEB" w14:textId="52E61BD0" w:rsidR="00950E68" w:rsidRPr="00950E68" w:rsidRDefault="00FB5813" w:rsidP="000B39D1">
      <w:pPr>
        <w:pStyle w:val="Aufzhlung"/>
      </w:pPr>
      <w:r w:rsidRPr="00423B35">
        <w:rPr>
          <w:b/>
        </w:rPr>
        <w:t xml:space="preserve">Schritt </w:t>
      </w:r>
      <w:r w:rsidR="00460BA4" w:rsidRPr="00423B35">
        <w:rPr>
          <w:b/>
        </w:rPr>
        <w:t>4</w:t>
      </w:r>
      <w:r w:rsidRPr="00423B35">
        <w:rPr>
          <w:b/>
        </w:rPr>
        <w:t xml:space="preserve">: </w:t>
      </w:r>
      <w:r w:rsidR="00950E68" w:rsidRPr="00423B35">
        <w:rPr>
          <w:b/>
        </w:rPr>
        <w:t>Fit the data</w:t>
      </w:r>
      <w:r>
        <w:t xml:space="preserve"> </w:t>
      </w:r>
      <w:r w:rsidR="00423B35" w:rsidRPr="00423B35">
        <w:rPr>
          <w:b/>
        </w:rPr>
        <w:t>/ train the model</w:t>
      </w:r>
      <w:r w:rsidR="00423B35">
        <w:t xml:space="preserve"> </w:t>
      </w:r>
      <w:r w:rsidRPr="00FB5813">
        <w:t>(</w:t>
      </w:r>
      <w:r w:rsidR="00423B35">
        <w:t xml:space="preserve">in den Trainingsdaten oder </w:t>
      </w:r>
      <w:r w:rsidRPr="00FB5813">
        <w:t>k</w:t>
      </w:r>
      <w:r w:rsidR="006E3CC3">
        <w:t>-1</w:t>
      </w:r>
      <w:r w:rsidRPr="00FB5813">
        <w:t xml:space="preserve"> folds</w:t>
      </w:r>
      <w:r w:rsidR="00423B35">
        <w:t xml:space="preserve"> der Trainingsdaten</w:t>
      </w:r>
      <w:r w:rsidRPr="00FB5813">
        <w:t>)</w:t>
      </w:r>
    </w:p>
    <w:p w14:paraId="65B2C97A" w14:textId="03E8084C" w:rsidR="001A5061" w:rsidRPr="001A5061" w:rsidRDefault="001A5061" w:rsidP="000B39D1">
      <w:pPr>
        <w:pStyle w:val="Aufzhlung"/>
      </w:pPr>
      <w:r w:rsidRPr="00423B35">
        <w:rPr>
          <w:b/>
        </w:rPr>
        <w:t xml:space="preserve">Schritt </w:t>
      </w:r>
      <w:r w:rsidR="00460BA4" w:rsidRPr="00423B35">
        <w:rPr>
          <w:b/>
        </w:rPr>
        <w:t>5</w:t>
      </w:r>
      <w:r w:rsidRPr="00423B35">
        <w:rPr>
          <w:b/>
        </w:rPr>
        <w:t xml:space="preserve">: </w:t>
      </w:r>
      <w:r w:rsidR="004E1DDE" w:rsidRPr="00423B35">
        <w:rPr>
          <w:b/>
        </w:rPr>
        <w:t>Evalute the model</w:t>
      </w:r>
      <w:r w:rsidR="00D34075">
        <w:t xml:space="preserve"> </w:t>
      </w:r>
      <w:r w:rsidR="00423B35">
        <w:t xml:space="preserve">zuerst mit den Trainingsdaten, dann mit den Testdaten </w:t>
      </w:r>
    </w:p>
    <w:p w14:paraId="5C55A511" w14:textId="0A224101" w:rsidR="00950E68" w:rsidRPr="00D34075" w:rsidRDefault="00950E68" w:rsidP="000B39D1">
      <w:pPr>
        <w:pStyle w:val="Aufzhlung"/>
        <w:numPr>
          <w:ilvl w:val="0"/>
          <w:numId w:val="0"/>
        </w:numPr>
        <w:ind w:left="360"/>
      </w:pPr>
    </w:p>
    <w:p w14:paraId="5F247CD5" w14:textId="77777777" w:rsidR="00460BA4" w:rsidRPr="00D34075" w:rsidRDefault="00460BA4" w:rsidP="000B39D1">
      <w:pPr>
        <w:pStyle w:val="Aufzhlung"/>
        <w:numPr>
          <w:ilvl w:val="0"/>
          <w:numId w:val="0"/>
        </w:numPr>
        <w:ind w:left="360"/>
      </w:pPr>
    </w:p>
    <w:p w14:paraId="1354B31E" w14:textId="77777777" w:rsidR="00C61D54" w:rsidRDefault="00C61D54" w:rsidP="00C61D54">
      <w:pPr>
        <w:pStyle w:val="berschrift2"/>
      </w:pPr>
      <w:bookmarkStart w:id="2" w:name="_Ref113089150"/>
      <w:bookmarkStart w:id="3" w:name="_Ref113091894"/>
      <w:bookmarkStart w:id="4" w:name="_Toc122156388"/>
      <w:bookmarkStart w:id="5" w:name="_Toc165445691"/>
      <w:r>
        <w:t>Split the data</w:t>
      </w:r>
      <w:bookmarkEnd w:id="2"/>
      <w:bookmarkEnd w:id="3"/>
      <w:bookmarkEnd w:id="4"/>
      <w:bookmarkEnd w:id="5"/>
    </w:p>
    <w:p w14:paraId="336842D1" w14:textId="7113E537" w:rsidR="00C61D54" w:rsidRDefault="00C61D54" w:rsidP="00C61D54">
      <w:pPr>
        <w:pStyle w:val="Aufzhlung"/>
      </w:pPr>
      <w:r>
        <w:t>Für Hintergrund-Infos siehe resampling-</w:t>
      </w:r>
      <w:hyperlink r:id="rId17" w:history="1">
        <w:r w:rsidRPr="000E6A6D">
          <w:rPr>
            <w:rStyle w:val="Hyperlink"/>
          </w:rPr>
          <w:t>Kapitel</w:t>
        </w:r>
      </w:hyperlink>
      <w:r>
        <w:t xml:space="preserve"> im Tidymodels Buch</w:t>
      </w:r>
    </w:p>
    <w:p w14:paraId="41D81941" w14:textId="77777777" w:rsidR="00C61D54" w:rsidRDefault="00C61D54" w:rsidP="00C61D54">
      <w:pPr>
        <w:pStyle w:val="Aufzhlung"/>
      </w:pPr>
      <w:r>
        <w:t xml:space="preserve">Zuerst werden die Daten in Training Set und Test Set geteilt. Dabei gibt es zwei Methoden: </w:t>
      </w:r>
    </w:p>
    <w:p w14:paraId="1A4D977A" w14:textId="77777777" w:rsidR="00C61D54" w:rsidRDefault="00C61D54" w:rsidP="00C61D54">
      <w:pPr>
        <w:pStyle w:val="Aufzhlung2"/>
      </w:pPr>
      <w:r w:rsidRPr="006E3CC3">
        <w:rPr>
          <w:b/>
        </w:rPr>
        <w:t>Bei größeren Datensätzen</w:t>
      </w:r>
      <w:r>
        <w:t xml:space="preserve"> wird der Trainingsdatensatz noch mal in k folds geteilt (kfold cross-validation). </w:t>
      </w:r>
    </w:p>
    <w:p w14:paraId="2DB8D406" w14:textId="77777777" w:rsidR="00C61D54" w:rsidRDefault="00C61D54" w:rsidP="00C61D54">
      <w:pPr>
        <w:pStyle w:val="Aufzhlung2"/>
      </w:pPr>
      <w:r w:rsidRPr="006E3CC3">
        <w:rPr>
          <w:b/>
        </w:rPr>
        <w:t>Bei kleinen Datensätzen</w:t>
      </w:r>
      <w:r>
        <w:rPr>
          <w:b/>
        </w:rPr>
        <w:t xml:space="preserve"> </w:t>
      </w:r>
      <w:r w:rsidRPr="00AB6AD9">
        <w:t>gib</w:t>
      </w:r>
      <w:r>
        <w:t xml:space="preserve">t es 2 Möglichkeiten: </w:t>
      </w:r>
    </w:p>
    <w:p w14:paraId="26AAC691" w14:textId="77777777" w:rsidR="00C61D54" w:rsidRDefault="00C61D54" w:rsidP="00C61D54">
      <w:pPr>
        <w:pStyle w:val="Aufzhlung3"/>
      </w:pPr>
      <w:r>
        <w:t xml:space="preserve">Es bleibt beim simplen </w:t>
      </w:r>
      <w:r w:rsidRPr="006E3CC3">
        <w:t>Split in Trainings- und Test-Daten</w:t>
      </w:r>
      <w:r>
        <w:t xml:space="preserve"> (klassischer hold-out Ansatz, auch Train-Test-Only, oder kurz </w:t>
      </w:r>
      <w:r w:rsidRPr="00AC7C96">
        <w:rPr>
          <w:b/>
        </w:rPr>
        <w:t>TT only</w:t>
      </w:r>
      <w:r>
        <w:t xml:space="preserve">). Dabei im gesamten Training Set das Modell gefitted und mit dem Test Set evaluiert. Von allen Varianten der nachteiligste, weil die Performance Metrik </w:t>
      </w:r>
      <w:r>
        <w:lastRenderedPageBreak/>
        <w:t xml:space="preserve">durch die Zufälligkeit des Splits in Training und Test Set beeinflusst wird (Details, sie Resampling Kapitel in James et al.) </w:t>
      </w:r>
    </w:p>
    <w:p w14:paraId="00908118" w14:textId="77777777" w:rsidR="00C61D54" w:rsidRPr="006E3CC3" w:rsidRDefault="00C61D54" w:rsidP="00C61D54">
      <w:pPr>
        <w:pStyle w:val="Aufzhlung3"/>
      </w:pPr>
      <w:r>
        <w:t>Man zieht aus dem Training Set eine Hand voll Bootrap samples. In denen wird das Modell gefittet, vorzeitig evaluiert („Training performance“) und dann final am Test Set evaluiert. Dieser Ansatz versucht, das kfold CV zu approximieren (mehr zum Unterschied später).</w:t>
      </w:r>
    </w:p>
    <w:p w14:paraId="42B53615" w14:textId="77777777" w:rsidR="00C61D54" w:rsidRDefault="00C61D54" w:rsidP="00C61D54">
      <w:pPr>
        <w:pStyle w:val="Aufzhlung"/>
      </w:pPr>
      <w:r>
        <w:t xml:space="preserve">Das folgende Beispiel wird mit den </w:t>
      </w:r>
      <w:r w:rsidRPr="009A5312">
        <w:rPr>
          <w:b/>
        </w:rPr>
        <w:t>Advertising-Daten aus Kapitel 3 in James et al.</w:t>
      </w:r>
      <w:r>
        <w:t xml:space="preserve"> durchgeführt</w:t>
      </w:r>
    </w:p>
    <w:p w14:paraId="3CE89E98" w14:textId="77777777" w:rsidR="00C61D54" w:rsidRDefault="00C61D54" w:rsidP="00C61D54">
      <w:pPr>
        <w:pStyle w:val="Aufzhlung"/>
        <w:numPr>
          <w:ilvl w:val="0"/>
          <w:numId w:val="0"/>
        </w:numPr>
        <w:ind w:left="360" w:hanging="360"/>
      </w:pPr>
    </w:p>
    <w:p w14:paraId="4318FFCA" w14:textId="77777777" w:rsidR="00C61D54" w:rsidRDefault="00C61D54" w:rsidP="00C61D54">
      <w:pPr>
        <w:pStyle w:val="R"/>
        <w:shd w:val="clear" w:color="auto" w:fill="F2F2F2" w:themeFill="background1" w:themeFillShade="F2"/>
      </w:pPr>
      <w:r>
        <w:t>library(ISLR)</w:t>
      </w:r>
    </w:p>
    <w:p w14:paraId="3119C8AB" w14:textId="77777777" w:rsidR="00C61D54" w:rsidRDefault="00C61D54" w:rsidP="00C61D54">
      <w:pPr>
        <w:pStyle w:val="R"/>
        <w:shd w:val="clear" w:color="auto" w:fill="F2F2F2" w:themeFill="background1" w:themeFillShade="F2"/>
      </w:pPr>
    </w:p>
    <w:p w14:paraId="45340B42" w14:textId="77777777" w:rsidR="00C61D54" w:rsidRDefault="00C61D54" w:rsidP="00C61D54">
      <w:pPr>
        <w:pStyle w:val="R"/>
        <w:shd w:val="clear" w:color="auto" w:fill="F2F2F2" w:themeFill="background1" w:themeFillShade="F2"/>
      </w:pPr>
      <w:r>
        <w:t xml:space="preserve">advertising_data &lt;-   </w:t>
      </w:r>
    </w:p>
    <w:p w14:paraId="78A0B339" w14:textId="77777777" w:rsidR="00C61D54" w:rsidRDefault="00C61D54" w:rsidP="00C61D54">
      <w:pPr>
        <w:pStyle w:val="R"/>
        <w:shd w:val="clear" w:color="auto" w:fill="F2F2F2" w:themeFill="background1" w:themeFillShade="F2"/>
      </w:pPr>
      <w:r>
        <w:t xml:space="preserve">     read_csv("https://www.statlearning.com/s/Advertising.csv")</w:t>
      </w:r>
      <w:r w:rsidRPr="00AF3F8C">
        <w:t xml:space="preserve"> </w:t>
      </w:r>
      <w:r>
        <w:t xml:space="preserve">%&gt;% </w:t>
      </w:r>
    </w:p>
    <w:p w14:paraId="48088027" w14:textId="77777777" w:rsidR="00C61D54" w:rsidRDefault="00C61D54" w:rsidP="00C61D54">
      <w:pPr>
        <w:pStyle w:val="R"/>
        <w:shd w:val="clear" w:color="auto" w:fill="F2F2F2" w:themeFill="background1" w:themeFillShade="F2"/>
        <w:rPr>
          <w:lang w:val="de-DE"/>
        </w:rPr>
      </w:pPr>
      <w:r>
        <w:t xml:space="preserve">     select(-1)</w:t>
      </w:r>
    </w:p>
    <w:p w14:paraId="0929281F" w14:textId="77777777" w:rsidR="00C61D54" w:rsidRDefault="00C61D54" w:rsidP="00C61D54">
      <w:pPr>
        <w:pStyle w:val="Textkrper"/>
        <w:rPr>
          <w:lang w:val="de-DE"/>
        </w:rPr>
      </w:pPr>
    </w:p>
    <w:p w14:paraId="0AF4D979" w14:textId="77777777" w:rsidR="00C61D54" w:rsidRDefault="00C61D54" w:rsidP="00C61D54">
      <w:pPr>
        <w:pStyle w:val="Aufzhlung"/>
        <w:numPr>
          <w:ilvl w:val="0"/>
          <w:numId w:val="0"/>
        </w:numPr>
        <w:ind w:left="360"/>
      </w:pPr>
    </w:p>
    <w:p w14:paraId="6E47B0E0" w14:textId="77777777" w:rsidR="00C61D54" w:rsidRDefault="00C61D54" w:rsidP="00C61D54">
      <w:pPr>
        <w:pStyle w:val="berschrift3"/>
      </w:pPr>
      <w:r>
        <w:t>Kleine Datensätze: „TT only“ und Bootstrapping</w:t>
      </w:r>
    </w:p>
    <w:p w14:paraId="4F596AE0" w14:textId="77777777" w:rsidR="00C61D54" w:rsidRDefault="00C61D54" w:rsidP="00C61D54">
      <w:pPr>
        <w:pStyle w:val="Aufzhlung"/>
      </w:pPr>
      <w:r>
        <w:t xml:space="preserve">Häufig gibt die Größe der Daten CV nicht her. Die simple Lösung ist daher, das es bei der initialen Teilung in Trainings- und Testdaten zu belassen; das Modell zu fitten und im Test Set zu evalulieren. </w:t>
      </w:r>
    </w:p>
    <w:p w14:paraId="3465E3A0" w14:textId="77777777" w:rsidR="00C61D54" w:rsidRDefault="00C61D54" w:rsidP="00C61D54">
      <w:pPr>
        <w:pStyle w:val="Aufzhlung"/>
      </w:pPr>
      <w:r>
        <w:t xml:space="preserve">Ein Problem davon ist im James et al. Kapitel über resampling beschrieben: Der initiale Split ist random. Würde man ihn mehrfach durchführen, gäbe es eine Varianz in der performance. </w:t>
      </w:r>
    </w:p>
    <w:p w14:paraId="43DA3935" w14:textId="77777777" w:rsidR="00C61D54" w:rsidRDefault="00C61D54" w:rsidP="00C61D54">
      <w:pPr>
        <w:pStyle w:val="Aufzhlung"/>
      </w:pPr>
      <w:r>
        <w:t xml:space="preserve">Es kann daher sein, dass der performance Test durch Glück zu gut oder durch Pech zu schlecht ausieht. </w:t>
      </w:r>
    </w:p>
    <w:p w14:paraId="25D1760E" w14:textId="77777777" w:rsidR="00C61D54" w:rsidRDefault="00C61D54" w:rsidP="00C61D54">
      <w:pPr>
        <w:pStyle w:val="Aufzhlung"/>
      </w:pPr>
      <w:r>
        <w:t>(Eine Alternative zum simplen TT only-Ansatz ist daher Bootstraping. Dies kommt nach der Beschreibung von CV)</w:t>
      </w:r>
    </w:p>
    <w:p w14:paraId="6FAABBB8" w14:textId="77777777" w:rsidR="00C61D54" w:rsidRDefault="00C61D54" w:rsidP="00C61D54">
      <w:pPr>
        <w:pStyle w:val="Aufzhlung"/>
        <w:numPr>
          <w:ilvl w:val="0"/>
          <w:numId w:val="0"/>
        </w:numPr>
        <w:ind w:left="360"/>
      </w:pPr>
    </w:p>
    <w:p w14:paraId="03F06A5F" w14:textId="77777777" w:rsidR="00C61D54" w:rsidRPr="00116EC1" w:rsidRDefault="00C61D54" w:rsidP="00C61D54">
      <w:pPr>
        <w:pStyle w:val="berschrift4"/>
      </w:pPr>
      <w:r w:rsidRPr="00116EC1">
        <w:t>Vorgehen beim TT only</w:t>
      </w:r>
    </w:p>
    <w:p w14:paraId="392D80F9" w14:textId="77777777" w:rsidR="00C61D54" w:rsidRDefault="00C61D54" w:rsidP="00C61D54">
      <w:pPr>
        <w:pStyle w:val="Aufzhlung"/>
      </w:pPr>
      <w:r w:rsidRPr="00963F67">
        <w:rPr>
          <w:b/>
        </w:rPr>
        <w:t>Initialer Split:</w:t>
      </w:r>
      <w:r>
        <w:t xml:space="preserve"> </w:t>
      </w:r>
      <w:r w:rsidRPr="00D34075">
        <w:t>Die Daten werden in zwei Hälften geteilt (</w:t>
      </w:r>
      <w:r>
        <w:t>T</w:t>
      </w:r>
      <w:r w:rsidRPr="00D34075">
        <w:t xml:space="preserve">raining </w:t>
      </w:r>
      <w:r>
        <w:t xml:space="preserve">Set </w:t>
      </w:r>
      <w:r w:rsidRPr="00D34075">
        <w:t xml:space="preserve">vs. </w:t>
      </w:r>
      <w:r>
        <w:t>T</w:t>
      </w:r>
      <w:r w:rsidRPr="00D34075">
        <w:t>est</w:t>
      </w:r>
      <w:r>
        <w:t xml:space="preserve"> Set</w:t>
      </w:r>
      <w:r w:rsidRPr="00D34075">
        <w:t>)</w:t>
      </w:r>
    </w:p>
    <w:p w14:paraId="21B9AEB8" w14:textId="77777777" w:rsidR="00C61D54" w:rsidRPr="00D34075" w:rsidRDefault="00C61D54" w:rsidP="00C61D54">
      <w:pPr>
        <w:pStyle w:val="R"/>
      </w:pPr>
    </w:p>
    <w:p w14:paraId="6B708FA6" w14:textId="77777777" w:rsidR="00C61D54" w:rsidRDefault="00C61D54" w:rsidP="00C61D54">
      <w:pPr>
        <w:pStyle w:val="R"/>
        <w:shd w:val="clear" w:color="auto" w:fill="F2F2F2" w:themeFill="background1" w:themeFillShade="F2"/>
        <w:ind w:left="708"/>
      </w:pPr>
      <w:r>
        <w:t>set.seed(123)</w:t>
      </w:r>
    </w:p>
    <w:p w14:paraId="5843C618" w14:textId="77777777" w:rsidR="00C61D54" w:rsidRDefault="00C61D54" w:rsidP="00C61D54">
      <w:pPr>
        <w:pStyle w:val="R"/>
        <w:shd w:val="clear" w:color="auto" w:fill="F2F2F2" w:themeFill="background1" w:themeFillShade="F2"/>
        <w:ind w:left="708"/>
      </w:pPr>
      <w:r>
        <w:t>advertising_split = initial_split(advertising_data, prop=.5)</w:t>
      </w:r>
    </w:p>
    <w:p w14:paraId="3B136B0C" w14:textId="77777777" w:rsidR="00C61D54" w:rsidRDefault="00C61D54" w:rsidP="00C61D54">
      <w:pPr>
        <w:pStyle w:val="ROutput"/>
        <w:ind w:left="708"/>
      </w:pPr>
    </w:p>
    <w:p w14:paraId="72FE8D83" w14:textId="77777777" w:rsidR="00C61D54" w:rsidRPr="00D34075" w:rsidRDefault="00C61D54" w:rsidP="00C61D54">
      <w:pPr>
        <w:pStyle w:val="Aufzhlung2"/>
      </w:pPr>
      <w:r w:rsidRPr="00AC7C96">
        <w:rPr>
          <w:rStyle w:val="RZchn"/>
          <w:sz w:val="20"/>
          <w:szCs w:val="20"/>
        </w:rPr>
        <w:t>set.seed(123).</w:t>
      </w:r>
      <w:r>
        <w:t xml:space="preserve"> Wie jede „Zufallsziehung“ in R ist der Split pseudozufällig—d.h. eine Zufallsziehung wird simuliert. Dies hat den Vorteil, dass man das Zufallsereignis durch sog. „seeds“ wiederholen kann. Da im gesamten workflow mehrere solcher „zufälligen“ Ziehungen durchgeführt werden und diese das Ergebnis (v.a. in kleineren Datensätzen) beeinflussen kann, muss man zumindest die Wiederholbarkeit bestimmen. Die set.seed-Funktion macht das. Die Zahlen sind Startwerte für den Prozess und inhaltlich unbedeutend.</w:t>
      </w:r>
    </w:p>
    <w:p w14:paraId="2A87D8D8" w14:textId="77777777" w:rsidR="00C61D54" w:rsidRPr="00403AF2" w:rsidRDefault="00C61D54" w:rsidP="00C61D54">
      <w:pPr>
        <w:pStyle w:val="Aufzhlung2"/>
        <w:rPr>
          <w:rStyle w:val="TextkrperZchn"/>
          <w:sz w:val="22"/>
          <w:szCs w:val="22"/>
          <w:lang w:val="de-DE"/>
        </w:rPr>
      </w:pPr>
      <w:r w:rsidRPr="00AC7C96">
        <w:rPr>
          <w:rStyle w:val="RZchn"/>
          <w:sz w:val="20"/>
          <w:szCs w:val="20"/>
        </w:rPr>
        <w:t>prop</w:t>
      </w:r>
      <w:r w:rsidRPr="003869F0">
        <w:rPr>
          <w:rStyle w:val="TextkrperZchn"/>
        </w:rPr>
        <w:t>: Rel</w:t>
      </w:r>
      <w:r>
        <w:rPr>
          <w:rStyle w:val="TextkrperZchn"/>
        </w:rPr>
        <w:t>ative</w:t>
      </w:r>
      <w:r w:rsidRPr="003869F0">
        <w:rPr>
          <w:rStyle w:val="TextkrperZchn"/>
        </w:rPr>
        <w:t xml:space="preserve"> Größe der Teildaten</w:t>
      </w:r>
    </w:p>
    <w:p w14:paraId="3896B2DB" w14:textId="77777777" w:rsidR="00C61D54" w:rsidRPr="00617AC2" w:rsidRDefault="00C61D54" w:rsidP="00C61D54">
      <w:pPr>
        <w:pStyle w:val="Aufzhlung2"/>
        <w:rPr>
          <w:rStyle w:val="RZchn"/>
          <w:rFonts w:ascii="Times New Roman" w:hAnsi="Times New Roman"/>
          <w:color w:val="auto"/>
          <w:lang w:val="de-DE"/>
        </w:rPr>
      </w:pPr>
      <w:r>
        <w:rPr>
          <w:rStyle w:val="TextkrperZchn"/>
          <w:lang w:val="de-DE"/>
        </w:rPr>
        <w:t>M</w:t>
      </w:r>
      <w:r w:rsidRPr="00614CE8">
        <w:rPr>
          <w:rStyle w:val="TextkrperZchn"/>
          <w:lang w:val="de-DE"/>
        </w:rPr>
        <w:t>ittels</w:t>
      </w:r>
      <w:r>
        <w:rPr>
          <w:rStyle w:val="TextkrperZchn"/>
          <w:lang w:val="de-DE"/>
        </w:rPr>
        <w:t xml:space="preserve"> optionalem</w:t>
      </w:r>
      <w:r w:rsidRPr="00614CE8">
        <w:rPr>
          <w:rStyle w:val="TextkrperZchn"/>
          <w:lang w:val="de-DE"/>
        </w:rPr>
        <w:t xml:space="preserve"> </w:t>
      </w:r>
      <w:r w:rsidRPr="00AC7C96">
        <w:rPr>
          <w:rStyle w:val="RZchn"/>
          <w:sz w:val="20"/>
          <w:szCs w:val="20"/>
        </w:rPr>
        <w:t>strata</w:t>
      </w:r>
      <w:r>
        <w:rPr>
          <w:rStyle w:val="TextkrperZchn"/>
          <w:lang w:val="de-DE"/>
        </w:rPr>
        <w:t xml:space="preserve"> </w:t>
      </w:r>
      <w:r w:rsidRPr="00614CE8">
        <w:rPr>
          <w:rStyle w:val="TextkrperZchn"/>
          <w:lang w:val="de-DE"/>
        </w:rPr>
        <w:t xml:space="preserve">-Argument lässt sich für sicherstellen, dass sie gleiche Verhältnisse in Trainings und Testdaten hat (also z.B. </w:t>
      </w:r>
      <w:r w:rsidRPr="00614CE8">
        <w:rPr>
          <w:rStyle w:val="RZchn"/>
          <w:sz w:val="20"/>
          <w:lang w:val="de-DE"/>
        </w:rPr>
        <w:t>strata = sex)</w:t>
      </w:r>
    </w:p>
    <w:p w14:paraId="085853FA" w14:textId="77777777" w:rsidR="00C61D54" w:rsidRPr="00617AC2" w:rsidRDefault="00C61D54" w:rsidP="00C61D54">
      <w:pPr>
        <w:pStyle w:val="Aufzhlung2"/>
      </w:pPr>
      <w:r>
        <w:t>Die Funktion führt nicht wirklich einen split aus—stattdessen speichert sie lediglich die split-Information:</w:t>
      </w:r>
    </w:p>
    <w:p w14:paraId="3F9A5E2F" w14:textId="77777777" w:rsidR="00C61D54" w:rsidRDefault="00C61D54" w:rsidP="00C61D54">
      <w:pPr>
        <w:pStyle w:val="ROutput"/>
        <w:ind w:left="708"/>
      </w:pPr>
    </w:p>
    <w:p w14:paraId="201C0C0A" w14:textId="77777777" w:rsidR="00C61D54" w:rsidRDefault="00C61D54" w:rsidP="00C61D54">
      <w:pPr>
        <w:pStyle w:val="R"/>
        <w:shd w:val="clear" w:color="auto" w:fill="F2F2F2" w:themeFill="background1" w:themeFillShade="F2"/>
        <w:ind w:left="709"/>
      </w:pPr>
      <w:r>
        <w:t>advertising_split</w:t>
      </w:r>
    </w:p>
    <w:p w14:paraId="6F06A2BD" w14:textId="77777777" w:rsidR="00C61D54" w:rsidRDefault="00C61D54" w:rsidP="00C61D54">
      <w:pPr>
        <w:pStyle w:val="ROutput"/>
        <w:shd w:val="clear" w:color="auto" w:fill="F2F2F2" w:themeFill="background1" w:themeFillShade="F2"/>
        <w:ind w:left="708"/>
      </w:pPr>
      <w:r>
        <w:t>&lt;Training/Testing/Total&gt;</w:t>
      </w:r>
    </w:p>
    <w:p w14:paraId="6C9E14F5" w14:textId="77777777" w:rsidR="00C61D54" w:rsidRDefault="00C61D54" w:rsidP="00C61D54">
      <w:pPr>
        <w:pStyle w:val="ROutput"/>
        <w:shd w:val="clear" w:color="auto" w:fill="F2F2F2" w:themeFill="background1" w:themeFillShade="F2"/>
        <w:ind w:left="708"/>
      </w:pPr>
      <w:r>
        <w:t>&lt;100/100/200&gt;</w:t>
      </w:r>
    </w:p>
    <w:p w14:paraId="0796F537" w14:textId="77777777" w:rsidR="00C61D54" w:rsidRDefault="00C61D54" w:rsidP="00C61D54">
      <w:pPr>
        <w:pStyle w:val="ROutput"/>
      </w:pPr>
    </w:p>
    <w:p w14:paraId="4549FC59" w14:textId="77777777" w:rsidR="00C61D54" w:rsidRDefault="00C61D54" w:rsidP="00C61D54">
      <w:pPr>
        <w:pStyle w:val="Aufzhlung2"/>
      </w:pPr>
      <w:r>
        <w:t xml:space="preserve">Wie man sieht, enthält das Objekt split-Infos—also das N in Trainings- und Testdaten (jeweils N=100) und das Gesamt-N. </w:t>
      </w:r>
    </w:p>
    <w:p w14:paraId="4262B31B" w14:textId="77777777" w:rsidR="00C61D54" w:rsidRPr="00963F67" w:rsidRDefault="00C61D54" w:rsidP="00C61D54">
      <w:pPr>
        <w:pStyle w:val="Aufzhlung"/>
        <w:rPr>
          <w:rFonts w:ascii="Courier New" w:hAnsi="Courier New"/>
          <w:color w:val="FF0000"/>
          <w:sz w:val="20"/>
          <w:szCs w:val="20"/>
          <w:lang w:val="en-GB"/>
        </w:rPr>
      </w:pPr>
      <w:r w:rsidRPr="00963F67">
        <w:rPr>
          <w:b/>
        </w:rPr>
        <w:lastRenderedPageBreak/>
        <w:t>Aufteilung in TT</w:t>
      </w:r>
      <w:r>
        <w:rPr>
          <w:b/>
        </w:rPr>
        <w:t xml:space="preserve">: </w:t>
      </w:r>
      <w:r>
        <w:t>Diese wird mit den Funktionen training() und testing() auf Basis des split-Objekts vorgenommen.</w:t>
      </w:r>
      <w:r w:rsidRPr="00963F67">
        <w:rPr>
          <w:rFonts w:ascii="Courier New" w:hAnsi="Courier New"/>
          <w:color w:val="FF0000"/>
          <w:sz w:val="20"/>
          <w:szCs w:val="20"/>
          <w:lang w:val="en-GB"/>
        </w:rPr>
        <w:br/>
      </w:r>
    </w:p>
    <w:p w14:paraId="5F7DE54E" w14:textId="77777777" w:rsidR="00C61D54" w:rsidRDefault="00C61D54" w:rsidP="00C61D54">
      <w:pPr>
        <w:pStyle w:val="R"/>
        <w:shd w:val="clear" w:color="auto" w:fill="F2F2F2" w:themeFill="background1" w:themeFillShade="F2"/>
        <w:ind w:left="708"/>
      </w:pPr>
      <w:r>
        <w:t>advertising_train = training(advertising_split)</w:t>
      </w:r>
    </w:p>
    <w:p w14:paraId="7BD2BAA6" w14:textId="77777777" w:rsidR="00C61D54" w:rsidRPr="00F17F05" w:rsidRDefault="00C61D54" w:rsidP="00C61D54">
      <w:pPr>
        <w:pStyle w:val="R"/>
        <w:shd w:val="clear" w:color="auto" w:fill="F2F2F2" w:themeFill="background1" w:themeFillShade="F2"/>
        <w:ind w:left="708"/>
      </w:pPr>
      <w:r>
        <w:t>advertising_test = testing(advertising_split)</w:t>
      </w:r>
    </w:p>
    <w:p w14:paraId="5E4F5FEC" w14:textId="77777777" w:rsidR="00C61D54" w:rsidRDefault="00C61D54" w:rsidP="00C61D54">
      <w:pPr>
        <w:pStyle w:val="R"/>
      </w:pPr>
    </w:p>
    <w:p w14:paraId="261FD70C" w14:textId="77777777" w:rsidR="00C61D54" w:rsidRPr="009F4695" w:rsidRDefault="00C61D54" w:rsidP="00C61D54">
      <w:pPr>
        <w:pStyle w:val="Aufzhlung"/>
        <w:numPr>
          <w:ilvl w:val="0"/>
          <w:numId w:val="0"/>
        </w:numPr>
        <w:ind w:left="360"/>
        <w:rPr>
          <w:lang w:val="en-GB"/>
        </w:rPr>
      </w:pPr>
    </w:p>
    <w:p w14:paraId="2E89B9EF" w14:textId="77777777" w:rsidR="00C61D54" w:rsidRDefault="00C61D54" w:rsidP="00C61D54">
      <w:pPr>
        <w:pStyle w:val="berschrift3"/>
      </w:pPr>
      <w:r>
        <w:t>Große Datensätze: kfold crossvalidation</w:t>
      </w:r>
    </w:p>
    <w:p w14:paraId="74AEBFBE" w14:textId="77777777" w:rsidR="00C61D54" w:rsidRDefault="00C61D54" w:rsidP="00C61D54">
      <w:pPr>
        <w:pStyle w:val="berschrift4"/>
      </w:pPr>
      <w:r>
        <w:t>Grundlegendes zu Cross-Validation</w:t>
      </w:r>
    </w:p>
    <w:p w14:paraId="6EFEC585" w14:textId="469334DE" w:rsidR="00C61D54" w:rsidRDefault="00C61D54" w:rsidP="00C61D54">
      <w:pPr>
        <w:pStyle w:val="Aufzhlung"/>
      </w:pPr>
      <w:r>
        <w:t xml:space="preserve">Bzgl. CV gibt es ein Grundkonzept, wie es in James et al. oder </w:t>
      </w:r>
      <w:hyperlink r:id="rId18" w:history="1">
        <w:r w:rsidRPr="00087698">
          <w:rPr>
            <w:rStyle w:val="Hyperlink"/>
          </w:rPr>
          <w:t>Wikipedia</w:t>
        </w:r>
      </w:hyperlink>
      <w:r>
        <w:t xml:space="preserve"> beschrieben ist—die Tidymodels-Version weicht etwas davon ab. Die Grundidee ist, die gesamten Daten in k folds zu teilen und anschließend das Modell dann in k-1 folds zu trainieren und im kten validieren. Anschließend wird dies wiederholt mit einem anderen set von folds als Training und einem anderen als validation fold, siehe auch das </w:t>
      </w:r>
      <w:hyperlink r:id="rId19" w:history="1">
        <w:r w:rsidRPr="00292C28">
          <w:rPr>
            <w:rStyle w:val="Hyperlink"/>
          </w:rPr>
          <w:t>Video</w:t>
        </w:r>
      </w:hyperlink>
      <w:r>
        <w:t xml:space="preserve"> von Hastie und Tibshirani und die Abb. auf der Wikipedia-Seite.</w:t>
      </w:r>
    </w:p>
    <w:p w14:paraId="3EEC75EE" w14:textId="77777777" w:rsidR="00C61D54" w:rsidRDefault="00C61D54" w:rsidP="00C61D54">
      <w:pPr>
        <w:pStyle w:val="Aufzhlung"/>
      </w:pPr>
      <w:r>
        <w:t>Im Tidymodels framework gibt es 2 Abweichungen. Die Abb. im resampling-Kapitel zeigt das:</w:t>
      </w:r>
    </w:p>
    <w:p w14:paraId="1074F39F" w14:textId="77777777" w:rsidR="00C61D54" w:rsidRDefault="00C61D54" w:rsidP="00C61D54">
      <w:pPr>
        <w:pStyle w:val="Aufzhlung"/>
        <w:numPr>
          <w:ilvl w:val="0"/>
          <w:numId w:val="0"/>
        </w:numPr>
      </w:pPr>
      <w:r w:rsidRPr="0082315E">
        <w:rPr>
          <w:noProof/>
          <w:lang w:val="en-GB" w:eastAsia="en-GB"/>
        </w:rPr>
        <w:drawing>
          <wp:inline distT="0" distB="0" distL="0" distR="0" wp14:anchorId="0A6D0E8D" wp14:editId="14D3DDBD">
            <wp:extent cx="4867275" cy="2718837"/>
            <wp:effectExtent l="0" t="0" r="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4857" cy="2728658"/>
                    </a:xfrm>
                    <a:prstGeom prst="rect">
                      <a:avLst/>
                    </a:prstGeom>
                  </pic:spPr>
                </pic:pic>
              </a:graphicData>
            </a:graphic>
          </wp:inline>
        </w:drawing>
      </w:r>
    </w:p>
    <w:p w14:paraId="71B2CB2A" w14:textId="77777777" w:rsidR="00C61D54" w:rsidRDefault="00C61D54" w:rsidP="00C61D54">
      <w:pPr>
        <w:pStyle w:val="Aufzhlung2"/>
        <w:numPr>
          <w:ilvl w:val="1"/>
          <w:numId w:val="8"/>
        </w:numPr>
      </w:pPr>
      <w:r>
        <w:t xml:space="preserve">Hier werden die gesamten Daten zuerst in ein Training Set und ein Test Set geteilt; anschließend wird nur das </w:t>
      </w:r>
      <w:r w:rsidRPr="00962BC1">
        <w:rPr>
          <w:b/>
        </w:rPr>
        <w:t>Training</w:t>
      </w:r>
      <w:r>
        <w:rPr>
          <w:b/>
        </w:rPr>
        <w:t xml:space="preserve"> Set </w:t>
      </w:r>
      <w:r>
        <w:t xml:space="preserve">in k folds geteilt (nicht die gesamten Daten). Das Ziel hierbei ist, einen Teil der Daten vom fitting-procedure völlig abzukoppeln und final zu testen. Dies ist v.a. dann sinnvoll, wenn man mehrere </w:t>
      </w:r>
      <w:r w:rsidRPr="00A83F92">
        <w:rPr>
          <w:i/>
        </w:rPr>
        <w:t>Modelle</w:t>
      </w:r>
      <w:r>
        <w:t xml:space="preserve"> </w:t>
      </w:r>
      <w:r w:rsidRPr="00A83F92">
        <w:rPr>
          <w:i/>
        </w:rPr>
        <w:t>vergleichen</w:t>
      </w:r>
      <w:r>
        <w:t xml:space="preserve"> oder </w:t>
      </w:r>
      <w:r w:rsidRPr="00A83F92">
        <w:rPr>
          <w:i/>
        </w:rPr>
        <w:t>Hyperparameter tunen</w:t>
      </w:r>
      <w:r>
        <w:t xml:space="preserve"> möchte. Die „Metriken“ (MSE, accuracy, ROC etc.), die man in jedem der Assessment-Samples erhebt (und mittelt) dienen bei der Entscheidung. Am Ende wird das Gewinnermodell final an den Testdaten evaluiert. Das ist die Stunde der Wahrheit. </w:t>
      </w:r>
    </w:p>
    <w:p w14:paraId="7328F122" w14:textId="77777777" w:rsidR="00C61D54" w:rsidRDefault="00C61D54" w:rsidP="00C61D54">
      <w:pPr>
        <w:pStyle w:val="Aufzhlung2"/>
        <w:numPr>
          <w:ilvl w:val="1"/>
          <w:numId w:val="8"/>
        </w:numPr>
      </w:pPr>
      <w:r>
        <w:t xml:space="preserve">Damit geht auch eine etwas andere (aber präzisere) Begrifflichkeit gewählt (siehe Abb.). An diese werde ich mich im Skript halten. Wie die Trennung in die folds passiert, hängt davon ab, ob man </w:t>
      </w:r>
      <w:r w:rsidRPr="00DF7C52">
        <w:rPr>
          <w:b/>
        </w:rPr>
        <w:t>kfold CV</w:t>
      </w:r>
      <w:r>
        <w:t xml:space="preserve"> benutzt, </w:t>
      </w:r>
      <w:r w:rsidRPr="00DF7C52">
        <w:rPr>
          <w:b/>
        </w:rPr>
        <w:t>Monte-Carlo CV</w:t>
      </w:r>
      <w:r>
        <w:t xml:space="preserve"> oder </w:t>
      </w:r>
      <w:r w:rsidRPr="00DF7C52">
        <w:rPr>
          <w:b/>
        </w:rPr>
        <w:t>bootstrapping</w:t>
      </w:r>
      <w:r>
        <w:t>. Dies erklär ich weiter unten.</w:t>
      </w:r>
    </w:p>
    <w:p w14:paraId="04B78E54" w14:textId="77777777" w:rsidR="00C61D54" w:rsidRPr="001D6406" w:rsidRDefault="00C61D54" w:rsidP="00C61D54">
      <w:pPr>
        <w:pStyle w:val="Aufzhlung"/>
        <w:numPr>
          <w:ilvl w:val="0"/>
          <w:numId w:val="0"/>
        </w:numPr>
        <w:ind w:left="360"/>
      </w:pPr>
    </w:p>
    <w:p w14:paraId="10DBF26D" w14:textId="77777777" w:rsidR="00C61D54" w:rsidRDefault="00C61D54" w:rsidP="00C61D54">
      <w:pPr>
        <w:pStyle w:val="Textkrper"/>
        <w:rPr>
          <w:lang w:val="de-DE"/>
        </w:rPr>
      </w:pPr>
    </w:p>
    <w:p w14:paraId="60F00521" w14:textId="77777777" w:rsidR="00C61D54" w:rsidRDefault="00C61D54" w:rsidP="00C61D54">
      <w:pPr>
        <w:pStyle w:val="berschrift4"/>
      </w:pPr>
      <w:r>
        <w:t>Durchführung</w:t>
      </w:r>
    </w:p>
    <w:p w14:paraId="7301B267" w14:textId="77777777" w:rsidR="00C61D54" w:rsidRDefault="00C61D54" w:rsidP="00C61D54">
      <w:pPr>
        <w:pStyle w:val="Aufzhlung"/>
      </w:pPr>
      <w:r w:rsidRPr="00C61D54">
        <w:rPr>
          <w:b/>
        </w:rPr>
        <w:t>Initialer Split:</w:t>
      </w:r>
      <w:r>
        <w:t xml:space="preserve"> </w:t>
      </w:r>
      <w:r w:rsidRPr="00D34075">
        <w:t xml:space="preserve">Die Daten werden </w:t>
      </w:r>
      <w:r>
        <w:t xml:space="preserve">wieder </w:t>
      </w:r>
      <w:r w:rsidRPr="00D34075">
        <w:t>in zwei Hälften geteilt (</w:t>
      </w:r>
      <w:r>
        <w:t>T</w:t>
      </w:r>
      <w:r w:rsidRPr="00D34075">
        <w:t xml:space="preserve">raining </w:t>
      </w:r>
      <w:r>
        <w:t xml:space="preserve">Set </w:t>
      </w:r>
      <w:r w:rsidRPr="00D34075">
        <w:t xml:space="preserve">vs. </w:t>
      </w:r>
      <w:r>
        <w:t>T</w:t>
      </w:r>
      <w:r w:rsidRPr="00D34075">
        <w:t>est</w:t>
      </w:r>
      <w:r>
        <w:t xml:space="preserve"> Set</w:t>
      </w:r>
      <w:r w:rsidRPr="00D34075">
        <w:t>)</w:t>
      </w:r>
    </w:p>
    <w:p w14:paraId="23261D72" w14:textId="77777777" w:rsidR="00C61D54" w:rsidRPr="00D34075" w:rsidRDefault="00C61D54" w:rsidP="00C61D54">
      <w:pPr>
        <w:pStyle w:val="R"/>
      </w:pPr>
    </w:p>
    <w:p w14:paraId="084453FE" w14:textId="77777777" w:rsidR="00C61D54" w:rsidRDefault="00C61D54" w:rsidP="00C61D54">
      <w:pPr>
        <w:pStyle w:val="R"/>
        <w:shd w:val="clear" w:color="auto" w:fill="F2F2F2" w:themeFill="background1" w:themeFillShade="F2"/>
      </w:pPr>
      <w:r>
        <w:t>set.seed(123)</w:t>
      </w:r>
    </w:p>
    <w:p w14:paraId="4056E5E1" w14:textId="77777777" w:rsidR="00C61D54" w:rsidRDefault="00C61D54" w:rsidP="00C61D54">
      <w:pPr>
        <w:pStyle w:val="R"/>
        <w:shd w:val="clear" w:color="auto" w:fill="F2F2F2" w:themeFill="background1" w:themeFillShade="F2"/>
      </w:pPr>
      <w:r>
        <w:t xml:space="preserve">advertising_split = initial_split(advertising_data, prop=.5) </w:t>
      </w:r>
    </w:p>
    <w:p w14:paraId="60BDC1D4" w14:textId="77777777" w:rsidR="00C61D54" w:rsidRPr="00403AF2" w:rsidRDefault="00C61D54" w:rsidP="00C61D54">
      <w:pPr>
        <w:pStyle w:val="Aufzhlung2"/>
        <w:rPr>
          <w:rStyle w:val="TextkrperZchn"/>
          <w:sz w:val="22"/>
          <w:szCs w:val="22"/>
          <w:lang w:val="de-DE"/>
        </w:rPr>
      </w:pPr>
      <w:r w:rsidRPr="003869F0">
        <w:rPr>
          <w:rStyle w:val="TextkrperZchn"/>
        </w:rPr>
        <w:lastRenderedPageBreak/>
        <w:t>prop: Rel</w:t>
      </w:r>
      <w:r>
        <w:rPr>
          <w:rStyle w:val="TextkrperZchn"/>
        </w:rPr>
        <w:t>ative</w:t>
      </w:r>
      <w:r w:rsidRPr="003869F0">
        <w:rPr>
          <w:rStyle w:val="TextkrperZchn"/>
        </w:rPr>
        <w:t xml:space="preserve"> Größe der Teildaten</w:t>
      </w:r>
    </w:p>
    <w:p w14:paraId="6AC1BABA" w14:textId="77777777" w:rsidR="00C61D54" w:rsidRPr="00617AC2" w:rsidRDefault="00C61D54" w:rsidP="00C61D54">
      <w:pPr>
        <w:pStyle w:val="Aufzhlung2"/>
        <w:rPr>
          <w:rStyle w:val="RZchn"/>
          <w:rFonts w:ascii="Times New Roman" w:hAnsi="Times New Roman"/>
          <w:color w:val="auto"/>
          <w:lang w:val="de-DE"/>
        </w:rPr>
      </w:pPr>
      <w:r w:rsidRPr="00614CE8">
        <w:rPr>
          <w:rStyle w:val="TextkrperZchn"/>
          <w:lang w:val="de-DE"/>
        </w:rPr>
        <w:t xml:space="preserve">mittels strata-Argument lässt sich für manche Variablen sicherstellen, dass sie gleiche Verhältnisse in Trainings und Testdaten hat (also z.B. </w:t>
      </w:r>
      <w:r w:rsidRPr="00614CE8">
        <w:rPr>
          <w:rStyle w:val="RZchn"/>
          <w:sz w:val="20"/>
          <w:lang w:val="de-DE"/>
        </w:rPr>
        <w:t>strata = sex)</w:t>
      </w:r>
    </w:p>
    <w:p w14:paraId="2525742C" w14:textId="26492FC0" w:rsidR="00C61D54" w:rsidRPr="00C61D54" w:rsidRDefault="00C61D54" w:rsidP="00C61D54">
      <w:pPr>
        <w:pStyle w:val="Aufzhlung"/>
        <w:rPr>
          <w:b/>
        </w:rPr>
      </w:pPr>
      <w:r w:rsidRPr="00C61D54">
        <w:rPr>
          <w:b/>
        </w:rPr>
        <w:t>Bilden der Trainings- und Testdaten:</w:t>
      </w:r>
    </w:p>
    <w:p w14:paraId="28E68677" w14:textId="77777777" w:rsidR="00C61D54" w:rsidRPr="00614CE8" w:rsidRDefault="00C61D54" w:rsidP="00C61D54">
      <w:pPr>
        <w:pStyle w:val="R"/>
        <w:rPr>
          <w:lang w:val="de-DE"/>
        </w:rPr>
      </w:pPr>
    </w:p>
    <w:p w14:paraId="2EC14BD6" w14:textId="77777777" w:rsidR="00C61D54" w:rsidRPr="00F17F05" w:rsidRDefault="00C61D54" w:rsidP="00C61D54">
      <w:pPr>
        <w:pStyle w:val="R"/>
        <w:shd w:val="clear" w:color="auto" w:fill="F2F2F2" w:themeFill="background1" w:themeFillShade="F2"/>
        <w:ind w:left="426"/>
      </w:pPr>
      <w:r w:rsidRPr="00F17F05">
        <w:t>mtcars_train = training(mtcars_split)</w:t>
      </w:r>
    </w:p>
    <w:p w14:paraId="48872AF5" w14:textId="77777777" w:rsidR="00C61D54" w:rsidRPr="00F17F05" w:rsidRDefault="00C61D54" w:rsidP="00C61D54">
      <w:pPr>
        <w:pStyle w:val="R"/>
        <w:shd w:val="clear" w:color="auto" w:fill="F2F2F2" w:themeFill="background1" w:themeFillShade="F2"/>
        <w:ind w:left="426"/>
      </w:pPr>
      <w:r w:rsidRPr="00F17F05">
        <w:t>mtcars_test = testing(mtcars_split)</w:t>
      </w:r>
    </w:p>
    <w:p w14:paraId="0487C728" w14:textId="77777777" w:rsidR="00C61D54" w:rsidRPr="00614CE8" w:rsidRDefault="00C61D54" w:rsidP="00C61D54">
      <w:pPr>
        <w:pStyle w:val="Aufzhlung"/>
        <w:numPr>
          <w:ilvl w:val="0"/>
          <w:numId w:val="0"/>
        </w:numPr>
        <w:ind w:left="360" w:hanging="360"/>
        <w:rPr>
          <w:lang w:val="en-GB"/>
        </w:rPr>
      </w:pPr>
    </w:p>
    <w:p w14:paraId="67F00E50" w14:textId="77777777" w:rsidR="00C61D54" w:rsidRPr="00F17F05" w:rsidRDefault="00C61D54" w:rsidP="00C61D54">
      <w:pPr>
        <w:pStyle w:val="Aufzhlung"/>
        <w:rPr>
          <w:b/>
        </w:rPr>
      </w:pPr>
      <w:r>
        <w:rPr>
          <w:b/>
        </w:rPr>
        <w:t xml:space="preserve">kfold Crossvalidation: </w:t>
      </w:r>
      <w:r w:rsidRPr="00F17F05">
        <w:rPr>
          <w:b/>
        </w:rPr>
        <w:t>5 folds aus dem Trainingsteil machen</w:t>
      </w:r>
    </w:p>
    <w:p w14:paraId="7F620985" w14:textId="77777777" w:rsidR="00C61D54" w:rsidRPr="008A03E1" w:rsidRDefault="00C61D54" w:rsidP="00C61D54">
      <w:pPr>
        <w:pStyle w:val="R"/>
        <w:rPr>
          <w:lang w:val="de-DE"/>
        </w:rPr>
      </w:pPr>
    </w:p>
    <w:p w14:paraId="6F143A2F" w14:textId="77777777" w:rsidR="00C61D54" w:rsidRPr="00226737" w:rsidRDefault="00C61D54" w:rsidP="00C61D54">
      <w:pPr>
        <w:pStyle w:val="ROutput"/>
        <w:shd w:val="clear" w:color="auto" w:fill="F2F2F2" w:themeFill="background1" w:themeFillShade="F2"/>
        <w:ind w:firstLine="66"/>
        <w:rPr>
          <w:rFonts w:cs="Times New Roman"/>
          <w:color w:val="FF0000"/>
          <w:lang w:val="en-GB"/>
        </w:rPr>
      </w:pPr>
      <w:r w:rsidRPr="00226737">
        <w:rPr>
          <w:rFonts w:cs="Times New Roman"/>
          <w:color w:val="FF0000"/>
          <w:lang w:val="en-GB"/>
        </w:rPr>
        <w:t>advertising_cv &lt;- vfold_cv(advertising_train, v=5)</w:t>
      </w:r>
    </w:p>
    <w:p w14:paraId="567001A4" w14:textId="77777777" w:rsidR="00C61D54" w:rsidRDefault="00C61D54" w:rsidP="00C61D54">
      <w:pPr>
        <w:pStyle w:val="ROutput"/>
        <w:shd w:val="clear" w:color="auto" w:fill="F2F2F2" w:themeFill="background1" w:themeFillShade="F2"/>
      </w:pPr>
    </w:p>
    <w:p w14:paraId="21FBE731" w14:textId="77777777" w:rsidR="00C61D54" w:rsidRPr="00226737" w:rsidRDefault="00C61D54" w:rsidP="00C61D54">
      <w:pPr>
        <w:pStyle w:val="ROutput"/>
        <w:shd w:val="clear" w:color="auto" w:fill="F2F2F2" w:themeFill="background1" w:themeFillShade="F2"/>
      </w:pPr>
      <w:r w:rsidRPr="00226737">
        <w:t xml:space="preserve">#  5-fold cross-validation </w:t>
      </w:r>
    </w:p>
    <w:p w14:paraId="57E10AE1" w14:textId="77777777" w:rsidR="00C61D54" w:rsidRPr="00226737" w:rsidRDefault="00C61D54" w:rsidP="00C61D54">
      <w:pPr>
        <w:pStyle w:val="ROutput"/>
        <w:shd w:val="clear" w:color="auto" w:fill="F2F2F2" w:themeFill="background1" w:themeFillShade="F2"/>
      </w:pPr>
      <w:r w:rsidRPr="00226737">
        <w:t># A tibble: 5 × 2</w:t>
      </w:r>
    </w:p>
    <w:p w14:paraId="6F6B4FE6" w14:textId="77777777" w:rsidR="00C61D54" w:rsidRPr="00226737" w:rsidRDefault="00C61D54" w:rsidP="00C61D54">
      <w:pPr>
        <w:pStyle w:val="ROutput"/>
        <w:shd w:val="clear" w:color="auto" w:fill="F2F2F2" w:themeFill="background1" w:themeFillShade="F2"/>
      </w:pPr>
      <w:r w:rsidRPr="00226737">
        <w:t xml:space="preserve">splits          id   </w:t>
      </w:r>
    </w:p>
    <w:p w14:paraId="02E5158E" w14:textId="77777777" w:rsidR="00C61D54" w:rsidRPr="00226737" w:rsidRDefault="00C61D54" w:rsidP="00C61D54">
      <w:pPr>
        <w:pStyle w:val="ROutput"/>
        <w:shd w:val="clear" w:color="auto" w:fill="F2F2F2" w:themeFill="background1" w:themeFillShade="F2"/>
      </w:pPr>
      <w:r w:rsidRPr="00226737">
        <w:t>&lt;list&gt;          &lt;chr&gt;</w:t>
      </w:r>
    </w:p>
    <w:p w14:paraId="2978AAC0" w14:textId="77777777" w:rsidR="00C61D54" w:rsidRPr="00226737" w:rsidRDefault="00C61D54" w:rsidP="00C61D54">
      <w:pPr>
        <w:pStyle w:val="ROutput"/>
        <w:shd w:val="clear" w:color="auto" w:fill="F2F2F2" w:themeFill="background1" w:themeFillShade="F2"/>
      </w:pPr>
      <w:r>
        <w:t>1</w:t>
      </w:r>
      <w:r w:rsidRPr="00226737">
        <w:t xml:space="preserve"> &lt;split [80/20]&gt; Fold1</w:t>
      </w:r>
    </w:p>
    <w:p w14:paraId="153B4A24" w14:textId="77777777" w:rsidR="00C61D54" w:rsidRPr="00226737" w:rsidRDefault="00C61D54" w:rsidP="00C61D54">
      <w:pPr>
        <w:pStyle w:val="ROutput"/>
        <w:shd w:val="clear" w:color="auto" w:fill="F2F2F2" w:themeFill="background1" w:themeFillShade="F2"/>
      </w:pPr>
      <w:r w:rsidRPr="00226737">
        <w:t>2 &lt;split [80/20]&gt; Fold2</w:t>
      </w:r>
    </w:p>
    <w:p w14:paraId="1E980F03" w14:textId="77777777" w:rsidR="00C61D54" w:rsidRPr="00226737" w:rsidRDefault="00C61D54" w:rsidP="00C61D54">
      <w:pPr>
        <w:pStyle w:val="ROutput"/>
        <w:shd w:val="clear" w:color="auto" w:fill="F2F2F2" w:themeFill="background1" w:themeFillShade="F2"/>
      </w:pPr>
      <w:r w:rsidRPr="00226737">
        <w:t>3 &lt;split [80/20]&gt; Fold3</w:t>
      </w:r>
    </w:p>
    <w:p w14:paraId="4A84A7F4" w14:textId="77777777" w:rsidR="00C61D54" w:rsidRPr="00226737" w:rsidRDefault="00C61D54" w:rsidP="00C61D54">
      <w:pPr>
        <w:pStyle w:val="ROutput"/>
        <w:shd w:val="clear" w:color="auto" w:fill="F2F2F2" w:themeFill="background1" w:themeFillShade="F2"/>
      </w:pPr>
      <w:r w:rsidRPr="00226737">
        <w:t>4 &lt;split [80/20]&gt; Fold4</w:t>
      </w:r>
    </w:p>
    <w:p w14:paraId="5E2C0884" w14:textId="77777777" w:rsidR="00C61D54" w:rsidRPr="00F17F05" w:rsidRDefault="00C61D54" w:rsidP="00C61D54">
      <w:pPr>
        <w:pStyle w:val="ROutput"/>
        <w:shd w:val="clear" w:color="auto" w:fill="F2F2F2" w:themeFill="background1" w:themeFillShade="F2"/>
      </w:pPr>
      <w:r w:rsidRPr="00226737">
        <w:t>5 &lt;split [80/20]&gt; Fold5</w:t>
      </w:r>
    </w:p>
    <w:p w14:paraId="5A4F97BA" w14:textId="77777777" w:rsidR="00C61D54" w:rsidRDefault="00C61D54" w:rsidP="00C61D54">
      <w:pPr>
        <w:pStyle w:val="Textkrper"/>
      </w:pPr>
    </w:p>
    <w:p w14:paraId="3A7CAA5D" w14:textId="019B2E98" w:rsidR="00C61D54" w:rsidRDefault="00C61D54" w:rsidP="00C61D54">
      <w:pPr>
        <w:pStyle w:val="Aufzhlung2"/>
      </w:pPr>
      <w:r>
        <w:t xml:space="preserve">Die Analysis vs. Assessment sets addieren sich </w:t>
      </w:r>
      <w:r w:rsidR="005A7671" w:rsidRPr="005A7671">
        <w:rPr>
          <w:i/>
        </w:rPr>
        <w:t>in jedem fold</w:t>
      </w:r>
      <w:r w:rsidR="005A7671">
        <w:t xml:space="preserve"> </w:t>
      </w:r>
      <w:r>
        <w:t>auf das N=100 (durch Zufall ist im ersten fold eine leicht andere Aufteilung)</w:t>
      </w:r>
    </w:p>
    <w:p w14:paraId="5BA08BEC" w14:textId="77777777" w:rsidR="00C61D54" w:rsidRDefault="00C61D54" w:rsidP="00C61D54">
      <w:pPr>
        <w:pStyle w:val="Aufzhlung2"/>
      </w:pPr>
      <w:r>
        <w:t>Außerdem sieht man dass die Quelle die Trainingsdaten sind (advertising_train)</w:t>
      </w:r>
    </w:p>
    <w:p w14:paraId="3924CA48" w14:textId="77777777" w:rsidR="00C61D54" w:rsidRDefault="00C61D54" w:rsidP="00C61D54">
      <w:pPr>
        <w:pStyle w:val="Aufzhlung2"/>
      </w:pPr>
      <w:r>
        <w:t>Das Ergebnis ist ein tibble, in dem die Sub-Datensatzes genested sind</w:t>
      </w:r>
    </w:p>
    <w:p w14:paraId="5370F510" w14:textId="77777777" w:rsidR="00C61D54" w:rsidRDefault="00C61D54" w:rsidP="00C61D54">
      <w:pPr>
        <w:pStyle w:val="Aufzhlung2"/>
      </w:pPr>
      <w:r>
        <w:t xml:space="preserve">Die jeweils 20 Fälle sind nicht-überlappende Teile des Trainings-Sets. Hier eine Visualisierung: Jede Zeile ist der gesamte Trainings-Datensatz—die weißen Teile (N=80) sind das Analysis Set in dem das Modell trainiert wird während der graue Teil das Assessment Set (N=20)ist, in dem das Modell verwendet wird, um die Performance Metrik zu erhalten. </w:t>
      </w:r>
    </w:p>
    <w:p w14:paraId="2F76368A" w14:textId="77777777" w:rsidR="00C61D54" w:rsidRDefault="00C61D54" w:rsidP="00C61D54">
      <w:pPr>
        <w:pStyle w:val="Aufzhlung2"/>
        <w:numPr>
          <w:ilvl w:val="0"/>
          <w:numId w:val="0"/>
        </w:numPr>
        <w:ind w:left="709" w:hanging="283"/>
      </w:pPr>
    </w:p>
    <w:tbl>
      <w:tblPr>
        <w:tblStyle w:val="Tabellenraster"/>
        <w:tblW w:w="0" w:type="auto"/>
        <w:tblInd w:w="817" w:type="dxa"/>
        <w:tblLook w:val="04A0" w:firstRow="1" w:lastRow="0" w:firstColumn="1" w:lastColumn="0" w:noHBand="0" w:noVBand="1"/>
      </w:tblPr>
      <w:tblGrid>
        <w:gridCol w:w="533"/>
        <w:gridCol w:w="567"/>
        <w:gridCol w:w="567"/>
        <w:gridCol w:w="567"/>
        <w:gridCol w:w="567"/>
        <w:gridCol w:w="1843"/>
      </w:tblGrid>
      <w:tr w:rsidR="00C61D54" w14:paraId="39D2D37D" w14:textId="77777777" w:rsidTr="00175959">
        <w:tc>
          <w:tcPr>
            <w:tcW w:w="533" w:type="dxa"/>
          </w:tcPr>
          <w:p w14:paraId="651709CC" w14:textId="77777777" w:rsidR="00C61D54" w:rsidRDefault="00C61D54" w:rsidP="00175959">
            <w:pPr>
              <w:pStyle w:val="Aufzhlung2"/>
              <w:numPr>
                <w:ilvl w:val="0"/>
                <w:numId w:val="0"/>
              </w:numPr>
              <w:ind w:left="-253" w:firstLine="143"/>
            </w:pPr>
          </w:p>
        </w:tc>
        <w:tc>
          <w:tcPr>
            <w:tcW w:w="567" w:type="dxa"/>
          </w:tcPr>
          <w:p w14:paraId="3FDFC3C1" w14:textId="77777777" w:rsidR="00C61D54" w:rsidRDefault="00C61D54" w:rsidP="00175959">
            <w:pPr>
              <w:pStyle w:val="Aufzhlung2"/>
              <w:numPr>
                <w:ilvl w:val="0"/>
                <w:numId w:val="0"/>
              </w:numPr>
            </w:pPr>
          </w:p>
        </w:tc>
        <w:tc>
          <w:tcPr>
            <w:tcW w:w="567" w:type="dxa"/>
          </w:tcPr>
          <w:p w14:paraId="0665AB7E" w14:textId="77777777" w:rsidR="00C61D54" w:rsidRDefault="00C61D54" w:rsidP="00175959">
            <w:pPr>
              <w:pStyle w:val="Aufzhlung2"/>
              <w:numPr>
                <w:ilvl w:val="0"/>
                <w:numId w:val="0"/>
              </w:numPr>
            </w:pPr>
          </w:p>
        </w:tc>
        <w:tc>
          <w:tcPr>
            <w:tcW w:w="567" w:type="dxa"/>
            <w:tcBorders>
              <w:right w:val="single" w:sz="4" w:space="0" w:color="auto"/>
            </w:tcBorders>
          </w:tcPr>
          <w:p w14:paraId="0570B53A" w14:textId="77777777" w:rsidR="00C61D54" w:rsidRDefault="00C61D54" w:rsidP="00175959">
            <w:pPr>
              <w:pStyle w:val="Aufzhlung2"/>
              <w:numPr>
                <w:ilvl w:val="0"/>
                <w:numId w:val="0"/>
              </w:numPr>
            </w:pP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FE52B3D" w14:textId="77777777" w:rsidR="00C61D54" w:rsidRDefault="00C61D54" w:rsidP="00175959">
            <w:pPr>
              <w:pStyle w:val="Aufzhlung2"/>
              <w:numPr>
                <w:ilvl w:val="0"/>
                <w:numId w:val="0"/>
              </w:numPr>
            </w:pPr>
          </w:p>
        </w:tc>
        <w:tc>
          <w:tcPr>
            <w:tcW w:w="1843" w:type="dxa"/>
            <w:tcBorders>
              <w:top w:val="nil"/>
              <w:left w:val="single" w:sz="4" w:space="0" w:color="auto"/>
              <w:bottom w:val="nil"/>
              <w:right w:val="nil"/>
            </w:tcBorders>
            <w:shd w:val="clear" w:color="auto" w:fill="auto"/>
          </w:tcPr>
          <w:p w14:paraId="25B8B3B4" w14:textId="77777777" w:rsidR="00C61D54" w:rsidRDefault="00C61D54" w:rsidP="00175959">
            <w:pPr>
              <w:pStyle w:val="Aufzhlung2"/>
              <w:numPr>
                <w:ilvl w:val="0"/>
                <w:numId w:val="0"/>
              </w:numPr>
            </w:pPr>
            <w:r>
              <w:t>Fold1</w:t>
            </w:r>
          </w:p>
        </w:tc>
      </w:tr>
      <w:tr w:rsidR="00C61D54" w14:paraId="56917E2A" w14:textId="77777777" w:rsidTr="00175959">
        <w:tc>
          <w:tcPr>
            <w:tcW w:w="533" w:type="dxa"/>
          </w:tcPr>
          <w:p w14:paraId="680826BE" w14:textId="77777777" w:rsidR="00C61D54" w:rsidRDefault="00C61D54" w:rsidP="00175959">
            <w:pPr>
              <w:pStyle w:val="Aufzhlung2"/>
              <w:numPr>
                <w:ilvl w:val="0"/>
                <w:numId w:val="0"/>
              </w:numPr>
            </w:pPr>
          </w:p>
        </w:tc>
        <w:tc>
          <w:tcPr>
            <w:tcW w:w="567" w:type="dxa"/>
          </w:tcPr>
          <w:p w14:paraId="1BC33A0A" w14:textId="77777777" w:rsidR="00C61D54" w:rsidRDefault="00C61D54" w:rsidP="00175959">
            <w:pPr>
              <w:pStyle w:val="Aufzhlung2"/>
              <w:numPr>
                <w:ilvl w:val="0"/>
                <w:numId w:val="0"/>
              </w:numPr>
            </w:pPr>
          </w:p>
        </w:tc>
        <w:tc>
          <w:tcPr>
            <w:tcW w:w="567" w:type="dxa"/>
          </w:tcPr>
          <w:p w14:paraId="2B966481" w14:textId="77777777" w:rsidR="00C61D54" w:rsidRDefault="00C61D54" w:rsidP="00175959">
            <w:pPr>
              <w:pStyle w:val="Aufzhlung2"/>
              <w:numPr>
                <w:ilvl w:val="0"/>
                <w:numId w:val="0"/>
              </w:numPr>
            </w:pPr>
          </w:p>
        </w:tc>
        <w:tc>
          <w:tcPr>
            <w:tcW w:w="567" w:type="dxa"/>
            <w:tcBorders>
              <w:right w:val="single" w:sz="4" w:space="0" w:color="auto"/>
            </w:tcBorders>
            <w:shd w:val="clear" w:color="auto" w:fill="BFBFBF" w:themeFill="background1" w:themeFillShade="BF"/>
          </w:tcPr>
          <w:p w14:paraId="439A7EA8" w14:textId="77777777" w:rsidR="00C61D54" w:rsidRDefault="00C61D54" w:rsidP="00175959">
            <w:pPr>
              <w:pStyle w:val="Aufzhlung2"/>
              <w:numPr>
                <w:ilvl w:val="0"/>
                <w:numId w:val="0"/>
              </w:numPr>
            </w:pPr>
          </w:p>
        </w:tc>
        <w:tc>
          <w:tcPr>
            <w:tcW w:w="567" w:type="dxa"/>
            <w:tcBorders>
              <w:top w:val="single" w:sz="4" w:space="0" w:color="auto"/>
              <w:left w:val="single" w:sz="4" w:space="0" w:color="auto"/>
              <w:bottom w:val="single" w:sz="4" w:space="0" w:color="auto"/>
              <w:right w:val="single" w:sz="4" w:space="0" w:color="auto"/>
            </w:tcBorders>
          </w:tcPr>
          <w:p w14:paraId="18F9CC0C" w14:textId="77777777" w:rsidR="00C61D54" w:rsidRDefault="00C61D54" w:rsidP="00175959">
            <w:pPr>
              <w:pStyle w:val="Aufzhlung2"/>
              <w:numPr>
                <w:ilvl w:val="0"/>
                <w:numId w:val="0"/>
              </w:numPr>
            </w:pPr>
          </w:p>
        </w:tc>
        <w:tc>
          <w:tcPr>
            <w:tcW w:w="1843" w:type="dxa"/>
            <w:tcBorders>
              <w:top w:val="nil"/>
              <w:left w:val="single" w:sz="4" w:space="0" w:color="auto"/>
              <w:bottom w:val="nil"/>
              <w:right w:val="nil"/>
            </w:tcBorders>
            <w:shd w:val="clear" w:color="auto" w:fill="auto"/>
          </w:tcPr>
          <w:p w14:paraId="4215BA1B" w14:textId="77777777" w:rsidR="00C61D54" w:rsidRDefault="00C61D54" w:rsidP="00175959">
            <w:pPr>
              <w:pStyle w:val="Aufzhlung2"/>
              <w:numPr>
                <w:ilvl w:val="0"/>
                <w:numId w:val="0"/>
              </w:numPr>
            </w:pPr>
            <w:r>
              <w:t>Fold2</w:t>
            </w:r>
          </w:p>
        </w:tc>
      </w:tr>
      <w:tr w:rsidR="00C61D54" w14:paraId="4321DC34" w14:textId="77777777" w:rsidTr="00175959">
        <w:tc>
          <w:tcPr>
            <w:tcW w:w="533" w:type="dxa"/>
          </w:tcPr>
          <w:p w14:paraId="26A201BA" w14:textId="77777777" w:rsidR="00C61D54" w:rsidRDefault="00C61D54" w:rsidP="00175959">
            <w:pPr>
              <w:pStyle w:val="Aufzhlung2"/>
              <w:numPr>
                <w:ilvl w:val="0"/>
                <w:numId w:val="0"/>
              </w:numPr>
            </w:pPr>
          </w:p>
        </w:tc>
        <w:tc>
          <w:tcPr>
            <w:tcW w:w="567" w:type="dxa"/>
          </w:tcPr>
          <w:p w14:paraId="302908B3" w14:textId="77777777" w:rsidR="00C61D54" w:rsidRDefault="00C61D54" w:rsidP="00175959">
            <w:pPr>
              <w:pStyle w:val="Aufzhlung2"/>
              <w:numPr>
                <w:ilvl w:val="0"/>
                <w:numId w:val="0"/>
              </w:numPr>
            </w:pPr>
          </w:p>
        </w:tc>
        <w:tc>
          <w:tcPr>
            <w:tcW w:w="567" w:type="dxa"/>
            <w:shd w:val="clear" w:color="auto" w:fill="BFBFBF" w:themeFill="background1" w:themeFillShade="BF"/>
          </w:tcPr>
          <w:p w14:paraId="313F837C" w14:textId="77777777" w:rsidR="00C61D54" w:rsidRDefault="00C61D54" w:rsidP="00175959">
            <w:pPr>
              <w:pStyle w:val="Aufzhlung2"/>
              <w:numPr>
                <w:ilvl w:val="0"/>
                <w:numId w:val="0"/>
              </w:numPr>
            </w:pPr>
          </w:p>
        </w:tc>
        <w:tc>
          <w:tcPr>
            <w:tcW w:w="567" w:type="dxa"/>
            <w:tcBorders>
              <w:right w:val="single" w:sz="4" w:space="0" w:color="auto"/>
            </w:tcBorders>
          </w:tcPr>
          <w:p w14:paraId="6CA3F852" w14:textId="77777777" w:rsidR="00C61D54" w:rsidRDefault="00C61D54" w:rsidP="00175959">
            <w:pPr>
              <w:pStyle w:val="Aufzhlung2"/>
              <w:numPr>
                <w:ilvl w:val="0"/>
                <w:numId w:val="0"/>
              </w:numPr>
            </w:pPr>
          </w:p>
        </w:tc>
        <w:tc>
          <w:tcPr>
            <w:tcW w:w="567" w:type="dxa"/>
            <w:tcBorders>
              <w:top w:val="single" w:sz="4" w:space="0" w:color="auto"/>
              <w:left w:val="single" w:sz="4" w:space="0" w:color="auto"/>
              <w:bottom w:val="single" w:sz="4" w:space="0" w:color="auto"/>
              <w:right w:val="single" w:sz="4" w:space="0" w:color="auto"/>
            </w:tcBorders>
          </w:tcPr>
          <w:p w14:paraId="697A5E8B" w14:textId="77777777" w:rsidR="00C61D54" w:rsidRDefault="00C61D54" w:rsidP="00175959">
            <w:pPr>
              <w:pStyle w:val="Aufzhlung2"/>
              <w:numPr>
                <w:ilvl w:val="0"/>
                <w:numId w:val="0"/>
              </w:numPr>
            </w:pPr>
          </w:p>
        </w:tc>
        <w:tc>
          <w:tcPr>
            <w:tcW w:w="1843" w:type="dxa"/>
            <w:tcBorders>
              <w:top w:val="nil"/>
              <w:left w:val="single" w:sz="4" w:space="0" w:color="auto"/>
              <w:bottom w:val="nil"/>
              <w:right w:val="nil"/>
            </w:tcBorders>
            <w:shd w:val="clear" w:color="auto" w:fill="auto"/>
          </w:tcPr>
          <w:p w14:paraId="1689E4F9" w14:textId="77777777" w:rsidR="00C61D54" w:rsidRDefault="00C61D54" w:rsidP="00175959">
            <w:pPr>
              <w:pStyle w:val="Aufzhlung2"/>
              <w:numPr>
                <w:ilvl w:val="0"/>
                <w:numId w:val="0"/>
              </w:numPr>
            </w:pPr>
            <w:r>
              <w:t>Fold3</w:t>
            </w:r>
          </w:p>
        </w:tc>
      </w:tr>
      <w:tr w:rsidR="00C61D54" w14:paraId="440EF1EB" w14:textId="77777777" w:rsidTr="00175959">
        <w:tc>
          <w:tcPr>
            <w:tcW w:w="533" w:type="dxa"/>
          </w:tcPr>
          <w:p w14:paraId="05099621" w14:textId="77777777" w:rsidR="00C61D54" w:rsidRDefault="00C61D54" w:rsidP="00175959">
            <w:pPr>
              <w:pStyle w:val="Aufzhlung2"/>
              <w:numPr>
                <w:ilvl w:val="0"/>
                <w:numId w:val="0"/>
              </w:numPr>
            </w:pPr>
          </w:p>
        </w:tc>
        <w:tc>
          <w:tcPr>
            <w:tcW w:w="567" w:type="dxa"/>
            <w:shd w:val="clear" w:color="auto" w:fill="BFBFBF" w:themeFill="background1" w:themeFillShade="BF"/>
          </w:tcPr>
          <w:p w14:paraId="5BD11E4B" w14:textId="77777777" w:rsidR="00C61D54" w:rsidRDefault="00C61D54" w:rsidP="00175959">
            <w:pPr>
              <w:pStyle w:val="Aufzhlung2"/>
              <w:numPr>
                <w:ilvl w:val="0"/>
                <w:numId w:val="0"/>
              </w:numPr>
            </w:pPr>
          </w:p>
        </w:tc>
        <w:tc>
          <w:tcPr>
            <w:tcW w:w="567" w:type="dxa"/>
          </w:tcPr>
          <w:p w14:paraId="008406D4" w14:textId="77777777" w:rsidR="00C61D54" w:rsidRDefault="00C61D54" w:rsidP="00175959">
            <w:pPr>
              <w:pStyle w:val="Aufzhlung2"/>
              <w:numPr>
                <w:ilvl w:val="0"/>
                <w:numId w:val="0"/>
              </w:numPr>
            </w:pPr>
          </w:p>
        </w:tc>
        <w:tc>
          <w:tcPr>
            <w:tcW w:w="567" w:type="dxa"/>
            <w:tcBorders>
              <w:right w:val="single" w:sz="4" w:space="0" w:color="auto"/>
            </w:tcBorders>
          </w:tcPr>
          <w:p w14:paraId="6406B5DA" w14:textId="77777777" w:rsidR="00C61D54" w:rsidRDefault="00C61D54" w:rsidP="00175959">
            <w:pPr>
              <w:pStyle w:val="Aufzhlung2"/>
              <w:numPr>
                <w:ilvl w:val="0"/>
                <w:numId w:val="0"/>
              </w:numPr>
            </w:pPr>
          </w:p>
        </w:tc>
        <w:tc>
          <w:tcPr>
            <w:tcW w:w="567" w:type="dxa"/>
            <w:tcBorders>
              <w:top w:val="single" w:sz="4" w:space="0" w:color="auto"/>
              <w:left w:val="single" w:sz="4" w:space="0" w:color="auto"/>
              <w:bottom w:val="single" w:sz="4" w:space="0" w:color="auto"/>
              <w:right w:val="single" w:sz="4" w:space="0" w:color="auto"/>
            </w:tcBorders>
          </w:tcPr>
          <w:p w14:paraId="707B46EF" w14:textId="77777777" w:rsidR="00C61D54" w:rsidRDefault="00C61D54" w:rsidP="00175959">
            <w:pPr>
              <w:pStyle w:val="Aufzhlung2"/>
              <w:numPr>
                <w:ilvl w:val="0"/>
                <w:numId w:val="0"/>
              </w:numPr>
            </w:pPr>
          </w:p>
        </w:tc>
        <w:tc>
          <w:tcPr>
            <w:tcW w:w="1843" w:type="dxa"/>
            <w:tcBorders>
              <w:top w:val="nil"/>
              <w:left w:val="single" w:sz="4" w:space="0" w:color="auto"/>
              <w:bottom w:val="nil"/>
              <w:right w:val="nil"/>
            </w:tcBorders>
            <w:shd w:val="clear" w:color="auto" w:fill="auto"/>
          </w:tcPr>
          <w:p w14:paraId="445D22DB" w14:textId="77777777" w:rsidR="00C61D54" w:rsidRDefault="00C61D54" w:rsidP="00175959">
            <w:pPr>
              <w:pStyle w:val="Aufzhlung2"/>
              <w:numPr>
                <w:ilvl w:val="0"/>
                <w:numId w:val="0"/>
              </w:numPr>
            </w:pPr>
            <w:r>
              <w:t>Fold4</w:t>
            </w:r>
          </w:p>
        </w:tc>
      </w:tr>
      <w:tr w:rsidR="00C61D54" w14:paraId="5EF03895" w14:textId="77777777" w:rsidTr="00175959">
        <w:tc>
          <w:tcPr>
            <w:tcW w:w="533" w:type="dxa"/>
            <w:shd w:val="clear" w:color="auto" w:fill="BFBFBF" w:themeFill="background1" w:themeFillShade="BF"/>
          </w:tcPr>
          <w:p w14:paraId="0C638D5B" w14:textId="77777777" w:rsidR="00C61D54" w:rsidRDefault="00C61D54" w:rsidP="00175959">
            <w:pPr>
              <w:pStyle w:val="Aufzhlung2"/>
              <w:numPr>
                <w:ilvl w:val="0"/>
                <w:numId w:val="0"/>
              </w:numPr>
            </w:pPr>
          </w:p>
        </w:tc>
        <w:tc>
          <w:tcPr>
            <w:tcW w:w="567" w:type="dxa"/>
          </w:tcPr>
          <w:p w14:paraId="62328C63" w14:textId="77777777" w:rsidR="00C61D54" w:rsidRDefault="00C61D54" w:rsidP="00175959">
            <w:pPr>
              <w:pStyle w:val="Aufzhlung2"/>
              <w:numPr>
                <w:ilvl w:val="0"/>
                <w:numId w:val="0"/>
              </w:numPr>
            </w:pPr>
          </w:p>
        </w:tc>
        <w:tc>
          <w:tcPr>
            <w:tcW w:w="567" w:type="dxa"/>
          </w:tcPr>
          <w:p w14:paraId="484091DF" w14:textId="77777777" w:rsidR="00C61D54" w:rsidRDefault="00C61D54" w:rsidP="00175959">
            <w:pPr>
              <w:pStyle w:val="Aufzhlung2"/>
              <w:numPr>
                <w:ilvl w:val="0"/>
                <w:numId w:val="0"/>
              </w:numPr>
            </w:pPr>
          </w:p>
        </w:tc>
        <w:tc>
          <w:tcPr>
            <w:tcW w:w="567" w:type="dxa"/>
            <w:tcBorders>
              <w:right w:val="single" w:sz="4" w:space="0" w:color="auto"/>
            </w:tcBorders>
          </w:tcPr>
          <w:p w14:paraId="70290508" w14:textId="77777777" w:rsidR="00C61D54" w:rsidRDefault="00C61D54" w:rsidP="00175959">
            <w:pPr>
              <w:pStyle w:val="Aufzhlung2"/>
              <w:numPr>
                <w:ilvl w:val="0"/>
                <w:numId w:val="0"/>
              </w:numPr>
            </w:pPr>
          </w:p>
        </w:tc>
        <w:tc>
          <w:tcPr>
            <w:tcW w:w="567" w:type="dxa"/>
            <w:tcBorders>
              <w:top w:val="single" w:sz="4" w:space="0" w:color="auto"/>
              <w:left w:val="single" w:sz="4" w:space="0" w:color="auto"/>
              <w:bottom w:val="single" w:sz="4" w:space="0" w:color="auto"/>
              <w:right w:val="single" w:sz="4" w:space="0" w:color="auto"/>
            </w:tcBorders>
          </w:tcPr>
          <w:p w14:paraId="70B2E8C2" w14:textId="77777777" w:rsidR="00C61D54" w:rsidRDefault="00C61D54" w:rsidP="00175959">
            <w:pPr>
              <w:pStyle w:val="Aufzhlung2"/>
              <w:numPr>
                <w:ilvl w:val="0"/>
                <w:numId w:val="0"/>
              </w:numPr>
            </w:pPr>
          </w:p>
        </w:tc>
        <w:tc>
          <w:tcPr>
            <w:tcW w:w="1843" w:type="dxa"/>
            <w:tcBorders>
              <w:top w:val="nil"/>
              <w:left w:val="single" w:sz="4" w:space="0" w:color="auto"/>
              <w:bottom w:val="nil"/>
              <w:right w:val="nil"/>
            </w:tcBorders>
            <w:shd w:val="clear" w:color="auto" w:fill="auto"/>
          </w:tcPr>
          <w:p w14:paraId="1A984733" w14:textId="77777777" w:rsidR="00C61D54" w:rsidRDefault="00C61D54" w:rsidP="00175959">
            <w:pPr>
              <w:pStyle w:val="Aufzhlung2"/>
              <w:numPr>
                <w:ilvl w:val="0"/>
                <w:numId w:val="0"/>
              </w:numPr>
            </w:pPr>
            <w:r>
              <w:t>Fold5</w:t>
            </w:r>
          </w:p>
        </w:tc>
      </w:tr>
    </w:tbl>
    <w:p w14:paraId="40B789CA" w14:textId="77777777" w:rsidR="00C61D54" w:rsidRDefault="00C61D54" w:rsidP="00C61D54">
      <w:pPr>
        <w:pStyle w:val="Aufzhlung2"/>
        <w:numPr>
          <w:ilvl w:val="0"/>
          <w:numId w:val="0"/>
        </w:numPr>
        <w:ind w:left="709"/>
      </w:pPr>
    </w:p>
    <w:p w14:paraId="5C2DE62B" w14:textId="77777777" w:rsidR="00C61D54" w:rsidRDefault="00C61D54" w:rsidP="00C61D54">
      <w:pPr>
        <w:pStyle w:val="Aufzhlung"/>
        <w:numPr>
          <w:ilvl w:val="0"/>
          <w:numId w:val="0"/>
        </w:numPr>
        <w:ind w:left="360"/>
      </w:pPr>
    </w:p>
    <w:p w14:paraId="67E3ED04" w14:textId="77777777" w:rsidR="00C61D54" w:rsidRPr="009F4695" w:rsidRDefault="00C61D54" w:rsidP="00C61D54">
      <w:pPr>
        <w:pStyle w:val="Textkrper"/>
        <w:ind w:left="360"/>
        <w:rPr>
          <w:lang w:val="de-DE"/>
        </w:rPr>
      </w:pPr>
    </w:p>
    <w:p w14:paraId="2E0893C9" w14:textId="77777777" w:rsidR="00C61D54" w:rsidRPr="00BF489F" w:rsidRDefault="00C61D54" w:rsidP="00C61D54">
      <w:pPr>
        <w:pStyle w:val="berschrift3"/>
      </w:pPr>
      <w:r>
        <w:t>Bootstrapping als Approximation von CV in kleinen samples</w:t>
      </w:r>
    </w:p>
    <w:p w14:paraId="1A1A5DFD" w14:textId="77777777" w:rsidR="00C61D54" w:rsidRDefault="00C61D54" w:rsidP="00C61D54">
      <w:pPr>
        <w:pStyle w:val="Aufzhlung"/>
      </w:pPr>
      <w:r>
        <w:t>Wie anfangs beschrieben ist der TT only-Ansatz nicht optimal wegen der randomness dieses einen splits. Daher ist Bootstrapping eine Alternative.</w:t>
      </w:r>
    </w:p>
    <w:p w14:paraId="00946FD5" w14:textId="77777777" w:rsidR="00C61D54" w:rsidRDefault="00C61D54" w:rsidP="00C61D54">
      <w:pPr>
        <w:pStyle w:val="Aufzhlung"/>
      </w:pPr>
      <w:r>
        <w:t xml:space="preserve">Dabei werden aus dem Training Set zufällige Ziehungen </w:t>
      </w:r>
      <w:r w:rsidRPr="00B261CC">
        <w:rPr>
          <w:i/>
        </w:rPr>
        <w:t>mit Zurücklegen</w:t>
      </w:r>
      <w:r>
        <w:t xml:space="preserve"> vorgenommen, bis das N des Training Sets erreicht ist. D.h. ein Fall kann mehrfach in einem Analysis Set sein. In das Assessment set kommen dann jeweils immer die Fälle, die es nicht in das Analysis Set geschafft haben („the remainder“). </w:t>
      </w:r>
    </w:p>
    <w:p w14:paraId="5992E557" w14:textId="77777777" w:rsidR="00C61D54" w:rsidRDefault="00C61D54" w:rsidP="00C61D54">
      <w:pPr>
        <w:pStyle w:val="Aufzhlung"/>
      </w:pPr>
      <w:r>
        <w:lastRenderedPageBreak/>
        <w:t>Die Folge ist, dass das N in sowohl Analysis als auch Assessment Set höher als beim CV ist. Im Assessment Set werden daher mehr als 1/k (CV).</w:t>
      </w:r>
    </w:p>
    <w:p w14:paraId="737525D4" w14:textId="77777777" w:rsidR="00C61D54" w:rsidRPr="00614CE8" w:rsidRDefault="00C61D54" w:rsidP="00C61D54">
      <w:pPr>
        <w:pStyle w:val="R"/>
        <w:rPr>
          <w:lang w:val="de-DE"/>
        </w:rPr>
      </w:pPr>
    </w:p>
    <w:p w14:paraId="7039188B" w14:textId="77777777" w:rsidR="00C61D54" w:rsidRPr="00226737" w:rsidRDefault="00C61D54" w:rsidP="00C61D54">
      <w:pPr>
        <w:pStyle w:val="ROutput"/>
        <w:shd w:val="clear" w:color="auto" w:fill="F2F2F2" w:themeFill="background1" w:themeFillShade="F2"/>
        <w:rPr>
          <w:rFonts w:cs="Times New Roman"/>
          <w:color w:val="FF0000"/>
          <w:lang w:val="en-GB"/>
        </w:rPr>
      </w:pPr>
      <w:r w:rsidRPr="00226737">
        <w:rPr>
          <w:rFonts w:cs="Times New Roman"/>
          <w:color w:val="FF0000"/>
          <w:lang w:val="en-GB"/>
        </w:rPr>
        <w:t>advertising_boot = bootstraps(advertising_train, times = 5)</w:t>
      </w:r>
    </w:p>
    <w:p w14:paraId="596F874D" w14:textId="77777777" w:rsidR="00C61D54" w:rsidRDefault="00C61D54" w:rsidP="00C61D54">
      <w:pPr>
        <w:pStyle w:val="ROutput"/>
        <w:shd w:val="clear" w:color="auto" w:fill="F2F2F2" w:themeFill="background1" w:themeFillShade="F2"/>
        <w:rPr>
          <w:rFonts w:cs="Times New Roman"/>
          <w:color w:val="FF0000"/>
          <w:lang w:val="en-GB"/>
        </w:rPr>
      </w:pPr>
    </w:p>
    <w:p w14:paraId="26A68A16" w14:textId="77777777" w:rsidR="00C61D54" w:rsidRPr="00226737" w:rsidRDefault="00C61D54" w:rsidP="00C61D54">
      <w:pPr>
        <w:pStyle w:val="ROutput"/>
        <w:shd w:val="clear" w:color="auto" w:fill="F2F2F2" w:themeFill="background1" w:themeFillShade="F2"/>
        <w:rPr>
          <w:rFonts w:cs="Times New Roman"/>
          <w:color w:val="FF0000"/>
          <w:lang w:val="en-GB"/>
        </w:rPr>
      </w:pPr>
      <w:r w:rsidRPr="00226737">
        <w:rPr>
          <w:rFonts w:cs="Times New Roman"/>
          <w:color w:val="FF0000"/>
          <w:lang w:val="en-GB"/>
        </w:rPr>
        <w:t>advertising_boot</w:t>
      </w:r>
    </w:p>
    <w:p w14:paraId="5E0C4429" w14:textId="77777777" w:rsidR="00C61D54" w:rsidRPr="00226737" w:rsidRDefault="00C61D54" w:rsidP="00C61D54">
      <w:pPr>
        <w:pStyle w:val="ROutput"/>
        <w:shd w:val="clear" w:color="auto" w:fill="F2F2F2" w:themeFill="background1" w:themeFillShade="F2"/>
      </w:pPr>
      <w:r w:rsidRPr="00226737">
        <w:t xml:space="preserve"># Bootstrap sampling </w:t>
      </w:r>
    </w:p>
    <w:p w14:paraId="179FAE64" w14:textId="77777777" w:rsidR="00C61D54" w:rsidRPr="00226737" w:rsidRDefault="00C61D54" w:rsidP="00C61D54">
      <w:pPr>
        <w:pStyle w:val="ROutput"/>
        <w:shd w:val="clear" w:color="auto" w:fill="F2F2F2" w:themeFill="background1" w:themeFillShade="F2"/>
      </w:pPr>
      <w:r w:rsidRPr="00226737">
        <w:t># A tibble: 5 × 2</w:t>
      </w:r>
    </w:p>
    <w:p w14:paraId="63F1EF78" w14:textId="77777777" w:rsidR="00C61D54" w:rsidRPr="00226737" w:rsidRDefault="00C61D54" w:rsidP="00C61D54">
      <w:pPr>
        <w:pStyle w:val="ROutput"/>
        <w:shd w:val="clear" w:color="auto" w:fill="F2F2F2" w:themeFill="background1" w:themeFillShade="F2"/>
      </w:pPr>
      <w:r w:rsidRPr="00226737">
        <w:t xml:space="preserve">splits           id        </w:t>
      </w:r>
    </w:p>
    <w:p w14:paraId="537CB0D3" w14:textId="77777777" w:rsidR="00C61D54" w:rsidRPr="00226737" w:rsidRDefault="00C61D54" w:rsidP="00C61D54">
      <w:pPr>
        <w:pStyle w:val="ROutput"/>
        <w:shd w:val="clear" w:color="auto" w:fill="F2F2F2" w:themeFill="background1" w:themeFillShade="F2"/>
      </w:pPr>
      <w:r w:rsidRPr="00226737">
        <w:t xml:space="preserve">&lt;list&gt;           &lt;chr&gt;     </w:t>
      </w:r>
    </w:p>
    <w:p w14:paraId="71986D82" w14:textId="77777777" w:rsidR="00C61D54" w:rsidRPr="00226737" w:rsidRDefault="00C61D54" w:rsidP="00C61D54">
      <w:pPr>
        <w:pStyle w:val="ROutput"/>
        <w:shd w:val="clear" w:color="auto" w:fill="F2F2F2" w:themeFill="background1" w:themeFillShade="F2"/>
      </w:pPr>
      <w:r w:rsidRPr="00226737">
        <w:t>1 &lt;split [100/37]&gt; Bootstrap1</w:t>
      </w:r>
    </w:p>
    <w:p w14:paraId="7FAE12C7" w14:textId="77777777" w:rsidR="00C61D54" w:rsidRPr="00226737" w:rsidRDefault="00C61D54" w:rsidP="00C61D54">
      <w:pPr>
        <w:pStyle w:val="ROutput"/>
        <w:shd w:val="clear" w:color="auto" w:fill="F2F2F2" w:themeFill="background1" w:themeFillShade="F2"/>
      </w:pPr>
      <w:r w:rsidRPr="00226737">
        <w:t>2 &lt;split [100/36]&gt; Bootstrap2</w:t>
      </w:r>
    </w:p>
    <w:p w14:paraId="5413548D" w14:textId="77777777" w:rsidR="00C61D54" w:rsidRPr="00226737" w:rsidRDefault="00C61D54" w:rsidP="00C61D54">
      <w:pPr>
        <w:pStyle w:val="ROutput"/>
        <w:shd w:val="clear" w:color="auto" w:fill="F2F2F2" w:themeFill="background1" w:themeFillShade="F2"/>
      </w:pPr>
      <w:r w:rsidRPr="00226737">
        <w:t>3 &lt;split [100/35]&gt; Bootstrap3</w:t>
      </w:r>
    </w:p>
    <w:p w14:paraId="049F9399" w14:textId="77777777" w:rsidR="00C61D54" w:rsidRPr="00226737" w:rsidRDefault="00C61D54" w:rsidP="00C61D54">
      <w:pPr>
        <w:pStyle w:val="ROutput"/>
        <w:shd w:val="clear" w:color="auto" w:fill="F2F2F2" w:themeFill="background1" w:themeFillShade="F2"/>
      </w:pPr>
      <w:r w:rsidRPr="00226737">
        <w:t>4 &lt;split [100/36]&gt; Bootstrap4</w:t>
      </w:r>
    </w:p>
    <w:p w14:paraId="78EDF70C" w14:textId="77777777" w:rsidR="00C61D54" w:rsidRDefault="00C61D54" w:rsidP="00C61D54">
      <w:pPr>
        <w:pStyle w:val="ROutput"/>
        <w:shd w:val="clear" w:color="auto" w:fill="F2F2F2" w:themeFill="background1" w:themeFillShade="F2"/>
      </w:pPr>
      <w:r w:rsidRPr="00226737">
        <w:t>5 &lt;split [100/35]&gt; Bootstrap5</w:t>
      </w:r>
    </w:p>
    <w:p w14:paraId="5C2B767A" w14:textId="77777777" w:rsidR="00C61D54" w:rsidRPr="007717F6" w:rsidRDefault="00C61D54" w:rsidP="00C61D54">
      <w:pPr>
        <w:pStyle w:val="Aufzhlung"/>
        <w:numPr>
          <w:ilvl w:val="0"/>
          <w:numId w:val="0"/>
        </w:numPr>
        <w:ind w:left="360"/>
      </w:pPr>
      <w:r>
        <w:t>Die erste Zahl sind die gebootstrappten Fälle (mit Zurücklegen)—die zweite die „remainder“—diese bilden dass Assessment Set und werden zur Evaluation herangezogen.</w:t>
      </w:r>
    </w:p>
    <w:p w14:paraId="686C3831" w14:textId="77777777" w:rsidR="00985BEE" w:rsidRDefault="00985BEE" w:rsidP="00C927C5">
      <w:pPr>
        <w:pStyle w:val="Aufzhlung"/>
        <w:numPr>
          <w:ilvl w:val="0"/>
          <w:numId w:val="0"/>
        </w:numPr>
        <w:ind w:left="360"/>
      </w:pPr>
    </w:p>
    <w:p w14:paraId="2C226911" w14:textId="326AA3C3" w:rsidR="00950E68" w:rsidRDefault="00950E68" w:rsidP="000B39D1">
      <w:pPr>
        <w:pStyle w:val="Aufzhlung"/>
        <w:numPr>
          <w:ilvl w:val="0"/>
          <w:numId w:val="0"/>
        </w:numPr>
        <w:ind w:left="360"/>
      </w:pPr>
    </w:p>
    <w:p w14:paraId="28B87795" w14:textId="3560B2E3" w:rsidR="00452111" w:rsidRPr="00D34075" w:rsidRDefault="00460BA4" w:rsidP="00452111">
      <w:pPr>
        <w:pStyle w:val="berschrift2"/>
        <w:rPr>
          <w:lang w:val="en-GB"/>
        </w:rPr>
      </w:pPr>
      <w:bookmarkStart w:id="6" w:name="_Toc165445692"/>
      <w:r w:rsidRPr="00D34075">
        <w:rPr>
          <w:lang w:val="en-GB"/>
        </w:rPr>
        <w:t>Creat</w:t>
      </w:r>
      <w:r w:rsidR="007430BD" w:rsidRPr="00D34075">
        <w:rPr>
          <w:lang w:val="en-GB"/>
        </w:rPr>
        <w:t>e</w:t>
      </w:r>
      <w:r w:rsidRPr="00D34075">
        <w:rPr>
          <w:lang w:val="en-GB"/>
        </w:rPr>
        <w:t xml:space="preserve"> the recipe: </w:t>
      </w:r>
      <w:r w:rsidR="00452111" w:rsidRPr="00D34075">
        <w:rPr>
          <w:lang w:val="en-GB"/>
        </w:rPr>
        <w:t xml:space="preserve">Set up the </w:t>
      </w:r>
      <w:r w:rsidR="006512C0">
        <w:rPr>
          <w:lang w:val="en-GB"/>
        </w:rPr>
        <w:t>D</w:t>
      </w:r>
      <w:r w:rsidR="00452111" w:rsidRPr="00D34075">
        <w:rPr>
          <w:lang w:val="en-GB"/>
        </w:rPr>
        <w:t>ata</w:t>
      </w:r>
      <w:r w:rsidRPr="00D34075">
        <w:rPr>
          <w:lang w:val="en-GB"/>
        </w:rPr>
        <w:t xml:space="preserve"> and </w:t>
      </w:r>
      <w:r w:rsidR="006512C0">
        <w:rPr>
          <w:lang w:val="en-GB"/>
        </w:rPr>
        <w:t>M</w:t>
      </w:r>
      <w:r w:rsidRPr="00D34075">
        <w:rPr>
          <w:lang w:val="en-GB"/>
        </w:rPr>
        <w:t xml:space="preserve">odel </w:t>
      </w:r>
      <w:r w:rsidR="006512C0">
        <w:rPr>
          <w:lang w:val="en-GB"/>
        </w:rPr>
        <w:t>F</w:t>
      </w:r>
      <w:r w:rsidRPr="00D34075">
        <w:rPr>
          <w:lang w:val="en-GB"/>
        </w:rPr>
        <w:t>ormula</w:t>
      </w:r>
      <w:bookmarkEnd w:id="6"/>
    </w:p>
    <w:p w14:paraId="52B9655A" w14:textId="798C3972" w:rsidR="000B116E" w:rsidRDefault="000B116E" w:rsidP="000B116E">
      <w:pPr>
        <w:pStyle w:val="berschrift3"/>
      </w:pPr>
      <w:r>
        <w:t>Z</w:t>
      </w:r>
      <w:r w:rsidR="00D67C8C">
        <w:t>weck des Recipes</w:t>
      </w:r>
    </w:p>
    <w:p w14:paraId="2029F159" w14:textId="26044393" w:rsidR="00452111" w:rsidRDefault="00460BA4" w:rsidP="000B116E">
      <w:pPr>
        <w:pStyle w:val="Aufzhlung"/>
      </w:pPr>
      <w:r>
        <w:t xml:space="preserve">Das </w:t>
      </w:r>
      <w:r w:rsidR="00D67C8C">
        <w:t>R</w:t>
      </w:r>
      <w:r>
        <w:t>ecipe hat zwei Inhalte</w:t>
      </w:r>
      <w:r w:rsidR="00C927C5">
        <w:t>:</w:t>
      </w:r>
    </w:p>
    <w:p w14:paraId="2569FC2F" w14:textId="2C5159E6" w:rsidR="00460BA4" w:rsidRPr="00D34075" w:rsidRDefault="00460BA4" w:rsidP="007D5EC0">
      <w:pPr>
        <w:pStyle w:val="Aufzhlung"/>
        <w:numPr>
          <w:ilvl w:val="0"/>
          <w:numId w:val="4"/>
        </w:numPr>
      </w:pPr>
      <w:r w:rsidRPr="000B116E">
        <w:rPr>
          <w:b/>
        </w:rPr>
        <w:t xml:space="preserve">Definieren der </w:t>
      </w:r>
      <w:r w:rsidR="00C927C5">
        <w:rPr>
          <w:b/>
        </w:rPr>
        <w:t xml:space="preserve">model </w:t>
      </w:r>
      <w:r w:rsidR="008A5410" w:rsidRPr="000B116E">
        <w:rPr>
          <w:b/>
        </w:rPr>
        <w:t>formula</w:t>
      </w:r>
      <w:r w:rsidR="008A5410">
        <w:t xml:space="preserve">, d.h. </w:t>
      </w:r>
      <w:r w:rsidR="00C927C5">
        <w:t xml:space="preserve">des </w:t>
      </w:r>
      <w:r w:rsidR="006512C0">
        <w:t>„targets“ (Outcomes)</w:t>
      </w:r>
      <w:r w:rsidR="00C927C5">
        <w:t xml:space="preserve"> und der</w:t>
      </w:r>
      <w:r w:rsidRPr="00D34075">
        <w:t xml:space="preserve"> Prädiktoren</w:t>
      </w:r>
    </w:p>
    <w:p w14:paraId="124AC26E" w14:textId="7EA053C2" w:rsidR="00460BA4" w:rsidRPr="00D34075" w:rsidRDefault="00460BA4" w:rsidP="007D5EC0">
      <w:pPr>
        <w:pStyle w:val="Aufzhlung"/>
        <w:numPr>
          <w:ilvl w:val="0"/>
          <w:numId w:val="4"/>
        </w:numPr>
      </w:pPr>
      <w:r w:rsidRPr="000B116E">
        <w:rPr>
          <w:b/>
        </w:rPr>
        <w:t>Data preprocessing</w:t>
      </w:r>
      <w:r w:rsidRPr="00D34075">
        <w:t>: Standardisieren, Transformieren (z.B. Logarithmieren), Dummy-Bildung</w:t>
      </w:r>
      <w:r w:rsidR="00C927C5">
        <w:t xml:space="preserve"> etc.</w:t>
      </w:r>
    </w:p>
    <w:p w14:paraId="5DEFED3D" w14:textId="4247D21D" w:rsidR="00B3422D" w:rsidRDefault="00B3422D" w:rsidP="000B39D1">
      <w:pPr>
        <w:pStyle w:val="Aufzhlung"/>
      </w:pPr>
      <w:r w:rsidRPr="00CF568C">
        <w:t>D</w:t>
      </w:r>
      <w:r w:rsidR="00460BA4">
        <w:t xml:space="preserve">ies macht man </w:t>
      </w:r>
      <w:r w:rsidR="00460BA4" w:rsidRPr="00460BA4">
        <w:rPr>
          <w:b/>
        </w:rPr>
        <w:t>nach</w:t>
      </w:r>
      <w:r w:rsidR="00460BA4">
        <w:t xml:space="preserve"> </w:t>
      </w:r>
      <w:r w:rsidRPr="00CF568C">
        <w:t xml:space="preserve">dem split </w:t>
      </w:r>
      <w:r>
        <w:t>in Trainings</w:t>
      </w:r>
      <w:r w:rsidR="00C927C5">
        <w:t>-</w:t>
      </w:r>
      <w:r>
        <w:t xml:space="preserve"> und Testdaten</w:t>
      </w:r>
      <w:r w:rsidRPr="00CF568C">
        <w:t xml:space="preserve">, </w:t>
      </w:r>
      <w:r w:rsidR="00460BA4">
        <w:t xml:space="preserve">weil </w:t>
      </w:r>
      <w:r w:rsidR="0033434D">
        <w:t xml:space="preserve">sonst die splits unterschiedliche SDs hätten, was beim </w:t>
      </w:r>
      <w:r w:rsidR="00460BA4">
        <w:t xml:space="preserve">Standardiseren </w:t>
      </w:r>
      <w:r w:rsidR="0033434D">
        <w:t>die Variablen verändert</w:t>
      </w:r>
    </w:p>
    <w:p w14:paraId="58547EB2" w14:textId="46825171" w:rsidR="001D27ED" w:rsidRDefault="001D27ED" w:rsidP="000B39D1">
      <w:pPr>
        <w:pStyle w:val="Aufzhlung"/>
      </w:pPr>
      <w:r>
        <w:t>Das Recipe stellt somit eine Art „Steuerungsobjekt“ dar, in dem Metadaten gespeichert sind. Auf diese wird dann später beim Training des Modells zurückgegriffen.</w:t>
      </w:r>
    </w:p>
    <w:p w14:paraId="0ECEBEED" w14:textId="77777777" w:rsidR="00116EC1" w:rsidRDefault="00950E2F" w:rsidP="000B39D1">
      <w:pPr>
        <w:pStyle w:val="Aufzhlung"/>
        <w:rPr>
          <w:b/>
        </w:rPr>
      </w:pPr>
      <w:r w:rsidRPr="0006208C">
        <w:rPr>
          <w:b/>
        </w:rPr>
        <w:t>Beispiel:</w:t>
      </w:r>
      <w:r w:rsidR="0006208C" w:rsidRPr="0006208C">
        <w:rPr>
          <w:b/>
        </w:rPr>
        <w:t xml:space="preserve"> </w:t>
      </w:r>
    </w:p>
    <w:p w14:paraId="586D2157" w14:textId="7BB94D13" w:rsidR="00B3422D" w:rsidRPr="0006208C" w:rsidRDefault="0006208C" w:rsidP="00116EC1">
      <w:pPr>
        <w:pStyle w:val="Aufzhlung"/>
        <w:numPr>
          <w:ilvl w:val="0"/>
          <w:numId w:val="0"/>
        </w:numPr>
        <w:ind w:left="360"/>
        <w:rPr>
          <w:b/>
        </w:rPr>
      </w:pPr>
      <w:r w:rsidRPr="0006208C">
        <w:rPr>
          <w:b/>
        </w:rPr>
        <w:t xml:space="preserve"> </w:t>
      </w:r>
    </w:p>
    <w:p w14:paraId="59E225BD" w14:textId="38298685" w:rsidR="00950E2F" w:rsidRPr="009F4695" w:rsidRDefault="001D27ED" w:rsidP="004031A8">
      <w:pPr>
        <w:pStyle w:val="R"/>
        <w:shd w:val="clear" w:color="auto" w:fill="F2F2F2" w:themeFill="background1" w:themeFillShade="F2"/>
      </w:pPr>
      <w:r>
        <w:t>advertising</w:t>
      </w:r>
      <w:r w:rsidR="00DB0154" w:rsidRPr="009F4695">
        <w:t>_</w:t>
      </w:r>
      <w:r w:rsidR="00B3422D" w:rsidRPr="009F4695">
        <w:t>rec &lt;- recipe(</w:t>
      </w:r>
      <w:r>
        <w:t xml:space="preserve">sales </w:t>
      </w:r>
      <w:r w:rsidR="00B3422D" w:rsidRPr="009F4695">
        <w:t>~</w:t>
      </w:r>
      <w:r w:rsidR="00950E2F" w:rsidRPr="009F4695">
        <w:t>.</w:t>
      </w:r>
      <w:r>
        <w:t xml:space="preserve"> </w:t>
      </w:r>
      <w:r w:rsidR="00B3422D" w:rsidRPr="009F4695">
        <w:t>, data =</w:t>
      </w:r>
      <w:r w:rsidR="00950E2F" w:rsidRPr="009F4695">
        <w:t xml:space="preserve"> </w:t>
      </w:r>
      <w:r>
        <w:t>advertising_train</w:t>
      </w:r>
      <w:r w:rsidR="00B3422D" w:rsidRPr="009F4695">
        <w:t>)%&gt;%</w:t>
      </w:r>
    </w:p>
    <w:p w14:paraId="0669EAA9" w14:textId="3FC40859" w:rsidR="00B3422D" w:rsidRPr="00DB0154" w:rsidRDefault="0033434D" w:rsidP="004031A8">
      <w:pPr>
        <w:pStyle w:val="R"/>
        <w:shd w:val="clear" w:color="auto" w:fill="F2F2F2" w:themeFill="background1" w:themeFillShade="F2"/>
        <w:rPr>
          <w:lang w:val="de-DE"/>
        </w:rPr>
      </w:pPr>
      <w:r w:rsidRPr="009F4695">
        <w:t xml:space="preserve"> </w:t>
      </w:r>
      <w:r w:rsidR="00B3422D" w:rsidRPr="009F4695">
        <w:t xml:space="preserve">  </w:t>
      </w:r>
      <w:r w:rsidR="00B3422D" w:rsidRPr="00DB0154">
        <w:rPr>
          <w:lang w:val="de-DE"/>
        </w:rPr>
        <w:t>step_</w:t>
      </w:r>
      <w:r w:rsidR="001D27ED">
        <w:rPr>
          <w:lang w:val="de-DE"/>
        </w:rPr>
        <w:t>normalize</w:t>
      </w:r>
      <w:r w:rsidR="00B3422D" w:rsidRPr="00DB0154">
        <w:rPr>
          <w:lang w:val="de-DE"/>
        </w:rPr>
        <w:t>(all_predictors())</w:t>
      </w:r>
    </w:p>
    <w:p w14:paraId="2EA19168" w14:textId="4F82DD6D" w:rsidR="0033434D" w:rsidRDefault="0033434D" w:rsidP="00906D6B">
      <w:pPr>
        <w:pStyle w:val="Aufzhlung2"/>
      </w:pPr>
      <w:r>
        <w:t>Erste Zeile ist die formula—hier wird mpg einfach auf alles andere in den Daten regressiert. Alternativ könnte man die Prädiktoren wie gewöhnlich aufzählen (x1+x2+x3)</w:t>
      </w:r>
    </w:p>
    <w:p w14:paraId="6A75888B" w14:textId="346F1C8D" w:rsidR="0033434D" w:rsidRDefault="0033434D" w:rsidP="00906D6B">
      <w:pPr>
        <w:pStyle w:val="Aufzhlung2"/>
      </w:pPr>
      <w:r>
        <w:t xml:space="preserve">Zweite Zeile ist ein </w:t>
      </w:r>
      <w:r w:rsidRPr="002260D8">
        <w:rPr>
          <w:i/>
        </w:rPr>
        <w:t>beispielhafter preprocessing</w:t>
      </w:r>
      <w:r>
        <w:t xml:space="preserve">-Schritt (hier: alle Prädiktoren standardisieren). </w:t>
      </w:r>
      <w:r w:rsidRPr="007E0BE7">
        <w:rPr>
          <w:lang w:val="en-GB"/>
        </w:rPr>
        <w:t xml:space="preserve">Neben </w:t>
      </w:r>
      <w:r w:rsidRPr="007E0BE7">
        <w:rPr>
          <w:rStyle w:val="RZchn"/>
          <w:sz w:val="20"/>
          <w:szCs w:val="20"/>
        </w:rPr>
        <w:t xml:space="preserve">all_predictors </w:t>
      </w:r>
      <w:r w:rsidRPr="007E0BE7">
        <w:rPr>
          <w:lang w:val="en-GB"/>
        </w:rPr>
        <w:t>gibt es weitere handliche Argumente (</w:t>
      </w:r>
      <w:r w:rsidRPr="007E0BE7">
        <w:rPr>
          <w:rStyle w:val="RZchn"/>
          <w:sz w:val="20"/>
          <w:szCs w:val="20"/>
        </w:rPr>
        <w:t>all_outcomes, all_numeric</w:t>
      </w:r>
      <w:r w:rsidR="00116EC1" w:rsidRPr="007E0BE7">
        <w:rPr>
          <w:rStyle w:val="RZchn"/>
          <w:sz w:val="20"/>
          <w:szCs w:val="20"/>
        </w:rPr>
        <w:t>_predictors</w:t>
      </w:r>
      <w:r w:rsidRPr="007E0BE7">
        <w:rPr>
          <w:rStyle w:val="RZchn"/>
          <w:sz w:val="20"/>
          <w:szCs w:val="20"/>
        </w:rPr>
        <w:t>, all_nominal_predictors</w:t>
      </w:r>
      <w:r w:rsidRPr="007E0BE7">
        <w:rPr>
          <w:lang w:val="en-GB"/>
        </w:rPr>
        <w:t xml:space="preserve"> etc.)</w:t>
      </w:r>
      <w:r w:rsidR="00FE7A89" w:rsidRPr="007E0BE7">
        <w:rPr>
          <w:lang w:val="en-GB"/>
        </w:rPr>
        <w:t xml:space="preserve">. </w:t>
      </w:r>
      <w:r w:rsidR="00FE7A89">
        <w:t xml:space="preserve">Die Tabelle in Abschnitt </w:t>
      </w:r>
      <w:r w:rsidR="00FE7A89">
        <w:fldChar w:fldCharType="begin"/>
      </w:r>
      <w:r w:rsidR="00FE7A89">
        <w:instrText xml:space="preserve"> REF _Ref96240694 \r \h </w:instrText>
      </w:r>
      <w:r w:rsidR="00FE7A89">
        <w:fldChar w:fldCharType="separate"/>
      </w:r>
      <w:r w:rsidR="0036733F">
        <w:t>2.2.3</w:t>
      </w:r>
      <w:r w:rsidR="00FE7A89">
        <w:fldChar w:fldCharType="end"/>
      </w:r>
      <w:r w:rsidR="00FE7A89">
        <w:t xml:space="preserve"> enthält die wichtigsten</w:t>
      </w:r>
      <w:r w:rsidR="00116EC1">
        <w:t xml:space="preserve"> step-artigen Preprocessing-Möglichkeiten.</w:t>
      </w:r>
      <w:r w:rsidR="006018AE">
        <w:t xml:space="preserve"> Meine Standard steps sind immer </w:t>
      </w:r>
      <w:r w:rsidR="006018AE" w:rsidRPr="008A03E1">
        <w:rPr>
          <w:rStyle w:val="RZchn"/>
          <w:sz w:val="20"/>
          <w:szCs w:val="20"/>
          <w:lang w:val="de-DE"/>
        </w:rPr>
        <w:t>step_normalize(), step_zv()</w:t>
      </w:r>
      <w:r w:rsidR="006018AE" w:rsidRPr="006018AE">
        <w:rPr>
          <w:sz w:val="20"/>
          <w:szCs w:val="20"/>
        </w:rPr>
        <w:t xml:space="preserve"> </w:t>
      </w:r>
      <w:r w:rsidR="006018AE">
        <w:t xml:space="preserve">und </w:t>
      </w:r>
      <w:r w:rsidR="006018AE" w:rsidRPr="008A03E1">
        <w:rPr>
          <w:rStyle w:val="RZchn"/>
          <w:sz w:val="20"/>
          <w:szCs w:val="20"/>
          <w:lang w:val="de-DE"/>
        </w:rPr>
        <w:t>step_dummy()</w:t>
      </w:r>
      <w:r w:rsidR="006018AE">
        <w:t xml:space="preserve">. </w:t>
      </w:r>
    </w:p>
    <w:p w14:paraId="3A25A9D7" w14:textId="1992CC37" w:rsidR="001D27ED" w:rsidRDefault="001D27ED" w:rsidP="001D27ED">
      <w:pPr>
        <w:pStyle w:val="R"/>
      </w:pPr>
    </w:p>
    <w:p w14:paraId="2FB10F2E" w14:textId="68B30BC8" w:rsidR="001D27ED" w:rsidRDefault="001D27ED" w:rsidP="001D27ED">
      <w:pPr>
        <w:pStyle w:val="Aufzhlung"/>
      </w:pPr>
      <w:r>
        <w:t>Aufrufen des Recipes zeigt den Inhalt (Definition der Modellvariablen und preprocessing-Informationen</w:t>
      </w:r>
      <w:r w:rsidR="00BE3A3D">
        <w:t>)</w:t>
      </w:r>
      <w:r>
        <w:br/>
      </w:r>
    </w:p>
    <w:p w14:paraId="52588514" w14:textId="05F17566" w:rsidR="001D27ED" w:rsidRDefault="001D27ED" w:rsidP="001D27ED">
      <w:pPr>
        <w:pStyle w:val="R"/>
        <w:shd w:val="clear" w:color="auto" w:fill="F2F2F2" w:themeFill="background1" w:themeFillShade="F2"/>
        <w:ind w:left="709"/>
      </w:pPr>
      <w:r>
        <w:t>advertising_rec</w:t>
      </w:r>
    </w:p>
    <w:p w14:paraId="1B3186E6" w14:textId="77777777" w:rsidR="001D27ED" w:rsidRDefault="001D27ED" w:rsidP="001D27ED">
      <w:pPr>
        <w:pStyle w:val="R"/>
        <w:shd w:val="clear" w:color="auto" w:fill="F2F2F2" w:themeFill="background1" w:themeFillShade="F2"/>
        <w:ind w:left="709"/>
      </w:pPr>
    </w:p>
    <w:p w14:paraId="28F63B1D" w14:textId="77777777" w:rsidR="001D27ED" w:rsidRDefault="001D27ED" w:rsidP="001D27ED">
      <w:pPr>
        <w:pStyle w:val="ROutput"/>
        <w:shd w:val="clear" w:color="auto" w:fill="F2F2F2" w:themeFill="background1" w:themeFillShade="F2"/>
        <w:ind w:left="708"/>
      </w:pPr>
      <w:r>
        <w:t>Recipe</w:t>
      </w:r>
    </w:p>
    <w:p w14:paraId="0946A221" w14:textId="77777777" w:rsidR="001D27ED" w:rsidRDefault="001D27ED" w:rsidP="001D27ED">
      <w:pPr>
        <w:pStyle w:val="ROutput"/>
        <w:shd w:val="clear" w:color="auto" w:fill="F2F2F2" w:themeFill="background1" w:themeFillShade="F2"/>
        <w:ind w:left="708"/>
      </w:pPr>
    </w:p>
    <w:p w14:paraId="75C67040" w14:textId="77777777" w:rsidR="001D27ED" w:rsidRDefault="001D27ED" w:rsidP="001D27ED">
      <w:pPr>
        <w:pStyle w:val="ROutput"/>
        <w:shd w:val="clear" w:color="auto" w:fill="F2F2F2" w:themeFill="background1" w:themeFillShade="F2"/>
        <w:ind w:left="708"/>
      </w:pPr>
      <w:r>
        <w:t>Inputs:</w:t>
      </w:r>
    </w:p>
    <w:p w14:paraId="58CD4427" w14:textId="77777777" w:rsidR="001D27ED" w:rsidRDefault="001D27ED" w:rsidP="001D27ED">
      <w:pPr>
        <w:pStyle w:val="ROutput"/>
        <w:shd w:val="clear" w:color="auto" w:fill="F2F2F2" w:themeFill="background1" w:themeFillShade="F2"/>
        <w:ind w:left="708"/>
      </w:pPr>
      <w:r>
        <w:lastRenderedPageBreak/>
        <w:t xml:space="preserve">    </w:t>
      </w:r>
    </w:p>
    <w:p w14:paraId="55BC8494" w14:textId="77777777" w:rsidR="001D27ED" w:rsidRDefault="001D27ED" w:rsidP="001D27ED">
      <w:pPr>
        <w:pStyle w:val="ROutput"/>
        <w:shd w:val="clear" w:color="auto" w:fill="F2F2F2" w:themeFill="background1" w:themeFillShade="F2"/>
        <w:ind w:left="708"/>
      </w:pPr>
      <w:r>
        <w:t xml:space="preserve">    role #variables</w:t>
      </w:r>
    </w:p>
    <w:p w14:paraId="3C36F7A2" w14:textId="5F9EFC82" w:rsidR="001D27ED" w:rsidRDefault="001D27ED" w:rsidP="001D27ED">
      <w:pPr>
        <w:pStyle w:val="ROutput"/>
        <w:shd w:val="clear" w:color="auto" w:fill="F2F2F2" w:themeFill="background1" w:themeFillShade="F2"/>
        <w:ind w:left="708"/>
      </w:pPr>
      <w:r>
        <w:t xml:space="preserve">  outcome          1</w:t>
      </w:r>
    </w:p>
    <w:p w14:paraId="23C6E1D6" w14:textId="77777777" w:rsidR="001D27ED" w:rsidRDefault="001D27ED" w:rsidP="001D27ED">
      <w:pPr>
        <w:pStyle w:val="ROutput"/>
        <w:shd w:val="clear" w:color="auto" w:fill="F2F2F2" w:themeFill="background1" w:themeFillShade="F2"/>
        <w:ind w:left="708"/>
      </w:pPr>
      <w:r>
        <w:t>predictor          4</w:t>
      </w:r>
    </w:p>
    <w:p w14:paraId="1FD29C5F" w14:textId="77777777" w:rsidR="001D27ED" w:rsidRDefault="001D27ED" w:rsidP="001D27ED">
      <w:pPr>
        <w:pStyle w:val="ROutput"/>
        <w:shd w:val="clear" w:color="auto" w:fill="F2F2F2" w:themeFill="background1" w:themeFillShade="F2"/>
        <w:ind w:left="708"/>
      </w:pPr>
    </w:p>
    <w:p w14:paraId="6DC5A2E1" w14:textId="77777777" w:rsidR="001D27ED" w:rsidRDefault="001D27ED" w:rsidP="001D27ED">
      <w:pPr>
        <w:pStyle w:val="ROutput"/>
        <w:shd w:val="clear" w:color="auto" w:fill="F2F2F2" w:themeFill="background1" w:themeFillShade="F2"/>
        <w:ind w:left="708"/>
      </w:pPr>
      <w:r>
        <w:t>Operations:</w:t>
      </w:r>
    </w:p>
    <w:p w14:paraId="52067EAF" w14:textId="77777777" w:rsidR="001D27ED" w:rsidRDefault="001D27ED" w:rsidP="001D27ED">
      <w:pPr>
        <w:pStyle w:val="ROutput"/>
        <w:shd w:val="clear" w:color="auto" w:fill="F2F2F2" w:themeFill="background1" w:themeFillShade="F2"/>
        <w:ind w:left="708"/>
      </w:pPr>
      <w:r>
        <w:t xml:space="preserve">    </w:t>
      </w:r>
    </w:p>
    <w:p w14:paraId="0BA17DC0" w14:textId="6273687C" w:rsidR="001D27ED" w:rsidRPr="001D27ED" w:rsidRDefault="001D27ED" w:rsidP="001D27ED">
      <w:pPr>
        <w:pStyle w:val="ROutput"/>
        <w:shd w:val="clear" w:color="auto" w:fill="F2F2F2" w:themeFill="background1" w:themeFillShade="F2"/>
        <w:ind w:left="708"/>
      </w:pPr>
      <w:r>
        <w:t>Scaling for all_predictors()</w:t>
      </w:r>
    </w:p>
    <w:p w14:paraId="757FF402" w14:textId="25355F9B" w:rsidR="003D1DCD" w:rsidRDefault="003D1DCD" w:rsidP="000B39D1">
      <w:pPr>
        <w:pStyle w:val="Aufzhlung"/>
      </w:pPr>
      <w:r w:rsidRPr="0010750A">
        <w:rPr>
          <w:b/>
        </w:rPr>
        <w:t>Das</w:t>
      </w:r>
      <w:r w:rsidR="00B3422D" w:rsidRPr="0010750A">
        <w:rPr>
          <w:b/>
        </w:rPr>
        <w:t xml:space="preserve"> </w:t>
      </w:r>
      <w:r w:rsidR="005B72CA" w:rsidRPr="0010750A">
        <w:rPr>
          <w:b/>
        </w:rPr>
        <w:t>R</w:t>
      </w:r>
      <w:r w:rsidR="00B3422D" w:rsidRPr="0010750A">
        <w:rPr>
          <w:b/>
        </w:rPr>
        <w:t>ec</w:t>
      </w:r>
      <w:r w:rsidR="0033434D" w:rsidRPr="0010750A">
        <w:rPr>
          <w:b/>
        </w:rPr>
        <w:t>ipe</w:t>
      </w:r>
      <w:r w:rsidR="00B3422D" w:rsidRPr="0010750A">
        <w:rPr>
          <w:b/>
        </w:rPr>
        <w:t xml:space="preserve"> </w:t>
      </w:r>
      <w:r w:rsidRPr="0010750A">
        <w:rPr>
          <w:b/>
        </w:rPr>
        <w:t>hat 2 Funktionen</w:t>
      </w:r>
      <w:r>
        <w:t xml:space="preserve"> (alternativ oder parallel):</w:t>
      </w:r>
    </w:p>
    <w:p w14:paraId="285C0E7E" w14:textId="768A9EF3" w:rsidR="00B3422D" w:rsidRDefault="003D1DCD" w:rsidP="00906D6B">
      <w:pPr>
        <w:pStyle w:val="Aufzhlung2"/>
      </w:pPr>
      <w:r w:rsidRPr="00A613F3">
        <w:rPr>
          <w:b/>
        </w:rPr>
        <w:t xml:space="preserve">Es </w:t>
      </w:r>
      <w:r w:rsidR="00B3422D" w:rsidRPr="00A613F3">
        <w:rPr>
          <w:b/>
        </w:rPr>
        <w:t xml:space="preserve">wird </w:t>
      </w:r>
      <w:r w:rsidR="00A736A4" w:rsidRPr="00A613F3">
        <w:rPr>
          <w:b/>
        </w:rPr>
        <w:t>später</w:t>
      </w:r>
      <w:r w:rsidR="0033434D" w:rsidRPr="00A613F3">
        <w:rPr>
          <w:b/>
        </w:rPr>
        <w:t xml:space="preserve"> </w:t>
      </w:r>
      <w:r w:rsidR="00B3422D" w:rsidRPr="00A613F3">
        <w:rPr>
          <w:b/>
        </w:rPr>
        <w:t>i</w:t>
      </w:r>
      <w:r w:rsidRPr="00A613F3">
        <w:rPr>
          <w:b/>
        </w:rPr>
        <w:t xml:space="preserve">m </w:t>
      </w:r>
      <w:r w:rsidR="005B72CA" w:rsidRPr="00A613F3">
        <w:rPr>
          <w:b/>
        </w:rPr>
        <w:t>Training</w:t>
      </w:r>
      <w:r w:rsidRPr="00A613F3">
        <w:rPr>
          <w:b/>
        </w:rPr>
        <w:t xml:space="preserve"> benutzt.</w:t>
      </w:r>
      <w:r>
        <w:t xml:space="preserve"> Dort sind ja alle Informationen enthalten</w:t>
      </w:r>
      <w:r w:rsidR="00A736A4">
        <w:t xml:space="preserve"> auf die das Modell dann zurückgreift.</w:t>
      </w:r>
    </w:p>
    <w:p w14:paraId="4EC86C39" w14:textId="77777777" w:rsidR="00A613F3" w:rsidRDefault="00A613F3" w:rsidP="00A613F3">
      <w:pPr>
        <w:pStyle w:val="Aufzhlung2"/>
        <w:numPr>
          <w:ilvl w:val="0"/>
          <w:numId w:val="0"/>
        </w:numPr>
        <w:ind w:left="709"/>
      </w:pPr>
      <w:r w:rsidRPr="0071055D">
        <w:t>Wenn man Variablen im Datensatz ha</w:t>
      </w:r>
      <w:r>
        <w:t xml:space="preserve">t, die man nicht als Prädiktor oder Outcome möchte, sondern als ID geht das mit </w:t>
      </w:r>
      <w:r w:rsidRPr="00614CE8">
        <w:rPr>
          <w:rStyle w:val="RZchn"/>
          <w:sz w:val="20"/>
          <w:lang w:val="de-DE"/>
        </w:rPr>
        <w:t xml:space="preserve">update_role(x, new_role = </w:t>
      </w:r>
      <w:r>
        <w:rPr>
          <w:rStyle w:val="RZchn"/>
          <w:sz w:val="20"/>
          <w:lang w:val="de-DE"/>
        </w:rPr>
        <w:t>"</w:t>
      </w:r>
      <w:r w:rsidRPr="00614CE8">
        <w:rPr>
          <w:rStyle w:val="RZchn"/>
          <w:sz w:val="20"/>
          <w:lang w:val="de-DE"/>
        </w:rPr>
        <w:t>id</w:t>
      </w:r>
      <w:r>
        <w:rPr>
          <w:rStyle w:val="RZchn"/>
          <w:sz w:val="20"/>
          <w:lang w:val="de-DE"/>
        </w:rPr>
        <w:t>"</w:t>
      </w:r>
      <w:r w:rsidRPr="00614CE8">
        <w:rPr>
          <w:rStyle w:val="RZchn"/>
          <w:sz w:val="20"/>
          <w:lang w:val="de-DE"/>
        </w:rPr>
        <w:t>)</w:t>
      </w:r>
      <w:r w:rsidRPr="008B33EB">
        <w:rPr>
          <w:rStyle w:val="RZchn"/>
          <w:sz w:val="20"/>
          <w:lang w:val="de-DE"/>
        </w:rPr>
        <w:t xml:space="preserve"> </w:t>
      </w:r>
      <w:r w:rsidRPr="00107F73">
        <w:t>(siehe Tabelle)</w:t>
      </w:r>
    </w:p>
    <w:p w14:paraId="640929EA" w14:textId="4EAA0EF0" w:rsidR="005A7671" w:rsidRDefault="006018AE" w:rsidP="00906D6B">
      <w:pPr>
        <w:pStyle w:val="Aufzhlung2"/>
      </w:pPr>
      <w:r>
        <w:t xml:space="preserve">Es </w:t>
      </w:r>
      <w:r w:rsidR="00A613F3">
        <w:t>ist</w:t>
      </w:r>
      <w:r>
        <w:t xml:space="preserve"> </w:t>
      </w:r>
      <w:r w:rsidR="003D1DCD">
        <w:t>Grundlage</w:t>
      </w:r>
      <w:r>
        <w:t xml:space="preserve"> für einen </w:t>
      </w:r>
      <w:r w:rsidRPr="00A613F3">
        <w:rPr>
          <w:b/>
        </w:rPr>
        <w:t>Check des Preprocessings</w:t>
      </w:r>
      <w:r>
        <w:t xml:space="preserve">. Dieser Aspekt ist erst mal seltsam—allerdings sei betont, dass das Recipe ja nur ein Rezept ist. D.h. es ist eine Blaupause für die Schritte, die später in den k folds jedesmal aufs Neue durchgeführt werden. </w:t>
      </w:r>
    </w:p>
    <w:p w14:paraId="70ADF3B7" w14:textId="6582EF50" w:rsidR="003D1DCD" w:rsidRPr="00CF568C" w:rsidRDefault="006018AE" w:rsidP="00906D6B">
      <w:pPr>
        <w:pStyle w:val="Aufzhlung2"/>
      </w:pPr>
      <w:r>
        <w:t>Um es vorab</w:t>
      </w:r>
      <w:r w:rsidR="003D1DCD">
        <w:t xml:space="preserve"> an den tats</w:t>
      </w:r>
      <w:r w:rsidR="006512C0">
        <w:t>ächlichen</w:t>
      </w:r>
      <w:r w:rsidR="003D1DCD">
        <w:t xml:space="preserve"> (oder anderen) Daten </w:t>
      </w:r>
      <w:r w:rsidR="005B72CA">
        <w:t xml:space="preserve">tatsächlich </w:t>
      </w:r>
      <w:r w:rsidR="005A7671">
        <w:t>anzuwenden</w:t>
      </w:r>
      <w:r>
        <w:t>,</w:t>
      </w:r>
      <w:r w:rsidR="005B72CA">
        <w:t xml:space="preserve"> </w:t>
      </w:r>
      <w:r w:rsidR="001846F6">
        <w:t xml:space="preserve">können die Funktionen </w:t>
      </w:r>
      <w:r w:rsidR="003D1DCD">
        <w:t xml:space="preserve"> </w:t>
      </w:r>
      <w:r w:rsidR="003D1DCD" w:rsidRPr="00614CE8">
        <w:rPr>
          <w:rStyle w:val="RZchn"/>
          <w:sz w:val="20"/>
          <w:lang w:val="de-DE"/>
        </w:rPr>
        <w:t>prep()</w:t>
      </w:r>
      <w:r w:rsidR="003D1DCD">
        <w:t xml:space="preserve"> und </w:t>
      </w:r>
      <w:r w:rsidR="003D1DCD" w:rsidRPr="00614CE8">
        <w:rPr>
          <w:rStyle w:val="RZchn"/>
          <w:sz w:val="20"/>
          <w:lang w:val="de-DE"/>
        </w:rPr>
        <w:t>bake()</w:t>
      </w:r>
      <w:r w:rsidR="003D1DCD">
        <w:t xml:space="preserve"> oder </w:t>
      </w:r>
      <w:r w:rsidR="003D1DCD" w:rsidRPr="00614CE8">
        <w:rPr>
          <w:rStyle w:val="RZchn"/>
          <w:sz w:val="20"/>
          <w:lang w:val="de-DE"/>
        </w:rPr>
        <w:t xml:space="preserve">juice() </w:t>
      </w:r>
      <w:r w:rsidR="001846F6">
        <w:t>verwendet werden</w:t>
      </w:r>
      <w:r>
        <w:t xml:space="preserve"> (siehe nächster Abschnitt).</w:t>
      </w:r>
      <w:r w:rsidR="00A613F3">
        <w:t xml:space="preserve"> Ich mache das jedesmal, um zu checken, ob auch alles so läuft, wie beabsichtigt.</w:t>
      </w:r>
      <w:r w:rsidR="003D1DCD">
        <w:t xml:space="preserve"> </w:t>
      </w:r>
    </w:p>
    <w:p w14:paraId="470D2478" w14:textId="77777777" w:rsidR="003D1DCD" w:rsidRDefault="003D1DCD" w:rsidP="00E21708">
      <w:pPr>
        <w:pStyle w:val="Aufzhlung"/>
        <w:numPr>
          <w:ilvl w:val="0"/>
          <w:numId w:val="0"/>
        </w:numPr>
        <w:ind w:left="360"/>
      </w:pPr>
    </w:p>
    <w:p w14:paraId="35C47094" w14:textId="12610CD2" w:rsidR="00E21708" w:rsidRDefault="00E21708" w:rsidP="00E21708">
      <w:pPr>
        <w:pStyle w:val="berschrift3"/>
      </w:pPr>
      <w:r>
        <w:t>Prep(), bake() und juice()</w:t>
      </w:r>
    </w:p>
    <w:p w14:paraId="30359986" w14:textId="77777777" w:rsidR="00EC57DD" w:rsidRPr="00EC57DD" w:rsidRDefault="00EC57DD" w:rsidP="00EC57DD">
      <w:pPr>
        <w:pStyle w:val="Textkrper"/>
        <w:rPr>
          <w:sz w:val="5"/>
          <w:lang w:val="de-DE"/>
        </w:rPr>
      </w:pPr>
    </w:p>
    <w:p w14:paraId="0A1B7C02" w14:textId="77777777" w:rsidR="00C62AC5" w:rsidRDefault="00C62AC5" w:rsidP="00C62AC5">
      <w:pPr>
        <w:pStyle w:val="Aufzhlung"/>
        <w:numPr>
          <w:ilvl w:val="0"/>
          <w:numId w:val="0"/>
        </w:numPr>
        <w:ind w:left="360"/>
      </w:pPr>
      <w:r w:rsidRPr="00EC57DD">
        <w:rPr>
          <w:noProof/>
          <w:bdr w:val="single" w:sz="4" w:space="0" w:color="auto"/>
          <w:lang w:val="en-GB" w:eastAsia="en-GB"/>
        </w:rPr>
        <w:drawing>
          <wp:inline distT="0" distB="0" distL="0" distR="0" wp14:anchorId="5B7104EF" wp14:editId="5D8B894B">
            <wp:extent cx="3878070" cy="1657350"/>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4630" cy="1660154"/>
                    </a:xfrm>
                    <a:prstGeom prst="rect">
                      <a:avLst/>
                    </a:prstGeom>
                  </pic:spPr>
                </pic:pic>
              </a:graphicData>
            </a:graphic>
          </wp:inline>
        </w:drawing>
      </w:r>
    </w:p>
    <w:p w14:paraId="74D9BE03" w14:textId="1789EE63" w:rsidR="00E21708" w:rsidRDefault="00E21708" w:rsidP="00737636">
      <w:pPr>
        <w:pStyle w:val="Aufzhlung"/>
      </w:pPr>
      <w:r>
        <w:t xml:space="preserve">Siehe kurzer </w:t>
      </w:r>
      <w:hyperlink r:id="rId22" w:history="1">
        <w:r w:rsidRPr="00E21708">
          <w:rPr>
            <w:rStyle w:val="Hyperlink"/>
          </w:rPr>
          <w:t>post</w:t>
        </w:r>
      </w:hyperlink>
      <w:r>
        <w:t xml:space="preserve"> von Julia </w:t>
      </w:r>
    </w:p>
    <w:p w14:paraId="2F2945A3" w14:textId="09A45F94" w:rsidR="00E21708" w:rsidRDefault="00E21708" w:rsidP="00737636">
      <w:pPr>
        <w:pStyle w:val="Aufzhlung"/>
      </w:pPr>
      <w:r>
        <w:t xml:space="preserve">Das recipe selbst (wenn man es aufruft) ist nicht informativ und enthält nur </w:t>
      </w:r>
      <w:r w:rsidR="000F6ACF">
        <w:t>M</w:t>
      </w:r>
      <w:r>
        <w:t>eta-Daten. Es ist ja auch nur ein Rezept (kein Kuchen).</w:t>
      </w:r>
    </w:p>
    <w:p w14:paraId="734FDC88" w14:textId="6BB8AC41" w:rsidR="00737636" w:rsidRDefault="006018AE" w:rsidP="00737636">
      <w:pPr>
        <w:pStyle w:val="Aufzhlung"/>
      </w:pPr>
      <w:r w:rsidRPr="006018AE">
        <w:t xml:space="preserve">Wie oben beschrieben erlauben </w:t>
      </w:r>
      <w:r w:rsidR="00737636" w:rsidRPr="007E0BE7">
        <w:rPr>
          <w:rStyle w:val="RZchn"/>
          <w:sz w:val="20"/>
          <w:szCs w:val="20"/>
          <w:lang w:val="de-DE"/>
        </w:rPr>
        <w:t>prep()</w:t>
      </w:r>
      <w:r>
        <w:t xml:space="preserve">, </w:t>
      </w:r>
      <w:r w:rsidR="00737636" w:rsidRPr="007E0BE7">
        <w:rPr>
          <w:rStyle w:val="RZchn"/>
          <w:sz w:val="20"/>
          <w:szCs w:val="20"/>
          <w:lang w:val="de-DE"/>
        </w:rPr>
        <w:t>bake()</w:t>
      </w:r>
      <w:r w:rsidR="00737636" w:rsidRPr="00950E2F">
        <w:t xml:space="preserve"> </w:t>
      </w:r>
      <w:r>
        <w:t xml:space="preserve">und </w:t>
      </w:r>
      <w:r w:rsidRPr="008A03E1">
        <w:rPr>
          <w:rStyle w:val="RZchn"/>
          <w:sz w:val="20"/>
          <w:szCs w:val="20"/>
          <w:lang w:val="de-DE"/>
        </w:rPr>
        <w:t>juice()</w:t>
      </w:r>
      <w:r w:rsidR="0033434D">
        <w:t>,</w:t>
      </w:r>
      <w:r w:rsidR="00737636" w:rsidRPr="00950E2F">
        <w:t xml:space="preserve"> </w:t>
      </w:r>
      <w:r w:rsidR="008B33EB">
        <w:t>das recipe auf Daten anzuwenden und diese anzuschauen. M</w:t>
      </w:r>
      <w:r w:rsidR="00E21708">
        <w:t xml:space="preserve">it anderen Worten: Den Kuchen zu backen und zu essen </w:t>
      </w:r>
      <w:r w:rsidR="00737636" w:rsidRPr="00950E2F">
        <w:t>(Quelle: Barter-</w:t>
      </w:r>
      <w:hyperlink r:id="rId23" w:history="1">
        <w:r w:rsidR="00737636" w:rsidRPr="008F6669">
          <w:rPr>
            <w:rStyle w:val="Hyperlink"/>
          </w:rPr>
          <w:t>Blog</w:t>
        </w:r>
      </w:hyperlink>
      <w:r w:rsidR="00737636" w:rsidRPr="00950E2F">
        <w:t>):</w:t>
      </w:r>
    </w:p>
    <w:p w14:paraId="45B4F7A9" w14:textId="3CD2DAEB" w:rsidR="006C799F" w:rsidRDefault="008B33EB" w:rsidP="00CF196A">
      <w:pPr>
        <w:pStyle w:val="Aufzhlung2"/>
      </w:pPr>
      <w:r>
        <w:t xml:space="preserve">Mittels </w:t>
      </w:r>
      <w:r w:rsidR="00E21708" w:rsidRPr="00614CE8">
        <w:rPr>
          <w:rStyle w:val="RZchn"/>
          <w:sz w:val="20"/>
          <w:lang w:val="de-DE"/>
        </w:rPr>
        <w:t>prep()</w:t>
      </w:r>
      <w:r w:rsidR="00E21708">
        <w:t xml:space="preserve"> </w:t>
      </w:r>
      <w:r>
        <w:t xml:space="preserve">wird das Recipe auf die Daten </w:t>
      </w:r>
      <w:r w:rsidR="001846F6">
        <w:t xml:space="preserve">dahingehend </w:t>
      </w:r>
      <w:r>
        <w:t>angewendet</w:t>
      </w:r>
      <w:r w:rsidR="00CF196A">
        <w:t xml:space="preserve">, </w:t>
      </w:r>
      <w:r w:rsidR="001846F6">
        <w:t xml:space="preserve">dass es </w:t>
      </w:r>
      <w:r w:rsidR="00CF196A">
        <w:t>die allgemeinen steps mit den Variablen</w:t>
      </w:r>
      <w:r w:rsidR="001846F6">
        <w:t xml:space="preserve"> verbindet</w:t>
      </w:r>
      <w:r w:rsidR="00606A14">
        <w:t>.</w:t>
      </w:r>
      <w:r w:rsidR="00CF196A">
        <w:t xml:space="preserve"> Noch immer wird aber nichts tatsächlich gemacht. Die Zutaten für den Kuchen werden nur bereitgelegt.</w:t>
      </w:r>
      <w:r w:rsidR="00606A14">
        <w:t xml:space="preserve"> </w:t>
      </w:r>
    </w:p>
    <w:p w14:paraId="496AE520" w14:textId="46494946" w:rsidR="00F47A61" w:rsidRPr="00F47A61" w:rsidRDefault="000F6ACF" w:rsidP="00CF196A">
      <w:pPr>
        <w:pStyle w:val="Aufzhlung2"/>
        <w:rPr>
          <w:sz w:val="20"/>
        </w:rPr>
      </w:pPr>
      <w:r w:rsidRPr="00614CE8">
        <w:rPr>
          <w:rStyle w:val="RZchn"/>
          <w:sz w:val="20"/>
          <w:lang w:val="de-DE"/>
        </w:rPr>
        <w:t>bake()</w:t>
      </w:r>
      <w:r w:rsidRPr="008B33EB">
        <w:rPr>
          <w:sz w:val="20"/>
        </w:rPr>
        <w:t xml:space="preserve"> </w:t>
      </w:r>
      <w:r>
        <w:t xml:space="preserve">schließlich wendet das </w:t>
      </w:r>
      <w:r w:rsidR="008B33EB">
        <w:t>„gepreppte“</w:t>
      </w:r>
      <w:r>
        <w:t xml:space="preserve"> recipe auf die </w:t>
      </w:r>
      <w:r w:rsidR="008B33EB">
        <w:t>D</w:t>
      </w:r>
      <w:r>
        <w:t>aten an</w:t>
      </w:r>
      <w:r w:rsidR="001846F6">
        <w:t xml:space="preserve"> (backt den Kuchen)</w:t>
      </w:r>
      <w:r>
        <w:t xml:space="preserve">. Dabei muss mittels </w:t>
      </w:r>
      <w:r w:rsidRPr="001846F6">
        <w:rPr>
          <w:rStyle w:val="RZchn"/>
          <w:sz w:val="20"/>
          <w:szCs w:val="20"/>
        </w:rPr>
        <w:t>new_data</w:t>
      </w:r>
      <w:r w:rsidRPr="001846F6">
        <w:rPr>
          <w:sz w:val="20"/>
          <w:szCs w:val="20"/>
        </w:rPr>
        <w:t xml:space="preserve"> </w:t>
      </w:r>
      <w:r>
        <w:t>spezifiziert werden, worauf es angewendet werden soll</w:t>
      </w:r>
      <w:r w:rsidR="00CF196A">
        <w:t xml:space="preserve"> (Gesamtdaten, Training Set oder Test Set)</w:t>
      </w:r>
      <w:r>
        <w:t xml:space="preserve">. </w:t>
      </w:r>
      <w:r w:rsidR="00CF196A">
        <w:t>Im Grunde ist das egal, da es ja nur verschiedene Versionen derselben Daten sind. Hier am Beispiel der Anwend</w:t>
      </w:r>
      <w:r w:rsidR="001846F6">
        <w:t>u</w:t>
      </w:r>
      <w:r w:rsidR="00CF196A">
        <w:t>ng auf das Training Set</w:t>
      </w:r>
      <w:r w:rsidR="00F47A61">
        <w:t>.</w:t>
      </w:r>
    </w:p>
    <w:p w14:paraId="2A94A690" w14:textId="58FEEDBE" w:rsidR="00F47A61" w:rsidRPr="00F47A61" w:rsidRDefault="00F47A61" w:rsidP="00F47A61">
      <w:pPr>
        <w:pStyle w:val="Aufzhlung2"/>
        <w:numPr>
          <w:ilvl w:val="0"/>
          <w:numId w:val="0"/>
        </w:numPr>
        <w:ind w:left="709"/>
        <w:rPr>
          <w:rStyle w:val="RZchn"/>
          <w:rFonts w:ascii="Times New Roman" w:hAnsi="Times New Roman"/>
          <w:color w:val="auto"/>
          <w:sz w:val="20"/>
          <w:lang w:val="de-DE"/>
        </w:rPr>
      </w:pPr>
      <w:r>
        <w:t>Wie man sieht, kann man jede Teilfunktion „pipen“</w:t>
      </w:r>
      <w:r w:rsidR="008B33EB">
        <w:br/>
      </w:r>
    </w:p>
    <w:p w14:paraId="64A7F295" w14:textId="77777777" w:rsidR="00F47A61" w:rsidRDefault="00F47A61" w:rsidP="00F47A61">
      <w:pPr>
        <w:pStyle w:val="R"/>
        <w:shd w:val="clear" w:color="auto" w:fill="F2F2F2" w:themeFill="background1" w:themeFillShade="F2"/>
        <w:ind w:left="708"/>
      </w:pPr>
      <w:r w:rsidRPr="00F47A61">
        <w:t xml:space="preserve">advertising_rec %&gt;% </w:t>
      </w:r>
    </w:p>
    <w:p w14:paraId="3C68BA1A" w14:textId="77777777" w:rsidR="00F47A61" w:rsidRDefault="00F47A61" w:rsidP="00F47A61">
      <w:pPr>
        <w:pStyle w:val="R"/>
        <w:shd w:val="clear" w:color="auto" w:fill="F2F2F2" w:themeFill="background1" w:themeFillShade="F2"/>
        <w:ind w:left="708"/>
      </w:pPr>
      <w:r>
        <w:t xml:space="preserve">     </w:t>
      </w:r>
      <w:r w:rsidRPr="00F47A61">
        <w:t xml:space="preserve">prep() %&gt;% </w:t>
      </w:r>
    </w:p>
    <w:p w14:paraId="75CA04A1" w14:textId="0046F2F8" w:rsidR="00F47A61" w:rsidRPr="00F47A61" w:rsidRDefault="00F47A61" w:rsidP="00F47A61">
      <w:pPr>
        <w:pStyle w:val="R"/>
        <w:shd w:val="clear" w:color="auto" w:fill="F2F2F2" w:themeFill="background1" w:themeFillShade="F2"/>
        <w:ind w:left="708"/>
      </w:pPr>
      <w:r>
        <w:lastRenderedPageBreak/>
        <w:t xml:space="preserve">     </w:t>
      </w:r>
      <w:r w:rsidRPr="00F47A61">
        <w:t>bake(new_data= advertising_train)</w:t>
      </w:r>
    </w:p>
    <w:p w14:paraId="47CC8DB9" w14:textId="77777777" w:rsidR="00F47A61" w:rsidRDefault="00F47A61" w:rsidP="00F47A61">
      <w:pPr>
        <w:pStyle w:val="ROutput"/>
        <w:shd w:val="clear" w:color="auto" w:fill="F2F2F2" w:themeFill="background1" w:themeFillShade="F2"/>
        <w:ind w:left="708"/>
        <w:rPr>
          <w:rStyle w:val="RZchn"/>
          <w:color w:val="000074"/>
          <w:lang w:val="en-US"/>
        </w:rPr>
      </w:pPr>
    </w:p>
    <w:p w14:paraId="6220919E" w14:textId="407AF317" w:rsidR="00F47A61" w:rsidRPr="00F47A61" w:rsidRDefault="00F47A61" w:rsidP="00F47A61">
      <w:pPr>
        <w:pStyle w:val="ROutput"/>
        <w:shd w:val="clear" w:color="auto" w:fill="F2F2F2" w:themeFill="background1" w:themeFillShade="F2"/>
        <w:ind w:left="708"/>
        <w:rPr>
          <w:rStyle w:val="RZchn"/>
          <w:color w:val="000074"/>
          <w:lang w:val="en-US"/>
        </w:rPr>
      </w:pPr>
      <w:r w:rsidRPr="00F47A61">
        <w:rPr>
          <w:rStyle w:val="RZchn"/>
          <w:color w:val="000074"/>
          <w:lang w:val="en-US"/>
        </w:rPr>
        <w:t># A tibble: 100 × 4</w:t>
      </w:r>
    </w:p>
    <w:p w14:paraId="167F416D" w14:textId="5ACC0BED" w:rsidR="00F47A61" w:rsidRPr="00F47A61" w:rsidRDefault="001846F6" w:rsidP="00F47A61">
      <w:pPr>
        <w:pStyle w:val="ROutput"/>
        <w:shd w:val="clear" w:color="auto" w:fill="F2F2F2" w:themeFill="background1" w:themeFillShade="F2"/>
        <w:ind w:left="708"/>
        <w:rPr>
          <w:rStyle w:val="RZchn"/>
          <w:color w:val="000074"/>
          <w:lang w:val="en-US"/>
        </w:rPr>
      </w:pPr>
      <w:r>
        <w:rPr>
          <w:rStyle w:val="RZchn"/>
          <w:color w:val="000074"/>
          <w:lang w:val="en-US"/>
        </w:rPr>
        <w:t xml:space="preserve">      </w:t>
      </w:r>
      <w:r w:rsidR="00F47A61" w:rsidRPr="00F47A61">
        <w:rPr>
          <w:rStyle w:val="RZchn"/>
          <w:color w:val="000074"/>
          <w:lang w:val="en-US"/>
        </w:rPr>
        <w:t xml:space="preserve">TV  </w:t>
      </w:r>
      <w:r>
        <w:rPr>
          <w:rStyle w:val="RZchn"/>
          <w:color w:val="000074"/>
          <w:lang w:val="en-US"/>
        </w:rPr>
        <w:t xml:space="preserve">    </w:t>
      </w:r>
      <w:r w:rsidR="00F47A61" w:rsidRPr="00F47A61">
        <w:rPr>
          <w:rStyle w:val="RZchn"/>
          <w:color w:val="000074"/>
          <w:lang w:val="en-US"/>
        </w:rPr>
        <w:t>radio newspaper sales</w:t>
      </w:r>
    </w:p>
    <w:p w14:paraId="2AFDC312" w14:textId="13CFF171" w:rsidR="00F47A61" w:rsidRPr="00F47A61" w:rsidRDefault="001846F6" w:rsidP="00F47A61">
      <w:pPr>
        <w:pStyle w:val="ROutput"/>
        <w:shd w:val="clear" w:color="auto" w:fill="F2F2F2" w:themeFill="background1" w:themeFillShade="F2"/>
        <w:ind w:left="708"/>
        <w:rPr>
          <w:rStyle w:val="RZchn"/>
          <w:color w:val="000074"/>
          <w:lang w:val="en-US"/>
        </w:rPr>
      </w:pPr>
      <w:r>
        <w:rPr>
          <w:rStyle w:val="RZchn"/>
          <w:color w:val="000074"/>
          <w:lang w:val="en-US"/>
        </w:rPr>
        <w:t xml:space="preserve">   </w:t>
      </w:r>
      <w:r w:rsidR="00F47A61" w:rsidRPr="00F47A61">
        <w:rPr>
          <w:rStyle w:val="RZchn"/>
          <w:color w:val="000074"/>
          <w:lang w:val="en-US"/>
        </w:rPr>
        <w:t xml:space="preserve">&lt;dbl&gt;  </w:t>
      </w:r>
      <w:r>
        <w:rPr>
          <w:rStyle w:val="RZchn"/>
          <w:color w:val="000074"/>
          <w:lang w:val="en-US"/>
        </w:rPr>
        <w:t xml:space="preserve">    </w:t>
      </w:r>
      <w:r w:rsidR="00F47A61" w:rsidRPr="00F47A61">
        <w:rPr>
          <w:rStyle w:val="RZchn"/>
          <w:color w:val="000074"/>
          <w:lang w:val="en-US"/>
        </w:rPr>
        <w:t>&lt;dbl&gt;     &lt;dbl&gt; &lt;dbl&gt;</w:t>
      </w:r>
    </w:p>
    <w:p w14:paraId="64316686" w14:textId="470D7E21" w:rsidR="00F47A61" w:rsidRPr="00F47A61" w:rsidRDefault="00F47A61" w:rsidP="00F47A61">
      <w:pPr>
        <w:pStyle w:val="ROutput"/>
        <w:shd w:val="clear" w:color="auto" w:fill="F2F2F2" w:themeFill="background1" w:themeFillShade="F2"/>
        <w:ind w:left="708"/>
        <w:rPr>
          <w:rStyle w:val="RZchn"/>
          <w:color w:val="000074"/>
          <w:lang w:val="en-US"/>
        </w:rPr>
      </w:pPr>
      <w:r w:rsidRPr="00F47A61">
        <w:rPr>
          <w:rStyle w:val="RZchn"/>
          <w:color w:val="000074"/>
          <w:lang w:val="en-US"/>
        </w:rPr>
        <w:t>1</w:t>
      </w:r>
      <w:r w:rsidR="001846F6">
        <w:rPr>
          <w:rStyle w:val="RZchn"/>
          <w:color w:val="000074"/>
          <w:lang w:val="en-US"/>
        </w:rPr>
        <w:t xml:space="preserve"> </w:t>
      </w:r>
      <w:r w:rsidRPr="00F47A61">
        <w:rPr>
          <w:rStyle w:val="RZchn"/>
          <w:color w:val="000074"/>
          <w:lang w:val="en-US"/>
        </w:rPr>
        <w:t xml:space="preserve">  1.20      0.246    -0.320  18.9</w:t>
      </w:r>
    </w:p>
    <w:p w14:paraId="56370C7A" w14:textId="02A162E9" w:rsidR="00F47A61" w:rsidRPr="00F47A61" w:rsidRDefault="00F47A61" w:rsidP="00F47A61">
      <w:pPr>
        <w:pStyle w:val="ROutput"/>
        <w:shd w:val="clear" w:color="auto" w:fill="F2F2F2" w:themeFill="background1" w:themeFillShade="F2"/>
        <w:ind w:left="708"/>
        <w:rPr>
          <w:rStyle w:val="RZchn"/>
          <w:color w:val="000074"/>
          <w:lang w:val="en-US"/>
        </w:rPr>
      </w:pPr>
      <w:r w:rsidRPr="00F47A61">
        <w:rPr>
          <w:rStyle w:val="RZchn"/>
          <w:color w:val="000074"/>
          <w:lang w:val="en-US"/>
        </w:rPr>
        <w:t xml:space="preserve">2 </w:t>
      </w:r>
      <w:r w:rsidR="001846F6">
        <w:rPr>
          <w:rStyle w:val="RZchn"/>
          <w:color w:val="000074"/>
          <w:lang w:val="en-US"/>
        </w:rPr>
        <w:t xml:space="preserve"> </w:t>
      </w:r>
      <w:r w:rsidRPr="00F47A61">
        <w:rPr>
          <w:rStyle w:val="RZchn"/>
          <w:color w:val="000074"/>
          <w:lang w:val="en-US"/>
        </w:rPr>
        <w:t xml:space="preserve"> 1.36     -1.53     -0.484  12  </w:t>
      </w:r>
    </w:p>
    <w:p w14:paraId="18E69072" w14:textId="022B6955" w:rsidR="00F47A61" w:rsidRPr="00F47A61" w:rsidRDefault="00F47A61" w:rsidP="00F47A61">
      <w:pPr>
        <w:pStyle w:val="ROutput"/>
        <w:shd w:val="clear" w:color="auto" w:fill="F2F2F2" w:themeFill="background1" w:themeFillShade="F2"/>
        <w:ind w:left="708"/>
        <w:rPr>
          <w:rStyle w:val="RZchn"/>
          <w:color w:val="000074"/>
          <w:lang w:val="en-US"/>
        </w:rPr>
      </w:pPr>
      <w:r w:rsidRPr="00F47A61">
        <w:rPr>
          <w:rStyle w:val="RZchn"/>
          <w:color w:val="000074"/>
          <w:lang w:val="en-US"/>
        </w:rPr>
        <w:t xml:space="preserve">3 </w:t>
      </w:r>
      <w:r w:rsidR="001846F6">
        <w:rPr>
          <w:rStyle w:val="RZchn"/>
          <w:color w:val="000074"/>
          <w:lang w:val="en-US"/>
        </w:rPr>
        <w:t xml:space="preserve"> </w:t>
      </w:r>
      <w:r w:rsidRPr="00F47A61">
        <w:rPr>
          <w:rStyle w:val="RZchn"/>
          <w:color w:val="000074"/>
          <w:lang w:val="en-US"/>
        </w:rPr>
        <w:t xml:space="preserve">-0.000849  0.411    -0.818  15  </w:t>
      </w:r>
    </w:p>
    <w:p w14:paraId="60401D02" w14:textId="60B5C2D8" w:rsidR="00F47A61" w:rsidRPr="00F47A61" w:rsidRDefault="00F47A61" w:rsidP="00F47A61">
      <w:pPr>
        <w:pStyle w:val="ROutput"/>
        <w:shd w:val="clear" w:color="auto" w:fill="F2F2F2" w:themeFill="background1" w:themeFillShade="F2"/>
        <w:ind w:left="708"/>
        <w:rPr>
          <w:rStyle w:val="RZchn"/>
          <w:color w:val="000074"/>
          <w:lang w:val="en-US"/>
        </w:rPr>
      </w:pPr>
      <w:r w:rsidRPr="00F47A61">
        <w:rPr>
          <w:rStyle w:val="RZchn"/>
          <w:color w:val="000074"/>
          <w:lang w:val="en-US"/>
        </w:rPr>
        <w:t xml:space="preserve">4 </w:t>
      </w:r>
      <w:r w:rsidR="001846F6">
        <w:rPr>
          <w:rStyle w:val="RZchn"/>
          <w:color w:val="000074"/>
          <w:lang w:val="en-US"/>
        </w:rPr>
        <w:t xml:space="preserve"> </w:t>
      </w:r>
      <w:r w:rsidRPr="00F47A61">
        <w:rPr>
          <w:rStyle w:val="RZchn"/>
          <w:color w:val="000074"/>
          <w:lang w:val="en-US"/>
        </w:rPr>
        <w:t>-0.968     0.674    -0.291  11.8</w:t>
      </w:r>
    </w:p>
    <w:p w14:paraId="16A5CD64" w14:textId="21830F89" w:rsidR="00F47A61" w:rsidRPr="00F47A61" w:rsidRDefault="00F47A61" w:rsidP="00F47A61">
      <w:pPr>
        <w:pStyle w:val="ROutput"/>
        <w:shd w:val="clear" w:color="auto" w:fill="F2F2F2" w:themeFill="background1" w:themeFillShade="F2"/>
        <w:ind w:left="708"/>
        <w:rPr>
          <w:rStyle w:val="RZchn"/>
          <w:color w:val="000074"/>
          <w:lang w:val="en-US"/>
        </w:rPr>
      </w:pPr>
      <w:r w:rsidRPr="00F47A61">
        <w:rPr>
          <w:rStyle w:val="RZchn"/>
          <w:color w:val="000074"/>
          <w:lang w:val="en-US"/>
        </w:rPr>
        <w:t xml:space="preserve">5  </w:t>
      </w:r>
      <w:r w:rsidR="001846F6">
        <w:rPr>
          <w:rStyle w:val="RZchn"/>
          <w:color w:val="000074"/>
          <w:lang w:val="en-US"/>
        </w:rPr>
        <w:t xml:space="preserve"> </w:t>
      </w:r>
      <w:r w:rsidRPr="00F47A61">
        <w:rPr>
          <w:rStyle w:val="RZchn"/>
          <w:color w:val="000074"/>
          <w:lang w:val="en-US"/>
        </w:rPr>
        <w:t>0.545     0.366    -0.547  17.3</w:t>
      </w:r>
    </w:p>
    <w:p w14:paraId="71C52BE0" w14:textId="27923512" w:rsidR="00F47A61" w:rsidRPr="00F47A61" w:rsidRDefault="00F47A61" w:rsidP="00F47A61">
      <w:pPr>
        <w:pStyle w:val="ROutput"/>
        <w:shd w:val="clear" w:color="auto" w:fill="F2F2F2" w:themeFill="background1" w:themeFillShade="F2"/>
        <w:ind w:left="708"/>
        <w:rPr>
          <w:rStyle w:val="RZchn"/>
          <w:color w:val="000074"/>
          <w:lang w:val="en-US"/>
        </w:rPr>
      </w:pPr>
      <w:r w:rsidRPr="00F47A61">
        <w:rPr>
          <w:rStyle w:val="RZchn"/>
          <w:color w:val="000074"/>
          <w:lang w:val="en-US"/>
        </w:rPr>
        <w:t xml:space="preserve">6  </w:t>
      </w:r>
      <w:r w:rsidR="001846F6">
        <w:rPr>
          <w:rStyle w:val="RZchn"/>
          <w:color w:val="000074"/>
          <w:lang w:val="en-US"/>
        </w:rPr>
        <w:t xml:space="preserve"> </w:t>
      </w:r>
      <w:r w:rsidRPr="00F47A61">
        <w:rPr>
          <w:rStyle w:val="RZchn"/>
          <w:color w:val="000074"/>
          <w:lang w:val="en-US"/>
        </w:rPr>
        <w:t xml:space="preserve">0.321     1.19      0.396  19  </w:t>
      </w:r>
    </w:p>
    <w:p w14:paraId="34311335" w14:textId="7C2D13BA" w:rsidR="00F47A61" w:rsidRPr="00F47A61" w:rsidRDefault="00F47A61" w:rsidP="00F47A61">
      <w:pPr>
        <w:pStyle w:val="ROutput"/>
        <w:shd w:val="clear" w:color="auto" w:fill="F2F2F2" w:themeFill="background1" w:themeFillShade="F2"/>
        <w:ind w:left="708"/>
        <w:rPr>
          <w:rStyle w:val="RZchn"/>
          <w:color w:val="000074"/>
          <w:lang w:val="en-US"/>
        </w:rPr>
      </w:pPr>
      <w:r w:rsidRPr="00F47A61">
        <w:rPr>
          <w:rStyle w:val="RZchn"/>
          <w:color w:val="000074"/>
          <w:lang w:val="en-US"/>
        </w:rPr>
        <w:t xml:space="preserve">7  </w:t>
      </w:r>
      <w:r w:rsidR="001846F6">
        <w:rPr>
          <w:rStyle w:val="RZchn"/>
          <w:color w:val="000074"/>
          <w:lang w:val="en-US"/>
        </w:rPr>
        <w:t xml:space="preserve"> </w:t>
      </w:r>
      <w:r w:rsidRPr="00F47A61">
        <w:rPr>
          <w:rStyle w:val="RZchn"/>
          <w:color w:val="000074"/>
          <w:lang w:val="en-US"/>
        </w:rPr>
        <w:t>0.674    -0.115     0.101  16.6</w:t>
      </w:r>
    </w:p>
    <w:p w14:paraId="59BAA235" w14:textId="18ED2F6D" w:rsidR="00F47A61" w:rsidRPr="00F47A61" w:rsidRDefault="00F47A61" w:rsidP="00F47A61">
      <w:pPr>
        <w:pStyle w:val="ROutput"/>
        <w:shd w:val="clear" w:color="auto" w:fill="F2F2F2" w:themeFill="background1" w:themeFillShade="F2"/>
        <w:ind w:left="708"/>
        <w:rPr>
          <w:rStyle w:val="RZchn"/>
          <w:color w:val="000074"/>
          <w:lang w:val="en-US"/>
        </w:rPr>
      </w:pPr>
      <w:r w:rsidRPr="00F47A61">
        <w:rPr>
          <w:rStyle w:val="RZchn"/>
          <w:color w:val="000074"/>
          <w:lang w:val="en-US"/>
        </w:rPr>
        <w:t xml:space="preserve">8  </w:t>
      </w:r>
      <w:r w:rsidR="001846F6">
        <w:rPr>
          <w:rStyle w:val="RZchn"/>
          <w:color w:val="000074"/>
          <w:lang w:val="en-US"/>
        </w:rPr>
        <w:t xml:space="preserve"> </w:t>
      </w:r>
      <w:r w:rsidRPr="00F47A61">
        <w:rPr>
          <w:rStyle w:val="RZchn"/>
          <w:color w:val="000074"/>
          <w:lang w:val="en-US"/>
        </w:rPr>
        <w:t>0.870     0.727     0.754  19.6</w:t>
      </w:r>
    </w:p>
    <w:p w14:paraId="67EDAFCE" w14:textId="38631F20" w:rsidR="00F47A61" w:rsidRPr="00F47A61" w:rsidRDefault="00F47A61" w:rsidP="00F47A61">
      <w:pPr>
        <w:pStyle w:val="ROutput"/>
        <w:shd w:val="clear" w:color="auto" w:fill="F2F2F2" w:themeFill="background1" w:themeFillShade="F2"/>
        <w:ind w:left="708"/>
        <w:rPr>
          <w:rStyle w:val="RZchn"/>
          <w:color w:val="000074"/>
          <w:lang w:val="en-US"/>
        </w:rPr>
      </w:pPr>
      <w:r w:rsidRPr="00F47A61">
        <w:rPr>
          <w:rStyle w:val="RZchn"/>
          <w:color w:val="000074"/>
          <w:lang w:val="en-US"/>
        </w:rPr>
        <w:t xml:space="preserve">9 </w:t>
      </w:r>
      <w:r w:rsidR="001846F6">
        <w:rPr>
          <w:rStyle w:val="RZchn"/>
          <w:color w:val="000074"/>
          <w:lang w:val="en-US"/>
        </w:rPr>
        <w:t xml:space="preserve"> </w:t>
      </w:r>
      <w:r w:rsidRPr="00F47A61">
        <w:rPr>
          <w:rStyle w:val="RZchn"/>
          <w:color w:val="000074"/>
          <w:lang w:val="en-US"/>
        </w:rPr>
        <w:t>-1.49      0.983     0.759   7.3</w:t>
      </w:r>
    </w:p>
    <w:p w14:paraId="765684B4" w14:textId="247E68E6" w:rsidR="00F47A61" w:rsidRPr="00F47A61" w:rsidRDefault="00F47A61" w:rsidP="00F47A61">
      <w:pPr>
        <w:pStyle w:val="ROutput"/>
        <w:shd w:val="clear" w:color="auto" w:fill="F2F2F2" w:themeFill="background1" w:themeFillShade="F2"/>
        <w:ind w:left="708"/>
        <w:rPr>
          <w:rStyle w:val="RZchn"/>
          <w:color w:val="000074"/>
          <w:lang w:val="en-US"/>
        </w:rPr>
      </w:pPr>
      <w:r w:rsidRPr="00F47A61">
        <w:rPr>
          <w:rStyle w:val="RZchn"/>
          <w:color w:val="000074"/>
          <w:lang w:val="en-US"/>
        </w:rPr>
        <w:t>10  0.846     0.727     1.43   19.4</w:t>
      </w:r>
    </w:p>
    <w:p w14:paraId="17D8C39D" w14:textId="0ABFE977" w:rsidR="008B33EB" w:rsidRDefault="00E21708" w:rsidP="00CF196A">
      <w:pPr>
        <w:pStyle w:val="Aufzhlung2"/>
      </w:pPr>
      <w:r w:rsidRPr="00614CE8">
        <w:rPr>
          <w:rStyle w:val="RZchn"/>
          <w:sz w:val="18"/>
          <w:lang w:val="de-DE"/>
        </w:rPr>
        <w:t>juice</w:t>
      </w:r>
      <w:r w:rsidR="00606A14" w:rsidRPr="00614CE8">
        <w:rPr>
          <w:rStyle w:val="RZchn"/>
          <w:sz w:val="18"/>
          <w:lang w:val="de-DE"/>
        </w:rPr>
        <w:t>()</w:t>
      </w:r>
      <w:r w:rsidR="00606A14">
        <w:t xml:space="preserve"> </w:t>
      </w:r>
      <w:r w:rsidR="000F6ACF">
        <w:t xml:space="preserve">ist ein netter shortcut zu bake() und wendet automtisch das gepreppte recipe auf </w:t>
      </w:r>
      <w:r w:rsidR="001F584E">
        <w:t>diejenigen Daten an, die im recipe verwendet wurden. Wenn man das recipe auf alle Daten anwenden möchte, sollte man das eher explizit in der bake-Funktion machen.</w:t>
      </w:r>
      <w:r w:rsidR="000F6ACF">
        <w:t xml:space="preserve"> </w:t>
      </w:r>
    </w:p>
    <w:p w14:paraId="59CC4298" w14:textId="6031C563" w:rsidR="00737636" w:rsidRDefault="008B33EB" w:rsidP="008B33EB">
      <w:pPr>
        <w:pStyle w:val="Aufzhlung"/>
      </w:pPr>
      <w:r>
        <w:t>Beispiel</w:t>
      </w:r>
      <w:r w:rsidR="007005C2">
        <w:t xml:space="preserve"> (gesamt)</w:t>
      </w:r>
      <w:r>
        <w:t>:</w:t>
      </w:r>
    </w:p>
    <w:p w14:paraId="6322011E" w14:textId="7F62099E" w:rsidR="007005C2" w:rsidRPr="007005C2" w:rsidRDefault="001846F6" w:rsidP="004031A8">
      <w:pPr>
        <w:pStyle w:val="R"/>
        <w:shd w:val="clear" w:color="auto" w:fill="F2F2F2" w:themeFill="background1" w:themeFillShade="F2"/>
      </w:pPr>
      <w:r>
        <w:t>advertising</w:t>
      </w:r>
      <w:r w:rsidR="00DB0154">
        <w:t>_</w:t>
      </w:r>
      <w:r w:rsidR="007005C2" w:rsidRPr="007005C2">
        <w:t xml:space="preserve">rec &lt;- recipe(~., data = </w:t>
      </w:r>
      <w:r>
        <w:t>advertising_train</w:t>
      </w:r>
      <w:r w:rsidR="007005C2" w:rsidRPr="007005C2">
        <w:t>)%&gt;%</w:t>
      </w:r>
      <w:r w:rsidR="00BC3EF4">
        <w:t xml:space="preserve">  </w:t>
      </w:r>
      <w:r w:rsidR="00BC3EF4" w:rsidRPr="00CF196A">
        <w:rPr>
          <w:color w:val="auto"/>
        </w:rPr>
        <w:t>#Recipe bilden</w:t>
      </w:r>
    </w:p>
    <w:p w14:paraId="37262F61" w14:textId="77777777" w:rsidR="007005C2" w:rsidRDefault="007005C2" w:rsidP="004031A8">
      <w:pPr>
        <w:pStyle w:val="R"/>
        <w:shd w:val="clear" w:color="auto" w:fill="F2F2F2" w:themeFill="background1" w:themeFillShade="F2"/>
      </w:pPr>
      <w:r w:rsidRPr="007005C2">
        <w:t xml:space="preserve">  step_normalize(all_predictors())</w:t>
      </w:r>
    </w:p>
    <w:p w14:paraId="668E9C82" w14:textId="6B04AB36" w:rsidR="007005C2" w:rsidRDefault="00CF196A" w:rsidP="004031A8">
      <w:pPr>
        <w:pStyle w:val="R"/>
        <w:shd w:val="clear" w:color="auto" w:fill="F2F2F2" w:themeFill="background1" w:themeFillShade="F2"/>
      </w:pPr>
      <w:r>
        <w:t xml:space="preserve"> </w:t>
      </w:r>
    </w:p>
    <w:p w14:paraId="0C239E5C" w14:textId="18FA74A3" w:rsidR="00737636" w:rsidRPr="00A67933" w:rsidRDefault="00C85029" w:rsidP="004031A8">
      <w:pPr>
        <w:pStyle w:val="R"/>
        <w:shd w:val="clear" w:color="auto" w:fill="F2F2F2" w:themeFill="background1" w:themeFillShade="F2"/>
      </w:pPr>
      <w:r w:rsidRPr="00C85029">
        <w:t>mtcars</w:t>
      </w:r>
      <w:r w:rsidR="00DB0154">
        <w:t>_</w:t>
      </w:r>
      <w:r w:rsidR="00737636" w:rsidRPr="00A67933">
        <w:t>rec %&gt;%</w:t>
      </w:r>
      <w:r w:rsidR="00BC3EF4">
        <w:t xml:space="preserve">              </w:t>
      </w:r>
      <w:r w:rsidR="00CF196A">
        <w:t xml:space="preserve">               </w:t>
      </w:r>
      <w:r w:rsidR="00BC3EF4">
        <w:t xml:space="preserve"> </w:t>
      </w:r>
      <w:r w:rsidR="00BC3EF4" w:rsidRPr="00CF196A">
        <w:rPr>
          <w:color w:val="auto"/>
        </w:rPr>
        <w:t>#prep() &amp; juice</w:t>
      </w:r>
    </w:p>
    <w:p w14:paraId="4D7EDA6E" w14:textId="4236754C" w:rsidR="00737636" w:rsidRPr="004031A8" w:rsidRDefault="00737636" w:rsidP="004031A8">
      <w:pPr>
        <w:pStyle w:val="R"/>
        <w:shd w:val="clear" w:color="auto" w:fill="F2F2F2" w:themeFill="background1" w:themeFillShade="F2"/>
      </w:pPr>
      <w:r w:rsidRPr="00A67933">
        <w:t xml:space="preserve">  prep() %&gt;% </w:t>
      </w:r>
      <w:r>
        <w:t xml:space="preserve">  </w:t>
      </w:r>
    </w:p>
    <w:p w14:paraId="168E91D8" w14:textId="232FD4DE" w:rsidR="00737636" w:rsidRPr="00A67933" w:rsidRDefault="00737636" w:rsidP="004031A8">
      <w:pPr>
        <w:pStyle w:val="R"/>
        <w:shd w:val="clear" w:color="auto" w:fill="F2F2F2" w:themeFill="background1" w:themeFillShade="F2"/>
      </w:pPr>
      <w:r w:rsidRPr="00A67933">
        <w:t xml:space="preserve">  juice()   </w:t>
      </w:r>
      <w:r>
        <w:t xml:space="preserve">             </w:t>
      </w:r>
    </w:p>
    <w:p w14:paraId="1C6B661F" w14:textId="3E0D6B7A" w:rsidR="007005C2" w:rsidRDefault="007005C2" w:rsidP="00BC3EF4">
      <w:pPr>
        <w:pStyle w:val="R"/>
        <w:ind w:left="0"/>
      </w:pPr>
    </w:p>
    <w:p w14:paraId="01741823" w14:textId="1A999CF4" w:rsidR="00737636" w:rsidRDefault="00BC3EF4" w:rsidP="00BC3EF4">
      <w:pPr>
        <w:pStyle w:val="Aufzhlung"/>
        <w:numPr>
          <w:ilvl w:val="0"/>
          <w:numId w:val="0"/>
        </w:numPr>
        <w:ind w:left="360"/>
      </w:pPr>
      <w:r>
        <w:t>Wie gesagt: Man kann auch recipe an Datensatz X bilden und in Datensatz Y juicen—Hauptsache die Variab</w:t>
      </w:r>
      <w:r w:rsidR="006901AB">
        <w:t>l</w:t>
      </w:r>
      <w:r>
        <w:t>en sind gleich benannt. Ist das nicht der Fall, bekommt man eine genaue Fehlermeldung, welche Variablen nicht identisch sind.</w:t>
      </w:r>
    </w:p>
    <w:p w14:paraId="0C743D5E" w14:textId="77777777" w:rsidR="009F4695" w:rsidRDefault="009F4695" w:rsidP="00BC3EF4">
      <w:pPr>
        <w:pStyle w:val="Aufzhlung"/>
        <w:numPr>
          <w:ilvl w:val="0"/>
          <w:numId w:val="0"/>
        </w:numPr>
        <w:ind w:left="360"/>
      </w:pPr>
    </w:p>
    <w:p w14:paraId="5DCB83BE" w14:textId="7ED14C73" w:rsidR="000B116E" w:rsidRPr="000B39D1" w:rsidRDefault="000B116E" w:rsidP="000B116E">
      <w:pPr>
        <w:pStyle w:val="berschrift3"/>
      </w:pPr>
      <w:bookmarkStart w:id="7" w:name="_Ref96240694"/>
      <w:r>
        <w:t>Pr</w:t>
      </w:r>
      <w:r w:rsidR="00614D5A">
        <w:t>e</w:t>
      </w:r>
      <w:r>
        <w:t>processing-Varianten</w:t>
      </w:r>
      <w:bookmarkEnd w:id="7"/>
    </w:p>
    <w:p w14:paraId="4A7BF1E4" w14:textId="11EAD381" w:rsidR="00BC35F5" w:rsidRDefault="00B3422D" w:rsidP="00BC35F5">
      <w:pPr>
        <w:pStyle w:val="Aufzhlung"/>
      </w:pPr>
      <w:r w:rsidRPr="00CF568C">
        <w:t xml:space="preserve">Alle verfügbaren preprocessing-Funktionen findet man auf </w:t>
      </w:r>
      <w:hyperlink r:id="rId24" w:history="1">
        <w:r w:rsidR="008F6669" w:rsidRPr="008F6669">
          <w:rPr>
            <w:rStyle w:val="Hyperlink"/>
          </w:rPr>
          <w:t>hier</w:t>
        </w:r>
      </w:hyperlink>
      <w:r w:rsidR="00C9798C">
        <w:t xml:space="preserve">-- darunter auch logarithmieren, </w:t>
      </w:r>
      <w:r w:rsidR="00305AF5">
        <w:t xml:space="preserve">missings </w:t>
      </w:r>
      <w:r w:rsidR="00C9798C">
        <w:t>imputieren, dummy Bildung</w:t>
      </w:r>
      <w:r w:rsidR="0097226A">
        <w:t xml:space="preserve">. </w:t>
      </w:r>
    </w:p>
    <w:p w14:paraId="40197261" w14:textId="125896B0" w:rsidR="00BC35F5" w:rsidRPr="00CF568C" w:rsidRDefault="00BC35F5" w:rsidP="00BC35F5">
      <w:pPr>
        <w:pStyle w:val="Aufzhlung"/>
      </w:pPr>
      <w:r>
        <w:t xml:space="preserve">Julia Silge hat noch andere Funktionen, wenn Variablen aus Text (!) bestehen (siehe </w:t>
      </w:r>
      <w:hyperlink r:id="rId25" w:history="1">
        <w:r w:rsidRPr="003C7EAF">
          <w:rPr>
            <w:rStyle w:val="Hyperlink"/>
          </w:rPr>
          <w:t>Code</w:t>
        </w:r>
      </w:hyperlink>
      <w:r>
        <w:t>)</w:t>
      </w:r>
    </w:p>
    <w:p w14:paraId="3ECFC02F" w14:textId="7D01EBB3" w:rsidR="00BD5943" w:rsidRDefault="0097226A" w:rsidP="00BD5943">
      <w:pPr>
        <w:pStyle w:val="Aufzhlung"/>
        <w:sectPr w:rsidR="00BD5943" w:rsidSect="00C30093">
          <w:headerReference w:type="default" r:id="rId26"/>
          <w:footerReference w:type="default" r:id="rId27"/>
          <w:pgSz w:w="11906" w:h="16838"/>
          <w:pgMar w:top="1440" w:right="1106" w:bottom="1440" w:left="1260" w:header="708" w:footer="708" w:gutter="0"/>
          <w:cols w:space="708"/>
          <w:docGrid w:linePitch="360"/>
        </w:sectPr>
      </w:pPr>
      <w:r w:rsidRPr="008F6669">
        <w:t>Die wichtigsten</w:t>
      </w:r>
      <w:r w:rsidR="00BD5943">
        <w:t xml:space="preserve"> sind in der nachfolgenden Tabelle</w:t>
      </w:r>
    </w:p>
    <w:tbl>
      <w:tblPr>
        <w:tblStyle w:val="Tabellenraster"/>
        <w:tblpPr w:leftFromText="141" w:rightFromText="141" w:vertAnchor="text" w:horzAnchor="margin" w:tblpX="-1060" w:tblpY="-19"/>
        <w:tblW w:w="14425" w:type="dxa"/>
        <w:tblLayout w:type="fixed"/>
        <w:tblLook w:val="04A0" w:firstRow="1" w:lastRow="0" w:firstColumn="1" w:lastColumn="0" w:noHBand="0" w:noVBand="1"/>
      </w:tblPr>
      <w:tblGrid>
        <w:gridCol w:w="3227"/>
        <w:gridCol w:w="3118"/>
        <w:gridCol w:w="8080"/>
      </w:tblGrid>
      <w:tr w:rsidR="00955398" w:rsidRPr="0010750A" w14:paraId="4B85FEBF" w14:textId="77777777" w:rsidTr="007F04A8">
        <w:trPr>
          <w:cantSplit/>
        </w:trPr>
        <w:tc>
          <w:tcPr>
            <w:tcW w:w="3227" w:type="dxa"/>
          </w:tcPr>
          <w:p w14:paraId="4CD8F06A" w14:textId="0FCD9E33" w:rsidR="00955398" w:rsidRPr="0010750A" w:rsidRDefault="00955398" w:rsidP="00BD5943">
            <w:pPr>
              <w:pStyle w:val="Textkrper"/>
              <w:widowControl w:val="0"/>
              <w:rPr>
                <w:b/>
                <w:sz w:val="21"/>
                <w:szCs w:val="21"/>
                <w:lang w:val="de-DE"/>
              </w:rPr>
            </w:pPr>
            <w:r w:rsidRPr="0010750A">
              <w:rPr>
                <w:b/>
                <w:sz w:val="21"/>
                <w:szCs w:val="21"/>
                <w:lang w:val="de-DE"/>
              </w:rPr>
              <w:lastRenderedPageBreak/>
              <w:t>Funktion</w:t>
            </w:r>
          </w:p>
        </w:tc>
        <w:tc>
          <w:tcPr>
            <w:tcW w:w="3118" w:type="dxa"/>
          </w:tcPr>
          <w:p w14:paraId="398BFEDB" w14:textId="2DDB9E40" w:rsidR="00955398" w:rsidRPr="0010750A" w:rsidRDefault="00955398" w:rsidP="00BD5943">
            <w:pPr>
              <w:pStyle w:val="Textkrper"/>
              <w:widowControl w:val="0"/>
              <w:rPr>
                <w:b/>
                <w:sz w:val="21"/>
                <w:szCs w:val="21"/>
                <w:lang w:val="de-DE"/>
              </w:rPr>
            </w:pPr>
            <w:r w:rsidRPr="0010750A">
              <w:rPr>
                <w:b/>
                <w:sz w:val="21"/>
                <w:szCs w:val="21"/>
                <w:lang w:val="de-DE"/>
              </w:rPr>
              <w:t>Code</w:t>
            </w:r>
          </w:p>
        </w:tc>
        <w:tc>
          <w:tcPr>
            <w:tcW w:w="8080" w:type="dxa"/>
          </w:tcPr>
          <w:p w14:paraId="4ABCE40F" w14:textId="261E285E" w:rsidR="00955398" w:rsidRPr="0010750A" w:rsidRDefault="00955398" w:rsidP="00BD5943">
            <w:pPr>
              <w:pStyle w:val="Textkrper"/>
              <w:widowControl w:val="0"/>
              <w:rPr>
                <w:b/>
                <w:sz w:val="21"/>
                <w:szCs w:val="21"/>
                <w:lang w:val="de-DE"/>
              </w:rPr>
            </w:pPr>
            <w:r w:rsidRPr="0010750A">
              <w:rPr>
                <w:b/>
                <w:sz w:val="21"/>
                <w:szCs w:val="21"/>
                <w:lang w:val="de-DE"/>
              </w:rPr>
              <w:t>Kommentar</w:t>
            </w:r>
          </w:p>
        </w:tc>
      </w:tr>
      <w:tr w:rsidR="00955398" w:rsidRPr="0010750A" w14:paraId="71CD92D4" w14:textId="77777777" w:rsidTr="007F04A8">
        <w:trPr>
          <w:cantSplit/>
        </w:trPr>
        <w:tc>
          <w:tcPr>
            <w:tcW w:w="3227" w:type="dxa"/>
          </w:tcPr>
          <w:p w14:paraId="6E8AC36B" w14:textId="7F944550" w:rsidR="00955398" w:rsidRPr="0010750A" w:rsidRDefault="00656F67" w:rsidP="00BD5943">
            <w:pPr>
              <w:pStyle w:val="Textkrper"/>
              <w:widowControl w:val="0"/>
              <w:rPr>
                <w:b/>
                <w:sz w:val="21"/>
                <w:szCs w:val="21"/>
                <w:lang w:val="de-DE"/>
              </w:rPr>
            </w:pPr>
            <w:r w:rsidRPr="0010750A">
              <w:rPr>
                <w:b/>
                <w:sz w:val="21"/>
                <w:szCs w:val="21"/>
                <w:shd w:val="clear" w:color="auto" w:fill="FFFFFF"/>
                <w:lang w:val="de-DE"/>
              </w:rPr>
              <w:t>Prädiktoren mit zero variance entfernen</w:t>
            </w:r>
          </w:p>
        </w:tc>
        <w:tc>
          <w:tcPr>
            <w:tcW w:w="3118" w:type="dxa"/>
          </w:tcPr>
          <w:p w14:paraId="5C77DE80" w14:textId="7B3E3EE0" w:rsidR="00955398" w:rsidRPr="0010750A" w:rsidRDefault="00955398" w:rsidP="00BD5943">
            <w:pPr>
              <w:pStyle w:val="Textkrper"/>
              <w:widowControl w:val="0"/>
              <w:rPr>
                <w:sz w:val="21"/>
                <w:szCs w:val="21"/>
                <w:lang w:val="de-DE"/>
              </w:rPr>
            </w:pPr>
            <w:r w:rsidRPr="0010750A">
              <w:rPr>
                <w:rStyle w:val="RZchn"/>
                <w:sz w:val="21"/>
                <w:szCs w:val="21"/>
              </w:rPr>
              <w:t>step_zv(</w:t>
            </w:r>
            <w:r w:rsidR="007005C2" w:rsidRPr="0010750A">
              <w:rPr>
                <w:rStyle w:val="RZchn"/>
                <w:sz w:val="21"/>
                <w:szCs w:val="21"/>
              </w:rPr>
              <w:t>)</w:t>
            </w:r>
          </w:p>
        </w:tc>
        <w:tc>
          <w:tcPr>
            <w:tcW w:w="8080" w:type="dxa"/>
          </w:tcPr>
          <w:p w14:paraId="7D9FAD70" w14:textId="77777777" w:rsidR="00955398" w:rsidRPr="0010750A" w:rsidRDefault="00955398" w:rsidP="00BD5943">
            <w:pPr>
              <w:pStyle w:val="Textkrper"/>
              <w:widowControl w:val="0"/>
              <w:rPr>
                <w:sz w:val="21"/>
                <w:szCs w:val="21"/>
                <w:lang w:val="de-DE"/>
              </w:rPr>
            </w:pPr>
          </w:p>
        </w:tc>
      </w:tr>
      <w:tr w:rsidR="006B20F7" w:rsidRPr="0010750A" w14:paraId="088F18AA" w14:textId="77777777" w:rsidTr="007F04A8">
        <w:trPr>
          <w:cantSplit/>
        </w:trPr>
        <w:tc>
          <w:tcPr>
            <w:tcW w:w="3227" w:type="dxa"/>
          </w:tcPr>
          <w:p w14:paraId="26AEB662" w14:textId="77777777" w:rsidR="006B20F7" w:rsidRPr="0010750A" w:rsidRDefault="006B20F7" w:rsidP="00BD5943">
            <w:pPr>
              <w:pStyle w:val="Textkrper"/>
              <w:widowControl w:val="0"/>
              <w:rPr>
                <w:b/>
                <w:sz w:val="21"/>
                <w:szCs w:val="21"/>
                <w:lang w:val="de-DE"/>
              </w:rPr>
            </w:pPr>
            <w:r w:rsidRPr="0010750A">
              <w:rPr>
                <w:b/>
                <w:sz w:val="21"/>
                <w:szCs w:val="21"/>
                <w:shd w:val="clear" w:color="auto" w:fill="FFFFFF"/>
                <w:lang w:val="de-DE"/>
              </w:rPr>
              <w:t>Dummy-Variablen anlegen</w:t>
            </w:r>
          </w:p>
        </w:tc>
        <w:tc>
          <w:tcPr>
            <w:tcW w:w="3118" w:type="dxa"/>
          </w:tcPr>
          <w:p w14:paraId="17978760" w14:textId="77777777" w:rsidR="006B20F7" w:rsidRPr="0010750A" w:rsidRDefault="006B20F7" w:rsidP="00BD5943">
            <w:pPr>
              <w:pStyle w:val="Textkrper"/>
              <w:widowControl w:val="0"/>
              <w:rPr>
                <w:sz w:val="21"/>
                <w:szCs w:val="21"/>
                <w:lang w:val="de-DE"/>
              </w:rPr>
            </w:pPr>
            <w:r w:rsidRPr="0010750A">
              <w:rPr>
                <w:rStyle w:val="RZchn"/>
                <w:sz w:val="21"/>
                <w:szCs w:val="21"/>
              </w:rPr>
              <w:t>step_dummy()</w:t>
            </w:r>
          </w:p>
        </w:tc>
        <w:tc>
          <w:tcPr>
            <w:tcW w:w="8080" w:type="dxa"/>
          </w:tcPr>
          <w:p w14:paraId="2B312313" w14:textId="77777777" w:rsidR="006B20F7" w:rsidRPr="0010750A" w:rsidRDefault="006B20F7" w:rsidP="00BD5943">
            <w:pPr>
              <w:pStyle w:val="Aufzhlung"/>
              <w:widowControl w:val="0"/>
              <w:numPr>
                <w:ilvl w:val="0"/>
                <w:numId w:val="0"/>
              </w:numPr>
              <w:spacing w:before="0"/>
              <w:rPr>
                <w:sz w:val="21"/>
                <w:szCs w:val="21"/>
              </w:rPr>
            </w:pPr>
            <w:r w:rsidRPr="0010750A">
              <w:rPr>
                <w:sz w:val="21"/>
                <w:szCs w:val="21"/>
              </w:rPr>
              <w:t xml:space="preserve">Wichtig: </w:t>
            </w:r>
          </w:p>
          <w:p w14:paraId="171B6865" w14:textId="77777777" w:rsidR="006B20F7" w:rsidRPr="0010750A" w:rsidRDefault="006B20F7" w:rsidP="00BD5943">
            <w:pPr>
              <w:pStyle w:val="Aufzhlung"/>
              <w:widowControl w:val="0"/>
              <w:numPr>
                <w:ilvl w:val="0"/>
                <w:numId w:val="10"/>
              </w:numPr>
              <w:spacing w:before="0"/>
              <w:ind w:left="229" w:hanging="229"/>
              <w:rPr>
                <w:sz w:val="21"/>
                <w:szCs w:val="21"/>
              </w:rPr>
            </w:pPr>
            <w:r w:rsidRPr="0010750A">
              <w:rPr>
                <w:sz w:val="21"/>
                <w:szCs w:val="21"/>
              </w:rPr>
              <w:t xml:space="preserve">Binäre </w:t>
            </w:r>
            <w:r w:rsidRPr="0010750A">
              <w:rPr>
                <w:i/>
                <w:sz w:val="21"/>
                <w:szCs w:val="21"/>
              </w:rPr>
              <w:t>Outcomes</w:t>
            </w:r>
            <w:r w:rsidRPr="0010750A">
              <w:rPr>
                <w:sz w:val="21"/>
                <w:szCs w:val="21"/>
              </w:rPr>
              <w:t xml:space="preserve"> müssen Faktoren bleiben</w:t>
            </w:r>
          </w:p>
          <w:p w14:paraId="1180B207" w14:textId="77777777" w:rsidR="006B20F7" w:rsidRPr="0010750A" w:rsidRDefault="006B20F7" w:rsidP="00BD5943">
            <w:pPr>
              <w:pStyle w:val="Aufzhlung"/>
              <w:widowControl w:val="0"/>
              <w:numPr>
                <w:ilvl w:val="0"/>
                <w:numId w:val="10"/>
              </w:numPr>
              <w:spacing w:before="0"/>
              <w:ind w:left="229" w:hanging="229"/>
              <w:rPr>
                <w:sz w:val="21"/>
                <w:szCs w:val="21"/>
              </w:rPr>
            </w:pPr>
            <w:r w:rsidRPr="0010750A">
              <w:rPr>
                <w:sz w:val="21"/>
                <w:szCs w:val="21"/>
              </w:rPr>
              <w:t>! Der Schritt generiert 0/1 Variablen, die aber von der Klasse „dbl“ sind!</w:t>
            </w:r>
          </w:p>
          <w:p w14:paraId="1521849D" w14:textId="0DA7C89F" w:rsidR="006B20F7" w:rsidRPr="0010750A" w:rsidRDefault="006B20F7" w:rsidP="00BD5943">
            <w:pPr>
              <w:pStyle w:val="Aufzhlung"/>
              <w:widowControl w:val="0"/>
              <w:numPr>
                <w:ilvl w:val="0"/>
                <w:numId w:val="10"/>
              </w:numPr>
              <w:spacing w:before="0"/>
              <w:ind w:left="229" w:hanging="229"/>
              <w:rPr>
                <w:sz w:val="21"/>
                <w:szCs w:val="21"/>
              </w:rPr>
            </w:pPr>
            <w:r w:rsidRPr="0010750A">
              <w:rPr>
                <w:sz w:val="21"/>
                <w:szCs w:val="21"/>
              </w:rPr>
              <w:sym w:font="Wingdings" w:char="F0E0"/>
            </w:r>
            <w:r w:rsidRPr="0010750A">
              <w:rPr>
                <w:sz w:val="21"/>
                <w:szCs w:val="21"/>
              </w:rPr>
              <w:t xml:space="preserve"> Muss NACH normalize kommen (ansonsten wird über die dummies standardisiert). (effect coding)</w:t>
            </w:r>
          </w:p>
          <w:p w14:paraId="113A6706" w14:textId="7B5D8074" w:rsidR="006B20F7" w:rsidRPr="0010750A" w:rsidRDefault="006B20F7" w:rsidP="00BD5943">
            <w:pPr>
              <w:pStyle w:val="Aufzhlung"/>
              <w:widowControl w:val="0"/>
              <w:numPr>
                <w:ilvl w:val="0"/>
                <w:numId w:val="10"/>
              </w:numPr>
              <w:spacing w:before="0"/>
              <w:ind w:left="229" w:hanging="229"/>
              <w:rPr>
                <w:sz w:val="21"/>
                <w:szCs w:val="21"/>
              </w:rPr>
            </w:pPr>
            <w:r w:rsidRPr="0010750A">
              <w:rPr>
                <w:sz w:val="21"/>
                <w:szCs w:val="21"/>
              </w:rPr>
              <w:t>Kommt anschließend step_pca, werden die dummies einbezogen!</w:t>
            </w:r>
          </w:p>
        </w:tc>
      </w:tr>
      <w:tr w:rsidR="005001EB" w:rsidRPr="0010750A" w14:paraId="343B5424" w14:textId="77777777" w:rsidTr="007F04A8">
        <w:trPr>
          <w:cantSplit/>
        </w:trPr>
        <w:tc>
          <w:tcPr>
            <w:tcW w:w="3227" w:type="dxa"/>
          </w:tcPr>
          <w:p w14:paraId="635A2626" w14:textId="67211DB3" w:rsidR="005001EB" w:rsidRPr="0010750A" w:rsidRDefault="005001EB" w:rsidP="00BD5943">
            <w:pPr>
              <w:pStyle w:val="Textkrper"/>
              <w:widowControl w:val="0"/>
              <w:rPr>
                <w:b/>
                <w:sz w:val="21"/>
                <w:szCs w:val="21"/>
                <w:shd w:val="clear" w:color="auto" w:fill="FFFFFF"/>
                <w:lang w:val="de-DE"/>
              </w:rPr>
            </w:pPr>
            <w:r>
              <w:rPr>
                <w:b/>
                <w:sz w:val="21"/>
                <w:szCs w:val="21"/>
                <w:shd w:val="clear" w:color="auto" w:fill="FFFFFF"/>
                <w:lang w:val="de-DE"/>
              </w:rPr>
              <w:t>Zentrieren</w:t>
            </w:r>
          </w:p>
        </w:tc>
        <w:tc>
          <w:tcPr>
            <w:tcW w:w="3118" w:type="dxa"/>
          </w:tcPr>
          <w:p w14:paraId="14766E67" w14:textId="45BA6578" w:rsidR="005001EB" w:rsidRPr="0010750A" w:rsidRDefault="005001EB" w:rsidP="00BD5943">
            <w:pPr>
              <w:pStyle w:val="Textkrper"/>
              <w:widowControl w:val="0"/>
              <w:rPr>
                <w:rStyle w:val="RZchn"/>
                <w:sz w:val="21"/>
                <w:szCs w:val="21"/>
              </w:rPr>
            </w:pPr>
            <w:r>
              <w:rPr>
                <w:rStyle w:val="RZchn"/>
                <w:sz w:val="21"/>
                <w:szCs w:val="21"/>
              </w:rPr>
              <w:t>step_center()</w:t>
            </w:r>
          </w:p>
        </w:tc>
        <w:tc>
          <w:tcPr>
            <w:tcW w:w="8080" w:type="dxa"/>
          </w:tcPr>
          <w:p w14:paraId="1E761CCB" w14:textId="0FC83A85" w:rsidR="005001EB" w:rsidRPr="0010750A" w:rsidRDefault="005001EB" w:rsidP="00BD5943">
            <w:pPr>
              <w:pStyle w:val="Aufzhlung"/>
              <w:widowControl w:val="0"/>
              <w:numPr>
                <w:ilvl w:val="0"/>
                <w:numId w:val="0"/>
              </w:numPr>
              <w:spacing w:before="0"/>
              <w:rPr>
                <w:sz w:val="21"/>
                <w:szCs w:val="21"/>
              </w:rPr>
            </w:pPr>
            <w:r>
              <w:rPr>
                <w:sz w:val="21"/>
                <w:szCs w:val="21"/>
              </w:rPr>
              <w:t>Zentriert die Variablen, womit sie M=0 haben (die SD und Metrik bleibt gleich)</w:t>
            </w:r>
          </w:p>
        </w:tc>
      </w:tr>
      <w:tr w:rsidR="009037E8" w:rsidRPr="0010750A" w14:paraId="4CB4E4C4" w14:textId="77777777" w:rsidTr="007F04A8">
        <w:trPr>
          <w:cantSplit/>
        </w:trPr>
        <w:tc>
          <w:tcPr>
            <w:tcW w:w="3227" w:type="dxa"/>
          </w:tcPr>
          <w:p w14:paraId="728E883A" w14:textId="77777777" w:rsidR="009037E8" w:rsidRPr="0010750A" w:rsidRDefault="009037E8" w:rsidP="00BD5943">
            <w:pPr>
              <w:pStyle w:val="Textkrper"/>
              <w:widowControl w:val="0"/>
              <w:rPr>
                <w:b/>
                <w:sz w:val="21"/>
                <w:szCs w:val="21"/>
                <w:shd w:val="clear" w:color="auto" w:fill="FFFFFF"/>
              </w:rPr>
            </w:pPr>
            <w:r w:rsidRPr="0010750A">
              <w:rPr>
                <w:b/>
                <w:sz w:val="21"/>
                <w:szCs w:val="21"/>
                <w:shd w:val="clear" w:color="auto" w:fill="FFFFFF"/>
              </w:rPr>
              <w:t>Skalieren</w:t>
            </w:r>
          </w:p>
        </w:tc>
        <w:tc>
          <w:tcPr>
            <w:tcW w:w="3118" w:type="dxa"/>
          </w:tcPr>
          <w:p w14:paraId="610D1261" w14:textId="77777777" w:rsidR="009037E8" w:rsidRPr="0010750A" w:rsidRDefault="009037E8" w:rsidP="00BD5943">
            <w:pPr>
              <w:pStyle w:val="Textkrper"/>
              <w:widowControl w:val="0"/>
              <w:rPr>
                <w:rStyle w:val="RZchn"/>
                <w:sz w:val="21"/>
                <w:szCs w:val="21"/>
              </w:rPr>
            </w:pPr>
            <w:r w:rsidRPr="0010750A">
              <w:rPr>
                <w:rStyle w:val="RZchn"/>
                <w:sz w:val="21"/>
                <w:szCs w:val="21"/>
              </w:rPr>
              <w:t>step_scale()</w:t>
            </w:r>
          </w:p>
        </w:tc>
        <w:tc>
          <w:tcPr>
            <w:tcW w:w="8080" w:type="dxa"/>
          </w:tcPr>
          <w:p w14:paraId="4D86F013" w14:textId="3452F3FF" w:rsidR="009037E8" w:rsidRPr="0010750A" w:rsidRDefault="009037E8" w:rsidP="00BD5943">
            <w:pPr>
              <w:pStyle w:val="Textkrper"/>
              <w:widowControl w:val="0"/>
              <w:rPr>
                <w:sz w:val="21"/>
                <w:szCs w:val="21"/>
                <w:lang w:val="de-DE"/>
              </w:rPr>
            </w:pPr>
            <w:r w:rsidRPr="0010750A">
              <w:rPr>
                <w:sz w:val="21"/>
                <w:szCs w:val="21"/>
                <w:lang w:val="de-DE"/>
              </w:rPr>
              <w:t xml:space="preserve">SD =1 (M ist </w:t>
            </w:r>
            <w:r w:rsidR="00681C78">
              <w:rPr>
                <w:sz w:val="21"/>
                <w:szCs w:val="21"/>
                <w:lang w:val="de-DE"/>
              </w:rPr>
              <w:t>un</w:t>
            </w:r>
            <w:r w:rsidRPr="0010750A">
              <w:rPr>
                <w:sz w:val="21"/>
                <w:szCs w:val="21"/>
                <w:lang w:val="de-DE"/>
              </w:rPr>
              <w:t>verändert)</w:t>
            </w:r>
          </w:p>
        </w:tc>
      </w:tr>
      <w:tr w:rsidR="00955398" w:rsidRPr="0010750A" w14:paraId="147106D7" w14:textId="77777777" w:rsidTr="007F04A8">
        <w:trPr>
          <w:cantSplit/>
        </w:trPr>
        <w:tc>
          <w:tcPr>
            <w:tcW w:w="3227" w:type="dxa"/>
          </w:tcPr>
          <w:p w14:paraId="7686B3A4" w14:textId="77777777" w:rsidR="00955398" w:rsidRPr="0010750A" w:rsidRDefault="00955398" w:rsidP="00BD5943">
            <w:pPr>
              <w:pStyle w:val="Textkrper"/>
              <w:widowControl w:val="0"/>
              <w:rPr>
                <w:b/>
                <w:sz w:val="21"/>
                <w:szCs w:val="21"/>
                <w:lang w:val="de-DE"/>
              </w:rPr>
            </w:pPr>
            <w:r w:rsidRPr="0010750A">
              <w:rPr>
                <w:b/>
                <w:sz w:val="21"/>
                <w:szCs w:val="21"/>
                <w:shd w:val="clear" w:color="auto" w:fill="FFFFFF"/>
              </w:rPr>
              <w:t>Standardisieren</w:t>
            </w:r>
          </w:p>
        </w:tc>
        <w:tc>
          <w:tcPr>
            <w:tcW w:w="3118" w:type="dxa"/>
          </w:tcPr>
          <w:p w14:paraId="28A698AF" w14:textId="7BD354B5" w:rsidR="00955398" w:rsidRPr="0010750A" w:rsidRDefault="00955398" w:rsidP="00BD5943">
            <w:pPr>
              <w:pStyle w:val="Textkrper"/>
              <w:widowControl w:val="0"/>
              <w:rPr>
                <w:sz w:val="21"/>
                <w:szCs w:val="21"/>
                <w:lang w:val="de-DE"/>
              </w:rPr>
            </w:pPr>
            <w:r w:rsidRPr="0010750A">
              <w:rPr>
                <w:rStyle w:val="RZchn"/>
                <w:sz w:val="21"/>
                <w:szCs w:val="21"/>
              </w:rPr>
              <w:t>step_normalize()</w:t>
            </w:r>
          </w:p>
        </w:tc>
        <w:tc>
          <w:tcPr>
            <w:tcW w:w="8080" w:type="dxa"/>
          </w:tcPr>
          <w:p w14:paraId="1A3C4007" w14:textId="51AFCE75" w:rsidR="00955398" w:rsidRPr="0010750A" w:rsidRDefault="009037E8" w:rsidP="00BD5943">
            <w:pPr>
              <w:pStyle w:val="Textkrper"/>
              <w:widowControl w:val="0"/>
              <w:rPr>
                <w:sz w:val="21"/>
                <w:szCs w:val="21"/>
                <w:lang w:val="de-DE"/>
              </w:rPr>
            </w:pPr>
            <w:r w:rsidRPr="0010750A">
              <w:rPr>
                <w:sz w:val="21"/>
                <w:szCs w:val="21"/>
                <w:lang w:val="de-DE"/>
              </w:rPr>
              <w:t>M= 0, SD=1</w:t>
            </w:r>
            <w:r w:rsidR="00265571">
              <w:rPr>
                <w:sz w:val="21"/>
                <w:szCs w:val="21"/>
                <w:lang w:val="de-DE"/>
              </w:rPr>
              <w:t>.  Routine Operation bei allen quantitativen Prädiktoren</w:t>
            </w:r>
          </w:p>
        </w:tc>
      </w:tr>
      <w:tr w:rsidR="00955398" w:rsidRPr="0010750A" w14:paraId="18063556" w14:textId="77777777" w:rsidTr="007F04A8">
        <w:trPr>
          <w:cantSplit/>
          <w:trHeight w:val="771"/>
        </w:trPr>
        <w:tc>
          <w:tcPr>
            <w:tcW w:w="3227" w:type="dxa"/>
          </w:tcPr>
          <w:p w14:paraId="39DF2688" w14:textId="77777777" w:rsidR="00955398" w:rsidRPr="0010750A" w:rsidRDefault="00955398" w:rsidP="00BD5943">
            <w:pPr>
              <w:pStyle w:val="Textkrper"/>
              <w:widowControl w:val="0"/>
              <w:rPr>
                <w:sz w:val="21"/>
                <w:szCs w:val="21"/>
                <w:lang w:val="de-DE"/>
              </w:rPr>
            </w:pPr>
            <w:r w:rsidRPr="0010750A">
              <w:rPr>
                <w:b/>
                <w:sz w:val="21"/>
                <w:szCs w:val="21"/>
              </w:rPr>
              <w:t>Missing data imputation</w:t>
            </w:r>
            <w:r w:rsidRPr="0010750A">
              <w:rPr>
                <w:sz w:val="21"/>
                <w:szCs w:val="21"/>
              </w:rPr>
              <w:t xml:space="preserve"> (mittels KNN)</w:t>
            </w:r>
          </w:p>
        </w:tc>
        <w:tc>
          <w:tcPr>
            <w:tcW w:w="3118" w:type="dxa"/>
          </w:tcPr>
          <w:p w14:paraId="40D6049A" w14:textId="6B31D36A" w:rsidR="00955398" w:rsidRPr="0010750A" w:rsidRDefault="00955398" w:rsidP="00BD5943">
            <w:pPr>
              <w:pStyle w:val="Textkrper"/>
              <w:widowControl w:val="0"/>
              <w:rPr>
                <w:sz w:val="21"/>
                <w:szCs w:val="21"/>
                <w:lang w:val="de-DE"/>
              </w:rPr>
            </w:pPr>
            <w:r w:rsidRPr="0010750A">
              <w:rPr>
                <w:rStyle w:val="RZchn"/>
                <w:sz w:val="21"/>
                <w:szCs w:val="21"/>
              </w:rPr>
              <w:t>step_impute_knn()</w:t>
            </w:r>
          </w:p>
        </w:tc>
        <w:tc>
          <w:tcPr>
            <w:tcW w:w="8080" w:type="dxa"/>
          </w:tcPr>
          <w:p w14:paraId="2EA8AD1E" w14:textId="4273568A" w:rsidR="00955398" w:rsidRPr="0010750A" w:rsidRDefault="00955398" w:rsidP="00BD5943">
            <w:pPr>
              <w:pStyle w:val="Aufzhlung"/>
              <w:widowControl w:val="0"/>
              <w:numPr>
                <w:ilvl w:val="0"/>
                <w:numId w:val="0"/>
              </w:numPr>
              <w:spacing w:before="0"/>
              <w:rPr>
                <w:sz w:val="21"/>
                <w:szCs w:val="21"/>
              </w:rPr>
            </w:pPr>
            <w:r w:rsidRPr="0010750A">
              <w:rPr>
                <w:sz w:val="21"/>
                <w:szCs w:val="21"/>
              </w:rPr>
              <w:t>step</w:t>
            </w:r>
            <w:r w:rsidR="00265571">
              <w:rPr>
                <w:sz w:val="21"/>
                <w:szCs w:val="21"/>
              </w:rPr>
              <w:softHyphen/>
              <w:t>_</w:t>
            </w:r>
            <w:r w:rsidRPr="0010750A">
              <w:rPr>
                <w:sz w:val="21"/>
                <w:szCs w:val="21"/>
              </w:rPr>
              <w:t>impute hat zig Imputationsmethoden. Sieht man in Rstudio bei Autoausfüllen, allem voran mean oder mittels linear model (dies macht aber wohl nur Sinn bei metrischen Variablen)</w:t>
            </w:r>
            <w:r w:rsidR="00935E67" w:rsidRPr="0010750A">
              <w:rPr>
                <w:sz w:val="21"/>
                <w:szCs w:val="21"/>
              </w:rPr>
              <w:t>. Achtung: k = 5 per default!</w:t>
            </w:r>
          </w:p>
        </w:tc>
      </w:tr>
      <w:tr w:rsidR="00656523" w:rsidRPr="0010750A" w14:paraId="399EAA25" w14:textId="77777777" w:rsidTr="007F04A8">
        <w:trPr>
          <w:cantSplit/>
          <w:trHeight w:val="308"/>
        </w:trPr>
        <w:tc>
          <w:tcPr>
            <w:tcW w:w="3227" w:type="dxa"/>
          </w:tcPr>
          <w:p w14:paraId="2F77A512" w14:textId="77777777" w:rsidR="00656523" w:rsidRPr="0010750A" w:rsidRDefault="00656523" w:rsidP="00BD5943">
            <w:pPr>
              <w:pStyle w:val="Textkrper"/>
              <w:widowControl w:val="0"/>
              <w:rPr>
                <w:b/>
                <w:sz w:val="21"/>
                <w:szCs w:val="21"/>
              </w:rPr>
            </w:pPr>
            <w:r w:rsidRPr="0010750A">
              <w:rPr>
                <w:b/>
                <w:sz w:val="21"/>
                <w:szCs w:val="21"/>
              </w:rPr>
              <w:t>Logarithmieren</w:t>
            </w:r>
          </w:p>
        </w:tc>
        <w:tc>
          <w:tcPr>
            <w:tcW w:w="3118" w:type="dxa"/>
          </w:tcPr>
          <w:p w14:paraId="1C04821A" w14:textId="77777777" w:rsidR="00656523" w:rsidRPr="0010750A" w:rsidRDefault="00656523" w:rsidP="00BD5943">
            <w:pPr>
              <w:pStyle w:val="Textkrper"/>
              <w:widowControl w:val="0"/>
              <w:rPr>
                <w:rStyle w:val="RZchn"/>
                <w:sz w:val="21"/>
                <w:szCs w:val="21"/>
              </w:rPr>
            </w:pPr>
            <w:r w:rsidRPr="0010750A">
              <w:rPr>
                <w:rStyle w:val="RZchn"/>
                <w:sz w:val="21"/>
                <w:szCs w:val="21"/>
              </w:rPr>
              <w:t>step_log(size, base=10)</w:t>
            </w:r>
          </w:p>
        </w:tc>
        <w:tc>
          <w:tcPr>
            <w:tcW w:w="8080" w:type="dxa"/>
          </w:tcPr>
          <w:p w14:paraId="73FFDBC2" w14:textId="1DA4374C" w:rsidR="00656523" w:rsidRPr="0010750A" w:rsidRDefault="00310A1D" w:rsidP="00BD5943">
            <w:pPr>
              <w:pStyle w:val="Aufzhlung"/>
              <w:widowControl w:val="0"/>
              <w:numPr>
                <w:ilvl w:val="0"/>
                <w:numId w:val="0"/>
              </w:numPr>
              <w:rPr>
                <w:sz w:val="21"/>
                <w:szCs w:val="21"/>
              </w:rPr>
            </w:pPr>
            <w:r w:rsidRPr="0010750A">
              <w:rPr>
                <w:sz w:val="21"/>
                <w:szCs w:val="21"/>
              </w:rPr>
              <w:t>Variab</w:t>
            </w:r>
            <w:r w:rsidR="00ED7F62" w:rsidRPr="0010750A">
              <w:rPr>
                <w:sz w:val="21"/>
                <w:szCs w:val="21"/>
              </w:rPr>
              <w:t>l</w:t>
            </w:r>
            <w:r w:rsidRPr="0010750A">
              <w:rPr>
                <w:sz w:val="21"/>
                <w:szCs w:val="21"/>
              </w:rPr>
              <w:t>en logarithmieren</w:t>
            </w:r>
          </w:p>
        </w:tc>
      </w:tr>
      <w:tr w:rsidR="00CE761A" w:rsidRPr="0010750A" w14:paraId="1B067D0D" w14:textId="77777777" w:rsidTr="007F04A8">
        <w:trPr>
          <w:cantSplit/>
          <w:trHeight w:val="308"/>
        </w:trPr>
        <w:tc>
          <w:tcPr>
            <w:tcW w:w="3227" w:type="dxa"/>
          </w:tcPr>
          <w:p w14:paraId="303A65C0" w14:textId="42C436C6" w:rsidR="00CE761A" w:rsidRPr="0010750A" w:rsidRDefault="00CE761A" w:rsidP="00BD5943">
            <w:pPr>
              <w:pStyle w:val="Textkrper"/>
              <w:widowControl w:val="0"/>
              <w:rPr>
                <w:b/>
                <w:sz w:val="21"/>
                <w:szCs w:val="21"/>
              </w:rPr>
            </w:pPr>
            <w:r w:rsidRPr="0010750A">
              <w:rPr>
                <w:b/>
                <w:sz w:val="21"/>
                <w:szCs w:val="21"/>
              </w:rPr>
              <w:t xml:space="preserve">Polynome verwenden </w:t>
            </w:r>
          </w:p>
        </w:tc>
        <w:tc>
          <w:tcPr>
            <w:tcW w:w="3118" w:type="dxa"/>
          </w:tcPr>
          <w:p w14:paraId="4B5E3B9C" w14:textId="16D5D07F" w:rsidR="00CE761A" w:rsidRPr="0010750A" w:rsidRDefault="00CE761A" w:rsidP="00BD5943">
            <w:pPr>
              <w:pStyle w:val="Textkrper"/>
              <w:widowControl w:val="0"/>
              <w:rPr>
                <w:rStyle w:val="RZchn"/>
                <w:sz w:val="21"/>
                <w:szCs w:val="21"/>
              </w:rPr>
            </w:pPr>
            <w:r w:rsidRPr="0010750A">
              <w:rPr>
                <w:rStyle w:val="RZchn"/>
                <w:sz w:val="21"/>
                <w:szCs w:val="21"/>
              </w:rPr>
              <w:t>step_poly</w:t>
            </w:r>
          </w:p>
        </w:tc>
        <w:tc>
          <w:tcPr>
            <w:tcW w:w="8080" w:type="dxa"/>
          </w:tcPr>
          <w:p w14:paraId="7921A6BC" w14:textId="77777777" w:rsidR="00CE761A" w:rsidRPr="0010750A" w:rsidRDefault="00CE761A" w:rsidP="00BD5943">
            <w:pPr>
              <w:pStyle w:val="Aufzhlung"/>
              <w:widowControl w:val="0"/>
              <w:numPr>
                <w:ilvl w:val="0"/>
                <w:numId w:val="0"/>
              </w:numPr>
              <w:rPr>
                <w:sz w:val="21"/>
                <w:szCs w:val="21"/>
              </w:rPr>
            </w:pPr>
          </w:p>
        </w:tc>
      </w:tr>
      <w:tr w:rsidR="00A6068F" w:rsidRPr="0010750A" w14:paraId="62131C2F" w14:textId="77777777" w:rsidTr="007F04A8">
        <w:trPr>
          <w:cantSplit/>
          <w:trHeight w:val="524"/>
        </w:trPr>
        <w:tc>
          <w:tcPr>
            <w:tcW w:w="3227" w:type="dxa"/>
          </w:tcPr>
          <w:p w14:paraId="3547B4B4" w14:textId="7E85FDD8" w:rsidR="00A6068F" w:rsidRPr="0010750A" w:rsidRDefault="00A6068F" w:rsidP="00BD5943">
            <w:pPr>
              <w:pStyle w:val="Textkrper"/>
              <w:widowControl w:val="0"/>
              <w:rPr>
                <w:b/>
                <w:sz w:val="21"/>
                <w:szCs w:val="21"/>
              </w:rPr>
            </w:pPr>
            <w:r w:rsidRPr="0010750A">
              <w:rPr>
                <w:b/>
                <w:sz w:val="21"/>
                <w:szCs w:val="21"/>
              </w:rPr>
              <w:t xml:space="preserve">Downsampling </w:t>
            </w:r>
            <w:r w:rsidRPr="0010750A">
              <w:rPr>
                <w:sz w:val="21"/>
                <w:szCs w:val="21"/>
              </w:rPr>
              <w:t xml:space="preserve"> bei unbalancierten Outcomes</w:t>
            </w:r>
          </w:p>
        </w:tc>
        <w:tc>
          <w:tcPr>
            <w:tcW w:w="3118" w:type="dxa"/>
          </w:tcPr>
          <w:p w14:paraId="1AEC1F41" w14:textId="7568322A" w:rsidR="00A6068F" w:rsidRPr="0010750A" w:rsidRDefault="00A6068F" w:rsidP="00BD5943">
            <w:pPr>
              <w:pStyle w:val="Textkrper"/>
              <w:widowControl w:val="0"/>
              <w:rPr>
                <w:rStyle w:val="RZchn"/>
                <w:sz w:val="21"/>
                <w:szCs w:val="21"/>
              </w:rPr>
            </w:pPr>
            <w:r w:rsidRPr="0010750A">
              <w:rPr>
                <w:rStyle w:val="RZchn"/>
                <w:sz w:val="21"/>
                <w:szCs w:val="21"/>
              </w:rPr>
              <w:t>themis::step_downsample(y)</w:t>
            </w:r>
          </w:p>
        </w:tc>
        <w:tc>
          <w:tcPr>
            <w:tcW w:w="8080" w:type="dxa"/>
          </w:tcPr>
          <w:p w14:paraId="6F77CD7D" w14:textId="7D4422FD" w:rsidR="00A6068F" w:rsidRPr="0010750A" w:rsidRDefault="00A6068F" w:rsidP="00BD5943">
            <w:pPr>
              <w:pStyle w:val="Aufzhlung"/>
              <w:widowControl w:val="0"/>
              <w:numPr>
                <w:ilvl w:val="0"/>
                <w:numId w:val="0"/>
              </w:numPr>
              <w:rPr>
                <w:sz w:val="21"/>
                <w:szCs w:val="21"/>
              </w:rPr>
            </w:pPr>
            <w:r w:rsidRPr="0010750A">
              <w:rPr>
                <w:sz w:val="21"/>
                <w:szCs w:val="21"/>
              </w:rPr>
              <w:t>Hier werden von den häufigen Fällen weniger ausgewählt. Es gibt auch step_upsample() und step_smote(), siehe Himalaya-</w:t>
            </w:r>
            <w:hyperlink r:id="rId28" w:history="1">
              <w:r w:rsidRPr="0010750A">
                <w:rPr>
                  <w:rStyle w:val="Hyperlink"/>
                  <w:sz w:val="21"/>
                  <w:szCs w:val="21"/>
                </w:rPr>
                <w:t>Video</w:t>
              </w:r>
            </w:hyperlink>
            <w:r w:rsidRPr="0010750A">
              <w:rPr>
                <w:sz w:val="21"/>
                <w:szCs w:val="21"/>
              </w:rPr>
              <w:t xml:space="preserve"> (31:30).</w:t>
            </w:r>
          </w:p>
        </w:tc>
      </w:tr>
      <w:tr w:rsidR="003D19FF" w:rsidRPr="0010750A" w14:paraId="211A37E0" w14:textId="77777777" w:rsidTr="007F04A8">
        <w:trPr>
          <w:cantSplit/>
          <w:trHeight w:val="759"/>
        </w:trPr>
        <w:tc>
          <w:tcPr>
            <w:tcW w:w="3227" w:type="dxa"/>
          </w:tcPr>
          <w:p w14:paraId="3ABC40E0" w14:textId="1933724E" w:rsidR="003D19FF" w:rsidRPr="0010750A" w:rsidRDefault="003D19FF" w:rsidP="00BD5943">
            <w:pPr>
              <w:pStyle w:val="Textkrper"/>
              <w:widowControl w:val="0"/>
              <w:rPr>
                <w:b/>
                <w:sz w:val="21"/>
                <w:szCs w:val="21"/>
              </w:rPr>
            </w:pPr>
            <w:r w:rsidRPr="0010750A">
              <w:rPr>
                <w:b/>
                <w:sz w:val="21"/>
                <w:szCs w:val="21"/>
              </w:rPr>
              <w:t>Upsampling</w:t>
            </w:r>
          </w:p>
        </w:tc>
        <w:tc>
          <w:tcPr>
            <w:tcW w:w="3118" w:type="dxa"/>
          </w:tcPr>
          <w:p w14:paraId="3B86D607" w14:textId="62D6B849" w:rsidR="003D19FF" w:rsidRPr="0010750A" w:rsidRDefault="003D19FF" w:rsidP="00BD5943">
            <w:pPr>
              <w:pStyle w:val="Textkrper"/>
              <w:widowControl w:val="0"/>
              <w:rPr>
                <w:rStyle w:val="RZchn"/>
                <w:sz w:val="21"/>
                <w:szCs w:val="21"/>
              </w:rPr>
            </w:pPr>
            <w:r w:rsidRPr="0010750A">
              <w:rPr>
                <w:rStyle w:val="RZchn"/>
                <w:sz w:val="21"/>
                <w:szCs w:val="21"/>
              </w:rPr>
              <w:t>themis:</w:t>
            </w:r>
            <w:r w:rsidR="00EB02DA">
              <w:rPr>
                <w:rStyle w:val="RZchn"/>
                <w:sz w:val="21"/>
                <w:szCs w:val="21"/>
              </w:rPr>
              <w:t>:</w:t>
            </w:r>
            <w:r w:rsidRPr="0010750A">
              <w:rPr>
                <w:rStyle w:val="RZchn"/>
                <w:sz w:val="21"/>
                <w:szCs w:val="21"/>
              </w:rPr>
              <w:t>step_rose(y)</w:t>
            </w:r>
            <w:r w:rsidR="000857CF" w:rsidRPr="0010750A">
              <w:rPr>
                <w:rStyle w:val="RZchn"/>
                <w:sz w:val="21"/>
                <w:szCs w:val="21"/>
              </w:rPr>
              <w:t xml:space="preserve"> #binär</w:t>
            </w:r>
          </w:p>
          <w:p w14:paraId="63119568" w14:textId="711F3474" w:rsidR="000857CF" w:rsidRPr="0010750A" w:rsidRDefault="000857CF" w:rsidP="00BD5943">
            <w:pPr>
              <w:pStyle w:val="Textkrper"/>
              <w:rPr>
                <w:rStyle w:val="RZchn"/>
                <w:sz w:val="21"/>
                <w:szCs w:val="21"/>
              </w:rPr>
            </w:pPr>
            <w:r w:rsidRPr="0010750A">
              <w:rPr>
                <w:rStyle w:val="RZchn"/>
                <w:sz w:val="21"/>
                <w:szCs w:val="21"/>
              </w:rPr>
              <w:t>themis:</w:t>
            </w:r>
            <w:r w:rsidR="00EB02DA">
              <w:rPr>
                <w:rStyle w:val="RZchn"/>
                <w:sz w:val="21"/>
                <w:szCs w:val="21"/>
              </w:rPr>
              <w:t>:</w:t>
            </w:r>
            <w:r w:rsidRPr="0010750A">
              <w:rPr>
                <w:rStyle w:val="RZchn"/>
                <w:sz w:val="21"/>
                <w:szCs w:val="21"/>
              </w:rPr>
              <w:t>step_smote(y) #multi</w:t>
            </w:r>
          </w:p>
        </w:tc>
        <w:tc>
          <w:tcPr>
            <w:tcW w:w="8080" w:type="dxa"/>
          </w:tcPr>
          <w:p w14:paraId="62645580" w14:textId="5B505503" w:rsidR="003D19FF" w:rsidRPr="0010750A" w:rsidRDefault="003D19FF" w:rsidP="00BD5943">
            <w:pPr>
              <w:pStyle w:val="Aufzhlung"/>
              <w:widowControl w:val="0"/>
              <w:numPr>
                <w:ilvl w:val="0"/>
                <w:numId w:val="0"/>
              </w:numPr>
              <w:rPr>
                <w:sz w:val="21"/>
                <w:szCs w:val="21"/>
              </w:rPr>
            </w:pPr>
            <w:r w:rsidRPr="0010750A">
              <w:rPr>
                <w:sz w:val="21"/>
                <w:szCs w:val="21"/>
              </w:rPr>
              <w:t xml:space="preserve">Random oversampling </w:t>
            </w:r>
            <w:r w:rsidR="000016FA">
              <w:rPr>
                <w:sz w:val="21"/>
                <w:szCs w:val="21"/>
              </w:rPr>
              <w:t>oder</w:t>
            </w:r>
            <w:r w:rsidRPr="0010750A">
              <w:rPr>
                <w:sz w:val="21"/>
                <w:szCs w:val="21"/>
              </w:rPr>
              <w:t xml:space="preserve"> downsampling</w:t>
            </w:r>
          </w:p>
          <w:p w14:paraId="349DB44A" w14:textId="549E8B56" w:rsidR="000857CF" w:rsidRPr="0010750A" w:rsidRDefault="000857CF" w:rsidP="00BD5943">
            <w:pPr>
              <w:pStyle w:val="Aufzhlung"/>
              <w:widowControl w:val="0"/>
              <w:numPr>
                <w:ilvl w:val="0"/>
                <w:numId w:val="0"/>
              </w:numPr>
              <w:rPr>
                <w:sz w:val="21"/>
                <w:szCs w:val="21"/>
              </w:rPr>
            </w:pPr>
            <w:r w:rsidRPr="0010750A">
              <w:rPr>
                <w:sz w:val="21"/>
                <w:szCs w:val="21"/>
              </w:rPr>
              <w:t>y = Name der AV</w:t>
            </w:r>
          </w:p>
        </w:tc>
      </w:tr>
      <w:tr w:rsidR="00A6068F" w:rsidRPr="0010750A" w14:paraId="153FA887" w14:textId="77777777" w:rsidTr="007F04A8">
        <w:trPr>
          <w:cantSplit/>
        </w:trPr>
        <w:tc>
          <w:tcPr>
            <w:tcW w:w="3227" w:type="dxa"/>
          </w:tcPr>
          <w:p w14:paraId="723C0137" w14:textId="3D4D56F4" w:rsidR="00A6068F" w:rsidRPr="0010750A" w:rsidRDefault="00A6068F" w:rsidP="00BD5943">
            <w:pPr>
              <w:pStyle w:val="Textkrper"/>
              <w:widowControl w:val="0"/>
              <w:rPr>
                <w:sz w:val="21"/>
                <w:szCs w:val="21"/>
                <w:lang w:val="de-DE"/>
              </w:rPr>
            </w:pPr>
            <w:r w:rsidRPr="0010750A">
              <w:rPr>
                <w:b/>
                <w:sz w:val="21"/>
                <w:szCs w:val="21"/>
                <w:lang w:val="de-DE"/>
              </w:rPr>
              <w:t>Datetimes in Monate und Tage zerlegen</w:t>
            </w:r>
          </w:p>
        </w:tc>
        <w:tc>
          <w:tcPr>
            <w:tcW w:w="3118" w:type="dxa"/>
          </w:tcPr>
          <w:p w14:paraId="5B0DB045" w14:textId="77777777" w:rsidR="00A6068F" w:rsidRPr="0010750A" w:rsidRDefault="00A6068F" w:rsidP="00BD5943">
            <w:pPr>
              <w:pStyle w:val="Aufzhlung2"/>
              <w:numPr>
                <w:ilvl w:val="0"/>
                <w:numId w:val="0"/>
              </w:numPr>
              <w:spacing w:before="0"/>
              <w:rPr>
                <w:rStyle w:val="RZchn"/>
                <w:sz w:val="21"/>
                <w:szCs w:val="21"/>
              </w:rPr>
            </w:pPr>
            <w:r w:rsidRPr="0010750A">
              <w:rPr>
                <w:rStyle w:val="RZchn"/>
                <w:sz w:val="21"/>
                <w:szCs w:val="21"/>
              </w:rPr>
              <w:t>step_date(</w:t>
            </w:r>
          </w:p>
          <w:p w14:paraId="37303AE8" w14:textId="77777777" w:rsidR="00A6068F" w:rsidRPr="0010750A" w:rsidRDefault="00A6068F" w:rsidP="00BD5943">
            <w:pPr>
              <w:pStyle w:val="Aufzhlung2"/>
              <w:numPr>
                <w:ilvl w:val="0"/>
                <w:numId w:val="0"/>
              </w:numPr>
              <w:spacing w:before="0"/>
              <w:rPr>
                <w:rStyle w:val="RZchn"/>
                <w:sz w:val="21"/>
                <w:szCs w:val="21"/>
              </w:rPr>
            </w:pPr>
            <w:r w:rsidRPr="0010750A">
              <w:rPr>
                <w:rStyle w:val="RZchn"/>
                <w:sz w:val="21"/>
                <w:szCs w:val="21"/>
              </w:rPr>
              <w:t xml:space="preserve">   date, </w:t>
            </w:r>
          </w:p>
          <w:p w14:paraId="43D37195" w14:textId="4DDBF958" w:rsidR="007005C2" w:rsidRPr="0010750A" w:rsidRDefault="00A6068F" w:rsidP="00BD5943">
            <w:pPr>
              <w:pStyle w:val="Aufzhlung2"/>
              <w:numPr>
                <w:ilvl w:val="0"/>
                <w:numId w:val="0"/>
              </w:numPr>
              <w:spacing w:before="0"/>
              <w:rPr>
                <w:rStyle w:val="RZchn"/>
                <w:sz w:val="21"/>
                <w:szCs w:val="21"/>
              </w:rPr>
            </w:pPr>
            <w:r w:rsidRPr="0010750A">
              <w:rPr>
                <w:rStyle w:val="RZchn"/>
                <w:sz w:val="21"/>
                <w:szCs w:val="21"/>
              </w:rPr>
              <w:t xml:space="preserve">   features = c(</w:t>
            </w:r>
            <w:r w:rsidR="007F04A8">
              <w:rPr>
                <w:rStyle w:val="RZchn"/>
                <w:sz w:val="21"/>
                <w:szCs w:val="21"/>
              </w:rPr>
              <w:t xml:space="preserve">“year, </w:t>
            </w:r>
            <w:r w:rsidRPr="0010750A">
              <w:rPr>
                <w:rStyle w:val="RZchn"/>
                <w:sz w:val="21"/>
                <w:szCs w:val="21"/>
              </w:rPr>
              <w:t xml:space="preserve">"month"), </w:t>
            </w:r>
          </w:p>
          <w:p w14:paraId="03079A96" w14:textId="56FBF963" w:rsidR="00A6068F" w:rsidRPr="0010750A" w:rsidRDefault="007005C2" w:rsidP="00BD5943">
            <w:pPr>
              <w:pStyle w:val="Aufzhlung2"/>
              <w:numPr>
                <w:ilvl w:val="0"/>
                <w:numId w:val="0"/>
              </w:numPr>
              <w:spacing w:before="0"/>
              <w:rPr>
                <w:sz w:val="21"/>
                <w:szCs w:val="21"/>
              </w:rPr>
            </w:pPr>
            <w:r w:rsidRPr="0010750A">
              <w:rPr>
                <w:rStyle w:val="RZchn"/>
                <w:sz w:val="21"/>
                <w:szCs w:val="21"/>
              </w:rPr>
              <w:t xml:space="preserve">   </w:t>
            </w:r>
            <w:r w:rsidR="00A6068F" w:rsidRPr="0010750A">
              <w:rPr>
                <w:rStyle w:val="RZchn"/>
                <w:sz w:val="21"/>
                <w:szCs w:val="21"/>
              </w:rPr>
              <w:t>role ="dates")</w:t>
            </w:r>
          </w:p>
        </w:tc>
        <w:tc>
          <w:tcPr>
            <w:tcW w:w="8080" w:type="dxa"/>
          </w:tcPr>
          <w:p w14:paraId="02A395BF" w14:textId="1F0EB2CD" w:rsidR="007F04A8" w:rsidRDefault="007F04A8" w:rsidP="00BD5943">
            <w:pPr>
              <w:pStyle w:val="Textkrper"/>
              <w:widowControl w:val="0"/>
              <w:rPr>
                <w:sz w:val="21"/>
                <w:szCs w:val="21"/>
                <w:lang w:val="de-DE"/>
              </w:rPr>
            </w:pPr>
            <w:r>
              <w:rPr>
                <w:sz w:val="21"/>
                <w:szCs w:val="21"/>
                <w:lang w:val="de-DE"/>
              </w:rPr>
              <w:t>Wandelt eine date-Variable (z.B. „2022-10-04“) in beliebige features (hier: Jahr und Monat)</w:t>
            </w:r>
          </w:p>
          <w:p w14:paraId="55C22CDB" w14:textId="1E85F6AF" w:rsidR="00FB308A" w:rsidRPr="0010750A" w:rsidRDefault="00A6068F" w:rsidP="00BD5943">
            <w:pPr>
              <w:pStyle w:val="Textkrper"/>
              <w:widowControl w:val="0"/>
              <w:rPr>
                <w:sz w:val="21"/>
                <w:szCs w:val="21"/>
                <w:lang w:val="de-DE"/>
              </w:rPr>
            </w:pPr>
            <w:r w:rsidRPr="0010750A">
              <w:rPr>
                <w:sz w:val="21"/>
                <w:szCs w:val="21"/>
                <w:lang w:val="de-DE"/>
              </w:rPr>
              <w:t xml:space="preserve">Die original-Variable wird </w:t>
            </w:r>
            <w:r w:rsidR="00FB308A" w:rsidRPr="0010750A">
              <w:rPr>
                <w:sz w:val="21"/>
                <w:szCs w:val="21"/>
                <w:lang w:val="de-DE"/>
              </w:rPr>
              <w:t>anschließend</w:t>
            </w:r>
            <w:r w:rsidRPr="0010750A">
              <w:rPr>
                <w:sz w:val="21"/>
                <w:szCs w:val="21"/>
                <w:lang w:val="de-DE"/>
              </w:rPr>
              <w:t xml:space="preserve"> gelöscht mit </w:t>
            </w:r>
            <w:r w:rsidRPr="0010750A">
              <w:rPr>
                <w:rStyle w:val="RZchn"/>
                <w:sz w:val="21"/>
                <w:szCs w:val="21"/>
                <w:lang w:val="de-DE"/>
              </w:rPr>
              <w:t xml:space="preserve">step_rm(date) </w:t>
            </w:r>
            <w:r w:rsidRPr="0010750A">
              <w:rPr>
                <w:sz w:val="21"/>
                <w:szCs w:val="21"/>
                <w:lang w:val="de-DE"/>
              </w:rPr>
              <w:t xml:space="preserve">und die Monats </w:t>
            </w:r>
            <w:r w:rsidR="000016FA">
              <w:rPr>
                <w:sz w:val="21"/>
                <w:szCs w:val="21"/>
                <w:lang w:val="de-DE"/>
              </w:rPr>
              <w:t>oder</w:t>
            </w:r>
            <w:r w:rsidRPr="0010750A">
              <w:rPr>
                <w:sz w:val="21"/>
                <w:szCs w:val="21"/>
                <w:lang w:val="de-DE"/>
              </w:rPr>
              <w:t xml:space="preserve"> Tagesvaria</w:t>
            </w:r>
            <w:r w:rsidR="000016FA">
              <w:rPr>
                <w:sz w:val="21"/>
                <w:szCs w:val="21"/>
                <w:lang w:val="de-DE"/>
              </w:rPr>
              <w:t>b</w:t>
            </w:r>
            <w:r w:rsidRPr="0010750A">
              <w:rPr>
                <w:sz w:val="21"/>
                <w:szCs w:val="21"/>
                <w:lang w:val="de-DE"/>
              </w:rPr>
              <w:t>le</w:t>
            </w:r>
            <w:r w:rsidR="000016FA">
              <w:rPr>
                <w:sz w:val="21"/>
                <w:szCs w:val="21"/>
                <w:lang w:val="de-DE"/>
              </w:rPr>
              <w:t>n</w:t>
            </w:r>
            <w:r w:rsidRPr="0010750A">
              <w:rPr>
                <w:sz w:val="21"/>
                <w:szCs w:val="21"/>
                <w:lang w:val="de-DE"/>
              </w:rPr>
              <w:t xml:space="preserve"> wird mit</w:t>
            </w:r>
            <w:r w:rsidRPr="0010750A">
              <w:rPr>
                <w:rStyle w:val="RZchn"/>
                <w:sz w:val="21"/>
                <w:szCs w:val="21"/>
                <w:lang w:val="de-DE"/>
              </w:rPr>
              <w:t xml:space="preserve"> step_</w:t>
            </w:r>
            <w:r w:rsidR="007F04A8">
              <w:rPr>
                <w:rStyle w:val="RZchn"/>
                <w:sz w:val="21"/>
                <w:szCs w:val="21"/>
                <w:lang w:val="de-DE"/>
              </w:rPr>
              <w:t>d</w:t>
            </w:r>
            <w:r w:rsidRPr="0010750A">
              <w:rPr>
                <w:rStyle w:val="RZchn"/>
                <w:sz w:val="21"/>
                <w:szCs w:val="21"/>
                <w:lang w:val="de-DE"/>
              </w:rPr>
              <w:t xml:space="preserve">ummy(has_roles("dates") </w:t>
            </w:r>
            <w:r w:rsidRPr="0010750A">
              <w:rPr>
                <w:sz w:val="21"/>
                <w:szCs w:val="21"/>
                <w:lang w:val="de-DE"/>
              </w:rPr>
              <w:t>in dummies zerlegt</w:t>
            </w:r>
            <w:r w:rsidR="000016FA">
              <w:rPr>
                <w:sz w:val="21"/>
                <w:szCs w:val="21"/>
                <w:lang w:val="de-DE"/>
              </w:rPr>
              <w:t xml:space="preserve"> (ist bei Year nicht nötig—die wird numeric)</w:t>
            </w:r>
          </w:p>
        </w:tc>
      </w:tr>
      <w:tr w:rsidR="002D3B11" w:rsidRPr="0010750A" w14:paraId="496C0DBF" w14:textId="77777777" w:rsidTr="007F04A8">
        <w:trPr>
          <w:cantSplit/>
        </w:trPr>
        <w:tc>
          <w:tcPr>
            <w:tcW w:w="3227" w:type="dxa"/>
          </w:tcPr>
          <w:p w14:paraId="30EB2AD4" w14:textId="701C13DF" w:rsidR="002D3B11" w:rsidRPr="0010750A" w:rsidRDefault="002D3B11" w:rsidP="00BD5943">
            <w:pPr>
              <w:pStyle w:val="Textkrper"/>
              <w:widowControl w:val="0"/>
              <w:rPr>
                <w:b/>
                <w:sz w:val="21"/>
                <w:szCs w:val="21"/>
                <w:lang w:val="de-DE"/>
              </w:rPr>
            </w:pPr>
            <w:r>
              <w:rPr>
                <w:b/>
                <w:sz w:val="21"/>
                <w:szCs w:val="21"/>
                <w:lang w:val="de-DE"/>
              </w:rPr>
              <w:t>Variable löschen</w:t>
            </w:r>
          </w:p>
        </w:tc>
        <w:tc>
          <w:tcPr>
            <w:tcW w:w="3118" w:type="dxa"/>
          </w:tcPr>
          <w:p w14:paraId="48D6C162" w14:textId="55FA51E4" w:rsidR="002D3B11" w:rsidRPr="0010750A" w:rsidRDefault="002D3B11" w:rsidP="00BD5943">
            <w:pPr>
              <w:pStyle w:val="Textkrper"/>
              <w:widowControl w:val="0"/>
              <w:rPr>
                <w:rStyle w:val="RZchn"/>
                <w:sz w:val="21"/>
                <w:szCs w:val="21"/>
              </w:rPr>
            </w:pPr>
            <w:r>
              <w:rPr>
                <w:rStyle w:val="RZchn"/>
                <w:sz w:val="21"/>
                <w:szCs w:val="21"/>
              </w:rPr>
              <w:t>step_rm()</w:t>
            </w:r>
          </w:p>
        </w:tc>
        <w:tc>
          <w:tcPr>
            <w:tcW w:w="8080" w:type="dxa"/>
          </w:tcPr>
          <w:p w14:paraId="71C5B98B" w14:textId="3E5DE8C6" w:rsidR="002D3B11" w:rsidRPr="0010750A" w:rsidRDefault="002D3B11" w:rsidP="00BD5943">
            <w:pPr>
              <w:pStyle w:val="Aufzhlung2"/>
              <w:numPr>
                <w:ilvl w:val="0"/>
                <w:numId w:val="0"/>
              </w:numPr>
              <w:rPr>
                <w:sz w:val="21"/>
                <w:szCs w:val="21"/>
              </w:rPr>
            </w:pPr>
            <w:r>
              <w:rPr>
                <w:sz w:val="21"/>
                <w:szCs w:val="21"/>
              </w:rPr>
              <w:t>Ist sinnvoll, wenn man die Variable in einem vorherigen step genutzt hat und sie anschließend entfernt (rm = remove)</w:t>
            </w:r>
          </w:p>
        </w:tc>
      </w:tr>
      <w:tr w:rsidR="00A6068F" w:rsidRPr="0010750A" w14:paraId="1D56CFC2" w14:textId="77777777" w:rsidTr="007F04A8">
        <w:trPr>
          <w:cantSplit/>
        </w:trPr>
        <w:tc>
          <w:tcPr>
            <w:tcW w:w="3227" w:type="dxa"/>
          </w:tcPr>
          <w:p w14:paraId="4630FACA" w14:textId="46609054" w:rsidR="00A6068F" w:rsidRPr="0010750A" w:rsidRDefault="00A6068F" w:rsidP="00BD5943">
            <w:pPr>
              <w:pStyle w:val="Textkrper"/>
              <w:widowControl w:val="0"/>
              <w:rPr>
                <w:sz w:val="21"/>
                <w:szCs w:val="21"/>
                <w:lang w:val="de-DE"/>
              </w:rPr>
            </w:pPr>
            <w:r w:rsidRPr="0010750A">
              <w:rPr>
                <w:b/>
                <w:sz w:val="21"/>
                <w:szCs w:val="21"/>
                <w:lang w:val="de-DE"/>
              </w:rPr>
              <w:t>Faktorenlevel  poolen (</w:t>
            </w:r>
            <w:r w:rsidRPr="0010750A">
              <w:rPr>
                <w:sz w:val="21"/>
                <w:szCs w:val="21"/>
                <w:lang w:val="de-DE"/>
              </w:rPr>
              <w:t xml:space="preserve">in eine „other“-Kategorie= </w:t>
            </w:r>
          </w:p>
        </w:tc>
        <w:tc>
          <w:tcPr>
            <w:tcW w:w="3118" w:type="dxa"/>
          </w:tcPr>
          <w:p w14:paraId="36BFED3B" w14:textId="2004EF53" w:rsidR="00A6068F" w:rsidRPr="0010750A" w:rsidRDefault="00A6068F" w:rsidP="00BD5943">
            <w:pPr>
              <w:pStyle w:val="Textkrper"/>
              <w:widowControl w:val="0"/>
              <w:rPr>
                <w:rStyle w:val="RZchn"/>
                <w:sz w:val="21"/>
                <w:szCs w:val="21"/>
              </w:rPr>
            </w:pPr>
            <w:r w:rsidRPr="0010750A">
              <w:rPr>
                <w:rStyle w:val="RZchn"/>
                <w:sz w:val="21"/>
                <w:szCs w:val="21"/>
              </w:rPr>
              <w:t>step_other(</w:t>
            </w:r>
          </w:p>
          <w:p w14:paraId="6011F69D" w14:textId="31951F39" w:rsidR="00A6068F" w:rsidRPr="0010750A" w:rsidRDefault="00A6068F" w:rsidP="00BD5943">
            <w:pPr>
              <w:pStyle w:val="Textkrper"/>
              <w:widowControl w:val="0"/>
              <w:rPr>
                <w:sz w:val="21"/>
                <w:szCs w:val="21"/>
                <w:lang w:val="de-DE"/>
              </w:rPr>
            </w:pPr>
            <w:r w:rsidRPr="0010750A">
              <w:rPr>
                <w:rStyle w:val="RZchn"/>
                <w:sz w:val="21"/>
                <w:szCs w:val="21"/>
              </w:rPr>
              <w:t xml:space="preserve">   threshold = 0.03)</w:t>
            </w:r>
          </w:p>
        </w:tc>
        <w:tc>
          <w:tcPr>
            <w:tcW w:w="8080" w:type="dxa"/>
          </w:tcPr>
          <w:p w14:paraId="307B8DAF" w14:textId="77777777" w:rsidR="00A6068F" w:rsidRPr="0010750A" w:rsidRDefault="00A6068F" w:rsidP="00BD5943">
            <w:pPr>
              <w:pStyle w:val="Aufzhlung2"/>
              <w:numPr>
                <w:ilvl w:val="0"/>
                <w:numId w:val="0"/>
              </w:numPr>
              <w:rPr>
                <w:sz w:val="21"/>
                <w:szCs w:val="21"/>
              </w:rPr>
            </w:pPr>
            <w:r w:rsidRPr="0010750A">
              <w:rPr>
                <w:sz w:val="21"/>
                <w:szCs w:val="21"/>
              </w:rPr>
              <w:t>Der threshold ist die Granuliertheit, je höher um so mehr werden zusammengefasst</w:t>
            </w:r>
          </w:p>
          <w:p w14:paraId="2C2EE012" w14:textId="59A2A85D" w:rsidR="00A6068F" w:rsidRPr="0010750A" w:rsidRDefault="00A6068F" w:rsidP="00BD5943">
            <w:pPr>
              <w:pStyle w:val="Aufzhlung2"/>
              <w:numPr>
                <w:ilvl w:val="0"/>
                <w:numId w:val="0"/>
              </w:numPr>
              <w:rPr>
                <w:sz w:val="21"/>
                <w:szCs w:val="21"/>
              </w:rPr>
            </w:pPr>
            <w:r w:rsidRPr="0010750A">
              <w:rPr>
                <w:sz w:val="21"/>
                <w:szCs w:val="21"/>
              </w:rPr>
              <w:t>Anstelle all_nominal_predictors() kann man einfach mehrere Variablen nennen. Das führt in einem Schlag dazu, dass man bei Faktoren nicht so viele level hat [das mit dem threshold ist doof, allerdings kann man so eben alle auf einen Schlag machen]</w:t>
            </w:r>
          </w:p>
        </w:tc>
      </w:tr>
      <w:tr w:rsidR="00D14EB4" w:rsidRPr="0010750A" w14:paraId="61A8ABD1" w14:textId="77777777" w:rsidTr="007F04A8">
        <w:trPr>
          <w:cantSplit/>
        </w:trPr>
        <w:tc>
          <w:tcPr>
            <w:tcW w:w="3227" w:type="dxa"/>
          </w:tcPr>
          <w:p w14:paraId="256EABCF" w14:textId="2C28DB6C" w:rsidR="00D14EB4" w:rsidRPr="0010750A" w:rsidRDefault="00D14EB4" w:rsidP="00BD5943">
            <w:pPr>
              <w:pStyle w:val="Textkrper"/>
              <w:widowControl w:val="0"/>
              <w:rPr>
                <w:b/>
                <w:sz w:val="21"/>
                <w:szCs w:val="21"/>
                <w:lang w:val="de-DE"/>
              </w:rPr>
            </w:pPr>
            <w:r w:rsidRPr="0010750A">
              <w:rPr>
                <w:b/>
                <w:sz w:val="21"/>
                <w:szCs w:val="21"/>
                <w:lang w:val="de-DE"/>
              </w:rPr>
              <w:lastRenderedPageBreak/>
              <w:t>Variablen eine non-model-Rolle zuweisen</w:t>
            </w:r>
          </w:p>
        </w:tc>
        <w:tc>
          <w:tcPr>
            <w:tcW w:w="3118" w:type="dxa"/>
          </w:tcPr>
          <w:p w14:paraId="11C7CF8E" w14:textId="6724AC0C" w:rsidR="00D14EB4" w:rsidRPr="0010750A" w:rsidRDefault="00D14EB4" w:rsidP="00BD5943">
            <w:pPr>
              <w:pStyle w:val="Textkrper"/>
              <w:widowControl w:val="0"/>
              <w:rPr>
                <w:rStyle w:val="RZchn"/>
                <w:sz w:val="21"/>
                <w:szCs w:val="21"/>
              </w:rPr>
            </w:pPr>
            <w:r w:rsidRPr="0010750A">
              <w:rPr>
                <w:rStyle w:val="RZchn"/>
                <w:sz w:val="21"/>
                <w:szCs w:val="21"/>
              </w:rPr>
              <w:t>update_role(</w:t>
            </w:r>
            <w:r w:rsidR="0026369D">
              <w:rPr>
                <w:rStyle w:val="RZchn"/>
                <w:sz w:val="21"/>
                <w:szCs w:val="21"/>
              </w:rPr>
              <w:t>x</w:t>
            </w:r>
            <w:r w:rsidRPr="0010750A">
              <w:rPr>
                <w:rStyle w:val="RZchn"/>
                <w:sz w:val="21"/>
                <w:szCs w:val="21"/>
              </w:rPr>
              <w:t xml:space="preserve">, </w:t>
            </w:r>
          </w:p>
          <w:p w14:paraId="21C1DC66" w14:textId="665DD6D4" w:rsidR="00D14EB4" w:rsidRPr="0010750A" w:rsidRDefault="00D14EB4" w:rsidP="00BD5943">
            <w:pPr>
              <w:pStyle w:val="Textkrper"/>
              <w:widowControl w:val="0"/>
              <w:rPr>
                <w:rStyle w:val="RZchn"/>
                <w:sz w:val="21"/>
                <w:szCs w:val="21"/>
              </w:rPr>
            </w:pPr>
            <w:r w:rsidRPr="0010750A">
              <w:rPr>
                <w:rStyle w:val="RZchn"/>
                <w:sz w:val="21"/>
                <w:szCs w:val="21"/>
              </w:rPr>
              <w:t xml:space="preserve">   new_role="id")</w:t>
            </w:r>
          </w:p>
        </w:tc>
        <w:tc>
          <w:tcPr>
            <w:tcW w:w="8080" w:type="dxa"/>
          </w:tcPr>
          <w:p w14:paraId="2530F160" w14:textId="10D1F330" w:rsidR="00D14EB4" w:rsidRPr="0010750A" w:rsidRDefault="00D14EB4" w:rsidP="00BD5943">
            <w:pPr>
              <w:pStyle w:val="Aufzhlung2"/>
              <w:numPr>
                <w:ilvl w:val="0"/>
                <w:numId w:val="0"/>
              </w:numPr>
              <w:rPr>
                <w:sz w:val="21"/>
                <w:szCs w:val="21"/>
              </w:rPr>
            </w:pPr>
            <w:r w:rsidRPr="0010750A">
              <w:rPr>
                <w:sz w:val="21"/>
                <w:szCs w:val="21"/>
              </w:rPr>
              <w:t>Das kann man machen, wenn man eine Variable im Datensatz haben möchte, die aber nicht im fitting benutzt werden soll.</w:t>
            </w:r>
          </w:p>
        </w:tc>
      </w:tr>
      <w:tr w:rsidR="00955C41" w:rsidRPr="0010750A" w14:paraId="49ECF75F" w14:textId="77777777" w:rsidTr="007F04A8">
        <w:trPr>
          <w:cantSplit/>
        </w:trPr>
        <w:tc>
          <w:tcPr>
            <w:tcW w:w="3227" w:type="dxa"/>
          </w:tcPr>
          <w:p w14:paraId="5802F3F7" w14:textId="77777777" w:rsidR="00955C41" w:rsidRPr="0010750A" w:rsidRDefault="00955C41" w:rsidP="00BD5943">
            <w:pPr>
              <w:pStyle w:val="Textkrper"/>
              <w:widowControl w:val="0"/>
              <w:rPr>
                <w:b/>
                <w:sz w:val="21"/>
                <w:szCs w:val="21"/>
              </w:rPr>
            </w:pPr>
            <w:r w:rsidRPr="0010750A">
              <w:rPr>
                <w:b/>
                <w:sz w:val="21"/>
                <w:szCs w:val="21"/>
              </w:rPr>
              <w:t>PCA vorschalten</w:t>
            </w:r>
          </w:p>
        </w:tc>
        <w:tc>
          <w:tcPr>
            <w:tcW w:w="3118" w:type="dxa"/>
          </w:tcPr>
          <w:p w14:paraId="04562CE4" w14:textId="77777777" w:rsidR="00955C41" w:rsidRPr="0010750A" w:rsidRDefault="00955C41" w:rsidP="00BD5943">
            <w:pPr>
              <w:pStyle w:val="Aufzhlung"/>
              <w:widowControl w:val="0"/>
              <w:numPr>
                <w:ilvl w:val="0"/>
                <w:numId w:val="0"/>
              </w:numPr>
              <w:spacing w:before="0"/>
              <w:ind w:left="360" w:hanging="360"/>
              <w:rPr>
                <w:rStyle w:val="RZchn"/>
                <w:sz w:val="21"/>
                <w:szCs w:val="21"/>
              </w:rPr>
            </w:pPr>
            <w:r w:rsidRPr="0010750A">
              <w:rPr>
                <w:rStyle w:val="RZchn"/>
                <w:sz w:val="21"/>
                <w:szCs w:val="21"/>
              </w:rPr>
              <w:t>step_pca()</w:t>
            </w:r>
          </w:p>
        </w:tc>
        <w:tc>
          <w:tcPr>
            <w:tcW w:w="8080" w:type="dxa"/>
          </w:tcPr>
          <w:p w14:paraId="7904D85A" w14:textId="77777777" w:rsidR="00955C41" w:rsidRPr="0010750A" w:rsidRDefault="00955C41" w:rsidP="00BD5943">
            <w:pPr>
              <w:pStyle w:val="Textkrper"/>
              <w:widowControl w:val="0"/>
              <w:tabs>
                <w:tab w:val="left" w:pos="945"/>
              </w:tabs>
              <w:rPr>
                <w:sz w:val="21"/>
                <w:szCs w:val="21"/>
              </w:rPr>
            </w:pPr>
            <w:r w:rsidRPr="0010750A">
              <w:rPr>
                <w:sz w:val="21"/>
                <w:szCs w:val="21"/>
              </w:rPr>
              <w:tab/>
            </w:r>
          </w:p>
        </w:tc>
      </w:tr>
      <w:tr w:rsidR="00955C41" w:rsidRPr="000F4AFF" w14:paraId="4BCC8BA6" w14:textId="77777777" w:rsidTr="007F04A8">
        <w:trPr>
          <w:cantSplit/>
        </w:trPr>
        <w:tc>
          <w:tcPr>
            <w:tcW w:w="3227" w:type="dxa"/>
          </w:tcPr>
          <w:p w14:paraId="22DAC8F6" w14:textId="77777777" w:rsidR="00955C41" w:rsidRPr="0010750A" w:rsidRDefault="00955C41" w:rsidP="00BD5943">
            <w:pPr>
              <w:pStyle w:val="Textkrper"/>
              <w:widowControl w:val="0"/>
              <w:rPr>
                <w:b/>
                <w:sz w:val="21"/>
                <w:szCs w:val="21"/>
              </w:rPr>
            </w:pPr>
            <w:r>
              <w:rPr>
                <w:b/>
                <w:sz w:val="21"/>
                <w:szCs w:val="21"/>
              </w:rPr>
              <w:t>Hoch korrelierende Präditkoren eliminieren</w:t>
            </w:r>
          </w:p>
        </w:tc>
        <w:tc>
          <w:tcPr>
            <w:tcW w:w="3118" w:type="dxa"/>
          </w:tcPr>
          <w:p w14:paraId="3E5C49DA" w14:textId="7A05A6C1" w:rsidR="00955C41" w:rsidRPr="007E0BE7" w:rsidRDefault="00955C41" w:rsidP="007E0BE7">
            <w:pPr>
              <w:pStyle w:val="R"/>
              <w:ind w:left="0"/>
            </w:pPr>
            <w:r w:rsidRPr="007E0BE7">
              <w:t>step_corr(</w:t>
            </w:r>
            <w:r w:rsidR="005001EB">
              <w:t>.</w:t>
            </w:r>
            <w:r w:rsidRPr="007E0BE7">
              <w:t>, threshold = 0.8)</w:t>
            </w:r>
          </w:p>
        </w:tc>
        <w:tc>
          <w:tcPr>
            <w:tcW w:w="8080" w:type="dxa"/>
          </w:tcPr>
          <w:p w14:paraId="758A0AC8" w14:textId="1003DF6A" w:rsidR="00955C41" w:rsidRPr="0010750A" w:rsidRDefault="005001EB" w:rsidP="00BD5943">
            <w:pPr>
              <w:pStyle w:val="Textkrper"/>
              <w:widowControl w:val="0"/>
              <w:tabs>
                <w:tab w:val="left" w:pos="945"/>
              </w:tabs>
              <w:rPr>
                <w:sz w:val="21"/>
                <w:szCs w:val="21"/>
              </w:rPr>
            </w:pPr>
            <w:r>
              <w:rPr>
                <w:sz w:val="21"/>
                <w:szCs w:val="21"/>
              </w:rPr>
              <w:t>. = all_predictors o.ä.</w:t>
            </w:r>
          </w:p>
        </w:tc>
      </w:tr>
      <w:tr w:rsidR="00955C41" w:rsidRPr="0010750A" w14:paraId="7CA283DD" w14:textId="77777777" w:rsidTr="007F04A8">
        <w:trPr>
          <w:cantSplit/>
        </w:trPr>
        <w:tc>
          <w:tcPr>
            <w:tcW w:w="3227" w:type="dxa"/>
          </w:tcPr>
          <w:p w14:paraId="011635DA" w14:textId="77777777" w:rsidR="00955C41" w:rsidRPr="0010750A" w:rsidRDefault="00955C41" w:rsidP="00BD5943">
            <w:pPr>
              <w:pStyle w:val="Textkrper"/>
              <w:widowControl w:val="0"/>
              <w:rPr>
                <w:b/>
                <w:sz w:val="21"/>
                <w:szCs w:val="21"/>
              </w:rPr>
            </w:pPr>
            <w:r w:rsidRPr="0010750A">
              <w:rPr>
                <w:b/>
                <w:sz w:val="21"/>
                <w:szCs w:val="21"/>
              </w:rPr>
              <w:t>Produktterm einfügen</w:t>
            </w:r>
          </w:p>
        </w:tc>
        <w:tc>
          <w:tcPr>
            <w:tcW w:w="3118" w:type="dxa"/>
          </w:tcPr>
          <w:p w14:paraId="4C1C97CE" w14:textId="77777777" w:rsidR="00955C41" w:rsidRPr="0010750A" w:rsidRDefault="00955C41" w:rsidP="00BD5943">
            <w:pPr>
              <w:pStyle w:val="Aufzhlung"/>
              <w:widowControl w:val="0"/>
              <w:numPr>
                <w:ilvl w:val="0"/>
                <w:numId w:val="0"/>
              </w:numPr>
              <w:spacing w:before="0"/>
              <w:ind w:left="360" w:hanging="360"/>
              <w:rPr>
                <w:rStyle w:val="RZchn"/>
                <w:sz w:val="21"/>
                <w:szCs w:val="21"/>
              </w:rPr>
            </w:pPr>
            <w:r w:rsidRPr="0010750A">
              <w:rPr>
                <w:rStyle w:val="RZchn"/>
                <w:sz w:val="21"/>
                <w:szCs w:val="21"/>
              </w:rPr>
              <w:t>step_interact( ~ x:y)</w:t>
            </w:r>
          </w:p>
        </w:tc>
        <w:tc>
          <w:tcPr>
            <w:tcW w:w="8080" w:type="dxa"/>
          </w:tcPr>
          <w:p w14:paraId="7FF888BC" w14:textId="77777777" w:rsidR="00955C41" w:rsidRPr="0010750A" w:rsidRDefault="00955C41" w:rsidP="00BD5943">
            <w:pPr>
              <w:pStyle w:val="Textkrper"/>
              <w:widowControl w:val="0"/>
              <w:tabs>
                <w:tab w:val="left" w:pos="945"/>
              </w:tabs>
              <w:rPr>
                <w:sz w:val="21"/>
                <w:szCs w:val="21"/>
              </w:rPr>
            </w:pPr>
          </w:p>
        </w:tc>
      </w:tr>
      <w:tr w:rsidR="00955C41" w:rsidRPr="0010750A" w14:paraId="4CE70CD6" w14:textId="77777777" w:rsidTr="007F04A8">
        <w:trPr>
          <w:cantSplit/>
        </w:trPr>
        <w:tc>
          <w:tcPr>
            <w:tcW w:w="3227" w:type="dxa"/>
          </w:tcPr>
          <w:p w14:paraId="01A9A0F6" w14:textId="77777777" w:rsidR="00955C41" w:rsidRPr="007E0BE7" w:rsidRDefault="00955C41" w:rsidP="00BD5943">
            <w:pPr>
              <w:pStyle w:val="Textkrper"/>
              <w:widowControl w:val="0"/>
              <w:rPr>
                <w:b/>
                <w:sz w:val="21"/>
                <w:szCs w:val="21"/>
                <w:lang w:val="de-DE"/>
              </w:rPr>
            </w:pPr>
            <w:r w:rsidRPr="007E0BE7">
              <w:rPr>
                <w:b/>
                <w:sz w:val="21"/>
                <w:szCs w:val="21"/>
                <w:lang w:val="de-DE"/>
              </w:rPr>
              <w:t>Kategoriale Var</w:t>
            </w:r>
            <w:r>
              <w:rPr>
                <w:b/>
                <w:sz w:val="21"/>
                <w:szCs w:val="21"/>
                <w:lang w:val="de-DE"/>
              </w:rPr>
              <w:t>i</w:t>
            </w:r>
            <w:r w:rsidRPr="007E0BE7">
              <w:rPr>
                <w:b/>
                <w:sz w:val="21"/>
                <w:szCs w:val="21"/>
                <w:lang w:val="de-DE"/>
              </w:rPr>
              <w:t>able in numerische umwandeln</w:t>
            </w:r>
          </w:p>
        </w:tc>
        <w:tc>
          <w:tcPr>
            <w:tcW w:w="3118" w:type="dxa"/>
          </w:tcPr>
          <w:p w14:paraId="6390B197" w14:textId="77777777" w:rsidR="00955C41" w:rsidRPr="0010750A" w:rsidRDefault="00955C41" w:rsidP="00BD5943">
            <w:pPr>
              <w:pStyle w:val="Aufzhlung"/>
              <w:widowControl w:val="0"/>
              <w:numPr>
                <w:ilvl w:val="0"/>
                <w:numId w:val="0"/>
              </w:numPr>
              <w:spacing w:before="0"/>
              <w:ind w:left="360" w:hanging="360"/>
              <w:rPr>
                <w:rStyle w:val="RZchn"/>
                <w:sz w:val="21"/>
                <w:szCs w:val="21"/>
              </w:rPr>
            </w:pPr>
            <w:r w:rsidRPr="0010750A">
              <w:rPr>
                <w:rStyle w:val="RZchn"/>
                <w:sz w:val="21"/>
                <w:szCs w:val="21"/>
              </w:rPr>
              <w:t>step_lencode_glm(x, outcome = vars(y)</w:t>
            </w:r>
          </w:p>
        </w:tc>
        <w:tc>
          <w:tcPr>
            <w:tcW w:w="8080" w:type="dxa"/>
          </w:tcPr>
          <w:p w14:paraId="40F9DED9" w14:textId="77777777" w:rsidR="00955C41" w:rsidRPr="007E0BE7" w:rsidRDefault="00955C41" w:rsidP="00BD5943">
            <w:pPr>
              <w:pStyle w:val="Textkrper"/>
              <w:widowControl w:val="0"/>
              <w:tabs>
                <w:tab w:val="left" w:pos="945"/>
              </w:tabs>
              <w:rPr>
                <w:sz w:val="21"/>
                <w:szCs w:val="21"/>
                <w:lang w:val="de-DE"/>
              </w:rPr>
            </w:pPr>
            <w:r w:rsidRPr="007E0BE7">
              <w:rPr>
                <w:sz w:val="21"/>
                <w:szCs w:val="21"/>
                <w:lang w:val="de-DE"/>
              </w:rPr>
              <w:t xml:space="preserve">Wenn die kategoriale </w:t>
            </w:r>
            <w:r w:rsidRPr="007E0BE7">
              <w:rPr>
                <w:i/>
                <w:sz w:val="21"/>
                <w:szCs w:val="21"/>
                <w:lang w:val="de-DE"/>
              </w:rPr>
              <w:t>sehr</w:t>
            </w:r>
            <w:r w:rsidRPr="007E0BE7">
              <w:rPr>
                <w:sz w:val="21"/>
                <w:szCs w:val="21"/>
                <w:lang w:val="de-DE"/>
              </w:rPr>
              <w:t xml:space="preserve"> viele levels hat (high cardinality), kann sie in eine numerische Variable umgewandelt werden</w:t>
            </w:r>
          </w:p>
        </w:tc>
      </w:tr>
      <w:tr w:rsidR="00955C41" w:rsidRPr="0010750A" w14:paraId="0031A7BF" w14:textId="77777777" w:rsidTr="00955C41">
        <w:trPr>
          <w:cantSplit/>
        </w:trPr>
        <w:tc>
          <w:tcPr>
            <w:tcW w:w="3227" w:type="dxa"/>
            <w:shd w:val="clear" w:color="auto" w:fill="D9D9D9" w:themeFill="background1" w:themeFillShade="D9"/>
          </w:tcPr>
          <w:p w14:paraId="4E0064D2" w14:textId="0053D337" w:rsidR="00955C41" w:rsidRPr="0010750A" w:rsidRDefault="00955C41" w:rsidP="00BD5943">
            <w:pPr>
              <w:pStyle w:val="Textkrper"/>
              <w:widowControl w:val="0"/>
              <w:rPr>
                <w:b/>
                <w:sz w:val="21"/>
                <w:szCs w:val="21"/>
                <w:lang w:val="de-DE"/>
              </w:rPr>
            </w:pPr>
            <w:r>
              <w:rPr>
                <w:b/>
                <w:sz w:val="21"/>
                <w:szCs w:val="21"/>
                <w:lang w:val="de-DE"/>
              </w:rPr>
              <w:t xml:space="preserve">Text mining </w:t>
            </w:r>
          </w:p>
        </w:tc>
        <w:tc>
          <w:tcPr>
            <w:tcW w:w="3118" w:type="dxa"/>
            <w:shd w:val="clear" w:color="auto" w:fill="D9D9D9" w:themeFill="background1" w:themeFillShade="D9"/>
          </w:tcPr>
          <w:p w14:paraId="0028A8E8" w14:textId="77777777" w:rsidR="00955C41" w:rsidRPr="0010750A" w:rsidRDefault="00955C41" w:rsidP="00BD5943">
            <w:pPr>
              <w:pStyle w:val="Textkrper"/>
              <w:widowControl w:val="0"/>
              <w:rPr>
                <w:rStyle w:val="RZchn"/>
                <w:sz w:val="21"/>
                <w:szCs w:val="21"/>
              </w:rPr>
            </w:pPr>
          </w:p>
        </w:tc>
        <w:tc>
          <w:tcPr>
            <w:tcW w:w="8080" w:type="dxa"/>
            <w:shd w:val="clear" w:color="auto" w:fill="D9D9D9" w:themeFill="background1" w:themeFillShade="D9"/>
          </w:tcPr>
          <w:p w14:paraId="32E46CE0" w14:textId="77777777" w:rsidR="00955C41" w:rsidRPr="0010750A" w:rsidRDefault="00955C41" w:rsidP="00BD5943">
            <w:pPr>
              <w:pStyle w:val="Aufzhlung2"/>
              <w:numPr>
                <w:ilvl w:val="0"/>
                <w:numId w:val="0"/>
              </w:numPr>
              <w:rPr>
                <w:sz w:val="21"/>
                <w:szCs w:val="21"/>
              </w:rPr>
            </w:pPr>
          </w:p>
        </w:tc>
      </w:tr>
      <w:tr w:rsidR="0033170B" w:rsidRPr="0010750A" w14:paraId="28C50027" w14:textId="77777777" w:rsidTr="007F04A8">
        <w:trPr>
          <w:cantSplit/>
          <w:trHeight w:val="552"/>
        </w:trPr>
        <w:tc>
          <w:tcPr>
            <w:tcW w:w="3227" w:type="dxa"/>
          </w:tcPr>
          <w:p w14:paraId="27416C0B" w14:textId="77777777" w:rsidR="0033170B" w:rsidRPr="0010750A" w:rsidRDefault="0033170B" w:rsidP="00BD5943">
            <w:pPr>
              <w:pStyle w:val="Textkrper"/>
              <w:widowControl w:val="0"/>
              <w:rPr>
                <w:b/>
                <w:sz w:val="21"/>
                <w:szCs w:val="21"/>
                <w:lang w:val="de-DE"/>
              </w:rPr>
            </w:pPr>
            <w:r w:rsidRPr="0010750A">
              <w:rPr>
                <w:b/>
                <w:sz w:val="21"/>
                <w:szCs w:val="21"/>
                <w:lang w:val="de-DE"/>
              </w:rPr>
              <w:t>Text-Korpus in tokens zerlegen</w:t>
            </w:r>
          </w:p>
        </w:tc>
        <w:tc>
          <w:tcPr>
            <w:tcW w:w="3118" w:type="dxa"/>
          </w:tcPr>
          <w:p w14:paraId="13DAA5BC" w14:textId="52C70930" w:rsidR="0033170B" w:rsidRPr="0010750A" w:rsidRDefault="00A0224E" w:rsidP="00BD5943">
            <w:pPr>
              <w:pStyle w:val="R"/>
              <w:widowControl w:val="0"/>
              <w:ind w:left="0"/>
              <w:rPr>
                <w:sz w:val="21"/>
                <w:szCs w:val="21"/>
              </w:rPr>
            </w:pPr>
            <w:r>
              <w:rPr>
                <w:sz w:val="21"/>
                <w:szCs w:val="21"/>
              </w:rPr>
              <w:t>s</w:t>
            </w:r>
            <w:r w:rsidR="0033170B" w:rsidRPr="0010750A">
              <w:rPr>
                <w:sz w:val="21"/>
                <w:szCs w:val="21"/>
              </w:rPr>
              <w:t>tep_tokenize(</w:t>
            </w:r>
            <w:r w:rsidR="00304D7F" w:rsidRPr="0010750A">
              <w:rPr>
                <w:rStyle w:val="RZchn"/>
                <w:sz w:val="21"/>
                <w:szCs w:val="21"/>
              </w:rPr>
              <w:t>text</w:t>
            </w:r>
            <w:r w:rsidR="0033170B" w:rsidRPr="0010750A">
              <w:rPr>
                <w:sz w:val="21"/>
                <w:szCs w:val="21"/>
              </w:rPr>
              <w:t>)</w:t>
            </w:r>
          </w:p>
        </w:tc>
        <w:tc>
          <w:tcPr>
            <w:tcW w:w="8080" w:type="dxa"/>
          </w:tcPr>
          <w:p w14:paraId="5869E7CE" w14:textId="77777777" w:rsidR="0033170B" w:rsidRDefault="00A0224E" w:rsidP="00BD5943">
            <w:pPr>
              <w:pStyle w:val="Textkrper"/>
              <w:widowControl w:val="0"/>
            </w:pPr>
            <w:r>
              <w:rPr>
                <w:sz w:val="21"/>
                <w:szCs w:val="21"/>
              </w:rPr>
              <w:t>Hinwei</w:t>
            </w:r>
            <w:r w:rsidR="00861978">
              <w:rPr>
                <w:sz w:val="21"/>
                <w:szCs w:val="21"/>
              </w:rPr>
              <w:t>se</w:t>
            </w:r>
            <w:r>
              <w:rPr>
                <w:sz w:val="21"/>
                <w:szCs w:val="21"/>
              </w:rPr>
              <w:t>:</w:t>
            </w:r>
            <w:r w:rsidR="00861978">
              <w:rPr>
                <w:sz w:val="21"/>
                <w:szCs w:val="21"/>
              </w:rPr>
              <w:t xml:space="preserve"> 1)</w:t>
            </w:r>
            <w:r>
              <w:rPr>
                <w:sz w:val="21"/>
                <w:szCs w:val="21"/>
              </w:rPr>
              <w:t xml:space="preserve"> Alle Text-preprep-Funktionen sind im </w:t>
            </w:r>
            <w:r w:rsidRPr="0010750A">
              <w:rPr>
                <w:rStyle w:val="TextkrperZchn"/>
                <w:sz w:val="21"/>
                <w:szCs w:val="21"/>
              </w:rPr>
              <w:t xml:space="preserve"> </w:t>
            </w:r>
            <w:r w:rsidRPr="0010750A">
              <w:rPr>
                <w:rStyle w:val="RZchn"/>
                <w:sz w:val="21"/>
                <w:szCs w:val="21"/>
              </w:rPr>
              <w:t>textrecipes</w:t>
            </w:r>
            <w:r>
              <w:rPr>
                <w:rStyle w:val="RZchn"/>
                <w:sz w:val="21"/>
                <w:szCs w:val="21"/>
              </w:rPr>
              <w:t xml:space="preserve"> </w:t>
            </w:r>
            <w:r w:rsidRPr="00A0224E">
              <w:t>package</w:t>
            </w:r>
          </w:p>
          <w:p w14:paraId="4614D891" w14:textId="1CFF8B83" w:rsidR="00861978" w:rsidRPr="00A0224E" w:rsidRDefault="00861978" w:rsidP="00BD5943">
            <w:pPr>
              <w:pStyle w:val="Textkrper"/>
              <w:widowControl w:val="0"/>
            </w:pPr>
            <w:r>
              <w:t xml:space="preserve">                2) Alle Werte lassen sich tunen</w:t>
            </w:r>
          </w:p>
        </w:tc>
      </w:tr>
      <w:tr w:rsidR="00A6068F" w:rsidRPr="000F4AFF" w14:paraId="074E2CEE" w14:textId="77777777" w:rsidTr="007F04A8">
        <w:trPr>
          <w:cantSplit/>
        </w:trPr>
        <w:tc>
          <w:tcPr>
            <w:tcW w:w="3227" w:type="dxa"/>
          </w:tcPr>
          <w:p w14:paraId="215DEC16" w14:textId="38F87826" w:rsidR="00A6068F" w:rsidRPr="0010750A" w:rsidRDefault="00A6068F" w:rsidP="00BD5943">
            <w:pPr>
              <w:pStyle w:val="Textkrper"/>
              <w:widowControl w:val="0"/>
              <w:rPr>
                <w:b/>
                <w:sz w:val="21"/>
                <w:szCs w:val="21"/>
              </w:rPr>
            </w:pPr>
            <w:r w:rsidRPr="0010750A">
              <w:rPr>
                <w:b/>
                <w:sz w:val="21"/>
                <w:szCs w:val="21"/>
              </w:rPr>
              <w:t xml:space="preserve">ngrams </w:t>
            </w:r>
            <w:r w:rsidR="00EE6710">
              <w:rPr>
                <w:b/>
                <w:sz w:val="21"/>
                <w:szCs w:val="21"/>
              </w:rPr>
              <w:t>berücksichtigen</w:t>
            </w:r>
          </w:p>
        </w:tc>
        <w:tc>
          <w:tcPr>
            <w:tcW w:w="3118" w:type="dxa"/>
          </w:tcPr>
          <w:p w14:paraId="6B809F87" w14:textId="77777777" w:rsidR="00A0224E" w:rsidRDefault="00A0224E" w:rsidP="00BD5943">
            <w:pPr>
              <w:pStyle w:val="Aufzhlung2"/>
              <w:numPr>
                <w:ilvl w:val="0"/>
                <w:numId w:val="0"/>
              </w:numPr>
              <w:spacing w:before="0"/>
              <w:rPr>
                <w:rStyle w:val="RZchn"/>
                <w:sz w:val="21"/>
                <w:szCs w:val="21"/>
              </w:rPr>
            </w:pPr>
            <w:r w:rsidRPr="00A0224E">
              <w:rPr>
                <w:rStyle w:val="RZchn"/>
                <w:sz w:val="21"/>
                <w:szCs w:val="21"/>
              </w:rPr>
              <w:t xml:space="preserve">step_ngram(text, </w:t>
            </w:r>
          </w:p>
          <w:p w14:paraId="04767DE7" w14:textId="77777777" w:rsidR="00A0224E" w:rsidRDefault="00A0224E" w:rsidP="00BD5943">
            <w:pPr>
              <w:pStyle w:val="Aufzhlung2"/>
              <w:numPr>
                <w:ilvl w:val="0"/>
                <w:numId w:val="0"/>
              </w:numPr>
              <w:spacing w:before="0"/>
              <w:rPr>
                <w:rStyle w:val="RZchn"/>
                <w:sz w:val="21"/>
                <w:szCs w:val="21"/>
              </w:rPr>
            </w:pPr>
            <w:r>
              <w:rPr>
                <w:rStyle w:val="RZchn"/>
                <w:sz w:val="21"/>
                <w:szCs w:val="21"/>
              </w:rPr>
              <w:t xml:space="preserve">  </w:t>
            </w:r>
            <w:r w:rsidRPr="00A0224E">
              <w:rPr>
                <w:rStyle w:val="RZchn"/>
                <w:sz w:val="21"/>
                <w:szCs w:val="21"/>
              </w:rPr>
              <w:t xml:space="preserve">num_tokens = 2, </w:t>
            </w:r>
            <w:r>
              <w:rPr>
                <w:rStyle w:val="RZchn"/>
                <w:sz w:val="21"/>
                <w:szCs w:val="21"/>
              </w:rPr>
              <w:t xml:space="preserve"> </w:t>
            </w:r>
          </w:p>
          <w:p w14:paraId="2B36D3AC" w14:textId="70B322D0" w:rsidR="00A6068F" w:rsidRPr="0010750A" w:rsidRDefault="00A0224E" w:rsidP="00BD5943">
            <w:pPr>
              <w:pStyle w:val="Aufzhlung2"/>
              <w:numPr>
                <w:ilvl w:val="0"/>
                <w:numId w:val="0"/>
              </w:numPr>
              <w:spacing w:before="0"/>
              <w:rPr>
                <w:rStyle w:val="RZchn"/>
                <w:sz w:val="21"/>
                <w:szCs w:val="21"/>
              </w:rPr>
            </w:pPr>
            <w:r>
              <w:rPr>
                <w:rStyle w:val="RZchn"/>
                <w:sz w:val="21"/>
                <w:szCs w:val="21"/>
              </w:rPr>
              <w:t xml:space="preserve">  </w:t>
            </w:r>
            <w:r w:rsidRPr="00A0224E">
              <w:rPr>
                <w:rStyle w:val="RZchn"/>
                <w:sz w:val="21"/>
                <w:szCs w:val="21"/>
              </w:rPr>
              <w:t>min_num_tokens = 2)</w:t>
            </w:r>
          </w:p>
        </w:tc>
        <w:tc>
          <w:tcPr>
            <w:tcW w:w="8080" w:type="dxa"/>
          </w:tcPr>
          <w:p w14:paraId="71633DFE" w14:textId="77777777" w:rsidR="00A6068F" w:rsidRPr="0010750A" w:rsidRDefault="00A6068F" w:rsidP="00BD5943">
            <w:pPr>
              <w:pStyle w:val="Textkrper"/>
              <w:widowControl w:val="0"/>
              <w:rPr>
                <w:sz w:val="21"/>
                <w:szCs w:val="21"/>
              </w:rPr>
            </w:pPr>
          </w:p>
        </w:tc>
      </w:tr>
      <w:tr w:rsidR="00A6068F" w:rsidRPr="0010750A" w14:paraId="2BB9735B" w14:textId="77777777" w:rsidTr="007F04A8">
        <w:trPr>
          <w:cantSplit/>
          <w:trHeight w:val="936"/>
        </w:trPr>
        <w:tc>
          <w:tcPr>
            <w:tcW w:w="3227" w:type="dxa"/>
          </w:tcPr>
          <w:p w14:paraId="1BABA6BD" w14:textId="5FCF8FD7" w:rsidR="00A6068F" w:rsidRPr="0010750A" w:rsidRDefault="00304D7F" w:rsidP="00BD5943">
            <w:pPr>
              <w:pStyle w:val="Textkrper"/>
              <w:widowControl w:val="0"/>
              <w:rPr>
                <w:b/>
                <w:sz w:val="21"/>
                <w:szCs w:val="21"/>
                <w:lang w:val="de-DE"/>
              </w:rPr>
            </w:pPr>
            <w:r w:rsidRPr="0010750A">
              <w:rPr>
                <w:b/>
                <w:sz w:val="21"/>
                <w:szCs w:val="21"/>
                <w:lang w:val="de-DE"/>
              </w:rPr>
              <w:t>Anzahl</w:t>
            </w:r>
            <w:r w:rsidR="00A6068F" w:rsidRPr="0010750A">
              <w:rPr>
                <w:b/>
                <w:sz w:val="21"/>
                <w:szCs w:val="21"/>
                <w:lang w:val="de-DE"/>
              </w:rPr>
              <w:t xml:space="preserve"> der benutz</w:t>
            </w:r>
            <w:r w:rsidRPr="0010750A">
              <w:rPr>
                <w:b/>
                <w:sz w:val="21"/>
                <w:szCs w:val="21"/>
                <w:lang w:val="de-DE"/>
              </w:rPr>
              <w:t>t</w:t>
            </w:r>
            <w:r w:rsidR="00A6068F" w:rsidRPr="0010750A">
              <w:rPr>
                <w:b/>
                <w:sz w:val="21"/>
                <w:szCs w:val="21"/>
                <w:lang w:val="de-DE"/>
              </w:rPr>
              <w:t xml:space="preserve">en Tokens </w:t>
            </w:r>
            <w:r w:rsidR="00861978">
              <w:rPr>
                <w:b/>
                <w:sz w:val="21"/>
                <w:szCs w:val="21"/>
                <w:lang w:val="de-DE"/>
              </w:rPr>
              <w:t>bestimmen</w:t>
            </w:r>
          </w:p>
        </w:tc>
        <w:tc>
          <w:tcPr>
            <w:tcW w:w="3118" w:type="dxa"/>
          </w:tcPr>
          <w:p w14:paraId="19B8847B" w14:textId="4C86040C" w:rsidR="00A6068F" w:rsidRPr="0010750A" w:rsidRDefault="00A6068F" w:rsidP="00BD5943">
            <w:pPr>
              <w:pStyle w:val="R"/>
              <w:widowControl w:val="0"/>
              <w:ind w:left="0"/>
              <w:rPr>
                <w:sz w:val="21"/>
                <w:szCs w:val="21"/>
              </w:rPr>
            </w:pPr>
            <w:r w:rsidRPr="0010750A">
              <w:rPr>
                <w:sz w:val="21"/>
                <w:szCs w:val="21"/>
              </w:rPr>
              <w:t>step_tokenfilter(</w:t>
            </w:r>
          </w:p>
          <w:p w14:paraId="797A4D4B" w14:textId="77777777" w:rsidR="00A6068F" w:rsidRPr="0010750A" w:rsidRDefault="00A6068F" w:rsidP="00BD5943">
            <w:pPr>
              <w:pStyle w:val="R"/>
              <w:widowControl w:val="0"/>
              <w:ind w:left="0"/>
              <w:rPr>
                <w:sz w:val="21"/>
                <w:szCs w:val="21"/>
              </w:rPr>
            </w:pPr>
            <w:r w:rsidRPr="0010750A">
              <w:rPr>
                <w:sz w:val="21"/>
                <w:szCs w:val="21"/>
              </w:rPr>
              <w:t xml:space="preserve">   text, </w:t>
            </w:r>
          </w:p>
          <w:p w14:paraId="23285423" w14:textId="73B7EC34" w:rsidR="00A6068F" w:rsidRPr="0010750A" w:rsidRDefault="00A6068F" w:rsidP="00BD5943">
            <w:pPr>
              <w:pStyle w:val="R"/>
              <w:widowControl w:val="0"/>
              <w:ind w:left="0"/>
              <w:rPr>
                <w:rStyle w:val="RZchn"/>
                <w:sz w:val="21"/>
                <w:szCs w:val="21"/>
              </w:rPr>
            </w:pPr>
            <w:r w:rsidRPr="0010750A">
              <w:rPr>
                <w:sz w:val="21"/>
                <w:szCs w:val="21"/>
              </w:rPr>
              <w:t xml:space="preserve">   max_tokens =</w:t>
            </w:r>
            <w:r w:rsidR="00861978">
              <w:rPr>
                <w:sz w:val="21"/>
                <w:szCs w:val="21"/>
              </w:rPr>
              <w:t>1000</w:t>
            </w:r>
            <w:r w:rsidRPr="0010750A">
              <w:rPr>
                <w:sz w:val="21"/>
                <w:szCs w:val="21"/>
              </w:rPr>
              <w:t>)</w:t>
            </w:r>
          </w:p>
        </w:tc>
        <w:tc>
          <w:tcPr>
            <w:tcW w:w="8080" w:type="dxa"/>
          </w:tcPr>
          <w:p w14:paraId="5D309463" w14:textId="77777777" w:rsidR="00A6068F" w:rsidRPr="0010750A" w:rsidRDefault="00A6068F" w:rsidP="00BD5943">
            <w:pPr>
              <w:pStyle w:val="Textkrper"/>
              <w:widowControl w:val="0"/>
              <w:rPr>
                <w:sz w:val="21"/>
                <w:szCs w:val="21"/>
              </w:rPr>
            </w:pPr>
          </w:p>
        </w:tc>
      </w:tr>
      <w:tr w:rsidR="00A6068F" w:rsidRPr="0010750A" w14:paraId="3DFB2B06" w14:textId="77777777" w:rsidTr="007F04A8">
        <w:trPr>
          <w:cantSplit/>
        </w:trPr>
        <w:tc>
          <w:tcPr>
            <w:tcW w:w="3227" w:type="dxa"/>
          </w:tcPr>
          <w:p w14:paraId="1B74127E" w14:textId="68B64790" w:rsidR="00A6068F" w:rsidRPr="0010750A" w:rsidRDefault="00A6068F" w:rsidP="00BD5943">
            <w:pPr>
              <w:pStyle w:val="Textkrper"/>
              <w:widowControl w:val="0"/>
              <w:rPr>
                <w:b/>
                <w:sz w:val="21"/>
                <w:szCs w:val="21"/>
              </w:rPr>
            </w:pPr>
            <w:r w:rsidRPr="0010750A">
              <w:rPr>
                <w:b/>
                <w:sz w:val="21"/>
                <w:szCs w:val="21"/>
              </w:rPr>
              <w:t>Tokens gewichten</w:t>
            </w:r>
          </w:p>
        </w:tc>
        <w:tc>
          <w:tcPr>
            <w:tcW w:w="3118" w:type="dxa"/>
          </w:tcPr>
          <w:p w14:paraId="4EF62DB6" w14:textId="5A6D6484" w:rsidR="00A6068F" w:rsidRPr="0010750A" w:rsidRDefault="00A6068F" w:rsidP="00BD5943">
            <w:pPr>
              <w:pStyle w:val="Aufzhlung"/>
              <w:widowControl w:val="0"/>
              <w:numPr>
                <w:ilvl w:val="0"/>
                <w:numId w:val="0"/>
              </w:numPr>
              <w:spacing w:before="0"/>
              <w:ind w:left="360" w:hanging="360"/>
              <w:rPr>
                <w:sz w:val="21"/>
                <w:szCs w:val="21"/>
              </w:rPr>
            </w:pPr>
            <w:r w:rsidRPr="0010750A">
              <w:rPr>
                <w:rStyle w:val="RZchn"/>
                <w:sz w:val="21"/>
                <w:szCs w:val="21"/>
              </w:rPr>
              <w:t>step_tfidf(</w:t>
            </w:r>
            <w:r w:rsidR="00304D7F" w:rsidRPr="0010750A">
              <w:rPr>
                <w:rStyle w:val="RZchn"/>
                <w:sz w:val="21"/>
                <w:szCs w:val="21"/>
              </w:rPr>
              <w:t>text</w:t>
            </w:r>
            <w:r w:rsidRPr="0010750A">
              <w:rPr>
                <w:rStyle w:val="RZchn"/>
                <w:sz w:val="21"/>
                <w:szCs w:val="21"/>
              </w:rPr>
              <w:t>)</w:t>
            </w:r>
          </w:p>
        </w:tc>
        <w:tc>
          <w:tcPr>
            <w:tcW w:w="8080" w:type="dxa"/>
          </w:tcPr>
          <w:p w14:paraId="554472F6" w14:textId="148860B4" w:rsidR="00A6068F" w:rsidRPr="0010750A" w:rsidRDefault="003F7F07" w:rsidP="00BD5943">
            <w:pPr>
              <w:pStyle w:val="Textkrper"/>
              <w:widowControl w:val="0"/>
              <w:rPr>
                <w:sz w:val="21"/>
                <w:szCs w:val="21"/>
                <w:lang w:val="de-DE"/>
              </w:rPr>
            </w:pPr>
            <w:r w:rsidRPr="0010750A">
              <w:rPr>
                <w:sz w:val="21"/>
                <w:szCs w:val="21"/>
                <w:lang w:val="de-DE"/>
              </w:rPr>
              <w:t>Gewichtet die tokens gemäß ihrer “uniqueness” (siehe Bigfoot video)</w:t>
            </w:r>
            <w:r w:rsidR="00202358" w:rsidRPr="0010750A">
              <w:rPr>
                <w:sz w:val="21"/>
                <w:szCs w:val="21"/>
                <w:lang w:val="de-DE"/>
              </w:rPr>
              <w:t>. Dies bewirkt, dass die DTM aus den tf-idf-Werten besteht und nich aus dem N des Worts</w:t>
            </w:r>
          </w:p>
        </w:tc>
      </w:tr>
      <w:tr w:rsidR="00955C41" w:rsidRPr="0010750A" w14:paraId="65F9446C" w14:textId="77777777" w:rsidTr="007F04A8">
        <w:trPr>
          <w:cantSplit/>
        </w:trPr>
        <w:tc>
          <w:tcPr>
            <w:tcW w:w="3227" w:type="dxa"/>
          </w:tcPr>
          <w:p w14:paraId="3C9D00EB" w14:textId="09B29374" w:rsidR="00955C41" w:rsidRPr="007E0BE7" w:rsidRDefault="00955C41" w:rsidP="00BD5943">
            <w:pPr>
              <w:pStyle w:val="Textkrper"/>
              <w:widowControl w:val="0"/>
              <w:rPr>
                <w:b/>
                <w:sz w:val="21"/>
                <w:szCs w:val="21"/>
                <w:lang w:val="de-DE"/>
              </w:rPr>
            </w:pPr>
            <w:r>
              <w:rPr>
                <w:b/>
                <w:sz w:val="21"/>
                <w:szCs w:val="21"/>
                <w:lang w:val="de-DE"/>
              </w:rPr>
              <w:t>Stopwords entfernen</w:t>
            </w:r>
          </w:p>
        </w:tc>
        <w:tc>
          <w:tcPr>
            <w:tcW w:w="3118" w:type="dxa"/>
          </w:tcPr>
          <w:p w14:paraId="6E3904C5" w14:textId="36413FE0" w:rsidR="00955C41" w:rsidRPr="0010750A" w:rsidRDefault="00955C41" w:rsidP="00BD5943">
            <w:pPr>
              <w:pStyle w:val="Aufzhlung"/>
              <w:widowControl w:val="0"/>
              <w:numPr>
                <w:ilvl w:val="0"/>
                <w:numId w:val="0"/>
              </w:numPr>
              <w:spacing w:before="0"/>
              <w:ind w:left="360" w:hanging="360"/>
              <w:rPr>
                <w:rStyle w:val="RZchn"/>
                <w:sz w:val="21"/>
                <w:szCs w:val="21"/>
              </w:rPr>
            </w:pPr>
            <w:r w:rsidRPr="00955C41">
              <w:rPr>
                <w:rStyle w:val="RZchn"/>
                <w:sz w:val="21"/>
                <w:szCs w:val="21"/>
              </w:rPr>
              <w:t>step_stopwords(text)</w:t>
            </w:r>
          </w:p>
        </w:tc>
        <w:tc>
          <w:tcPr>
            <w:tcW w:w="8080" w:type="dxa"/>
          </w:tcPr>
          <w:p w14:paraId="1C78EBC2" w14:textId="77777777" w:rsidR="00955C41" w:rsidRPr="007E0BE7" w:rsidRDefault="00955C41" w:rsidP="00BD5943">
            <w:pPr>
              <w:pStyle w:val="Textkrper"/>
              <w:widowControl w:val="0"/>
              <w:tabs>
                <w:tab w:val="left" w:pos="945"/>
              </w:tabs>
              <w:rPr>
                <w:sz w:val="21"/>
                <w:szCs w:val="21"/>
                <w:lang w:val="de-DE"/>
              </w:rPr>
            </w:pPr>
          </w:p>
        </w:tc>
      </w:tr>
      <w:tr w:rsidR="00433111" w:rsidRPr="0010750A" w14:paraId="475BC7E1" w14:textId="77777777" w:rsidTr="007F04A8">
        <w:trPr>
          <w:cantSplit/>
        </w:trPr>
        <w:tc>
          <w:tcPr>
            <w:tcW w:w="3227" w:type="dxa"/>
          </w:tcPr>
          <w:p w14:paraId="74927CDA" w14:textId="6C76E74C" w:rsidR="00433111" w:rsidRDefault="00433111" w:rsidP="00BD5943">
            <w:pPr>
              <w:pStyle w:val="Textkrper"/>
              <w:widowControl w:val="0"/>
              <w:rPr>
                <w:b/>
                <w:sz w:val="21"/>
                <w:szCs w:val="21"/>
                <w:lang w:val="de-DE"/>
              </w:rPr>
            </w:pPr>
            <w:r>
              <w:rPr>
                <w:b/>
                <w:sz w:val="21"/>
                <w:szCs w:val="21"/>
                <w:lang w:val="de-DE"/>
              </w:rPr>
              <w:t>Textfeautures extrahieren</w:t>
            </w:r>
          </w:p>
        </w:tc>
        <w:tc>
          <w:tcPr>
            <w:tcW w:w="3118" w:type="dxa"/>
          </w:tcPr>
          <w:p w14:paraId="32CC9D53" w14:textId="088ABCAB" w:rsidR="00433111" w:rsidRPr="00955C41" w:rsidRDefault="00433111" w:rsidP="00BD5943">
            <w:pPr>
              <w:pStyle w:val="Aufzhlung"/>
              <w:widowControl w:val="0"/>
              <w:numPr>
                <w:ilvl w:val="0"/>
                <w:numId w:val="0"/>
              </w:numPr>
              <w:spacing w:before="0"/>
              <w:ind w:left="360" w:hanging="360"/>
              <w:rPr>
                <w:rStyle w:val="RZchn"/>
                <w:sz w:val="21"/>
                <w:szCs w:val="21"/>
              </w:rPr>
            </w:pPr>
            <w:r>
              <w:rPr>
                <w:rStyle w:val="RZchn"/>
                <w:sz w:val="21"/>
                <w:szCs w:val="21"/>
              </w:rPr>
              <w:t>step_textfeature(text)</w:t>
            </w:r>
          </w:p>
        </w:tc>
        <w:tc>
          <w:tcPr>
            <w:tcW w:w="8080" w:type="dxa"/>
          </w:tcPr>
          <w:p w14:paraId="6EBC42CE" w14:textId="38C06AD5" w:rsidR="00433111" w:rsidRPr="007E0BE7" w:rsidRDefault="00433111" w:rsidP="00BD5943">
            <w:pPr>
              <w:pStyle w:val="Textkrper"/>
              <w:widowControl w:val="0"/>
              <w:tabs>
                <w:tab w:val="left" w:pos="945"/>
              </w:tabs>
              <w:rPr>
                <w:sz w:val="21"/>
                <w:szCs w:val="21"/>
                <w:lang w:val="de-DE"/>
              </w:rPr>
            </w:pPr>
            <w:r>
              <w:rPr>
                <w:sz w:val="21"/>
                <w:szCs w:val="21"/>
                <w:lang w:val="de-DE"/>
              </w:rPr>
              <w:t xml:space="preserve">Extrahiert </w:t>
            </w:r>
            <w:r w:rsidR="00861978">
              <w:rPr>
                <w:sz w:val="21"/>
                <w:szCs w:val="21"/>
                <w:lang w:val="de-DE"/>
              </w:rPr>
              <w:t xml:space="preserve">20 </w:t>
            </w:r>
            <w:r>
              <w:rPr>
                <w:sz w:val="21"/>
                <w:szCs w:val="21"/>
                <w:lang w:val="de-DE"/>
              </w:rPr>
              <w:t>features (z.B. Anz</w:t>
            </w:r>
            <w:r w:rsidR="00861978">
              <w:rPr>
                <w:sz w:val="21"/>
                <w:szCs w:val="21"/>
                <w:lang w:val="de-DE"/>
              </w:rPr>
              <w:t>a</w:t>
            </w:r>
            <w:r>
              <w:rPr>
                <w:sz w:val="21"/>
                <w:szCs w:val="21"/>
                <w:lang w:val="de-DE"/>
              </w:rPr>
              <w:t>hl der Worte bis hin zu 4 verschiedenen Sentiment scores). Im Gegensatz zur textfeature</w:t>
            </w:r>
          </w:p>
        </w:tc>
      </w:tr>
      <w:tr w:rsidR="00EE6710" w:rsidRPr="0010750A" w14:paraId="255D2033" w14:textId="77777777" w:rsidTr="007F04A8">
        <w:trPr>
          <w:cantSplit/>
        </w:trPr>
        <w:tc>
          <w:tcPr>
            <w:tcW w:w="3227" w:type="dxa"/>
          </w:tcPr>
          <w:p w14:paraId="08975A7B" w14:textId="3BE6C602" w:rsidR="00EE6710" w:rsidRDefault="00641C8A" w:rsidP="00BD5943">
            <w:pPr>
              <w:pStyle w:val="Textkrper"/>
              <w:widowControl w:val="0"/>
              <w:rPr>
                <w:b/>
                <w:sz w:val="21"/>
                <w:szCs w:val="21"/>
                <w:lang w:val="de-DE"/>
              </w:rPr>
            </w:pPr>
            <w:r>
              <w:rPr>
                <w:b/>
                <w:sz w:val="21"/>
                <w:szCs w:val="21"/>
                <w:lang w:val="de-DE"/>
              </w:rPr>
              <w:t xml:space="preserve">Word embedding </w:t>
            </w:r>
            <w:r w:rsidR="00EE6710">
              <w:rPr>
                <w:b/>
                <w:sz w:val="21"/>
                <w:szCs w:val="21"/>
                <w:lang w:val="de-DE"/>
              </w:rPr>
              <w:t>Dimensionen extrahieren</w:t>
            </w:r>
          </w:p>
        </w:tc>
        <w:tc>
          <w:tcPr>
            <w:tcW w:w="3118" w:type="dxa"/>
          </w:tcPr>
          <w:p w14:paraId="3176E325" w14:textId="51CE66E8" w:rsidR="00EE6710" w:rsidRDefault="00EE6710" w:rsidP="00BD5943">
            <w:pPr>
              <w:pStyle w:val="Aufzhlung"/>
              <w:widowControl w:val="0"/>
              <w:numPr>
                <w:ilvl w:val="0"/>
                <w:numId w:val="0"/>
              </w:numPr>
              <w:spacing w:before="0"/>
              <w:ind w:left="360" w:hanging="360"/>
              <w:rPr>
                <w:rStyle w:val="RZchn"/>
                <w:sz w:val="21"/>
                <w:szCs w:val="21"/>
              </w:rPr>
            </w:pPr>
            <w:r w:rsidRPr="00EE6710">
              <w:rPr>
                <w:rStyle w:val="RZchn"/>
                <w:sz w:val="21"/>
                <w:szCs w:val="21"/>
              </w:rPr>
              <w:t>step_word2vec</w:t>
            </w:r>
            <w:r>
              <w:rPr>
                <w:rStyle w:val="RZchn"/>
                <w:sz w:val="21"/>
                <w:szCs w:val="21"/>
              </w:rPr>
              <w:t>(text)</w:t>
            </w:r>
          </w:p>
        </w:tc>
        <w:tc>
          <w:tcPr>
            <w:tcW w:w="8080" w:type="dxa"/>
          </w:tcPr>
          <w:p w14:paraId="3A2D3541" w14:textId="77777777" w:rsidR="00EE6710" w:rsidRDefault="00EE6710" w:rsidP="00BD5943">
            <w:pPr>
              <w:pStyle w:val="Textkrper"/>
              <w:widowControl w:val="0"/>
              <w:tabs>
                <w:tab w:val="left" w:pos="945"/>
              </w:tabs>
              <w:rPr>
                <w:sz w:val="21"/>
                <w:szCs w:val="21"/>
                <w:lang w:val="de-DE"/>
              </w:rPr>
            </w:pPr>
            <w:r>
              <w:rPr>
                <w:sz w:val="21"/>
                <w:szCs w:val="21"/>
                <w:lang w:val="de-DE"/>
              </w:rPr>
              <w:t xml:space="preserve">Mit size kann die Anzahl der Dimensionen festgelegt werden. Default ist </w:t>
            </w:r>
            <w:r w:rsidR="00641C8A">
              <w:rPr>
                <w:sz w:val="21"/>
                <w:szCs w:val="21"/>
                <w:lang w:val="de-DE"/>
              </w:rPr>
              <w:t>1</w:t>
            </w:r>
            <w:r>
              <w:rPr>
                <w:sz w:val="21"/>
                <w:szCs w:val="21"/>
                <w:lang w:val="de-DE"/>
              </w:rPr>
              <w:t xml:space="preserve">0. </w:t>
            </w:r>
            <w:r w:rsidR="00641C8A">
              <w:rPr>
                <w:sz w:val="21"/>
                <w:szCs w:val="21"/>
                <w:lang w:val="de-DE"/>
              </w:rPr>
              <w:t xml:space="preserve">Eine alternative Anzahl kann mit </w:t>
            </w:r>
            <w:r w:rsidR="00641C8A" w:rsidRPr="00641C8A">
              <w:rPr>
                <w:rStyle w:val="RZchn"/>
                <w:sz w:val="21"/>
                <w:szCs w:val="21"/>
              </w:rPr>
              <w:t>num_topics</w:t>
            </w:r>
            <w:r w:rsidR="00641C8A">
              <w:rPr>
                <w:sz w:val="21"/>
                <w:szCs w:val="21"/>
                <w:lang w:val="de-DE"/>
              </w:rPr>
              <w:t xml:space="preserve"> gehält werden.</w:t>
            </w:r>
          </w:p>
          <w:p w14:paraId="38F4E0B4" w14:textId="1E663522" w:rsidR="00641C8A" w:rsidRDefault="00641C8A" w:rsidP="00BD5943">
            <w:pPr>
              <w:pStyle w:val="Textkrper"/>
              <w:widowControl w:val="0"/>
              <w:tabs>
                <w:tab w:val="left" w:pos="945"/>
              </w:tabs>
              <w:rPr>
                <w:sz w:val="21"/>
                <w:szCs w:val="21"/>
                <w:lang w:val="de-DE"/>
              </w:rPr>
            </w:pPr>
            <w:r>
              <w:rPr>
                <w:sz w:val="21"/>
                <w:szCs w:val="21"/>
                <w:lang w:val="de-DE"/>
              </w:rPr>
              <w:t xml:space="preserve">Achung: Man kann das Modell nur entweder nach einer word-count-Methode trainieren (inkl. TF-IDF-Gewichtung) oder nach den Dimensionen. In dem Moment, wo man die Dimensionen extrahiert, gibt es in den Daten keinen Text mehr. Allerdings kann man vorher tokenizing, stopword-removal  </w:t>
            </w:r>
          </w:p>
        </w:tc>
      </w:tr>
      <w:tr w:rsidR="00EE6710" w:rsidRPr="0010750A" w14:paraId="7C59F23E" w14:textId="77777777" w:rsidTr="007F04A8">
        <w:trPr>
          <w:cantSplit/>
        </w:trPr>
        <w:tc>
          <w:tcPr>
            <w:tcW w:w="3227" w:type="dxa"/>
          </w:tcPr>
          <w:p w14:paraId="6D91ECBC" w14:textId="5F61E3C7" w:rsidR="00EE6710" w:rsidRDefault="00861978" w:rsidP="00BD5943">
            <w:pPr>
              <w:pStyle w:val="Textkrper"/>
              <w:widowControl w:val="0"/>
              <w:rPr>
                <w:b/>
                <w:sz w:val="21"/>
                <w:szCs w:val="21"/>
                <w:lang w:val="de-DE"/>
              </w:rPr>
            </w:pPr>
            <w:r>
              <w:rPr>
                <w:b/>
                <w:sz w:val="21"/>
                <w:szCs w:val="21"/>
                <w:lang w:val="de-DE"/>
              </w:rPr>
              <w:t>Stemming</w:t>
            </w:r>
          </w:p>
        </w:tc>
        <w:tc>
          <w:tcPr>
            <w:tcW w:w="3118" w:type="dxa"/>
          </w:tcPr>
          <w:p w14:paraId="1233ED4C" w14:textId="2F0D2313" w:rsidR="00EE6710" w:rsidRPr="00EE6710" w:rsidRDefault="00861978" w:rsidP="00BD5943">
            <w:pPr>
              <w:pStyle w:val="Aufzhlung"/>
              <w:widowControl w:val="0"/>
              <w:numPr>
                <w:ilvl w:val="0"/>
                <w:numId w:val="0"/>
              </w:numPr>
              <w:spacing w:before="0"/>
              <w:ind w:left="360" w:hanging="360"/>
              <w:rPr>
                <w:rStyle w:val="RZchn"/>
                <w:sz w:val="21"/>
                <w:szCs w:val="21"/>
              </w:rPr>
            </w:pPr>
            <w:r>
              <w:rPr>
                <w:rStyle w:val="RZchn"/>
                <w:sz w:val="21"/>
                <w:szCs w:val="21"/>
              </w:rPr>
              <w:t>step_stem(text)</w:t>
            </w:r>
          </w:p>
        </w:tc>
        <w:tc>
          <w:tcPr>
            <w:tcW w:w="8080" w:type="dxa"/>
          </w:tcPr>
          <w:p w14:paraId="6D233FF8" w14:textId="77777777" w:rsidR="00EE6710" w:rsidRDefault="00EE6710" w:rsidP="00BD5943">
            <w:pPr>
              <w:pStyle w:val="Textkrper"/>
              <w:widowControl w:val="0"/>
              <w:tabs>
                <w:tab w:val="left" w:pos="945"/>
              </w:tabs>
              <w:rPr>
                <w:sz w:val="21"/>
                <w:szCs w:val="21"/>
                <w:lang w:val="de-DE"/>
              </w:rPr>
            </w:pPr>
          </w:p>
        </w:tc>
      </w:tr>
    </w:tbl>
    <w:p w14:paraId="7318E2A4" w14:textId="6BBB3D44" w:rsidR="001806B8" w:rsidRDefault="001806B8" w:rsidP="00452111">
      <w:pPr>
        <w:pStyle w:val="Textkrper"/>
        <w:rPr>
          <w:lang w:val="de-DE"/>
        </w:rPr>
      </w:pPr>
    </w:p>
    <w:p w14:paraId="65094A43" w14:textId="77777777" w:rsidR="007F04A8" w:rsidRDefault="007F04A8" w:rsidP="007F04A8">
      <w:pPr>
        <w:pStyle w:val="Aufzhlung"/>
        <w:numPr>
          <w:ilvl w:val="0"/>
          <w:numId w:val="0"/>
        </w:numPr>
        <w:rPr>
          <w:b/>
        </w:rPr>
      </w:pPr>
    </w:p>
    <w:p w14:paraId="1F323396" w14:textId="77777777" w:rsidR="007F04A8" w:rsidRDefault="007F04A8" w:rsidP="007F04A8">
      <w:pPr>
        <w:pStyle w:val="Aufzhlung"/>
        <w:numPr>
          <w:ilvl w:val="0"/>
          <w:numId w:val="0"/>
        </w:numPr>
        <w:rPr>
          <w:b/>
        </w:rPr>
      </w:pPr>
    </w:p>
    <w:p w14:paraId="0668D8B8" w14:textId="77777777" w:rsidR="007F04A8" w:rsidRDefault="007F04A8" w:rsidP="007F04A8">
      <w:pPr>
        <w:pStyle w:val="Aufzhlung"/>
        <w:numPr>
          <w:ilvl w:val="0"/>
          <w:numId w:val="0"/>
        </w:numPr>
        <w:rPr>
          <w:b/>
        </w:rPr>
      </w:pPr>
    </w:p>
    <w:p w14:paraId="58628637" w14:textId="77777777" w:rsidR="007F04A8" w:rsidRDefault="007F04A8" w:rsidP="007F04A8">
      <w:pPr>
        <w:pStyle w:val="Aufzhlung"/>
        <w:numPr>
          <w:ilvl w:val="0"/>
          <w:numId w:val="0"/>
        </w:numPr>
        <w:rPr>
          <w:b/>
        </w:rPr>
      </w:pPr>
    </w:p>
    <w:p w14:paraId="5B3BCA66" w14:textId="77777777" w:rsidR="007F04A8" w:rsidRDefault="007F04A8" w:rsidP="007F04A8">
      <w:pPr>
        <w:pStyle w:val="Aufzhlung"/>
        <w:numPr>
          <w:ilvl w:val="0"/>
          <w:numId w:val="0"/>
        </w:numPr>
        <w:ind w:left="360"/>
        <w:rPr>
          <w:b/>
        </w:rPr>
      </w:pPr>
    </w:p>
    <w:p w14:paraId="266E7B4A" w14:textId="77777777" w:rsidR="007F04A8" w:rsidRDefault="007F04A8" w:rsidP="007F04A8">
      <w:pPr>
        <w:pStyle w:val="Aufzhlung"/>
        <w:numPr>
          <w:ilvl w:val="0"/>
          <w:numId w:val="0"/>
        </w:numPr>
        <w:ind w:left="360"/>
        <w:rPr>
          <w:b/>
        </w:rPr>
      </w:pPr>
    </w:p>
    <w:p w14:paraId="773C138E" w14:textId="77777777" w:rsidR="007F04A8" w:rsidRDefault="007F04A8" w:rsidP="007F04A8">
      <w:pPr>
        <w:pStyle w:val="Aufzhlung"/>
        <w:numPr>
          <w:ilvl w:val="0"/>
          <w:numId w:val="0"/>
        </w:numPr>
        <w:ind w:left="360"/>
        <w:rPr>
          <w:b/>
        </w:rPr>
      </w:pPr>
    </w:p>
    <w:p w14:paraId="066C3325" w14:textId="77777777" w:rsidR="007F04A8" w:rsidRDefault="007F04A8" w:rsidP="007F04A8">
      <w:pPr>
        <w:pStyle w:val="Aufzhlung"/>
        <w:numPr>
          <w:ilvl w:val="0"/>
          <w:numId w:val="0"/>
        </w:numPr>
        <w:ind w:left="360"/>
        <w:rPr>
          <w:b/>
        </w:rPr>
      </w:pPr>
    </w:p>
    <w:p w14:paraId="5CC25558" w14:textId="77777777" w:rsidR="007F04A8" w:rsidRDefault="007F04A8" w:rsidP="007F04A8">
      <w:pPr>
        <w:pStyle w:val="Aufzhlung"/>
        <w:numPr>
          <w:ilvl w:val="0"/>
          <w:numId w:val="0"/>
        </w:numPr>
        <w:ind w:left="360"/>
        <w:rPr>
          <w:b/>
        </w:rPr>
      </w:pPr>
    </w:p>
    <w:p w14:paraId="3FB79CB1" w14:textId="77777777" w:rsidR="007F04A8" w:rsidRDefault="007F04A8" w:rsidP="007F04A8">
      <w:pPr>
        <w:pStyle w:val="Aufzhlung"/>
        <w:numPr>
          <w:ilvl w:val="0"/>
          <w:numId w:val="0"/>
        </w:numPr>
        <w:ind w:left="360"/>
        <w:rPr>
          <w:b/>
        </w:rPr>
      </w:pPr>
    </w:p>
    <w:p w14:paraId="2FFBC6E2" w14:textId="77777777" w:rsidR="007F04A8" w:rsidRDefault="007F04A8" w:rsidP="007F04A8">
      <w:pPr>
        <w:pStyle w:val="Aufzhlung"/>
        <w:numPr>
          <w:ilvl w:val="0"/>
          <w:numId w:val="0"/>
        </w:numPr>
        <w:ind w:left="360"/>
        <w:rPr>
          <w:b/>
        </w:rPr>
      </w:pPr>
    </w:p>
    <w:p w14:paraId="47B70AC8" w14:textId="77777777" w:rsidR="007F04A8" w:rsidRDefault="007F04A8" w:rsidP="007F04A8">
      <w:pPr>
        <w:pStyle w:val="Aufzhlung"/>
        <w:numPr>
          <w:ilvl w:val="0"/>
          <w:numId w:val="0"/>
        </w:numPr>
        <w:ind w:left="360"/>
        <w:rPr>
          <w:b/>
        </w:rPr>
      </w:pPr>
    </w:p>
    <w:p w14:paraId="26F1296C" w14:textId="77777777" w:rsidR="007F04A8" w:rsidRDefault="007F04A8" w:rsidP="007F04A8">
      <w:pPr>
        <w:pStyle w:val="Aufzhlung"/>
        <w:numPr>
          <w:ilvl w:val="0"/>
          <w:numId w:val="0"/>
        </w:numPr>
        <w:rPr>
          <w:b/>
        </w:rPr>
      </w:pPr>
    </w:p>
    <w:p w14:paraId="172CFB1E" w14:textId="0E6670ED" w:rsidR="009037E8" w:rsidRDefault="009037E8" w:rsidP="00452111">
      <w:pPr>
        <w:pStyle w:val="Textkrper"/>
        <w:rPr>
          <w:lang w:val="de-DE"/>
        </w:rPr>
      </w:pPr>
    </w:p>
    <w:p w14:paraId="6F640BD0" w14:textId="77777777" w:rsidR="00CD0C32" w:rsidRDefault="00CD0C32" w:rsidP="00452111">
      <w:pPr>
        <w:pStyle w:val="Textkrper"/>
        <w:rPr>
          <w:lang w:val="de-DE"/>
        </w:rPr>
      </w:pPr>
    </w:p>
    <w:p w14:paraId="5DE2D2DC" w14:textId="77777777" w:rsidR="007F04A8" w:rsidRDefault="007F04A8">
      <w:pPr>
        <w:rPr>
          <w:b/>
        </w:rPr>
        <w:sectPr w:rsidR="007F04A8" w:rsidSect="00C30093">
          <w:pgSz w:w="16838" w:h="11906" w:orient="landscape"/>
          <w:pgMar w:top="1259" w:right="1440" w:bottom="1106" w:left="1440" w:header="709" w:footer="709" w:gutter="0"/>
          <w:cols w:space="708"/>
          <w:docGrid w:linePitch="360"/>
        </w:sectPr>
      </w:pPr>
      <w:r>
        <w:rPr>
          <w:b/>
        </w:rPr>
        <w:br w:type="page"/>
      </w:r>
    </w:p>
    <w:p w14:paraId="41F80836" w14:textId="77777777" w:rsidR="007F04A8" w:rsidRPr="007F04A8" w:rsidRDefault="007F04A8" w:rsidP="007F04A8">
      <w:pPr>
        <w:pStyle w:val="Aufzhlung"/>
      </w:pPr>
      <w:r w:rsidRPr="007F04A8">
        <w:lastRenderedPageBreak/>
        <w:t>Var</w:t>
      </w:r>
      <w:r>
        <w:t>i</w:t>
      </w:r>
      <w:r w:rsidRPr="007F04A8">
        <w:t>ablen kann man in Gruppen</w:t>
      </w:r>
      <w:r>
        <w:t xml:space="preserve"> ansprechen</w:t>
      </w:r>
    </w:p>
    <w:p w14:paraId="7E822B52" w14:textId="77777777" w:rsidR="007F04A8" w:rsidRPr="009037E8" w:rsidRDefault="007F04A8" w:rsidP="007F04A8">
      <w:pPr>
        <w:pStyle w:val="Aufzhlung"/>
        <w:numPr>
          <w:ilvl w:val="1"/>
          <w:numId w:val="1"/>
        </w:numPr>
        <w:rPr>
          <w:rStyle w:val="RZchn"/>
          <w:sz w:val="20"/>
          <w:szCs w:val="20"/>
        </w:rPr>
      </w:pPr>
      <w:r w:rsidRPr="009037E8">
        <w:rPr>
          <w:rStyle w:val="RZchn"/>
          <w:sz w:val="20"/>
          <w:szCs w:val="20"/>
        </w:rPr>
        <w:t>all_predictors</w:t>
      </w:r>
      <w:r>
        <w:rPr>
          <w:rStyle w:val="RZchn"/>
          <w:sz w:val="20"/>
          <w:szCs w:val="20"/>
        </w:rPr>
        <w:t>()</w:t>
      </w:r>
    </w:p>
    <w:p w14:paraId="62C4D954" w14:textId="77777777" w:rsidR="007F04A8" w:rsidRPr="009037E8" w:rsidRDefault="007F04A8" w:rsidP="007F04A8">
      <w:pPr>
        <w:pStyle w:val="Aufzhlung"/>
        <w:numPr>
          <w:ilvl w:val="1"/>
          <w:numId w:val="1"/>
        </w:numPr>
        <w:rPr>
          <w:rStyle w:val="RZchn"/>
          <w:sz w:val="20"/>
          <w:szCs w:val="20"/>
        </w:rPr>
      </w:pPr>
      <w:r w:rsidRPr="009037E8">
        <w:rPr>
          <w:rStyle w:val="RZchn"/>
          <w:sz w:val="20"/>
          <w:szCs w:val="20"/>
        </w:rPr>
        <w:t>all_outcomes</w:t>
      </w:r>
      <w:r>
        <w:rPr>
          <w:rStyle w:val="RZchn"/>
          <w:sz w:val="20"/>
          <w:szCs w:val="20"/>
        </w:rPr>
        <w:t>()</w:t>
      </w:r>
    </w:p>
    <w:p w14:paraId="34D26520" w14:textId="77777777" w:rsidR="007F04A8" w:rsidRDefault="007F04A8" w:rsidP="007F04A8">
      <w:pPr>
        <w:pStyle w:val="Aufzhlung"/>
        <w:numPr>
          <w:ilvl w:val="1"/>
          <w:numId w:val="1"/>
        </w:numPr>
        <w:rPr>
          <w:rStyle w:val="RZchn"/>
          <w:sz w:val="20"/>
          <w:szCs w:val="20"/>
        </w:rPr>
      </w:pPr>
      <w:r w:rsidRPr="009037E8">
        <w:rPr>
          <w:rStyle w:val="RZchn"/>
          <w:sz w:val="20"/>
          <w:szCs w:val="20"/>
        </w:rPr>
        <w:t>all_nomin</w:t>
      </w:r>
    </w:p>
    <w:p w14:paraId="36A591F7" w14:textId="77777777" w:rsidR="007F04A8" w:rsidRDefault="007F04A8" w:rsidP="007F04A8">
      <w:pPr>
        <w:pStyle w:val="Aufzhlung"/>
        <w:numPr>
          <w:ilvl w:val="1"/>
          <w:numId w:val="1"/>
        </w:numPr>
        <w:spacing w:before="0" w:after="120"/>
        <w:rPr>
          <w:rStyle w:val="RZchn"/>
          <w:sz w:val="20"/>
          <w:szCs w:val="20"/>
        </w:rPr>
      </w:pPr>
      <w:r w:rsidRPr="009037E8">
        <w:rPr>
          <w:rStyle w:val="RZchn"/>
          <w:sz w:val="20"/>
          <w:szCs w:val="20"/>
        </w:rPr>
        <w:t>al</w:t>
      </w:r>
      <w:r>
        <w:rPr>
          <w:rStyle w:val="RZchn"/>
          <w:sz w:val="20"/>
          <w:szCs w:val="20"/>
        </w:rPr>
        <w:t>l</w:t>
      </w:r>
      <w:r w:rsidRPr="009037E8">
        <w:rPr>
          <w:rStyle w:val="RZchn"/>
          <w:sz w:val="20"/>
          <w:szCs w:val="20"/>
        </w:rPr>
        <w:t>_predictors</w:t>
      </w:r>
      <w:r>
        <w:rPr>
          <w:rStyle w:val="RZchn"/>
          <w:sz w:val="20"/>
          <w:szCs w:val="20"/>
        </w:rPr>
        <w:t>()</w:t>
      </w:r>
    </w:p>
    <w:p w14:paraId="08DD845B" w14:textId="77777777" w:rsidR="007F04A8" w:rsidRPr="008D3987" w:rsidRDefault="007F04A8" w:rsidP="007F04A8">
      <w:pPr>
        <w:pStyle w:val="Aufzhlung"/>
        <w:numPr>
          <w:ilvl w:val="1"/>
          <w:numId w:val="1"/>
        </w:numPr>
        <w:rPr>
          <w:rStyle w:val="RZchn"/>
          <w:rFonts w:ascii="Times New Roman" w:hAnsi="Times New Roman"/>
          <w:lang w:val="de-DE"/>
        </w:rPr>
      </w:pPr>
      <w:r w:rsidRPr="00BC3EF4">
        <w:rPr>
          <w:rStyle w:val="RZchn"/>
          <w:sz w:val="20"/>
          <w:szCs w:val="20"/>
        </w:rPr>
        <w:t>all_numeric_predictors</w:t>
      </w:r>
      <w:r>
        <w:rPr>
          <w:rStyle w:val="RZchn"/>
          <w:sz w:val="20"/>
          <w:szCs w:val="20"/>
        </w:rPr>
        <w:t>()</w:t>
      </w:r>
    </w:p>
    <w:p w14:paraId="352B3F72" w14:textId="77777777" w:rsidR="007F04A8" w:rsidRDefault="007F04A8" w:rsidP="007F04A8">
      <w:pPr>
        <w:pStyle w:val="Aufzhlung"/>
        <w:numPr>
          <w:ilvl w:val="1"/>
          <w:numId w:val="1"/>
        </w:numPr>
        <w:rPr>
          <w:rStyle w:val="RZchn"/>
          <w:sz w:val="20"/>
          <w:szCs w:val="20"/>
        </w:rPr>
      </w:pPr>
      <w:r>
        <w:rPr>
          <w:rStyle w:val="RZchn"/>
          <w:sz w:val="20"/>
          <w:szCs w:val="20"/>
        </w:rPr>
        <w:t>all_nominal()</w:t>
      </w:r>
    </w:p>
    <w:p w14:paraId="572DCE95" w14:textId="77777777" w:rsidR="007F04A8" w:rsidRPr="009037E8" w:rsidRDefault="007F04A8" w:rsidP="007F04A8">
      <w:pPr>
        <w:pStyle w:val="Aufzhlung"/>
        <w:numPr>
          <w:ilvl w:val="1"/>
          <w:numId w:val="1"/>
        </w:numPr>
        <w:rPr>
          <w:rStyle w:val="RZchn"/>
          <w:sz w:val="20"/>
          <w:szCs w:val="20"/>
        </w:rPr>
      </w:pPr>
      <w:r>
        <w:rPr>
          <w:rStyle w:val="RZchn"/>
          <w:sz w:val="20"/>
          <w:szCs w:val="20"/>
        </w:rPr>
        <w:t>all_numeric()</w:t>
      </w:r>
    </w:p>
    <w:p w14:paraId="135AFFA0" w14:textId="77777777" w:rsidR="007F04A8" w:rsidRPr="00BC3EF4" w:rsidRDefault="007F04A8" w:rsidP="007F04A8">
      <w:pPr>
        <w:pStyle w:val="Aufzhlung"/>
        <w:numPr>
          <w:ilvl w:val="0"/>
          <w:numId w:val="0"/>
        </w:numPr>
        <w:ind w:left="1069"/>
        <w:rPr>
          <w:color w:val="FF0000"/>
        </w:rPr>
      </w:pPr>
    </w:p>
    <w:p w14:paraId="0A3E4FC7" w14:textId="2FA3019D" w:rsidR="007F04A8" w:rsidRPr="00435C2C" w:rsidRDefault="007F04A8" w:rsidP="007F04A8">
      <w:pPr>
        <w:pStyle w:val="Aufzhlung"/>
        <w:rPr>
          <w:b/>
        </w:rPr>
      </w:pPr>
      <w:r>
        <w:t xml:space="preserve">ACHTUNG. Man kann auch bestimmte Variablennamen in einer Klammer auflisten und somit gezielt Variablen verarbieten (z.B. </w:t>
      </w:r>
      <w:r w:rsidRPr="00614CE8">
        <w:rPr>
          <w:rStyle w:val="RZchn"/>
          <w:sz w:val="21"/>
          <w:lang w:val="de-DE"/>
        </w:rPr>
        <w:t xml:space="preserve">step_dummy(gender, education) </w:t>
      </w:r>
      <w:r>
        <w:t>)</w:t>
      </w:r>
    </w:p>
    <w:p w14:paraId="1B81BCFA" w14:textId="1FDAEF15" w:rsidR="00435C2C" w:rsidRPr="008A03E1" w:rsidRDefault="00435C2C" w:rsidP="00435C2C">
      <w:pPr>
        <w:pStyle w:val="Textkrper"/>
        <w:rPr>
          <w:lang w:val="de-DE"/>
        </w:rPr>
      </w:pPr>
    </w:p>
    <w:p w14:paraId="10113975" w14:textId="77777777" w:rsidR="00435C2C" w:rsidRPr="00D34075" w:rsidRDefault="00435C2C" w:rsidP="00452111">
      <w:pPr>
        <w:pStyle w:val="Textkrper"/>
        <w:rPr>
          <w:lang w:val="de-DE"/>
        </w:rPr>
      </w:pPr>
    </w:p>
    <w:p w14:paraId="4019482E" w14:textId="5048878A" w:rsidR="00950E68" w:rsidRDefault="00950E68" w:rsidP="00950E68">
      <w:pPr>
        <w:pStyle w:val="berschrift2"/>
      </w:pPr>
      <w:bookmarkStart w:id="8" w:name="_Toc165445693"/>
      <w:r>
        <w:t>Specify the model</w:t>
      </w:r>
      <w:bookmarkEnd w:id="8"/>
    </w:p>
    <w:p w14:paraId="14EF58FB" w14:textId="77777777" w:rsidR="00123D76" w:rsidRDefault="00123D76" w:rsidP="002F0D17">
      <w:pPr>
        <w:pStyle w:val="Aufzhlung"/>
      </w:pPr>
      <w:r>
        <w:t xml:space="preserve">Dies ist der zweite Schritt (nach dem recipe). </w:t>
      </w:r>
      <w:r w:rsidR="004C662D">
        <w:t xml:space="preserve">Hier geht’s jetzt darum, </w:t>
      </w:r>
    </w:p>
    <w:p w14:paraId="5DA43927" w14:textId="0877FBA0" w:rsidR="004C662D" w:rsidRDefault="004C662D" w:rsidP="007D5EC0">
      <w:pPr>
        <w:pStyle w:val="Aufzhlung"/>
        <w:numPr>
          <w:ilvl w:val="4"/>
          <w:numId w:val="8"/>
        </w:numPr>
        <w:ind w:left="709" w:hanging="283"/>
      </w:pPr>
      <w:r>
        <w:t xml:space="preserve">den </w:t>
      </w:r>
      <w:r w:rsidR="00123D76" w:rsidRPr="00123D76">
        <w:rPr>
          <w:b/>
        </w:rPr>
        <w:t>M</w:t>
      </w:r>
      <w:r w:rsidRPr="00123D76">
        <w:rPr>
          <w:b/>
        </w:rPr>
        <w:t>odel</w:t>
      </w:r>
      <w:r w:rsidR="00123D76">
        <w:rPr>
          <w:b/>
        </w:rPr>
        <w:t>lt</w:t>
      </w:r>
      <w:r w:rsidRPr="00123D76">
        <w:rPr>
          <w:b/>
        </w:rPr>
        <w:t>yp</w:t>
      </w:r>
      <w:r>
        <w:t xml:space="preserve"> zu</w:t>
      </w:r>
      <w:r w:rsidR="007E56A8">
        <w:t xml:space="preserve"> </w:t>
      </w:r>
      <w:r>
        <w:t>wählen (Regression, random forest, LASSO)</w:t>
      </w:r>
      <w:r w:rsidR="00123D76">
        <w:t xml:space="preserve"> </w:t>
      </w:r>
    </w:p>
    <w:p w14:paraId="19DD74ED" w14:textId="13ED41A0" w:rsidR="00123D76" w:rsidRDefault="00123D76" w:rsidP="007D5EC0">
      <w:pPr>
        <w:pStyle w:val="Aufzhlung"/>
        <w:numPr>
          <w:ilvl w:val="4"/>
          <w:numId w:val="8"/>
        </w:numPr>
        <w:ind w:left="709" w:hanging="283"/>
      </w:pPr>
      <w:r>
        <w:t xml:space="preserve">den </w:t>
      </w:r>
      <w:r w:rsidRPr="00123D76">
        <w:rPr>
          <w:b/>
        </w:rPr>
        <w:t>Modus</w:t>
      </w:r>
      <w:r>
        <w:t xml:space="preserve"> festzulegen (d.h. regression vs. </w:t>
      </w:r>
      <w:r w:rsidR="00415371">
        <w:t>C</w:t>
      </w:r>
      <w:r>
        <w:t>lassification</w:t>
      </w:r>
      <w:r w:rsidR="00415371">
        <w:t>)</w:t>
      </w:r>
    </w:p>
    <w:p w14:paraId="7174E7A1" w14:textId="4937135B" w:rsidR="002C288A" w:rsidRDefault="002C288A" w:rsidP="000B39D1">
      <w:pPr>
        <w:pStyle w:val="Aufzhlung"/>
      </w:pPr>
      <w:r>
        <w:t>Geht über das parsnip package (das man über tidymodels automatisch lädt)</w:t>
      </w:r>
    </w:p>
    <w:p w14:paraId="60EE5F53" w14:textId="5833CF7E" w:rsidR="00123D76" w:rsidRDefault="00123D76" w:rsidP="00123D76">
      <w:pPr>
        <w:pStyle w:val="Aufzhlung"/>
        <w:numPr>
          <w:ilvl w:val="0"/>
          <w:numId w:val="0"/>
        </w:numPr>
        <w:ind w:left="360"/>
      </w:pPr>
    </w:p>
    <w:p w14:paraId="56ABF9DA" w14:textId="77777777" w:rsidR="00123D76" w:rsidRPr="002C288A" w:rsidRDefault="00123D76" w:rsidP="00123D76">
      <w:pPr>
        <w:pStyle w:val="Aufzhlung"/>
        <w:numPr>
          <w:ilvl w:val="0"/>
          <w:numId w:val="0"/>
        </w:numPr>
        <w:ind w:left="360"/>
      </w:pPr>
    </w:p>
    <w:p w14:paraId="674B4341" w14:textId="08518574" w:rsidR="00123D76" w:rsidRPr="00123D76" w:rsidRDefault="00123D76" w:rsidP="00123D76">
      <w:pPr>
        <w:pStyle w:val="berschrift3"/>
      </w:pPr>
      <w:r>
        <w:t>Wahl des Modelltyps</w:t>
      </w:r>
    </w:p>
    <w:p w14:paraId="61626B87" w14:textId="49C74BED" w:rsidR="00950E68" w:rsidRPr="00950E68" w:rsidRDefault="00950E68" w:rsidP="000B39D1">
      <w:pPr>
        <w:pStyle w:val="Aufzhlung"/>
      </w:pPr>
      <w:r w:rsidRPr="00950E68">
        <w:rPr>
          <w:b/>
        </w:rPr>
        <w:t>Pick the model:</w:t>
      </w:r>
      <w:r>
        <w:t xml:space="preserve"> Wahl des Modells nach der zu lösenden Aufgabe, z.B. </w:t>
      </w:r>
      <w:r w:rsidR="00605CDB">
        <w:t xml:space="preserve">Logistische </w:t>
      </w:r>
      <w:r>
        <w:t>Regression</w:t>
      </w:r>
      <w:r w:rsidR="00605CDB">
        <w:t xml:space="preserve"> oder random forests.</w:t>
      </w:r>
    </w:p>
    <w:p w14:paraId="1E163E3C" w14:textId="0037CF41" w:rsidR="00950E68" w:rsidRPr="00950E68" w:rsidRDefault="00950E68" w:rsidP="000B39D1">
      <w:pPr>
        <w:pStyle w:val="Aufzhlung"/>
      </w:pPr>
      <w:r w:rsidRPr="00950E68">
        <w:rPr>
          <w:b/>
        </w:rPr>
        <w:t xml:space="preserve">Set the engine: </w:t>
      </w:r>
      <w:r w:rsidRPr="00950E68">
        <w:t xml:space="preserve">Je nach </w:t>
      </w:r>
      <w:r w:rsidR="00123D76">
        <w:t>M</w:t>
      </w:r>
      <w:r w:rsidRPr="00950E68">
        <w:t>odel</w:t>
      </w:r>
      <w:r w:rsidR="00123D76">
        <w:t>l</w:t>
      </w:r>
      <w:r w:rsidRPr="00950E68">
        <w:t xml:space="preserve"> gibt es verschiedene Pakete, die das jeweilige Model</w:t>
      </w:r>
      <w:r w:rsidR="00123D76">
        <w:t>l</w:t>
      </w:r>
      <w:r w:rsidRPr="00950E68">
        <w:t xml:space="preserve"> rechnen können. </w:t>
      </w:r>
      <w:r w:rsidR="004C662D">
        <w:t>Dies</w:t>
      </w:r>
      <w:r w:rsidRPr="00950E68">
        <w:t xml:space="preserve"> erlaubt, eine Vielzahl unterschiedlicher Modelle und den dazu</w:t>
      </w:r>
      <w:r w:rsidR="00123D76">
        <w:t xml:space="preserve"> </w:t>
      </w:r>
      <w:r w:rsidRPr="00950E68">
        <w:t xml:space="preserve">passenden Paketen in einem </w:t>
      </w:r>
      <w:r w:rsidR="00850B55" w:rsidRPr="00950E68">
        <w:t xml:space="preserve">konsistenten framework </w:t>
      </w:r>
      <w:r w:rsidRPr="00950E68">
        <w:t>nutzen zu können</w:t>
      </w:r>
    </w:p>
    <w:p w14:paraId="0834EA37" w14:textId="55B4ECCF" w:rsidR="00850B55" w:rsidRDefault="00850B55" w:rsidP="00906D6B">
      <w:pPr>
        <w:pStyle w:val="Aufzhlung2"/>
      </w:pPr>
      <w:r>
        <w:t xml:space="preserve">Beispiel: simple </w:t>
      </w:r>
      <w:r w:rsidRPr="00234D9B">
        <w:t>Regression</w:t>
      </w:r>
    </w:p>
    <w:p w14:paraId="273EA8DC" w14:textId="77777777" w:rsidR="00850B55" w:rsidRDefault="00850B55" w:rsidP="000B39D1">
      <w:pPr>
        <w:pStyle w:val="R"/>
      </w:pPr>
    </w:p>
    <w:p w14:paraId="16FA678C" w14:textId="26074BFD" w:rsidR="00850B55" w:rsidRPr="00850B55" w:rsidRDefault="00854CEC" w:rsidP="004031A8">
      <w:pPr>
        <w:pStyle w:val="R"/>
        <w:shd w:val="clear" w:color="auto" w:fill="F2F2F2" w:themeFill="background1" w:themeFillShade="F2"/>
      </w:pPr>
      <w:r>
        <w:t xml:space="preserve">lm_spec &lt;- </w:t>
      </w:r>
      <w:r w:rsidR="00850B55" w:rsidRPr="00850B55">
        <w:t>linear_reg() %&gt;%</w:t>
      </w:r>
    </w:p>
    <w:p w14:paraId="18381811" w14:textId="22E406EF" w:rsidR="00850B55" w:rsidRPr="00A22F11" w:rsidRDefault="00107F73" w:rsidP="004031A8">
      <w:pPr>
        <w:pStyle w:val="R"/>
        <w:shd w:val="clear" w:color="auto" w:fill="F2F2F2" w:themeFill="background1" w:themeFillShade="F2"/>
      </w:pPr>
      <w:r>
        <w:t xml:space="preserve">    </w:t>
      </w:r>
      <w:r w:rsidR="00850B55" w:rsidRPr="00A22F11">
        <w:t>set_engin</w:t>
      </w:r>
      <w:r w:rsidR="00A22F11" w:rsidRPr="00A22F11">
        <w:t>e</w:t>
      </w:r>
      <w:r w:rsidR="00850B55" w:rsidRPr="00A22F11">
        <w:t>("lm")</w:t>
      </w:r>
    </w:p>
    <w:p w14:paraId="2F963347" w14:textId="64663257" w:rsidR="00850B55" w:rsidRPr="00A22F11" w:rsidRDefault="00850B55" w:rsidP="0013668D">
      <w:pPr>
        <w:pStyle w:val="R"/>
        <w:ind w:left="0"/>
      </w:pPr>
    </w:p>
    <w:p w14:paraId="3FA613BD" w14:textId="5F253CAC" w:rsidR="00850B55" w:rsidRDefault="00312535" w:rsidP="00906D6B">
      <w:pPr>
        <w:pStyle w:val="Aufzhlung2"/>
      </w:pPr>
      <w:r>
        <w:t xml:space="preserve">Als engine soll hier </w:t>
      </w:r>
      <w:r w:rsidR="00A22F11" w:rsidRPr="00DF3702">
        <w:t>die normale lm-Funktion</w:t>
      </w:r>
      <w:r>
        <w:t>, was dazu führt, dass ein OLS Modell geschätzt wird. Will man dagegen ein LASSO rechnen (was auch ein lineares Modell ist), geht das nur mit dem glmnet package</w:t>
      </w:r>
      <w:r w:rsidR="00605CDB">
        <w:t xml:space="preserve"> (weil die lm-Funktion keine shrinkage-Option hat)</w:t>
      </w:r>
      <w:r>
        <w:t>. Auch eine Bayes-Regression lässt sich mit der engine „stan“ rechnen.</w:t>
      </w:r>
    </w:p>
    <w:p w14:paraId="32958D4B" w14:textId="6E54926A" w:rsidR="00462698" w:rsidRPr="00DF3702" w:rsidRDefault="00462698" w:rsidP="00906D6B">
      <w:pPr>
        <w:pStyle w:val="Aufzhlung2"/>
      </w:pPr>
      <w:r>
        <w:t>Hinweis: Die engine ist meist keine problematische Wahl, das die gesemate „model spec“ sowiso copy&amp;paste ist und sich die Frage nicht stellt.</w:t>
      </w:r>
    </w:p>
    <w:p w14:paraId="3C89F0E0" w14:textId="29F21E4C" w:rsidR="002342F4" w:rsidRDefault="002342F4" w:rsidP="00312535">
      <w:pPr>
        <w:pStyle w:val="Aufzhlung"/>
        <w:numPr>
          <w:ilvl w:val="0"/>
          <w:numId w:val="0"/>
        </w:numPr>
        <w:ind w:left="708" w:hanging="282"/>
      </w:pPr>
    </w:p>
    <w:p w14:paraId="7EFC17D9" w14:textId="77777777" w:rsidR="00123D76" w:rsidRDefault="00123D76" w:rsidP="00312535">
      <w:pPr>
        <w:pStyle w:val="Aufzhlung"/>
        <w:numPr>
          <w:ilvl w:val="0"/>
          <w:numId w:val="0"/>
        </w:numPr>
        <w:ind w:left="708" w:hanging="282"/>
      </w:pPr>
    </w:p>
    <w:p w14:paraId="75970F8E" w14:textId="2889B103" w:rsidR="00123D76" w:rsidRDefault="00BD538F" w:rsidP="00123D76">
      <w:pPr>
        <w:pStyle w:val="berschrift3"/>
      </w:pPr>
      <w:r>
        <w:t xml:space="preserve">Wahl des </w:t>
      </w:r>
      <w:r w:rsidR="006A0FA5" w:rsidRPr="00DF3702">
        <w:t>Modus</w:t>
      </w:r>
      <w:r>
        <w:t>‘</w:t>
      </w:r>
    </w:p>
    <w:p w14:paraId="5F865AA4" w14:textId="4E78520D" w:rsidR="006A0FA5" w:rsidRPr="00DF3702" w:rsidRDefault="006A0FA5" w:rsidP="006A0FA5">
      <w:pPr>
        <w:pStyle w:val="Aufzhlung"/>
        <w:rPr>
          <w:b/>
        </w:rPr>
      </w:pPr>
      <w:r w:rsidRPr="007C6CA2">
        <w:rPr>
          <w:i/>
        </w:rPr>
        <w:t>Wenn</w:t>
      </w:r>
      <w:r>
        <w:rPr>
          <w:b/>
        </w:rPr>
        <w:t xml:space="preserve"> </w:t>
      </w:r>
      <w:r>
        <w:t xml:space="preserve">ein </w:t>
      </w:r>
      <w:r w:rsidR="00123D76">
        <w:t>M</w:t>
      </w:r>
      <w:r>
        <w:t>odel</w:t>
      </w:r>
      <w:r w:rsidR="00123D76">
        <w:t>l</w:t>
      </w:r>
      <w:r>
        <w:t xml:space="preserve"> sowohl regression als auch classification kann, muss man noch den Modus spezifizieren. Das geht</w:t>
      </w:r>
      <w:r w:rsidR="007C6CA2">
        <w:t>,</w:t>
      </w:r>
      <w:r>
        <w:t xml:space="preserve"> in </w:t>
      </w:r>
      <w:r w:rsidR="007C6CA2">
        <w:t xml:space="preserve">dem </w:t>
      </w:r>
      <w:r>
        <w:t xml:space="preserve">man </w:t>
      </w:r>
      <w:r w:rsidRPr="004C662D">
        <w:rPr>
          <w:rStyle w:val="RZchn"/>
          <w:sz w:val="20"/>
          <w:szCs w:val="20"/>
        </w:rPr>
        <w:t>set_mode("regression")</w:t>
      </w:r>
      <w:r>
        <w:rPr>
          <w:rStyle w:val="RZchn"/>
          <w:sz w:val="20"/>
          <w:szCs w:val="20"/>
        </w:rPr>
        <w:t xml:space="preserve"> </w:t>
      </w:r>
      <w:r>
        <w:t>anhängt.</w:t>
      </w:r>
    </w:p>
    <w:p w14:paraId="6198FD26" w14:textId="5DF952E4" w:rsidR="002342F4" w:rsidRPr="00A22F11" w:rsidRDefault="002342F4" w:rsidP="007C6CA2">
      <w:pPr>
        <w:pStyle w:val="Aufzhlung"/>
      </w:pPr>
      <w:r>
        <w:lastRenderedPageBreak/>
        <w:t>Beispiel:</w:t>
      </w:r>
    </w:p>
    <w:p w14:paraId="1373C03A" w14:textId="77777777" w:rsidR="002342F4" w:rsidRDefault="002342F4" w:rsidP="000B39D1">
      <w:pPr>
        <w:pStyle w:val="R"/>
      </w:pPr>
    </w:p>
    <w:p w14:paraId="77DEE4F7" w14:textId="1331AEB6" w:rsidR="00850B55" w:rsidRDefault="00C85029" w:rsidP="004031A8">
      <w:pPr>
        <w:pStyle w:val="R"/>
        <w:shd w:val="clear" w:color="auto" w:fill="F2F2F2" w:themeFill="background1" w:themeFillShade="F2"/>
      </w:pPr>
      <w:r>
        <w:t>tree</w:t>
      </w:r>
      <w:r w:rsidR="006A0FA5">
        <w:t>_</w:t>
      </w:r>
      <w:r>
        <w:t>spec</w:t>
      </w:r>
      <w:r w:rsidR="006A0FA5">
        <w:t xml:space="preserve"> &lt;- </w:t>
      </w:r>
      <w:r w:rsidR="002342F4">
        <w:t>decision_tree() %&gt;%</w:t>
      </w:r>
    </w:p>
    <w:p w14:paraId="0614536D" w14:textId="1DD18C29" w:rsidR="002342F4" w:rsidRDefault="002C288A" w:rsidP="004031A8">
      <w:pPr>
        <w:pStyle w:val="R"/>
        <w:shd w:val="clear" w:color="auto" w:fill="F2F2F2" w:themeFill="background1" w:themeFillShade="F2"/>
      </w:pPr>
      <w:r>
        <w:tab/>
      </w:r>
      <w:r w:rsidR="002342F4">
        <w:tab/>
      </w:r>
      <w:r w:rsidR="00C85029">
        <w:t xml:space="preserve">    </w:t>
      </w:r>
      <w:r w:rsidR="002342F4">
        <w:t>set_engine("</w:t>
      </w:r>
      <w:r w:rsidR="006A0FA5">
        <w:t>rpart</w:t>
      </w:r>
      <w:r w:rsidR="002342F4">
        <w:t>")</w:t>
      </w:r>
      <w:r w:rsidR="006A0FA5">
        <w:t xml:space="preserve"> %&gt;%</w:t>
      </w:r>
    </w:p>
    <w:p w14:paraId="7B3AEAC7" w14:textId="723B87D4" w:rsidR="006A0FA5" w:rsidRPr="004031A8" w:rsidRDefault="007C6CA2" w:rsidP="004031A8">
      <w:pPr>
        <w:pStyle w:val="R"/>
        <w:shd w:val="clear" w:color="auto" w:fill="F2F2F2" w:themeFill="background1" w:themeFillShade="F2"/>
      </w:pPr>
      <w:r>
        <w:t xml:space="preserve">        </w:t>
      </w:r>
      <w:r w:rsidRPr="007C6CA2">
        <w:t xml:space="preserve"> </w:t>
      </w:r>
      <w:r w:rsidR="00C85029">
        <w:t xml:space="preserve">    </w:t>
      </w:r>
      <w:r w:rsidR="006A0FA5" w:rsidRPr="004031A8">
        <w:t>set_mode("regression")</w:t>
      </w:r>
    </w:p>
    <w:p w14:paraId="4123BDBA" w14:textId="535AFDD3" w:rsidR="002C288A" w:rsidRDefault="00123D76" w:rsidP="007C6CA2">
      <w:pPr>
        <w:pStyle w:val="Aufzhlung"/>
        <w:numPr>
          <w:ilvl w:val="0"/>
          <w:numId w:val="0"/>
        </w:numPr>
        <w:ind w:left="360"/>
      </w:pPr>
      <w:r>
        <w:t xml:space="preserve">→ </w:t>
      </w:r>
      <w:r w:rsidR="006A0FA5">
        <w:t>Fittet ein decision tree model mithilfe der rpart engine und modus regression (</w:t>
      </w:r>
      <w:r w:rsidR="00A132AA">
        <w:t>→</w:t>
      </w:r>
      <w:r w:rsidR="006A0FA5">
        <w:t xml:space="preserve"> </w:t>
      </w:r>
      <w:r>
        <w:t>quantitatives</w:t>
      </w:r>
      <w:r w:rsidR="006A0FA5">
        <w:t xml:space="preserve"> outcome)</w:t>
      </w:r>
      <w:r w:rsidR="007C6CA2">
        <w:t xml:space="preserve">. </w:t>
      </w:r>
    </w:p>
    <w:p w14:paraId="3FB3E5B2" w14:textId="7AE729D1" w:rsidR="00605CDB" w:rsidRDefault="00605CDB" w:rsidP="00605CDB">
      <w:pPr>
        <w:pStyle w:val="Aufzhlung"/>
      </w:pPr>
      <w:r>
        <w:t>Hier mal eine Übersicht über gängige Ansätze (</w:t>
      </w:r>
      <w:r w:rsidR="007C6CA2">
        <w:t>beachtet die Groß-/Kleinschreibung bei den engines!</w:t>
      </w:r>
      <w:r>
        <w:t>)</w:t>
      </w:r>
    </w:p>
    <w:p w14:paraId="0D65138C" w14:textId="0DF97FE9" w:rsidR="007C6CA2" w:rsidRDefault="007C6CA2" w:rsidP="007C6CA2">
      <w:pPr>
        <w:pStyle w:val="Aufzhlung"/>
      </w:pPr>
      <w:r w:rsidRPr="002342F4">
        <w:t xml:space="preserve">Auf </w:t>
      </w:r>
      <w:hyperlink r:id="rId29" w:history="1">
        <w:r w:rsidRPr="00777D17">
          <w:rPr>
            <w:rStyle w:val="Hyperlink"/>
          </w:rPr>
          <w:t>https://www.tidymodels.org/find/parsnip/</w:t>
        </w:r>
      </w:hyperlink>
      <w:r w:rsidRPr="002342F4">
        <w:t xml:space="preserve"> </w:t>
      </w:r>
      <w:r>
        <w:t>findet man eine große Liste von Models und engine-Möglichkeiten. Im TITLE feld kann man nach keywords suchen (→ Modellklasse)</w:t>
      </w:r>
    </w:p>
    <w:p w14:paraId="49979D50" w14:textId="77777777" w:rsidR="00605CDB" w:rsidRDefault="00605CDB" w:rsidP="00605CDB">
      <w:pPr>
        <w:pStyle w:val="Aufzhlung"/>
        <w:numPr>
          <w:ilvl w:val="0"/>
          <w:numId w:val="0"/>
        </w:numPr>
        <w:ind w:left="360"/>
      </w:pPr>
    </w:p>
    <w:tbl>
      <w:tblPr>
        <w:tblStyle w:val="Tabellenraster"/>
        <w:tblW w:w="9393" w:type="dxa"/>
        <w:tblInd w:w="534" w:type="dxa"/>
        <w:tblLook w:val="04A0" w:firstRow="1" w:lastRow="0" w:firstColumn="1" w:lastColumn="0" w:noHBand="0" w:noVBand="1"/>
      </w:tblPr>
      <w:tblGrid>
        <w:gridCol w:w="2551"/>
        <w:gridCol w:w="2377"/>
        <w:gridCol w:w="1448"/>
        <w:gridCol w:w="1414"/>
        <w:gridCol w:w="1603"/>
      </w:tblGrid>
      <w:tr w:rsidR="006B0C9E" w14:paraId="2E4D5DF6" w14:textId="167D679D" w:rsidTr="00805A3C">
        <w:tc>
          <w:tcPr>
            <w:tcW w:w="2551" w:type="dxa"/>
            <w:vMerge w:val="restart"/>
            <w:shd w:val="clear" w:color="auto" w:fill="D9D9D9" w:themeFill="background1" w:themeFillShade="D9"/>
            <w:vAlign w:val="center"/>
          </w:tcPr>
          <w:p w14:paraId="3439ED11" w14:textId="77777777" w:rsidR="006B0C9E" w:rsidRPr="00AD2F56" w:rsidRDefault="006B0C9E" w:rsidP="006B0C9E">
            <w:pPr>
              <w:jc w:val="center"/>
              <w:rPr>
                <w:b/>
              </w:rPr>
            </w:pPr>
            <w:r>
              <w:rPr>
                <w:b/>
              </w:rPr>
              <w:t>Modellklasse</w:t>
            </w:r>
          </w:p>
        </w:tc>
        <w:tc>
          <w:tcPr>
            <w:tcW w:w="2377" w:type="dxa"/>
            <w:vMerge w:val="restart"/>
            <w:shd w:val="clear" w:color="auto" w:fill="D9D9D9" w:themeFill="background1" w:themeFillShade="D9"/>
            <w:vAlign w:val="center"/>
          </w:tcPr>
          <w:p w14:paraId="2D487BCB" w14:textId="29197DD0" w:rsidR="006B0C9E" w:rsidRPr="00AD2F56" w:rsidRDefault="006B0C9E" w:rsidP="006B0C9E">
            <w:pPr>
              <w:jc w:val="center"/>
              <w:rPr>
                <w:b/>
              </w:rPr>
            </w:pPr>
            <w:r>
              <w:rPr>
                <w:b/>
              </w:rPr>
              <w:t>M</w:t>
            </w:r>
            <w:r w:rsidRPr="00AD2F56">
              <w:rPr>
                <w:b/>
              </w:rPr>
              <w:t>odel</w:t>
            </w:r>
          </w:p>
        </w:tc>
        <w:tc>
          <w:tcPr>
            <w:tcW w:w="1448" w:type="dxa"/>
            <w:vMerge w:val="restart"/>
            <w:shd w:val="clear" w:color="auto" w:fill="D9D9D9" w:themeFill="background1" w:themeFillShade="D9"/>
            <w:vAlign w:val="center"/>
          </w:tcPr>
          <w:p w14:paraId="50C1F3AF" w14:textId="744343C7" w:rsidR="006B0C9E" w:rsidRPr="00AD2F56" w:rsidRDefault="006B0C9E" w:rsidP="006B0C9E">
            <w:pPr>
              <w:jc w:val="center"/>
              <w:rPr>
                <w:b/>
              </w:rPr>
            </w:pPr>
            <w:r>
              <w:rPr>
                <w:b/>
              </w:rPr>
              <w:t>E</w:t>
            </w:r>
            <w:r w:rsidRPr="00AD2F56">
              <w:rPr>
                <w:b/>
              </w:rPr>
              <w:t>ngine</w:t>
            </w:r>
          </w:p>
        </w:tc>
        <w:tc>
          <w:tcPr>
            <w:tcW w:w="3017" w:type="dxa"/>
            <w:gridSpan w:val="2"/>
            <w:shd w:val="clear" w:color="auto" w:fill="D9D9D9" w:themeFill="background1" w:themeFillShade="D9"/>
          </w:tcPr>
          <w:p w14:paraId="63FC9D44" w14:textId="7158CB5E" w:rsidR="006B0C9E" w:rsidRPr="00AD2F56" w:rsidRDefault="006B0C9E" w:rsidP="006B0C9E">
            <w:pPr>
              <w:jc w:val="center"/>
              <w:rPr>
                <w:b/>
              </w:rPr>
            </w:pPr>
            <w:r>
              <w:rPr>
                <w:b/>
              </w:rPr>
              <w:t>Mode</w:t>
            </w:r>
          </w:p>
        </w:tc>
      </w:tr>
      <w:tr w:rsidR="006B0C9E" w14:paraId="221FF810" w14:textId="77777777" w:rsidTr="00805A3C">
        <w:tc>
          <w:tcPr>
            <w:tcW w:w="2551" w:type="dxa"/>
            <w:vMerge/>
            <w:shd w:val="clear" w:color="auto" w:fill="D9D9D9" w:themeFill="background1" w:themeFillShade="D9"/>
          </w:tcPr>
          <w:p w14:paraId="2897B016" w14:textId="77777777" w:rsidR="006B0C9E" w:rsidRDefault="006B0C9E" w:rsidP="006B0C9E">
            <w:pPr>
              <w:jc w:val="center"/>
              <w:rPr>
                <w:b/>
              </w:rPr>
            </w:pPr>
          </w:p>
        </w:tc>
        <w:tc>
          <w:tcPr>
            <w:tcW w:w="2377" w:type="dxa"/>
            <w:vMerge/>
            <w:shd w:val="clear" w:color="auto" w:fill="D9D9D9" w:themeFill="background1" w:themeFillShade="D9"/>
          </w:tcPr>
          <w:p w14:paraId="5E4AF23D" w14:textId="77777777" w:rsidR="006B0C9E" w:rsidRPr="00AD2F56" w:rsidRDefault="006B0C9E" w:rsidP="006B0C9E">
            <w:pPr>
              <w:jc w:val="center"/>
              <w:rPr>
                <w:b/>
              </w:rPr>
            </w:pPr>
          </w:p>
        </w:tc>
        <w:tc>
          <w:tcPr>
            <w:tcW w:w="1448" w:type="dxa"/>
            <w:vMerge/>
            <w:shd w:val="clear" w:color="auto" w:fill="D9D9D9" w:themeFill="background1" w:themeFillShade="D9"/>
          </w:tcPr>
          <w:p w14:paraId="7C3BFB7A" w14:textId="77777777" w:rsidR="006B0C9E" w:rsidRPr="00AD2F56" w:rsidRDefault="006B0C9E" w:rsidP="006B0C9E">
            <w:pPr>
              <w:jc w:val="center"/>
              <w:rPr>
                <w:b/>
              </w:rPr>
            </w:pPr>
          </w:p>
        </w:tc>
        <w:tc>
          <w:tcPr>
            <w:tcW w:w="1414" w:type="dxa"/>
            <w:shd w:val="clear" w:color="auto" w:fill="D9D9D9" w:themeFill="background1" w:themeFillShade="D9"/>
          </w:tcPr>
          <w:p w14:paraId="242B780D" w14:textId="7D1A33C2" w:rsidR="006B0C9E" w:rsidRDefault="006B0C9E" w:rsidP="006B0C9E">
            <w:pPr>
              <w:jc w:val="center"/>
              <w:rPr>
                <w:b/>
              </w:rPr>
            </w:pPr>
            <w:r>
              <w:rPr>
                <w:b/>
              </w:rPr>
              <w:t>Regression</w:t>
            </w:r>
          </w:p>
        </w:tc>
        <w:tc>
          <w:tcPr>
            <w:tcW w:w="1603" w:type="dxa"/>
            <w:shd w:val="clear" w:color="auto" w:fill="D9D9D9" w:themeFill="background1" w:themeFillShade="D9"/>
          </w:tcPr>
          <w:p w14:paraId="32A94099" w14:textId="71408E96" w:rsidR="006B0C9E" w:rsidRDefault="006B0C9E" w:rsidP="006B0C9E">
            <w:pPr>
              <w:jc w:val="center"/>
              <w:rPr>
                <w:b/>
              </w:rPr>
            </w:pPr>
            <w:r>
              <w:rPr>
                <w:b/>
              </w:rPr>
              <w:t>Classification</w:t>
            </w:r>
          </w:p>
        </w:tc>
      </w:tr>
      <w:tr w:rsidR="006B0C9E" w14:paraId="64A3C69D" w14:textId="4F9958EE" w:rsidTr="00805A3C">
        <w:tc>
          <w:tcPr>
            <w:tcW w:w="2551" w:type="dxa"/>
          </w:tcPr>
          <w:p w14:paraId="6C324121" w14:textId="77777777" w:rsidR="006B0C9E" w:rsidRPr="00282350" w:rsidRDefault="006B0C9E" w:rsidP="006B0C9E">
            <w:r>
              <w:t>Lineare Regression</w:t>
            </w:r>
          </w:p>
        </w:tc>
        <w:tc>
          <w:tcPr>
            <w:tcW w:w="2377" w:type="dxa"/>
          </w:tcPr>
          <w:p w14:paraId="5EF985F9" w14:textId="77777777" w:rsidR="006B0C9E" w:rsidRDefault="006B0C9E" w:rsidP="006B0C9E">
            <w:pPr>
              <w:pStyle w:val="R"/>
              <w:ind w:hanging="360"/>
            </w:pPr>
            <w:r w:rsidRPr="00282350">
              <w:t>linear_reg()</w:t>
            </w:r>
          </w:p>
        </w:tc>
        <w:tc>
          <w:tcPr>
            <w:tcW w:w="1448" w:type="dxa"/>
          </w:tcPr>
          <w:p w14:paraId="5B144451" w14:textId="77777777" w:rsidR="006B0C9E" w:rsidRDefault="006B0C9E" w:rsidP="006B0C9E">
            <w:r w:rsidRPr="00282350">
              <w:t>lm</w:t>
            </w:r>
          </w:p>
          <w:p w14:paraId="09783A3B" w14:textId="77777777" w:rsidR="006B0C9E" w:rsidRDefault="006B0C9E" w:rsidP="006B0C9E">
            <w:r>
              <w:t xml:space="preserve">glm </w:t>
            </w:r>
          </w:p>
          <w:p w14:paraId="25958C62" w14:textId="5932B5E0" w:rsidR="006B0C9E" w:rsidRDefault="006B0C9E" w:rsidP="006B0C9E">
            <w:r>
              <w:t>glmnet</w:t>
            </w:r>
          </w:p>
        </w:tc>
        <w:tc>
          <w:tcPr>
            <w:tcW w:w="1414" w:type="dxa"/>
            <w:vAlign w:val="center"/>
          </w:tcPr>
          <w:p w14:paraId="753746CB" w14:textId="49E9BB15" w:rsidR="006B0C9E" w:rsidRPr="00BE3A3D" w:rsidRDefault="006B0C9E" w:rsidP="006B0C9E">
            <w:pPr>
              <w:jc w:val="center"/>
              <w:rPr>
                <w:b/>
              </w:rPr>
            </w:pPr>
            <w:r w:rsidRPr="00BE3A3D">
              <w:rPr>
                <w:b/>
              </w:rPr>
              <w:t>×</w:t>
            </w:r>
          </w:p>
        </w:tc>
        <w:tc>
          <w:tcPr>
            <w:tcW w:w="1603" w:type="dxa"/>
            <w:vAlign w:val="center"/>
          </w:tcPr>
          <w:p w14:paraId="48F578EE" w14:textId="77777777" w:rsidR="006B0C9E" w:rsidRPr="00BE3A3D" w:rsidRDefault="006B0C9E" w:rsidP="006B0C9E">
            <w:pPr>
              <w:jc w:val="center"/>
              <w:rPr>
                <w:b/>
              </w:rPr>
            </w:pPr>
          </w:p>
        </w:tc>
      </w:tr>
      <w:tr w:rsidR="00805A3C" w14:paraId="42D698A0" w14:textId="0C2D0D78" w:rsidTr="00805A3C">
        <w:tc>
          <w:tcPr>
            <w:tcW w:w="2551" w:type="dxa"/>
            <w:vMerge w:val="restart"/>
          </w:tcPr>
          <w:p w14:paraId="7A077263" w14:textId="78CC3AA1" w:rsidR="00805A3C" w:rsidRPr="00282350" w:rsidRDefault="00805A3C" w:rsidP="006B0C9E">
            <w:r>
              <w:t>Logistische Regression</w:t>
            </w:r>
          </w:p>
        </w:tc>
        <w:tc>
          <w:tcPr>
            <w:tcW w:w="2377" w:type="dxa"/>
          </w:tcPr>
          <w:p w14:paraId="0ABC3BC0" w14:textId="77777777" w:rsidR="00805A3C" w:rsidRDefault="00805A3C" w:rsidP="006B0C9E">
            <w:pPr>
              <w:pStyle w:val="R"/>
              <w:ind w:hanging="360"/>
            </w:pPr>
            <w:r w:rsidRPr="00282350">
              <w:t>logistic_reg()</w:t>
            </w:r>
          </w:p>
        </w:tc>
        <w:tc>
          <w:tcPr>
            <w:tcW w:w="1448" w:type="dxa"/>
          </w:tcPr>
          <w:p w14:paraId="1253A5E1" w14:textId="77777777" w:rsidR="00805A3C" w:rsidRDefault="00805A3C" w:rsidP="006B0C9E">
            <w:r w:rsidRPr="006B0C9E">
              <w:t>glm</w:t>
            </w:r>
          </w:p>
          <w:p w14:paraId="147C39CB" w14:textId="77777777" w:rsidR="00805A3C" w:rsidRDefault="00805A3C" w:rsidP="006B0C9E">
            <w:r w:rsidRPr="006B0C9E">
              <w:t>glmnet</w:t>
            </w:r>
          </w:p>
          <w:p w14:paraId="1302FF00" w14:textId="77777777" w:rsidR="00805A3C" w:rsidRDefault="00805A3C" w:rsidP="006B0C9E">
            <w:r w:rsidRPr="006B0C9E">
              <w:t>keras, LiblineaR, spark</w:t>
            </w:r>
          </w:p>
          <w:p w14:paraId="724CEAEC" w14:textId="20986FBA" w:rsidR="00805A3C" w:rsidRDefault="00805A3C" w:rsidP="006B0C9E">
            <w:r w:rsidRPr="006B0C9E">
              <w:t>brulee stan</w:t>
            </w:r>
          </w:p>
        </w:tc>
        <w:tc>
          <w:tcPr>
            <w:tcW w:w="1414" w:type="dxa"/>
            <w:vAlign w:val="center"/>
          </w:tcPr>
          <w:p w14:paraId="0BDD4617" w14:textId="3B7D9DA4" w:rsidR="00805A3C" w:rsidRPr="00BE3A3D" w:rsidRDefault="00805A3C" w:rsidP="006B0C9E">
            <w:pPr>
              <w:jc w:val="center"/>
              <w:rPr>
                <w:b/>
              </w:rPr>
            </w:pPr>
          </w:p>
        </w:tc>
        <w:tc>
          <w:tcPr>
            <w:tcW w:w="1603" w:type="dxa"/>
            <w:vAlign w:val="center"/>
          </w:tcPr>
          <w:p w14:paraId="376A6140" w14:textId="514DE725" w:rsidR="00805A3C" w:rsidRPr="00BE3A3D" w:rsidRDefault="00805A3C" w:rsidP="006B0C9E">
            <w:pPr>
              <w:jc w:val="center"/>
              <w:rPr>
                <w:b/>
              </w:rPr>
            </w:pPr>
            <w:r w:rsidRPr="00BE3A3D">
              <w:rPr>
                <w:b/>
              </w:rPr>
              <w:t>×</w:t>
            </w:r>
          </w:p>
        </w:tc>
      </w:tr>
      <w:tr w:rsidR="00805A3C" w14:paraId="3A9E7433" w14:textId="77777777" w:rsidTr="00805A3C">
        <w:trPr>
          <w:trHeight w:val="448"/>
        </w:trPr>
        <w:tc>
          <w:tcPr>
            <w:tcW w:w="2551" w:type="dxa"/>
            <w:vMerge/>
          </w:tcPr>
          <w:p w14:paraId="109FCE6D" w14:textId="77777777" w:rsidR="00805A3C" w:rsidRDefault="00805A3C" w:rsidP="006B0C9E"/>
        </w:tc>
        <w:tc>
          <w:tcPr>
            <w:tcW w:w="2377" w:type="dxa"/>
          </w:tcPr>
          <w:p w14:paraId="5DBEE0B8" w14:textId="5F52D8D7" w:rsidR="00805A3C" w:rsidRPr="00282350" w:rsidRDefault="00805A3C" w:rsidP="006B0C9E">
            <w:pPr>
              <w:pStyle w:val="R"/>
              <w:ind w:hanging="360"/>
            </w:pPr>
            <w:r w:rsidRPr="00805A3C">
              <w:t>multinom_reg()</w:t>
            </w:r>
          </w:p>
        </w:tc>
        <w:tc>
          <w:tcPr>
            <w:tcW w:w="1448" w:type="dxa"/>
          </w:tcPr>
          <w:p w14:paraId="7EBFEABA" w14:textId="23A0E554" w:rsidR="00805A3C" w:rsidRPr="006B0C9E" w:rsidRDefault="00805A3C" w:rsidP="006B0C9E">
            <w:r w:rsidRPr="00805A3C">
              <w:t>nnet</w:t>
            </w:r>
          </w:p>
        </w:tc>
        <w:tc>
          <w:tcPr>
            <w:tcW w:w="1414" w:type="dxa"/>
            <w:vAlign w:val="center"/>
          </w:tcPr>
          <w:p w14:paraId="239CD363" w14:textId="77777777" w:rsidR="00805A3C" w:rsidRPr="00BE3A3D" w:rsidRDefault="00805A3C" w:rsidP="006B0C9E">
            <w:pPr>
              <w:jc w:val="center"/>
              <w:rPr>
                <w:b/>
              </w:rPr>
            </w:pPr>
          </w:p>
        </w:tc>
        <w:tc>
          <w:tcPr>
            <w:tcW w:w="1603" w:type="dxa"/>
            <w:vAlign w:val="center"/>
          </w:tcPr>
          <w:p w14:paraId="52665382" w14:textId="05F05A9F" w:rsidR="00805A3C" w:rsidRPr="00BE3A3D" w:rsidRDefault="00BE3A3D" w:rsidP="006B0C9E">
            <w:pPr>
              <w:jc w:val="center"/>
              <w:rPr>
                <w:b/>
              </w:rPr>
            </w:pPr>
            <w:r w:rsidRPr="00BE3A3D">
              <w:rPr>
                <w:b/>
              </w:rPr>
              <w:t>×</w:t>
            </w:r>
          </w:p>
        </w:tc>
      </w:tr>
      <w:tr w:rsidR="00D70F92" w14:paraId="3CB0ABD2" w14:textId="77777777" w:rsidTr="00805A3C">
        <w:trPr>
          <w:trHeight w:val="495"/>
        </w:trPr>
        <w:tc>
          <w:tcPr>
            <w:tcW w:w="2551" w:type="dxa"/>
            <w:vAlign w:val="center"/>
          </w:tcPr>
          <w:p w14:paraId="5EC81CF6" w14:textId="1AB4099D" w:rsidR="00D70F92" w:rsidRPr="00282350" w:rsidRDefault="00D70F92" w:rsidP="00D70F92">
            <w:r>
              <w:t>KNN</w:t>
            </w:r>
          </w:p>
        </w:tc>
        <w:tc>
          <w:tcPr>
            <w:tcW w:w="2377" w:type="dxa"/>
            <w:vAlign w:val="center"/>
          </w:tcPr>
          <w:p w14:paraId="3E0BFC62" w14:textId="77777777" w:rsidR="00D70F92" w:rsidRDefault="00D70F92" w:rsidP="00D70F92">
            <w:pPr>
              <w:pStyle w:val="R"/>
              <w:ind w:hanging="360"/>
            </w:pPr>
            <w:r w:rsidRPr="00282350">
              <w:t>nearest_neighbor()</w:t>
            </w:r>
          </w:p>
        </w:tc>
        <w:tc>
          <w:tcPr>
            <w:tcW w:w="1448" w:type="dxa"/>
            <w:vAlign w:val="center"/>
          </w:tcPr>
          <w:p w14:paraId="6CDE0E78" w14:textId="77777777" w:rsidR="00D70F92" w:rsidRDefault="00D70F92" w:rsidP="00D70F92">
            <w:r w:rsidRPr="00282350">
              <w:t>kknn</w:t>
            </w:r>
          </w:p>
        </w:tc>
        <w:tc>
          <w:tcPr>
            <w:tcW w:w="1414" w:type="dxa"/>
            <w:vAlign w:val="center"/>
          </w:tcPr>
          <w:p w14:paraId="1DDE0DC1" w14:textId="77777777" w:rsidR="00D70F92" w:rsidRPr="00BE3A3D" w:rsidRDefault="00D70F92" w:rsidP="006B0C9E">
            <w:pPr>
              <w:jc w:val="center"/>
              <w:rPr>
                <w:b/>
              </w:rPr>
            </w:pPr>
            <w:r w:rsidRPr="00BE3A3D">
              <w:rPr>
                <w:b/>
              </w:rPr>
              <w:t>×</w:t>
            </w:r>
          </w:p>
        </w:tc>
        <w:tc>
          <w:tcPr>
            <w:tcW w:w="1603" w:type="dxa"/>
            <w:vAlign w:val="center"/>
          </w:tcPr>
          <w:p w14:paraId="6AC257D6" w14:textId="77777777" w:rsidR="00D70F92" w:rsidRPr="00BE3A3D" w:rsidRDefault="00D70F92" w:rsidP="006B0C9E">
            <w:pPr>
              <w:jc w:val="center"/>
              <w:rPr>
                <w:b/>
              </w:rPr>
            </w:pPr>
            <w:r w:rsidRPr="00BE3A3D">
              <w:rPr>
                <w:b/>
              </w:rPr>
              <w:t>×</w:t>
            </w:r>
          </w:p>
        </w:tc>
      </w:tr>
      <w:tr w:rsidR="006B0C9E" w14:paraId="7BE9F748" w14:textId="0721B7FC" w:rsidTr="00805A3C">
        <w:trPr>
          <w:trHeight w:val="545"/>
        </w:trPr>
        <w:tc>
          <w:tcPr>
            <w:tcW w:w="2551" w:type="dxa"/>
            <w:vAlign w:val="center"/>
          </w:tcPr>
          <w:p w14:paraId="3DAA1BC6" w14:textId="77777777" w:rsidR="006B0C9E" w:rsidRPr="00282350" w:rsidRDefault="006B0C9E" w:rsidP="00D70F92">
            <w:r>
              <w:t>Naive Bayes</w:t>
            </w:r>
          </w:p>
        </w:tc>
        <w:tc>
          <w:tcPr>
            <w:tcW w:w="2377" w:type="dxa"/>
            <w:vAlign w:val="center"/>
          </w:tcPr>
          <w:p w14:paraId="41F8591D" w14:textId="77777777" w:rsidR="006B0C9E" w:rsidRPr="00282350" w:rsidRDefault="006B0C9E" w:rsidP="00D70F92">
            <w:pPr>
              <w:pStyle w:val="R"/>
              <w:ind w:hanging="360"/>
            </w:pPr>
            <w:r w:rsidRPr="00282350">
              <w:t>naive_Bayes()</w:t>
            </w:r>
          </w:p>
        </w:tc>
        <w:tc>
          <w:tcPr>
            <w:tcW w:w="1448" w:type="dxa"/>
            <w:vAlign w:val="center"/>
          </w:tcPr>
          <w:p w14:paraId="6F7F93BC" w14:textId="77777777" w:rsidR="006B0C9E" w:rsidRDefault="006B0C9E" w:rsidP="00D70F92">
            <w:r w:rsidRPr="00282350">
              <w:t>Naivebayes</w:t>
            </w:r>
          </w:p>
        </w:tc>
        <w:tc>
          <w:tcPr>
            <w:tcW w:w="1414" w:type="dxa"/>
            <w:vAlign w:val="center"/>
          </w:tcPr>
          <w:p w14:paraId="0C538A36" w14:textId="54A49355" w:rsidR="006B0C9E" w:rsidRPr="00BE3A3D" w:rsidRDefault="006B0C9E" w:rsidP="006B0C9E">
            <w:pPr>
              <w:jc w:val="center"/>
              <w:rPr>
                <w:b/>
              </w:rPr>
            </w:pPr>
            <w:r w:rsidRPr="00BE3A3D">
              <w:rPr>
                <w:b/>
              </w:rPr>
              <w:t>×</w:t>
            </w:r>
          </w:p>
        </w:tc>
        <w:tc>
          <w:tcPr>
            <w:tcW w:w="1603" w:type="dxa"/>
            <w:vAlign w:val="center"/>
          </w:tcPr>
          <w:p w14:paraId="339BE8F5" w14:textId="131106BF" w:rsidR="006B0C9E" w:rsidRPr="00BE3A3D" w:rsidRDefault="00085A22" w:rsidP="006B0C9E">
            <w:pPr>
              <w:jc w:val="center"/>
              <w:rPr>
                <w:b/>
              </w:rPr>
            </w:pPr>
            <w:r w:rsidRPr="00BE3A3D">
              <w:rPr>
                <w:b/>
              </w:rPr>
              <w:t>×</w:t>
            </w:r>
          </w:p>
        </w:tc>
      </w:tr>
      <w:tr w:rsidR="006B0C9E" w14:paraId="593E505A" w14:textId="7F44D17F" w:rsidTr="00805A3C">
        <w:trPr>
          <w:trHeight w:val="564"/>
        </w:trPr>
        <w:tc>
          <w:tcPr>
            <w:tcW w:w="2551" w:type="dxa"/>
            <w:vAlign w:val="center"/>
          </w:tcPr>
          <w:p w14:paraId="3B5F93FB" w14:textId="77777777" w:rsidR="006B0C9E" w:rsidRDefault="006B0C9E" w:rsidP="00D70F92">
            <w:r>
              <w:t>LASSO</w:t>
            </w:r>
          </w:p>
        </w:tc>
        <w:tc>
          <w:tcPr>
            <w:tcW w:w="2377" w:type="dxa"/>
            <w:vAlign w:val="center"/>
          </w:tcPr>
          <w:p w14:paraId="5CBCD302" w14:textId="42AA47F7" w:rsidR="006B0C9E" w:rsidRPr="00AD2F56" w:rsidRDefault="006B0C9E" w:rsidP="00D70F92">
            <w:pPr>
              <w:pStyle w:val="R"/>
              <w:ind w:hanging="360"/>
            </w:pPr>
            <w:r>
              <w:t>linear_reg()</w:t>
            </w:r>
          </w:p>
        </w:tc>
        <w:tc>
          <w:tcPr>
            <w:tcW w:w="1448" w:type="dxa"/>
            <w:vAlign w:val="center"/>
          </w:tcPr>
          <w:p w14:paraId="52F7D0DD" w14:textId="77777777" w:rsidR="006B0C9E" w:rsidRDefault="006B0C9E" w:rsidP="00D70F92">
            <w:r>
              <w:t>glmnet</w:t>
            </w:r>
          </w:p>
        </w:tc>
        <w:tc>
          <w:tcPr>
            <w:tcW w:w="1414" w:type="dxa"/>
            <w:vAlign w:val="center"/>
          </w:tcPr>
          <w:p w14:paraId="157233EA" w14:textId="54BF6F2C" w:rsidR="006B0C9E" w:rsidRPr="00BE3A3D" w:rsidRDefault="006B0C9E" w:rsidP="006B0C9E">
            <w:pPr>
              <w:jc w:val="center"/>
              <w:rPr>
                <w:b/>
              </w:rPr>
            </w:pPr>
            <w:r w:rsidRPr="00BE3A3D">
              <w:rPr>
                <w:b/>
              </w:rPr>
              <w:t>×</w:t>
            </w:r>
          </w:p>
        </w:tc>
        <w:tc>
          <w:tcPr>
            <w:tcW w:w="1603" w:type="dxa"/>
            <w:vAlign w:val="center"/>
          </w:tcPr>
          <w:p w14:paraId="0E25F4D1" w14:textId="24D43226" w:rsidR="006B0C9E" w:rsidRPr="00BE3A3D" w:rsidRDefault="006B0C9E" w:rsidP="006B0C9E">
            <w:pPr>
              <w:jc w:val="center"/>
              <w:rPr>
                <w:b/>
              </w:rPr>
            </w:pPr>
            <w:r w:rsidRPr="00BE3A3D">
              <w:rPr>
                <w:b/>
              </w:rPr>
              <w:t>×</w:t>
            </w:r>
          </w:p>
        </w:tc>
      </w:tr>
      <w:tr w:rsidR="006B0C9E" w14:paraId="66D374EB" w14:textId="612DBD2E" w:rsidTr="00805A3C">
        <w:tc>
          <w:tcPr>
            <w:tcW w:w="2551" w:type="dxa"/>
            <w:vAlign w:val="center"/>
          </w:tcPr>
          <w:p w14:paraId="5C695FF7" w14:textId="77777777" w:rsidR="006B0C9E" w:rsidRPr="00282350" w:rsidRDefault="006B0C9E" w:rsidP="00D70F92">
            <w:r>
              <w:t>Decision trees</w:t>
            </w:r>
          </w:p>
        </w:tc>
        <w:tc>
          <w:tcPr>
            <w:tcW w:w="2377" w:type="dxa"/>
            <w:vAlign w:val="center"/>
          </w:tcPr>
          <w:p w14:paraId="51935D0C" w14:textId="77777777" w:rsidR="006B0C9E" w:rsidRPr="00282350" w:rsidRDefault="006B0C9E" w:rsidP="00D70F92">
            <w:pPr>
              <w:pStyle w:val="R"/>
              <w:ind w:hanging="360"/>
            </w:pPr>
            <w:r w:rsidRPr="00282350">
              <w:t>decision_tree(</w:t>
            </w:r>
            <w:r>
              <w:t>)</w:t>
            </w:r>
          </w:p>
        </w:tc>
        <w:tc>
          <w:tcPr>
            <w:tcW w:w="1448" w:type="dxa"/>
            <w:vAlign w:val="center"/>
          </w:tcPr>
          <w:p w14:paraId="0F96179E" w14:textId="77777777" w:rsidR="006B0C9E" w:rsidRDefault="006B0C9E" w:rsidP="00D70F92">
            <w:r w:rsidRPr="00282350">
              <w:t>rpart</w:t>
            </w:r>
          </w:p>
          <w:p w14:paraId="1D6578CB" w14:textId="398A7422" w:rsidR="006B0C9E" w:rsidRDefault="006B0C9E" w:rsidP="00D70F92">
            <w:r w:rsidRPr="00282350">
              <w:t>r</w:t>
            </w:r>
            <w:r>
              <w:t>anger</w:t>
            </w:r>
          </w:p>
        </w:tc>
        <w:tc>
          <w:tcPr>
            <w:tcW w:w="1414" w:type="dxa"/>
            <w:vAlign w:val="center"/>
          </w:tcPr>
          <w:p w14:paraId="58D7B8A5" w14:textId="043B04B7" w:rsidR="006B0C9E" w:rsidRPr="00BE3A3D" w:rsidRDefault="006B0C9E" w:rsidP="006B0C9E">
            <w:pPr>
              <w:jc w:val="center"/>
              <w:rPr>
                <w:b/>
              </w:rPr>
            </w:pPr>
            <w:r w:rsidRPr="00BE3A3D">
              <w:rPr>
                <w:b/>
              </w:rPr>
              <w:t>×</w:t>
            </w:r>
          </w:p>
        </w:tc>
        <w:tc>
          <w:tcPr>
            <w:tcW w:w="1603" w:type="dxa"/>
            <w:vAlign w:val="center"/>
          </w:tcPr>
          <w:p w14:paraId="32BF83F3" w14:textId="11C75B1A" w:rsidR="006B0C9E" w:rsidRPr="00BE3A3D" w:rsidRDefault="006B0C9E" w:rsidP="006B0C9E">
            <w:pPr>
              <w:jc w:val="center"/>
              <w:rPr>
                <w:b/>
              </w:rPr>
            </w:pPr>
            <w:r w:rsidRPr="00BE3A3D">
              <w:rPr>
                <w:b/>
              </w:rPr>
              <w:t>×</w:t>
            </w:r>
          </w:p>
        </w:tc>
      </w:tr>
      <w:tr w:rsidR="006B0C9E" w14:paraId="4D58FCA7" w14:textId="7835CCE0" w:rsidTr="00805A3C">
        <w:tc>
          <w:tcPr>
            <w:tcW w:w="2551" w:type="dxa"/>
            <w:vAlign w:val="center"/>
          </w:tcPr>
          <w:p w14:paraId="6BDA4887" w14:textId="574B002B" w:rsidR="006B0C9E" w:rsidRDefault="006B0C9E" w:rsidP="00D70F92">
            <w:r>
              <w:t>XGBoost</w:t>
            </w:r>
          </w:p>
        </w:tc>
        <w:tc>
          <w:tcPr>
            <w:tcW w:w="2377" w:type="dxa"/>
            <w:vAlign w:val="center"/>
          </w:tcPr>
          <w:p w14:paraId="301D511D" w14:textId="43204C2C" w:rsidR="006B0C9E" w:rsidRPr="00282350" w:rsidRDefault="006B0C9E" w:rsidP="00D70F92">
            <w:pPr>
              <w:pStyle w:val="R"/>
              <w:ind w:hanging="360"/>
            </w:pPr>
            <w:r w:rsidRPr="007153C6">
              <w:t>boost_tree</w:t>
            </w:r>
          </w:p>
        </w:tc>
        <w:tc>
          <w:tcPr>
            <w:tcW w:w="1448" w:type="dxa"/>
            <w:vAlign w:val="center"/>
          </w:tcPr>
          <w:p w14:paraId="0853B4A5" w14:textId="77777777" w:rsidR="006B0C9E" w:rsidRDefault="006B0C9E" w:rsidP="00D70F92">
            <w:r w:rsidRPr="007153C6">
              <w:t>C5.0</w:t>
            </w:r>
          </w:p>
          <w:p w14:paraId="1E5661EB" w14:textId="77777777" w:rsidR="006B0C9E" w:rsidRDefault="006B0C9E" w:rsidP="00D70F92">
            <w:r w:rsidRPr="007153C6">
              <w:t>spark</w:t>
            </w:r>
          </w:p>
          <w:p w14:paraId="6FBD98EE" w14:textId="0CBF34B9" w:rsidR="006B0C9E" w:rsidRPr="00282350" w:rsidRDefault="006B0C9E" w:rsidP="00D70F92">
            <w:r w:rsidRPr="007153C6">
              <w:t>xgboost</w:t>
            </w:r>
          </w:p>
        </w:tc>
        <w:tc>
          <w:tcPr>
            <w:tcW w:w="1414" w:type="dxa"/>
            <w:vAlign w:val="center"/>
          </w:tcPr>
          <w:p w14:paraId="57A0C2AB" w14:textId="4F71FB1D" w:rsidR="006B0C9E" w:rsidRPr="00BE3A3D" w:rsidRDefault="006B0C9E" w:rsidP="006B0C9E">
            <w:pPr>
              <w:jc w:val="center"/>
              <w:rPr>
                <w:b/>
              </w:rPr>
            </w:pPr>
            <w:r w:rsidRPr="00BE3A3D">
              <w:rPr>
                <w:b/>
              </w:rPr>
              <w:t>×</w:t>
            </w:r>
          </w:p>
        </w:tc>
        <w:tc>
          <w:tcPr>
            <w:tcW w:w="1603" w:type="dxa"/>
            <w:vAlign w:val="center"/>
          </w:tcPr>
          <w:p w14:paraId="4301B824" w14:textId="6F9F58DA" w:rsidR="006B0C9E" w:rsidRPr="00BE3A3D" w:rsidRDefault="006B0C9E" w:rsidP="006B0C9E">
            <w:pPr>
              <w:jc w:val="center"/>
              <w:rPr>
                <w:b/>
              </w:rPr>
            </w:pPr>
            <w:r w:rsidRPr="00BE3A3D">
              <w:rPr>
                <w:b/>
              </w:rPr>
              <w:t>×</w:t>
            </w:r>
          </w:p>
        </w:tc>
      </w:tr>
      <w:tr w:rsidR="006B0C9E" w14:paraId="73468F5B" w14:textId="34022634" w:rsidTr="00805A3C">
        <w:trPr>
          <w:trHeight w:val="578"/>
        </w:trPr>
        <w:tc>
          <w:tcPr>
            <w:tcW w:w="2551" w:type="dxa"/>
            <w:vAlign w:val="center"/>
          </w:tcPr>
          <w:p w14:paraId="4965805D" w14:textId="77777777" w:rsidR="006B0C9E" w:rsidRPr="00E06E88" w:rsidRDefault="006B0C9E" w:rsidP="00D70F92">
            <w:r>
              <w:t>Random forests</w:t>
            </w:r>
          </w:p>
        </w:tc>
        <w:tc>
          <w:tcPr>
            <w:tcW w:w="2377" w:type="dxa"/>
            <w:vAlign w:val="center"/>
          </w:tcPr>
          <w:p w14:paraId="55FA450D" w14:textId="77777777" w:rsidR="006B0C9E" w:rsidRPr="00AD2F56" w:rsidRDefault="006B0C9E" w:rsidP="00D70F92">
            <w:pPr>
              <w:pStyle w:val="R"/>
              <w:ind w:hanging="360"/>
            </w:pPr>
            <w:r w:rsidRPr="00E06E88">
              <w:t>rand_forest()</w:t>
            </w:r>
          </w:p>
        </w:tc>
        <w:tc>
          <w:tcPr>
            <w:tcW w:w="1448" w:type="dxa"/>
            <w:vAlign w:val="center"/>
          </w:tcPr>
          <w:p w14:paraId="7D37F8AF" w14:textId="77777777" w:rsidR="006B0C9E" w:rsidRDefault="006B0C9E" w:rsidP="00D70F92">
            <w:r>
              <w:t>ranger</w:t>
            </w:r>
          </w:p>
        </w:tc>
        <w:tc>
          <w:tcPr>
            <w:tcW w:w="1414" w:type="dxa"/>
            <w:vAlign w:val="center"/>
          </w:tcPr>
          <w:p w14:paraId="674C402B" w14:textId="490C57A0" w:rsidR="006B0C9E" w:rsidRPr="00BE3A3D" w:rsidRDefault="006B0C9E" w:rsidP="006B0C9E">
            <w:pPr>
              <w:jc w:val="center"/>
              <w:rPr>
                <w:b/>
              </w:rPr>
            </w:pPr>
            <w:r w:rsidRPr="00BE3A3D">
              <w:rPr>
                <w:b/>
              </w:rPr>
              <w:t>×</w:t>
            </w:r>
          </w:p>
        </w:tc>
        <w:tc>
          <w:tcPr>
            <w:tcW w:w="1603" w:type="dxa"/>
            <w:vAlign w:val="center"/>
          </w:tcPr>
          <w:p w14:paraId="51806CA9" w14:textId="306EA5B8" w:rsidR="006B0C9E" w:rsidRPr="00BE3A3D" w:rsidRDefault="006B0C9E" w:rsidP="006B0C9E">
            <w:pPr>
              <w:jc w:val="center"/>
              <w:rPr>
                <w:b/>
              </w:rPr>
            </w:pPr>
            <w:r w:rsidRPr="00BE3A3D">
              <w:rPr>
                <w:b/>
              </w:rPr>
              <w:t>×</w:t>
            </w:r>
          </w:p>
        </w:tc>
      </w:tr>
      <w:tr w:rsidR="006B0C9E" w14:paraId="01A6B46D" w14:textId="46D56C15" w:rsidTr="00805A3C">
        <w:tc>
          <w:tcPr>
            <w:tcW w:w="2551" w:type="dxa"/>
            <w:vAlign w:val="center"/>
          </w:tcPr>
          <w:p w14:paraId="2E2E2BEC" w14:textId="77777777" w:rsidR="006B0C9E" w:rsidRPr="00AD2F56" w:rsidRDefault="006B0C9E" w:rsidP="00D70F92">
            <w:r>
              <w:t>Support vector machines</w:t>
            </w:r>
          </w:p>
        </w:tc>
        <w:tc>
          <w:tcPr>
            <w:tcW w:w="2377" w:type="dxa"/>
            <w:vAlign w:val="center"/>
          </w:tcPr>
          <w:p w14:paraId="3C57B7DA" w14:textId="77777777" w:rsidR="006B0C9E" w:rsidRPr="00282350" w:rsidRDefault="006B0C9E" w:rsidP="00D70F92">
            <w:pPr>
              <w:pStyle w:val="R"/>
              <w:ind w:hanging="360"/>
            </w:pPr>
            <w:r w:rsidRPr="00AD2F56">
              <w:t>svm_linear</w:t>
            </w:r>
            <w:r>
              <w:t>()</w:t>
            </w:r>
          </w:p>
        </w:tc>
        <w:tc>
          <w:tcPr>
            <w:tcW w:w="1448" w:type="dxa"/>
            <w:vAlign w:val="center"/>
          </w:tcPr>
          <w:p w14:paraId="0C350C1A" w14:textId="52AA5EDB" w:rsidR="006B0C9E" w:rsidRDefault="006B0C9E" w:rsidP="00D70F92">
            <w:r>
              <w:t>kernlab LiblinearR</w:t>
            </w:r>
          </w:p>
        </w:tc>
        <w:tc>
          <w:tcPr>
            <w:tcW w:w="1414" w:type="dxa"/>
            <w:vAlign w:val="center"/>
          </w:tcPr>
          <w:p w14:paraId="1A77D157" w14:textId="4F0668F2" w:rsidR="006B0C9E" w:rsidRPr="00BE3A3D" w:rsidRDefault="006B0C9E" w:rsidP="006B0C9E">
            <w:pPr>
              <w:jc w:val="center"/>
              <w:rPr>
                <w:b/>
              </w:rPr>
            </w:pPr>
            <w:r w:rsidRPr="00BE3A3D">
              <w:rPr>
                <w:b/>
              </w:rPr>
              <w:t>×</w:t>
            </w:r>
          </w:p>
        </w:tc>
        <w:tc>
          <w:tcPr>
            <w:tcW w:w="1603" w:type="dxa"/>
            <w:vAlign w:val="center"/>
          </w:tcPr>
          <w:p w14:paraId="04A02F8F" w14:textId="48E84742" w:rsidR="006B0C9E" w:rsidRPr="00BE3A3D" w:rsidRDefault="006B0C9E" w:rsidP="006B0C9E">
            <w:pPr>
              <w:jc w:val="center"/>
              <w:rPr>
                <w:b/>
              </w:rPr>
            </w:pPr>
            <w:r w:rsidRPr="00BE3A3D">
              <w:rPr>
                <w:b/>
              </w:rPr>
              <w:t>×</w:t>
            </w:r>
          </w:p>
        </w:tc>
      </w:tr>
    </w:tbl>
    <w:p w14:paraId="64F6C838" w14:textId="5081B37D" w:rsidR="002342F4" w:rsidRDefault="007153C6" w:rsidP="007153C6">
      <w:pPr>
        <w:pStyle w:val="Aufzhlung"/>
      </w:pPr>
      <w:r>
        <w:t>Welches engine (=Paket) man wählt, ist meist egal—hängt im Einzelfall aber von eventuellen Spezifika ab, die u.U. Paket-spezifisch sind</w:t>
      </w:r>
      <w:r w:rsidR="006B0C9E">
        <w:t xml:space="preserve"> und die verfügbaren Argumente betreffen. Diese beziehen sich meist auf Hyperparameter (siehe Kapitel 5). Welche engine welche Argumente liefert, zeigt die 2. Tabelle au</w:t>
      </w:r>
      <w:r w:rsidR="00085A22">
        <w:t>f</w:t>
      </w:r>
      <w:r w:rsidR="006B0C9E">
        <w:t xml:space="preserve"> der oben verlinkten Seite!</w:t>
      </w:r>
    </w:p>
    <w:p w14:paraId="59ABF459" w14:textId="77777777" w:rsidR="007153C6" w:rsidRDefault="007153C6" w:rsidP="000B39D1">
      <w:pPr>
        <w:pStyle w:val="Aufzhlung"/>
        <w:numPr>
          <w:ilvl w:val="0"/>
          <w:numId w:val="0"/>
        </w:numPr>
        <w:ind w:left="360"/>
      </w:pPr>
    </w:p>
    <w:p w14:paraId="5625BAB3" w14:textId="77777777" w:rsidR="00B63B17" w:rsidRPr="00DF3702" w:rsidRDefault="00B63B17" w:rsidP="00B63B17">
      <w:pPr>
        <w:pStyle w:val="Textkrper"/>
        <w:rPr>
          <w:lang w:val="de-DE"/>
        </w:rPr>
      </w:pPr>
    </w:p>
    <w:p w14:paraId="08DEFD32" w14:textId="40FC1C8F" w:rsidR="001A5061" w:rsidRDefault="001A5061" w:rsidP="001A5061">
      <w:pPr>
        <w:pStyle w:val="berschrift2"/>
      </w:pPr>
      <w:bookmarkStart w:id="9" w:name="_Toc165445694"/>
      <w:r>
        <w:t>Fit the data</w:t>
      </w:r>
      <w:bookmarkEnd w:id="9"/>
    </w:p>
    <w:p w14:paraId="0A008DBC" w14:textId="35A46EA3" w:rsidR="004862E7" w:rsidRDefault="006A0FA5" w:rsidP="006A0FA5">
      <w:pPr>
        <w:pStyle w:val="Aufzhlung"/>
      </w:pPr>
      <w:r>
        <w:lastRenderedPageBreak/>
        <w:t xml:space="preserve">Nun geht’s los. </w:t>
      </w:r>
      <w:r w:rsidR="00BE3A3D">
        <w:t>Das Modell soll „trainiert“ werden—oder in traditionellerer Sprache—„gefittet“ werden. Dazu gibt im Tidymodels-framework verschiedene Möglichkeiten, je nach gewünschter Sophistiziertheit</w:t>
      </w:r>
      <w:r w:rsidR="00FC6DAB">
        <w:t>. Diese werden anschließend demonstriert</w:t>
      </w:r>
      <w:r w:rsidR="00BE3A3D">
        <w:t>:</w:t>
      </w:r>
    </w:p>
    <w:p w14:paraId="4DAF0CA7" w14:textId="44DE037E" w:rsidR="00BE3A3D" w:rsidRDefault="00BE3A3D" w:rsidP="00D0572D">
      <w:pPr>
        <w:pStyle w:val="Aufzhlung"/>
        <w:numPr>
          <w:ilvl w:val="0"/>
          <w:numId w:val="28"/>
        </w:numPr>
        <w:ind w:left="851" w:hanging="425"/>
      </w:pPr>
      <w:r w:rsidRPr="00BE3A3D">
        <w:rPr>
          <w:b/>
        </w:rPr>
        <w:t>Einfaches Fitten über einen Datensatz</w:t>
      </w:r>
      <w:r>
        <w:t xml:space="preserve"> (sei es nur das Training Set oder sogar der gesamte Datensatz</w:t>
      </w:r>
      <w:r w:rsidR="00085A22">
        <w:t>)</w:t>
      </w:r>
      <w:r>
        <w:t xml:space="preserve">. Letzteres ist ja der gängige Ansatz in der wissenschaftlichen Anwendung von theoretisch-basierten Regressionsmodellen, die (siehe James et al.) die geringstmögliche Varianz haben und </w:t>
      </w:r>
      <w:r w:rsidR="00085A22">
        <w:t xml:space="preserve">bei denen </w:t>
      </w:r>
      <w:r>
        <w:t xml:space="preserve">das Ausmaß von Unsicherheit über die SE adressiert wird. Dies passiert über eine einfache </w:t>
      </w:r>
      <w:r w:rsidRPr="00BE3A3D">
        <w:rPr>
          <w:rStyle w:val="RZchn"/>
          <w:sz w:val="20"/>
          <w:szCs w:val="20"/>
        </w:rPr>
        <w:t>fit()</w:t>
      </w:r>
      <w:r>
        <w:t>-Funktion</w:t>
      </w:r>
      <w:r w:rsidR="00FC6DAB">
        <w:t>.</w:t>
      </w:r>
      <w:r>
        <w:t xml:space="preserve"> </w:t>
      </w:r>
      <w:r w:rsidR="00FC6DAB">
        <w:t xml:space="preserve">Dies ist dann sehr nett, wenn man a) </w:t>
      </w:r>
      <w:r w:rsidR="00085A22">
        <w:t>Koeffiizienten eines parametrischen Modell extrahieren sehen</w:t>
      </w:r>
      <w:r w:rsidR="00FC6DAB">
        <w:t xml:space="preserve"> möchte, </w:t>
      </w:r>
      <w:r w:rsidR="00085A22">
        <w:t xml:space="preserve">oder </w:t>
      </w:r>
      <w:r w:rsidR="00FC6DAB">
        <w:t>b) das Modell auf völlig neue Daten anwenden möchte</w:t>
      </w:r>
      <w:r w:rsidR="00D0572D">
        <w:t xml:space="preserve"> und dazu noch mal das Modell auf die gesamten Daten fitten möchte (z.B. nach erfolgreicher Evaluation mittels CV).</w:t>
      </w:r>
      <w:r w:rsidR="00FC6DAB">
        <w:t xml:space="preserve"> </w:t>
      </w:r>
    </w:p>
    <w:p w14:paraId="76A75E46" w14:textId="1B763530" w:rsidR="00BE3A3D" w:rsidRPr="00FC6DAB" w:rsidRDefault="00BE3A3D" w:rsidP="00D0572D">
      <w:pPr>
        <w:pStyle w:val="Aufzhlung"/>
        <w:numPr>
          <w:ilvl w:val="0"/>
          <w:numId w:val="28"/>
        </w:numPr>
        <w:ind w:left="851" w:hanging="425"/>
        <w:rPr>
          <w:rStyle w:val="RZchn"/>
          <w:rFonts w:ascii="Times New Roman" w:hAnsi="Times New Roman"/>
          <w:color w:val="auto"/>
          <w:lang w:val="de-DE"/>
        </w:rPr>
      </w:pPr>
      <w:r>
        <w:rPr>
          <w:b/>
        </w:rPr>
        <w:t xml:space="preserve">TT only: </w:t>
      </w:r>
      <w:r>
        <w:t xml:space="preserve">Dies bedeutet, dass ein Training Set und ein Test Set vorliegt: Dabei wird das Modell auf die Trainingdaten gefittet und anhand der Testdaten evaluiert. Relevante Funktion ist </w:t>
      </w:r>
      <w:r w:rsidRPr="00BE3A3D">
        <w:rPr>
          <w:rStyle w:val="RZchn"/>
          <w:sz w:val="20"/>
          <w:szCs w:val="20"/>
        </w:rPr>
        <w:t>last_fit()</w:t>
      </w:r>
      <w:r w:rsidR="00FC6DAB">
        <w:rPr>
          <w:rStyle w:val="RZchn"/>
          <w:sz w:val="20"/>
          <w:szCs w:val="20"/>
        </w:rPr>
        <w:t xml:space="preserve">. </w:t>
      </w:r>
      <w:r w:rsidR="00FC6DAB">
        <w:t>Natürlich kann parallel mittels fit() das Modell nur auf die Trainingsdaten gefittet werden, um die performance in den Trainingsdaten zu evalueiren (mehr darüber später)</w:t>
      </w:r>
      <w:r w:rsidR="0036733F">
        <w:t>. Hinweis: Diese Funktion wird auch im Falle des Crossvalidations am Ende des Prozesses verwendet, um das Modell final noch mal über den gesamten Datensatzu z fitten und am Testset zu evaluieren. Im Skript ist das immer unter dem Abscnitt „the final test“ zu finden.</w:t>
      </w:r>
    </w:p>
    <w:p w14:paraId="3C0DF214" w14:textId="4FD9AF5F" w:rsidR="00FC6DAB" w:rsidRDefault="00FC6DAB" w:rsidP="00D0572D">
      <w:pPr>
        <w:pStyle w:val="Aufzhlung"/>
        <w:numPr>
          <w:ilvl w:val="0"/>
          <w:numId w:val="28"/>
        </w:numPr>
        <w:ind w:left="851" w:hanging="425"/>
      </w:pPr>
      <w:r w:rsidRPr="00FC6DAB">
        <w:rPr>
          <w:b/>
        </w:rPr>
        <w:t xml:space="preserve">Crossvalditation oder Bootstrapping: </w:t>
      </w:r>
      <w:r>
        <w:t xml:space="preserve">hier </w:t>
      </w:r>
      <w:r w:rsidR="009F0A76">
        <w:t>wird d</w:t>
      </w:r>
      <w:r>
        <w:t xml:space="preserve">as Modell wird in jedem der folds/bootstraps mittels </w:t>
      </w:r>
      <w:r w:rsidRPr="009F0A76">
        <w:rPr>
          <w:rStyle w:val="RZchn"/>
          <w:sz w:val="20"/>
          <w:szCs w:val="20"/>
        </w:rPr>
        <w:t>fit_resamples()</w:t>
      </w:r>
      <w:r w:rsidRPr="009F0A76">
        <w:rPr>
          <w:sz w:val="20"/>
          <w:szCs w:val="20"/>
        </w:rPr>
        <w:t xml:space="preserve"> </w:t>
      </w:r>
      <w:r>
        <w:t>trainiert.</w:t>
      </w:r>
    </w:p>
    <w:p w14:paraId="7B70CE30" w14:textId="47D82A95" w:rsidR="00FC6DAB" w:rsidRDefault="00FC6DAB" w:rsidP="00D0572D">
      <w:pPr>
        <w:pStyle w:val="Aufzhlung"/>
        <w:numPr>
          <w:ilvl w:val="0"/>
          <w:numId w:val="28"/>
        </w:numPr>
        <w:ind w:left="851" w:hanging="425"/>
      </w:pPr>
      <w:r w:rsidRPr="00D0572D">
        <w:rPr>
          <w:b/>
        </w:rPr>
        <w:t xml:space="preserve">Hyperparameter tuning: </w:t>
      </w:r>
      <w:r>
        <w:t xml:space="preserve">Wie in Kapitel 5 noch behandelt </w:t>
      </w:r>
      <w:r w:rsidR="00D0572D">
        <w:t>wird</w:t>
      </w:r>
      <w:r>
        <w:t xml:space="preserve">, erlauben es Modelle, an Stellschrauben zu drehen und die Auswirkungen zu analysieren. Dies wird in der Regel mit Crossvalidation / Bootstrapping verbunden. Hier ersetzt man dann die o.g. Funktion durch </w:t>
      </w:r>
      <w:r w:rsidRPr="00FC6DAB">
        <w:rPr>
          <w:rStyle w:val="RZchn"/>
          <w:sz w:val="20"/>
          <w:szCs w:val="20"/>
        </w:rPr>
        <w:t>tune_grid()</w:t>
      </w:r>
    </w:p>
    <w:p w14:paraId="432F6C16" w14:textId="77777777" w:rsidR="006A0FA5" w:rsidRPr="006A0FA5" w:rsidRDefault="006A0FA5" w:rsidP="006A0FA5">
      <w:pPr>
        <w:pStyle w:val="Aufzhlung"/>
        <w:numPr>
          <w:ilvl w:val="0"/>
          <w:numId w:val="0"/>
        </w:numPr>
        <w:ind w:left="360" w:hanging="360"/>
      </w:pPr>
    </w:p>
    <w:p w14:paraId="64233AFE" w14:textId="60F72DBA" w:rsidR="00D0572D" w:rsidRDefault="00D0572D" w:rsidP="000B39D1">
      <w:pPr>
        <w:pStyle w:val="berschrift3"/>
        <w:rPr>
          <w:lang w:val="en-GB"/>
        </w:rPr>
      </w:pPr>
      <w:r>
        <w:rPr>
          <w:lang w:val="en-GB"/>
        </w:rPr>
        <w:t>Einfaches Fitten auf einem einzigen Datensatz</w:t>
      </w:r>
    </w:p>
    <w:p w14:paraId="05A2352E" w14:textId="6EE5D188" w:rsidR="00D0572D" w:rsidRDefault="00D0572D" w:rsidP="00D0572D">
      <w:pPr>
        <w:pStyle w:val="Aufzhlung"/>
      </w:pPr>
      <w:r>
        <w:t>Hier nimmt man die Model-Spezfikation als Grundlage</w:t>
      </w:r>
      <w:r w:rsidR="00D31DEB">
        <w:t>. Das recipe ist nicht nötig</w:t>
      </w:r>
    </w:p>
    <w:p w14:paraId="00E8E0F4" w14:textId="77777777" w:rsidR="00D0572D" w:rsidRDefault="00D0572D" w:rsidP="00D0572D">
      <w:pPr>
        <w:pStyle w:val="Aufzhlung"/>
        <w:numPr>
          <w:ilvl w:val="0"/>
          <w:numId w:val="0"/>
        </w:numPr>
        <w:ind w:left="360"/>
      </w:pPr>
    </w:p>
    <w:p w14:paraId="685A0D6D" w14:textId="77777777" w:rsidR="00D0572D" w:rsidRDefault="00D0572D" w:rsidP="00D0572D">
      <w:pPr>
        <w:pStyle w:val="R"/>
        <w:shd w:val="clear" w:color="auto" w:fill="F2F2F2" w:themeFill="background1" w:themeFillShade="F2"/>
      </w:pPr>
      <w:r>
        <w:t xml:space="preserve">lm_spec %&gt;% </w:t>
      </w:r>
    </w:p>
    <w:p w14:paraId="61C1F59F" w14:textId="01E2F59C" w:rsidR="00D0572D" w:rsidRDefault="00D0572D" w:rsidP="00D0572D">
      <w:pPr>
        <w:pStyle w:val="R"/>
        <w:shd w:val="clear" w:color="auto" w:fill="F2F2F2" w:themeFill="background1" w:themeFillShade="F2"/>
      </w:pPr>
      <w:r>
        <w:t xml:space="preserve">   fit(sales ~ ., data=advertising_data) %&gt;% </w:t>
      </w:r>
    </w:p>
    <w:p w14:paraId="68F8CB99" w14:textId="52D9A87E" w:rsidR="00D0572D" w:rsidRDefault="00D0572D" w:rsidP="00D0572D">
      <w:pPr>
        <w:pStyle w:val="R"/>
        <w:shd w:val="clear" w:color="auto" w:fill="F2F2F2" w:themeFill="background1" w:themeFillShade="F2"/>
      </w:pPr>
      <w:r>
        <w:t xml:space="preserve">   broom::tidy()</w:t>
      </w:r>
    </w:p>
    <w:p w14:paraId="5401B932" w14:textId="77777777" w:rsidR="00D0572D" w:rsidRDefault="00D0572D" w:rsidP="00D0572D">
      <w:pPr>
        <w:pStyle w:val="Textkrper"/>
        <w:shd w:val="clear" w:color="auto" w:fill="F2F2F2" w:themeFill="background1" w:themeFillShade="F2"/>
        <w:ind w:left="426" w:hanging="76"/>
      </w:pPr>
    </w:p>
    <w:p w14:paraId="2BA78992" w14:textId="51D0D82B" w:rsidR="00D0572D" w:rsidRDefault="00D0572D" w:rsidP="00D0572D">
      <w:pPr>
        <w:pStyle w:val="ROutput"/>
        <w:shd w:val="clear" w:color="auto" w:fill="F2F2F2" w:themeFill="background1" w:themeFillShade="F2"/>
      </w:pPr>
      <w:r>
        <w:t># A tibble: 4 × 5</w:t>
      </w:r>
    </w:p>
    <w:p w14:paraId="55556979" w14:textId="77777777" w:rsidR="00D0572D" w:rsidRDefault="00D0572D" w:rsidP="00D0572D">
      <w:pPr>
        <w:pStyle w:val="ROutput"/>
        <w:shd w:val="clear" w:color="auto" w:fill="F2F2F2" w:themeFill="background1" w:themeFillShade="F2"/>
      </w:pPr>
      <w:r>
        <w:t xml:space="preserve">  term        estimate std.error statistic  p.value</w:t>
      </w:r>
    </w:p>
    <w:p w14:paraId="48BC3314" w14:textId="77777777" w:rsidR="00D0572D" w:rsidRDefault="00D0572D" w:rsidP="00D0572D">
      <w:pPr>
        <w:pStyle w:val="ROutput"/>
        <w:shd w:val="clear" w:color="auto" w:fill="F2F2F2" w:themeFill="background1" w:themeFillShade="F2"/>
      </w:pPr>
      <w:r>
        <w:t xml:space="preserve">  &lt;chr&gt;          &lt;dbl&gt;     &lt;dbl&gt;     &lt;dbl&gt;    &lt;dbl&gt;</w:t>
      </w:r>
    </w:p>
    <w:p w14:paraId="77006439" w14:textId="77777777" w:rsidR="00D0572D" w:rsidRDefault="00D0572D" w:rsidP="00D0572D">
      <w:pPr>
        <w:pStyle w:val="ROutput"/>
        <w:shd w:val="clear" w:color="auto" w:fill="F2F2F2" w:themeFill="background1" w:themeFillShade="F2"/>
      </w:pPr>
      <w:r>
        <w:t>1 (Intercept)  2.94      0.312       9.42  1.27e-17</w:t>
      </w:r>
    </w:p>
    <w:p w14:paraId="6511D65E" w14:textId="77777777" w:rsidR="00D0572D" w:rsidRDefault="00D0572D" w:rsidP="00D0572D">
      <w:pPr>
        <w:pStyle w:val="ROutput"/>
        <w:shd w:val="clear" w:color="auto" w:fill="F2F2F2" w:themeFill="background1" w:themeFillShade="F2"/>
      </w:pPr>
      <w:r>
        <w:t>2 TV           0.0458    0.00139    32.8   1.51e-81</w:t>
      </w:r>
    </w:p>
    <w:p w14:paraId="7859B122" w14:textId="77777777" w:rsidR="00D0572D" w:rsidRDefault="00D0572D" w:rsidP="00D0572D">
      <w:pPr>
        <w:pStyle w:val="ROutput"/>
        <w:shd w:val="clear" w:color="auto" w:fill="F2F2F2" w:themeFill="background1" w:themeFillShade="F2"/>
      </w:pPr>
      <w:r>
        <w:t>3 radio        0.189     0.00861    21.9   1.51e-54</w:t>
      </w:r>
    </w:p>
    <w:p w14:paraId="6D427BFC" w14:textId="23ED4F27" w:rsidR="00D0572D" w:rsidRDefault="00D0572D" w:rsidP="00D0572D">
      <w:pPr>
        <w:pStyle w:val="ROutput"/>
        <w:shd w:val="clear" w:color="auto" w:fill="F2F2F2" w:themeFill="background1" w:themeFillShade="F2"/>
      </w:pPr>
      <w:r>
        <w:t>4 newspaper   -0.00104   0.00587    -0.177 8.60e- 1</w:t>
      </w:r>
    </w:p>
    <w:p w14:paraId="560FAB45" w14:textId="097AC153" w:rsidR="00D0572D" w:rsidRDefault="00D0572D" w:rsidP="00D0572D">
      <w:pPr>
        <w:pStyle w:val="Textkrper"/>
      </w:pPr>
    </w:p>
    <w:p w14:paraId="45573218" w14:textId="03D8C552" w:rsidR="00D0572D" w:rsidRDefault="00D0572D" w:rsidP="009F0A76">
      <w:pPr>
        <w:pStyle w:val="Aufzhlung2"/>
        <w:numPr>
          <w:ilvl w:val="0"/>
          <w:numId w:val="0"/>
        </w:numPr>
        <w:ind w:left="426"/>
      </w:pPr>
      <w:r>
        <w:t xml:space="preserve">Hinweis: Für diejenigen mit Erfahrung in R wird das seltsam erscheinen, gibt es doch die traditionelle Vorgehensweise mit </w:t>
      </w:r>
      <w:r w:rsidRPr="009D3AB7">
        <w:rPr>
          <w:rStyle w:val="RZchn"/>
          <w:sz w:val="20"/>
          <w:szCs w:val="20"/>
        </w:rPr>
        <w:t>lm(y ~x, data=dataset)</w:t>
      </w:r>
      <w:r w:rsidRPr="009D3AB7">
        <w:rPr>
          <w:sz w:val="20"/>
          <w:szCs w:val="20"/>
        </w:rPr>
        <w:t xml:space="preserve"> </w:t>
      </w:r>
      <w:r>
        <w:t xml:space="preserve">und </w:t>
      </w:r>
      <w:r w:rsidRPr="009D3AB7">
        <w:rPr>
          <w:rStyle w:val="RZchn"/>
          <w:sz w:val="20"/>
          <w:szCs w:val="20"/>
        </w:rPr>
        <w:t>summary()</w:t>
      </w:r>
      <w:r>
        <w:t>. Es ist natürlich genauso möglich, diese zu verwenden</w:t>
      </w:r>
      <w:r w:rsidR="009D3AB7">
        <w:t>.</w:t>
      </w:r>
    </w:p>
    <w:p w14:paraId="6E745906" w14:textId="77777777" w:rsidR="00D0572D" w:rsidRDefault="00D0572D" w:rsidP="00D0572D">
      <w:pPr>
        <w:pStyle w:val="Textkrper"/>
      </w:pPr>
    </w:p>
    <w:p w14:paraId="05777C3D" w14:textId="77777777" w:rsidR="00D0572D" w:rsidRPr="00D0572D" w:rsidRDefault="00D0572D" w:rsidP="00D0572D">
      <w:pPr>
        <w:pStyle w:val="Textkrper"/>
      </w:pPr>
    </w:p>
    <w:p w14:paraId="08FCD4AA" w14:textId="70287AE3" w:rsidR="00854CEC" w:rsidRDefault="00854CEC" w:rsidP="00B730B3">
      <w:pPr>
        <w:pStyle w:val="berschrift3"/>
        <w:rPr>
          <w:lang w:val="en-GB"/>
        </w:rPr>
      </w:pPr>
      <w:r w:rsidRPr="00614CE8">
        <w:rPr>
          <w:lang w:val="en-GB"/>
        </w:rPr>
        <w:t>Bei trainings- vs. testdata only</w:t>
      </w:r>
      <w:r w:rsidR="00C24563" w:rsidRPr="00614CE8">
        <w:rPr>
          <w:lang w:val="en-GB"/>
        </w:rPr>
        <w:t xml:space="preserve"> (“</w:t>
      </w:r>
      <w:r w:rsidR="009D3AB7">
        <w:rPr>
          <w:lang w:val="en-GB"/>
        </w:rPr>
        <w:t>TT</w:t>
      </w:r>
      <w:r w:rsidR="006A0FA5" w:rsidRPr="00614CE8">
        <w:rPr>
          <w:lang w:val="en-GB"/>
        </w:rPr>
        <w:t xml:space="preserve"> only</w:t>
      </w:r>
      <w:r w:rsidR="00C24563" w:rsidRPr="00614CE8">
        <w:rPr>
          <w:lang w:val="en-GB"/>
        </w:rPr>
        <w:t>”)</w:t>
      </w:r>
    </w:p>
    <w:p w14:paraId="78958000" w14:textId="62B92874" w:rsidR="008456F7" w:rsidRPr="008456F7" w:rsidRDefault="008456F7" w:rsidP="008456F7">
      <w:pPr>
        <w:pStyle w:val="berschrift4"/>
      </w:pPr>
      <w:r>
        <w:lastRenderedPageBreak/>
        <w:t>Training des Modells</w:t>
      </w:r>
    </w:p>
    <w:p w14:paraId="65A83B10" w14:textId="5E6886E9" w:rsidR="0013668D" w:rsidRDefault="00B8082D" w:rsidP="00ED2FC5">
      <w:pPr>
        <w:pStyle w:val="Aufzhlung"/>
      </w:pPr>
      <w:r>
        <w:t xml:space="preserve">Die </w:t>
      </w:r>
      <w:r w:rsidR="00ED2FC5" w:rsidRPr="00614CE8">
        <w:rPr>
          <w:rStyle w:val="RZchn"/>
          <w:sz w:val="20"/>
          <w:szCs w:val="20"/>
          <w:lang w:val="de-DE"/>
        </w:rPr>
        <w:t>last_fit</w:t>
      </w:r>
      <w:r w:rsidR="00ED2FC5">
        <w:t xml:space="preserve">-Funktion </w:t>
      </w:r>
      <w:r>
        <w:t xml:space="preserve">ist </w:t>
      </w:r>
      <w:r w:rsidR="00ED2FC5">
        <w:t xml:space="preserve">eine sehr komfortable Funktion, die das Model </w:t>
      </w:r>
      <w:r w:rsidR="0013668D">
        <w:t>an den</w:t>
      </w:r>
      <w:r>
        <w:t xml:space="preserve"> Traini</w:t>
      </w:r>
      <w:r w:rsidR="00C85029">
        <w:t>n</w:t>
      </w:r>
      <w:r>
        <w:t xml:space="preserve">gsdaten </w:t>
      </w:r>
      <w:r w:rsidR="00933189">
        <w:t xml:space="preserve">(gesamt) </w:t>
      </w:r>
      <w:r w:rsidR="0013668D">
        <w:t>trainiert</w:t>
      </w:r>
      <w:r w:rsidR="00ED2FC5">
        <w:t xml:space="preserve"> und automatisch an den Testdaten evaluiert</w:t>
      </w:r>
      <w:r w:rsidR="0013668D">
        <w:t xml:space="preserve"> (d.h. den </w:t>
      </w:r>
      <w:r w:rsidR="00A132AA">
        <w:t>prediction</w:t>
      </w:r>
      <w:r w:rsidR="0013668D">
        <w:t xml:space="preserve"> </w:t>
      </w:r>
      <w:r w:rsidR="00A132AA">
        <w:t>error</w:t>
      </w:r>
      <w:r w:rsidR="0013668D">
        <w:t xml:space="preserve"> anhand der performance Metriken </w:t>
      </w:r>
      <w:r w:rsidR="00A132AA">
        <w:t xml:space="preserve">im Test Set </w:t>
      </w:r>
      <w:r w:rsidR="0013668D">
        <w:t>abschätzt)</w:t>
      </w:r>
      <w:r w:rsidR="00A132AA">
        <w:t>:</w:t>
      </w:r>
      <w:r w:rsidR="00ED2FC5">
        <w:t xml:space="preserve"> </w:t>
      </w:r>
    </w:p>
    <w:p w14:paraId="34E560B7" w14:textId="77777777" w:rsidR="0013668D" w:rsidRPr="00614CE8" w:rsidRDefault="0013668D" w:rsidP="00ED2FC5">
      <w:pPr>
        <w:pStyle w:val="R"/>
        <w:ind w:firstLine="348"/>
        <w:rPr>
          <w:lang w:val="de-DE"/>
        </w:rPr>
      </w:pPr>
    </w:p>
    <w:p w14:paraId="0106A597" w14:textId="51E7639D" w:rsidR="00ED2FC5" w:rsidRPr="00ED2FC5" w:rsidRDefault="00ED2FC5" w:rsidP="004031A8">
      <w:pPr>
        <w:pStyle w:val="R"/>
        <w:shd w:val="clear" w:color="auto" w:fill="F2F2F2" w:themeFill="background1" w:themeFillShade="F2"/>
      </w:pPr>
      <w:r w:rsidRPr="00ED2FC5">
        <w:t xml:space="preserve">lm_fit_tt &lt;- last_fit(lm_spec, </w:t>
      </w:r>
    </w:p>
    <w:p w14:paraId="770B4481" w14:textId="06B66C6B" w:rsidR="00ED2FC5" w:rsidRPr="00ED2FC5" w:rsidRDefault="00ED2FC5" w:rsidP="004031A8">
      <w:pPr>
        <w:pStyle w:val="R"/>
        <w:shd w:val="clear" w:color="auto" w:fill="F2F2F2" w:themeFill="background1" w:themeFillShade="F2"/>
      </w:pPr>
      <w:r w:rsidRPr="00ED2FC5">
        <w:t xml:space="preserve">                      </w:t>
      </w:r>
      <w:r w:rsidR="00B85D6C" w:rsidRPr="00B85D6C">
        <w:t>advertising</w:t>
      </w:r>
      <w:r w:rsidR="00DB0154">
        <w:t>_</w:t>
      </w:r>
      <w:r w:rsidRPr="00ED2FC5">
        <w:t>rec,</w:t>
      </w:r>
    </w:p>
    <w:p w14:paraId="065000FA" w14:textId="20AC5D7C" w:rsidR="00ED2FC5" w:rsidRPr="00ED2FC5" w:rsidRDefault="00ED2FC5" w:rsidP="004031A8">
      <w:pPr>
        <w:pStyle w:val="R"/>
        <w:shd w:val="clear" w:color="auto" w:fill="F2F2F2" w:themeFill="background1" w:themeFillShade="F2"/>
      </w:pPr>
      <w:r w:rsidRPr="00ED2FC5">
        <w:t xml:space="preserve">                      </w:t>
      </w:r>
      <w:r w:rsidR="00B85D6C" w:rsidRPr="00B85D6C">
        <w:t>advertising</w:t>
      </w:r>
      <w:r w:rsidRPr="00ED2FC5">
        <w:t>_split)</w:t>
      </w:r>
    </w:p>
    <w:p w14:paraId="2FD2DF49" w14:textId="77777777" w:rsidR="00A132AA" w:rsidRDefault="00A132AA" w:rsidP="00A132AA">
      <w:pPr>
        <w:pStyle w:val="Aufzhlung"/>
      </w:pPr>
      <w:r>
        <w:t>Ihr input sind</w:t>
      </w:r>
    </w:p>
    <w:p w14:paraId="47CCC5CA" w14:textId="08388750" w:rsidR="00A132AA" w:rsidRDefault="00A132AA" w:rsidP="00A132AA">
      <w:pPr>
        <w:pStyle w:val="Aufzhlung2"/>
      </w:pPr>
      <w:r>
        <w:t xml:space="preserve">Das </w:t>
      </w:r>
      <w:r w:rsidRPr="002B7E9F">
        <w:rPr>
          <w:b/>
        </w:rPr>
        <w:t>recipe</w:t>
      </w:r>
      <w:r>
        <w:t xml:space="preserve"> mit den Daten (inkl. preprocessing) und dem Modell—hier </w:t>
      </w:r>
      <w:r w:rsidR="00B85D6C" w:rsidRPr="00B85D6C">
        <w:rPr>
          <w:rStyle w:val="RZchn"/>
          <w:sz w:val="20"/>
          <w:szCs w:val="20"/>
          <w:lang w:val="de-DE"/>
        </w:rPr>
        <w:t>advertising</w:t>
      </w:r>
      <w:r w:rsidRPr="00DB0154">
        <w:rPr>
          <w:rStyle w:val="RZchn"/>
          <w:sz w:val="20"/>
          <w:szCs w:val="20"/>
          <w:lang w:val="de-DE"/>
        </w:rPr>
        <w:t>_rec</w:t>
      </w:r>
    </w:p>
    <w:p w14:paraId="15CCC129" w14:textId="67D5C21C" w:rsidR="00A132AA" w:rsidRDefault="00A132AA" w:rsidP="00A132AA">
      <w:pPr>
        <w:pStyle w:val="Aufzhlung2"/>
      </w:pPr>
      <w:r w:rsidRPr="002B7E9F">
        <w:rPr>
          <w:b/>
        </w:rPr>
        <w:t>das spec-Objekt</w:t>
      </w:r>
      <w:r>
        <w:t xml:space="preserve"> (mit Modelltype und engine)—hier </w:t>
      </w:r>
      <w:r w:rsidRPr="00614CE8">
        <w:rPr>
          <w:rStyle w:val="RZchn"/>
          <w:sz w:val="20"/>
          <w:szCs w:val="20"/>
          <w:lang w:val="de-DE"/>
        </w:rPr>
        <w:t>lm_spec</w:t>
      </w:r>
      <w:r w:rsidRPr="0013668D">
        <w:t xml:space="preserve"> </w:t>
      </w:r>
    </w:p>
    <w:p w14:paraId="6B1AEF26" w14:textId="672C21B1" w:rsidR="00A132AA" w:rsidRDefault="00A132AA" w:rsidP="00A132AA">
      <w:pPr>
        <w:pStyle w:val="Aufzhlung2"/>
      </w:pPr>
      <w:r w:rsidRPr="002B7E9F">
        <w:rPr>
          <w:b/>
        </w:rPr>
        <w:t>das split-Objekt</w:t>
      </w:r>
      <w:r>
        <w:t xml:space="preserve">, dass die Trainings- und Testdaten festlegt—hier </w:t>
      </w:r>
      <w:r w:rsidR="00B85D6C" w:rsidRPr="00B85D6C">
        <w:rPr>
          <w:rStyle w:val="RZchn"/>
          <w:sz w:val="20"/>
          <w:szCs w:val="20"/>
          <w:lang w:val="de-DE"/>
        </w:rPr>
        <w:t>advertising</w:t>
      </w:r>
      <w:r w:rsidRPr="00A132AA">
        <w:rPr>
          <w:rStyle w:val="RZchn"/>
          <w:sz w:val="20"/>
          <w:szCs w:val="20"/>
          <w:lang w:val="de-DE"/>
        </w:rPr>
        <w:t>_split</w:t>
      </w:r>
      <w:r>
        <w:rPr>
          <w:rStyle w:val="RZchn"/>
          <w:sz w:val="20"/>
          <w:szCs w:val="20"/>
          <w:lang w:val="de-DE"/>
        </w:rPr>
        <w:t xml:space="preserve">. </w:t>
      </w:r>
      <w:r>
        <w:t>Darauf beruht das Wissen, wo trainiert und wo evaluiert wird.</w:t>
      </w:r>
    </w:p>
    <w:p w14:paraId="6890DF16" w14:textId="7C115D8B" w:rsidR="00120B3D" w:rsidRDefault="00120B3D" w:rsidP="000D39CF">
      <w:pPr>
        <w:pStyle w:val="Aufzhlung"/>
      </w:pPr>
      <w:r>
        <w:t>Ergebnis ist ein genestetes tibble, in dem eine Menge Informationen stecken</w:t>
      </w:r>
      <w:r w:rsidR="006267D4">
        <w:t xml:space="preserve"> und die extrahiert werden können</w:t>
      </w:r>
    </w:p>
    <w:p w14:paraId="6CEBC945" w14:textId="77777777" w:rsidR="00120B3D" w:rsidRPr="00614CE8" w:rsidRDefault="00120B3D" w:rsidP="00120B3D">
      <w:pPr>
        <w:pStyle w:val="R"/>
        <w:rPr>
          <w:lang w:val="de-DE"/>
        </w:rPr>
      </w:pPr>
    </w:p>
    <w:p w14:paraId="2F493EA4" w14:textId="5A2FA702" w:rsidR="00120B3D" w:rsidRDefault="00120B3D" w:rsidP="00B85D6C">
      <w:pPr>
        <w:pStyle w:val="R"/>
        <w:shd w:val="clear" w:color="auto" w:fill="F2F2F2" w:themeFill="background1" w:themeFillShade="F2"/>
        <w:ind w:left="426"/>
      </w:pPr>
      <w:r>
        <w:t>lm</w:t>
      </w:r>
      <w:r w:rsidRPr="00120B3D">
        <w:t>_</w:t>
      </w:r>
      <w:r>
        <w:t>fit_tt</w:t>
      </w:r>
    </w:p>
    <w:p w14:paraId="7126DEE6" w14:textId="77777777" w:rsidR="00A132AA" w:rsidRDefault="00A132AA" w:rsidP="00B85D6C">
      <w:pPr>
        <w:pStyle w:val="R"/>
        <w:shd w:val="clear" w:color="auto" w:fill="F2F2F2" w:themeFill="background1" w:themeFillShade="F2"/>
        <w:ind w:left="426"/>
      </w:pPr>
    </w:p>
    <w:p w14:paraId="65AF1936" w14:textId="77777777" w:rsidR="00B85D6C" w:rsidRDefault="00B85D6C" w:rsidP="00B85D6C">
      <w:pPr>
        <w:pStyle w:val="ROutput"/>
        <w:shd w:val="clear" w:color="auto" w:fill="F2F2F2" w:themeFill="background1" w:themeFillShade="F2"/>
        <w:ind w:left="426"/>
      </w:pPr>
      <w:r>
        <w:t># Resampling results</w:t>
      </w:r>
    </w:p>
    <w:p w14:paraId="09672674" w14:textId="77777777" w:rsidR="00B85D6C" w:rsidRDefault="00B85D6C" w:rsidP="00B85D6C">
      <w:pPr>
        <w:pStyle w:val="ROutput"/>
        <w:shd w:val="clear" w:color="auto" w:fill="F2F2F2" w:themeFill="background1" w:themeFillShade="F2"/>
        <w:ind w:left="426"/>
      </w:pPr>
      <w:r>
        <w:t xml:space="preserve"># Manual resampling </w:t>
      </w:r>
    </w:p>
    <w:p w14:paraId="553AF0F4" w14:textId="77777777" w:rsidR="00B85D6C" w:rsidRDefault="00B85D6C" w:rsidP="00B85D6C">
      <w:pPr>
        <w:pStyle w:val="ROutput"/>
        <w:shd w:val="clear" w:color="auto" w:fill="F2F2F2" w:themeFill="background1" w:themeFillShade="F2"/>
        <w:ind w:left="426"/>
      </w:pPr>
      <w:r>
        <w:t># A tibble: 1 × 6</w:t>
      </w:r>
    </w:p>
    <w:p w14:paraId="513A9F0D" w14:textId="77777777" w:rsidR="00B85D6C" w:rsidRDefault="00B85D6C" w:rsidP="00B85D6C">
      <w:pPr>
        <w:pStyle w:val="ROutput"/>
        <w:shd w:val="clear" w:color="auto" w:fill="F2F2F2" w:themeFill="background1" w:themeFillShade="F2"/>
        <w:ind w:left="426"/>
      </w:pPr>
      <w:r>
        <w:t xml:space="preserve">splits            id         .metrics .notes   .predi…¹ .workflow </w:t>
      </w:r>
    </w:p>
    <w:p w14:paraId="50F48A77" w14:textId="77777777" w:rsidR="00B85D6C" w:rsidRDefault="00B85D6C" w:rsidP="00B85D6C">
      <w:pPr>
        <w:pStyle w:val="ROutput"/>
        <w:shd w:val="clear" w:color="auto" w:fill="F2F2F2" w:themeFill="background1" w:themeFillShade="F2"/>
        <w:ind w:left="426"/>
      </w:pPr>
      <w:r>
        <w:t xml:space="preserve">&lt;list&gt;            &lt;chr&gt;      &lt;list&gt;   &lt;list&gt;   &lt;list&gt;   &lt;list&gt;    </w:t>
      </w:r>
    </w:p>
    <w:p w14:paraId="5070E1C7" w14:textId="0DDCF65A" w:rsidR="00B85D6C" w:rsidRDefault="00B85D6C" w:rsidP="00B85D6C">
      <w:pPr>
        <w:pStyle w:val="ROutput"/>
        <w:shd w:val="clear" w:color="auto" w:fill="F2F2F2" w:themeFill="background1" w:themeFillShade="F2"/>
        <w:ind w:left="426"/>
      </w:pPr>
      <w:r>
        <w:t>1 &lt;split [100/100]&gt; train/tes… &lt;tibble&gt; &lt;tibble&gt; &lt;tibble&gt; &lt;workflow&gt;</w:t>
      </w:r>
    </w:p>
    <w:p w14:paraId="0E7A5D00" w14:textId="7078BD3B" w:rsidR="00B85D6C" w:rsidRDefault="00B85D6C" w:rsidP="00B85D6C">
      <w:pPr>
        <w:pStyle w:val="ROutput"/>
        <w:ind w:left="426"/>
      </w:pPr>
    </w:p>
    <w:p w14:paraId="6FB085EF" w14:textId="46FDD1E1" w:rsidR="00B85D6C" w:rsidRDefault="00B85D6C" w:rsidP="00B85D6C">
      <w:pPr>
        <w:pStyle w:val="Aufzhlung2"/>
      </w:pPr>
      <w:r>
        <w:t xml:space="preserve">Die </w:t>
      </w:r>
      <w:r w:rsidRPr="002B7E9F">
        <w:rPr>
          <w:b/>
        </w:rPr>
        <w:t>.metrics</w:t>
      </w:r>
      <w:r>
        <w:t>-Spalte enthält die performance Metriken (z.B. rsqu</w:t>
      </w:r>
      <w:r w:rsidR="002B7E9F">
        <w:t>a</w:t>
      </w:r>
      <w:r>
        <w:t xml:space="preserve">re oder </w:t>
      </w:r>
      <w:r w:rsidRPr="002B7E9F">
        <w:rPr>
          <w:caps/>
        </w:rPr>
        <w:t>rmse</w:t>
      </w:r>
      <w:r>
        <w:t xml:space="preserve">). Diese stammen aus der Anwendung des gefitteten Models auf dem Test Set. </w:t>
      </w:r>
    </w:p>
    <w:p w14:paraId="63007C70" w14:textId="1CECFED8" w:rsidR="00B85D6C" w:rsidRDefault="00B85D6C" w:rsidP="00B85D6C">
      <w:pPr>
        <w:pStyle w:val="Aufzhlung2"/>
      </w:pPr>
      <w:r>
        <w:t xml:space="preserve">Die </w:t>
      </w:r>
      <w:r w:rsidRPr="002B7E9F">
        <w:rPr>
          <w:b/>
        </w:rPr>
        <w:t>.predictions</w:t>
      </w:r>
      <w:r>
        <w:t>-Spalte enthält die predictions der Y-Werte durch das modell im Test Set (dieses wrid später die Grundlage für genauere Analysen möglicher prediction errors sein)</w:t>
      </w:r>
    </w:p>
    <w:p w14:paraId="4AF95E63" w14:textId="1D5F2245" w:rsidR="00B85D6C" w:rsidRDefault="00B85D6C" w:rsidP="00B85D6C">
      <w:pPr>
        <w:pStyle w:val="Aufzhlung2"/>
      </w:pPr>
      <w:r>
        <w:t xml:space="preserve">Die </w:t>
      </w:r>
      <w:r w:rsidR="002B7E9F" w:rsidRPr="002B7E9F">
        <w:rPr>
          <w:b/>
        </w:rPr>
        <w:t>.</w:t>
      </w:r>
      <w:r w:rsidRPr="002B7E9F">
        <w:rPr>
          <w:b/>
        </w:rPr>
        <w:t>workflow</w:t>
      </w:r>
      <w:r w:rsidR="008456F7">
        <w:t>-Spalte enhält die Parameter des Models aus dem Training Set</w:t>
      </w:r>
    </w:p>
    <w:p w14:paraId="15336F9D" w14:textId="2B5DF74F" w:rsidR="008456F7" w:rsidRDefault="008456F7" w:rsidP="008456F7">
      <w:pPr>
        <w:pStyle w:val="Aufzhlung2"/>
        <w:numPr>
          <w:ilvl w:val="0"/>
          <w:numId w:val="0"/>
        </w:numPr>
        <w:ind w:left="360"/>
      </w:pPr>
    </w:p>
    <w:p w14:paraId="4EE55F2D" w14:textId="26DC0627" w:rsidR="008456F7" w:rsidRDefault="008456F7" w:rsidP="008456F7">
      <w:pPr>
        <w:pStyle w:val="berschrift4"/>
      </w:pPr>
      <w:bookmarkStart w:id="10" w:name="_Ref123114721"/>
      <w:r>
        <w:t>Extraktion interessanter Informationen</w:t>
      </w:r>
      <w:bookmarkEnd w:id="10"/>
    </w:p>
    <w:p w14:paraId="2D9DDA62" w14:textId="2CC57603" w:rsidR="00161946" w:rsidRDefault="00A27280" w:rsidP="000D39CF">
      <w:pPr>
        <w:pStyle w:val="Aufzhlung"/>
      </w:pPr>
      <w:r w:rsidRPr="00A27280">
        <w:rPr>
          <w:b/>
        </w:rPr>
        <w:t>Extraktion der Performance-Metriken</w:t>
      </w:r>
      <w:r>
        <w:t xml:space="preserve"> (evaluiert am Test Set)</w:t>
      </w:r>
      <w:r w:rsidR="00161946">
        <w:t xml:space="preserve"> </w:t>
      </w:r>
    </w:p>
    <w:p w14:paraId="404CA809" w14:textId="77777777" w:rsidR="007A1438" w:rsidRDefault="007A1438" w:rsidP="007A1438">
      <w:pPr>
        <w:pStyle w:val="Aufzhlung"/>
        <w:numPr>
          <w:ilvl w:val="0"/>
          <w:numId w:val="0"/>
        </w:numPr>
        <w:ind w:left="360"/>
      </w:pPr>
    </w:p>
    <w:p w14:paraId="3B1E28EA" w14:textId="77777777" w:rsidR="00161946" w:rsidRDefault="00161946" w:rsidP="00B94C74">
      <w:pPr>
        <w:pStyle w:val="R"/>
        <w:shd w:val="clear" w:color="auto" w:fill="F2F2F2" w:themeFill="background1" w:themeFillShade="F2"/>
      </w:pPr>
      <w:r>
        <w:t xml:space="preserve">lm_fit_tt %&gt;% </w:t>
      </w:r>
    </w:p>
    <w:p w14:paraId="051923AF" w14:textId="1E2ACDB4" w:rsidR="00161946" w:rsidRDefault="00161946" w:rsidP="00B94C74">
      <w:pPr>
        <w:pStyle w:val="R"/>
        <w:shd w:val="clear" w:color="auto" w:fill="F2F2F2" w:themeFill="background1" w:themeFillShade="F2"/>
      </w:pPr>
      <w:r>
        <w:t xml:space="preserve">      collect_metrics()</w:t>
      </w:r>
    </w:p>
    <w:p w14:paraId="6B223560" w14:textId="57EADAF6" w:rsidR="00161946" w:rsidRDefault="00161946" w:rsidP="00B94C74">
      <w:pPr>
        <w:pStyle w:val="R"/>
        <w:shd w:val="clear" w:color="auto" w:fill="F2F2F2" w:themeFill="background1" w:themeFillShade="F2"/>
      </w:pPr>
    </w:p>
    <w:p w14:paraId="3D98EA3B" w14:textId="77777777" w:rsidR="00B94C74" w:rsidRPr="00B94C74" w:rsidRDefault="00B94C74" w:rsidP="00B94C74">
      <w:pPr>
        <w:pStyle w:val="ROutput"/>
        <w:shd w:val="clear" w:color="auto" w:fill="F2F2F2" w:themeFill="background1" w:themeFillShade="F2"/>
      </w:pPr>
      <w:r w:rsidRPr="00B94C74">
        <w:t># A tibble: 2 × 4</w:t>
      </w:r>
    </w:p>
    <w:p w14:paraId="2E5EB632" w14:textId="77777777" w:rsidR="00B94C74" w:rsidRPr="00B94C74" w:rsidRDefault="00B94C74" w:rsidP="00B94C74">
      <w:pPr>
        <w:pStyle w:val="ROutput"/>
        <w:shd w:val="clear" w:color="auto" w:fill="F2F2F2" w:themeFill="background1" w:themeFillShade="F2"/>
      </w:pPr>
      <w:r w:rsidRPr="00B94C74">
        <w:t xml:space="preserve">.metric .estimator .estimate .config             </w:t>
      </w:r>
    </w:p>
    <w:p w14:paraId="02807110" w14:textId="77777777" w:rsidR="00B94C74" w:rsidRPr="00B94C74" w:rsidRDefault="00B94C74" w:rsidP="00B94C74">
      <w:pPr>
        <w:pStyle w:val="ROutput"/>
        <w:shd w:val="clear" w:color="auto" w:fill="F2F2F2" w:themeFill="background1" w:themeFillShade="F2"/>
      </w:pPr>
      <w:r w:rsidRPr="00B94C74">
        <w:t xml:space="preserve">&lt;chr&gt;   &lt;chr&gt;          &lt;dbl&gt; &lt;chr&gt;               </w:t>
      </w:r>
    </w:p>
    <w:p w14:paraId="147E1E93" w14:textId="4739C5F5" w:rsidR="00B94C74" w:rsidRPr="00B94C74" w:rsidRDefault="00B94C74" w:rsidP="00B94C74">
      <w:pPr>
        <w:pStyle w:val="ROutput"/>
        <w:shd w:val="clear" w:color="auto" w:fill="F2F2F2" w:themeFill="background1" w:themeFillShade="F2"/>
      </w:pPr>
      <w:r w:rsidRPr="00B94C74">
        <w:t>1 rmse    standard       1.52  Preprocessor1_Model1</w:t>
      </w:r>
    </w:p>
    <w:p w14:paraId="17BBFF8C" w14:textId="77777777" w:rsidR="00B94C74" w:rsidRDefault="00B94C74" w:rsidP="00B94C74">
      <w:pPr>
        <w:pStyle w:val="ROutput"/>
        <w:shd w:val="clear" w:color="auto" w:fill="F2F2F2" w:themeFill="background1" w:themeFillShade="F2"/>
      </w:pPr>
      <w:r w:rsidRPr="00B94C74">
        <w:t>2 rsq     standard       0.922 Preprocessor1_Model1</w:t>
      </w:r>
    </w:p>
    <w:p w14:paraId="03E9F1D3" w14:textId="77777777" w:rsidR="00B94C74" w:rsidRDefault="00B94C74" w:rsidP="00B94C74">
      <w:pPr>
        <w:pStyle w:val="Aufzhlung2"/>
        <w:numPr>
          <w:ilvl w:val="0"/>
          <w:numId w:val="0"/>
        </w:numPr>
        <w:ind w:left="709"/>
        <w:rPr>
          <w:rFonts w:ascii="Courier New" w:hAnsi="Courier New" w:cs="Courier New"/>
          <w:color w:val="000074"/>
          <w:sz w:val="20"/>
          <w:szCs w:val="20"/>
          <w:lang w:val="en-US"/>
        </w:rPr>
      </w:pPr>
    </w:p>
    <w:p w14:paraId="7F561AF4" w14:textId="5F3DA92A" w:rsidR="00161946" w:rsidRDefault="00161946" w:rsidP="0014371D">
      <w:pPr>
        <w:pStyle w:val="Aufzhlung2"/>
        <w:numPr>
          <w:ilvl w:val="0"/>
          <w:numId w:val="0"/>
        </w:numPr>
        <w:ind w:left="426"/>
      </w:pPr>
      <w:r>
        <w:t>→ R-squ</w:t>
      </w:r>
      <w:r w:rsidR="0014371D">
        <w:t>a</w:t>
      </w:r>
      <w:r>
        <w:t>re ist .</w:t>
      </w:r>
      <w:r w:rsidR="00B94C74">
        <w:t>92</w:t>
      </w:r>
      <w:r>
        <w:t xml:space="preserve">2 und RMSE ist </w:t>
      </w:r>
      <w:r w:rsidR="00B94C74">
        <w:t>1</w:t>
      </w:r>
      <w:r>
        <w:t>.</w:t>
      </w:r>
      <w:r w:rsidR="00B94C74">
        <w:t>52 (bitte bedenken, dass es simulierte Daten sind!)</w:t>
      </w:r>
      <w:r w:rsidR="000D39CF">
        <w:t xml:space="preserve">. </w:t>
      </w:r>
    </w:p>
    <w:p w14:paraId="500C1DFB" w14:textId="6037483B" w:rsidR="00ED2FC5" w:rsidRPr="00614CE8" w:rsidRDefault="00ED2FC5" w:rsidP="00ED2FC5">
      <w:pPr>
        <w:pStyle w:val="Aufzhlung"/>
        <w:numPr>
          <w:ilvl w:val="0"/>
          <w:numId w:val="0"/>
        </w:numPr>
        <w:ind w:left="360"/>
        <w:rPr>
          <w:rFonts w:ascii="Courier New" w:hAnsi="Courier New"/>
          <w:color w:val="FF0000"/>
          <w:sz w:val="20"/>
          <w:szCs w:val="20"/>
        </w:rPr>
      </w:pPr>
    </w:p>
    <w:p w14:paraId="43DAFB97" w14:textId="7721067C" w:rsidR="0068268A" w:rsidRPr="00B94C74" w:rsidRDefault="00B94C74" w:rsidP="00B94C74">
      <w:pPr>
        <w:pStyle w:val="Aufzhlung"/>
        <w:rPr>
          <w:b/>
        </w:rPr>
      </w:pPr>
      <w:r w:rsidRPr="00B94C74">
        <w:rPr>
          <w:b/>
        </w:rPr>
        <w:t>Extraktion der predictions</w:t>
      </w:r>
    </w:p>
    <w:p w14:paraId="20E17225" w14:textId="77777777" w:rsidR="00B94C74" w:rsidRDefault="00B94C74" w:rsidP="00B94C74">
      <w:pPr>
        <w:pStyle w:val="ROutput"/>
      </w:pPr>
    </w:p>
    <w:p w14:paraId="42F666A3" w14:textId="5C2C0C51" w:rsidR="00B94C74" w:rsidRPr="00B94C74" w:rsidRDefault="00B94C74" w:rsidP="00B94C74">
      <w:pPr>
        <w:pStyle w:val="R"/>
        <w:shd w:val="clear" w:color="auto" w:fill="F2F2F2" w:themeFill="background1" w:themeFillShade="F2"/>
      </w:pPr>
      <w:r w:rsidRPr="00B94C74">
        <w:t xml:space="preserve">lm_fit_tt %&gt;% </w:t>
      </w:r>
    </w:p>
    <w:p w14:paraId="01CC5F8C" w14:textId="6882B1D4" w:rsidR="00B94C74" w:rsidRDefault="00B94C74" w:rsidP="00B94C74">
      <w:pPr>
        <w:pStyle w:val="R"/>
        <w:shd w:val="clear" w:color="auto" w:fill="F2F2F2" w:themeFill="background1" w:themeFillShade="F2"/>
      </w:pPr>
      <w:r w:rsidRPr="00B94C74">
        <w:t xml:space="preserve">  collect_predictions()</w:t>
      </w:r>
    </w:p>
    <w:p w14:paraId="78ECFBE3" w14:textId="77777777" w:rsidR="00B94C74" w:rsidRPr="00B94C74" w:rsidRDefault="00B94C74" w:rsidP="00B94C74">
      <w:pPr>
        <w:pStyle w:val="ROutput"/>
        <w:shd w:val="clear" w:color="auto" w:fill="F2F2F2" w:themeFill="background1" w:themeFillShade="F2"/>
      </w:pPr>
    </w:p>
    <w:p w14:paraId="187A39A8" w14:textId="77777777" w:rsidR="00B94C74" w:rsidRPr="00B94C74" w:rsidRDefault="00B94C74" w:rsidP="00B94C74">
      <w:pPr>
        <w:pStyle w:val="ROutput"/>
        <w:shd w:val="clear" w:color="auto" w:fill="F2F2F2" w:themeFill="background1" w:themeFillShade="F2"/>
      </w:pPr>
      <w:r w:rsidRPr="00B94C74">
        <w:t># A tibble: 60 × 5</w:t>
      </w:r>
    </w:p>
    <w:p w14:paraId="24029390" w14:textId="77777777" w:rsidR="00B94C74" w:rsidRPr="00B94C74" w:rsidRDefault="00B94C74" w:rsidP="00B94C74">
      <w:pPr>
        <w:pStyle w:val="ROutput"/>
        <w:shd w:val="clear" w:color="auto" w:fill="F2F2F2" w:themeFill="background1" w:themeFillShade="F2"/>
      </w:pPr>
      <w:r w:rsidRPr="00B94C74">
        <w:t xml:space="preserve">   id               </w:t>
      </w:r>
      <w:r w:rsidRPr="00F21263">
        <w:rPr>
          <w:b/>
          <w:u w:val="single"/>
        </w:rPr>
        <w:t>.pred</w:t>
      </w:r>
      <w:r w:rsidRPr="00B94C74">
        <w:t xml:space="preserve">  .row </w:t>
      </w:r>
      <w:r w:rsidRPr="00F21263">
        <w:rPr>
          <w:b/>
          <w:u w:val="single"/>
        </w:rPr>
        <w:t>sales</w:t>
      </w:r>
      <w:r w:rsidRPr="00B94C74">
        <w:t xml:space="preserve"> .config             </w:t>
      </w:r>
    </w:p>
    <w:p w14:paraId="11E3C844" w14:textId="77777777" w:rsidR="00B94C74" w:rsidRPr="00B94C74" w:rsidRDefault="00B94C74" w:rsidP="00B94C74">
      <w:pPr>
        <w:pStyle w:val="ROutput"/>
        <w:shd w:val="clear" w:color="auto" w:fill="F2F2F2" w:themeFill="background1" w:themeFillShade="F2"/>
      </w:pPr>
      <w:r w:rsidRPr="00B94C74">
        <w:t xml:space="preserve">   &lt;chr&gt;            &lt;dbl&gt; &lt;int&gt; &lt;dbl&gt; &lt;chr&gt;               </w:t>
      </w:r>
    </w:p>
    <w:p w14:paraId="6A86A115" w14:textId="77777777" w:rsidR="00B94C74" w:rsidRPr="00B94C74" w:rsidRDefault="00B94C74" w:rsidP="00B94C74">
      <w:pPr>
        <w:pStyle w:val="ROutput"/>
        <w:shd w:val="clear" w:color="auto" w:fill="F2F2F2" w:themeFill="background1" w:themeFillShade="F2"/>
      </w:pPr>
      <w:r w:rsidRPr="00B94C74">
        <w:t xml:space="preserve"> 1 train/test split 12.3      2  10.4 Preprocessor1_Model1</w:t>
      </w:r>
    </w:p>
    <w:p w14:paraId="49DE8E4D" w14:textId="77777777" w:rsidR="00B94C74" w:rsidRPr="00B94C74" w:rsidRDefault="00B94C74" w:rsidP="00B94C74">
      <w:pPr>
        <w:pStyle w:val="ROutput"/>
        <w:shd w:val="clear" w:color="auto" w:fill="F2F2F2" w:themeFill="background1" w:themeFillShade="F2"/>
      </w:pPr>
      <w:r w:rsidRPr="00B94C74">
        <w:t xml:space="preserve"> 2 train/test split 12.3      3   9.3 Preprocessor1_Model1</w:t>
      </w:r>
    </w:p>
    <w:p w14:paraId="7A05FA7C" w14:textId="77777777" w:rsidR="00B94C74" w:rsidRPr="00B94C74" w:rsidRDefault="00B94C74" w:rsidP="00B94C74">
      <w:pPr>
        <w:pStyle w:val="ROutput"/>
        <w:shd w:val="clear" w:color="auto" w:fill="F2F2F2" w:themeFill="background1" w:themeFillShade="F2"/>
      </w:pPr>
      <w:r w:rsidRPr="00B94C74">
        <w:t xml:space="preserve"> 3 train/test split 12.4     10  10.6 Preprocessor1_Model1</w:t>
      </w:r>
    </w:p>
    <w:p w14:paraId="52675112" w14:textId="77777777" w:rsidR="00B94C74" w:rsidRPr="00B94C74" w:rsidRDefault="00B94C74" w:rsidP="00B94C74">
      <w:pPr>
        <w:pStyle w:val="ROutput"/>
        <w:shd w:val="clear" w:color="auto" w:fill="F2F2F2" w:themeFill="background1" w:themeFillShade="F2"/>
      </w:pPr>
      <w:r w:rsidRPr="00B94C74">
        <w:t xml:space="preserve"> 4 train/test split  6.98    11   8.6 Preprocessor1_Model1</w:t>
      </w:r>
    </w:p>
    <w:p w14:paraId="609DFA47" w14:textId="77777777" w:rsidR="00B94C74" w:rsidRPr="00B94C74" w:rsidRDefault="00B94C74" w:rsidP="00B94C74">
      <w:pPr>
        <w:pStyle w:val="ROutput"/>
        <w:shd w:val="clear" w:color="auto" w:fill="F2F2F2" w:themeFill="background1" w:themeFillShade="F2"/>
      </w:pPr>
      <w:r w:rsidRPr="00B94C74">
        <w:t xml:space="preserve"> 5 train/test split 18.3     15  19   Preprocessor1_Model1</w:t>
      </w:r>
    </w:p>
    <w:p w14:paraId="27974E5C" w14:textId="77777777" w:rsidR="00B94C74" w:rsidRPr="00B94C74" w:rsidRDefault="00B94C74" w:rsidP="00B94C74">
      <w:pPr>
        <w:pStyle w:val="ROutput"/>
        <w:shd w:val="clear" w:color="auto" w:fill="F2F2F2" w:themeFill="background1" w:themeFillShade="F2"/>
      </w:pPr>
      <w:r w:rsidRPr="00B94C74">
        <w:t xml:space="preserve"> 6 train/test split 23.1     18  24.4 Preprocessor1_Model1</w:t>
      </w:r>
    </w:p>
    <w:p w14:paraId="72A5EDB8" w14:textId="77777777" w:rsidR="00B94C74" w:rsidRPr="00B94C74" w:rsidRDefault="00B94C74" w:rsidP="00B94C74">
      <w:pPr>
        <w:pStyle w:val="ROutput"/>
        <w:shd w:val="clear" w:color="auto" w:fill="F2F2F2" w:themeFill="background1" w:themeFillShade="F2"/>
      </w:pPr>
      <w:r w:rsidRPr="00B94C74">
        <w:t xml:space="preserve"> 7 train/test split  9.96    19  11.3 Preprocessor1_Model1</w:t>
      </w:r>
    </w:p>
    <w:p w14:paraId="629DA4ED" w14:textId="77777777" w:rsidR="00B94C74" w:rsidRPr="00B94C74" w:rsidRDefault="00B94C74" w:rsidP="00B94C74">
      <w:pPr>
        <w:pStyle w:val="ROutput"/>
        <w:shd w:val="clear" w:color="auto" w:fill="F2F2F2" w:themeFill="background1" w:themeFillShade="F2"/>
      </w:pPr>
      <w:r w:rsidRPr="00B94C74">
        <w:t xml:space="preserve"> 8 train/test split 14.2     20  14.6 Preprocessor1_Model1</w:t>
      </w:r>
    </w:p>
    <w:p w14:paraId="54CD0651" w14:textId="77777777" w:rsidR="00B94C74" w:rsidRPr="00B94C74" w:rsidRDefault="00B94C74" w:rsidP="00B94C74">
      <w:pPr>
        <w:pStyle w:val="ROutput"/>
        <w:shd w:val="clear" w:color="auto" w:fill="F2F2F2" w:themeFill="background1" w:themeFillShade="F2"/>
      </w:pPr>
      <w:r w:rsidRPr="00B94C74">
        <w:t xml:space="preserve"> 9 train/test split 17.0     28  15.9 Preprocessor1_Model1</w:t>
      </w:r>
    </w:p>
    <w:p w14:paraId="587832AE" w14:textId="77777777" w:rsidR="00B94C74" w:rsidRPr="00B94C74" w:rsidRDefault="00B94C74" w:rsidP="00B94C74">
      <w:pPr>
        <w:pStyle w:val="ROutput"/>
        <w:shd w:val="clear" w:color="auto" w:fill="F2F2F2" w:themeFill="background1" w:themeFillShade="F2"/>
      </w:pPr>
      <w:r w:rsidRPr="00B94C74">
        <w:t>10 train/test split 19.4     29  18.9 Preprocessor1_Model1</w:t>
      </w:r>
    </w:p>
    <w:p w14:paraId="64AAC2AE" w14:textId="163D3493" w:rsidR="00B94C74" w:rsidRDefault="00B94C74" w:rsidP="00B94C74">
      <w:pPr>
        <w:pStyle w:val="ROutput"/>
        <w:shd w:val="clear" w:color="auto" w:fill="F2F2F2" w:themeFill="background1" w:themeFillShade="F2"/>
      </w:pPr>
      <w:r w:rsidRPr="00B94C74">
        <w:t># … with 50 more rows</w:t>
      </w:r>
    </w:p>
    <w:p w14:paraId="6F9FDC2F" w14:textId="33012B50" w:rsidR="00B94C74" w:rsidRDefault="00B94C74" w:rsidP="00B94C74">
      <w:pPr>
        <w:pStyle w:val="Aufzhlung2"/>
      </w:pPr>
      <w:r>
        <w:t xml:space="preserve">Relevant sind hier nur die Spalten </w:t>
      </w:r>
      <w:r w:rsidR="00F21263">
        <w:t>"</w:t>
      </w:r>
      <w:r>
        <w:t>.pred</w:t>
      </w:r>
      <w:r w:rsidR="00F21263">
        <w:t>"</w:t>
      </w:r>
      <w:r>
        <w:t xml:space="preserve"> und </w:t>
      </w:r>
      <w:r w:rsidR="00F21263">
        <w:t>"</w:t>
      </w:r>
      <w:r>
        <w:t>sales</w:t>
      </w:r>
      <w:r w:rsidR="00F21263">
        <w:t>"</w:t>
      </w:r>
    </w:p>
    <w:p w14:paraId="14842D1E" w14:textId="43CA1B5C" w:rsidR="005B2687" w:rsidRDefault="005B2687" w:rsidP="00B94C74">
      <w:pPr>
        <w:pStyle w:val="Aufzhlung2"/>
      </w:pPr>
      <w:r>
        <w:t>Das ganze lässt sich dann auch schön plotten, um zu sehen, wo das Modell u.U. Probleme hat</w:t>
      </w:r>
    </w:p>
    <w:p w14:paraId="70F3A4A3" w14:textId="77777777" w:rsidR="005B2687" w:rsidRDefault="005B2687" w:rsidP="005B2687">
      <w:pPr>
        <w:pStyle w:val="R"/>
      </w:pPr>
    </w:p>
    <w:p w14:paraId="25F3430B" w14:textId="660BE240" w:rsidR="005B2687" w:rsidRDefault="005B2687" w:rsidP="005B2687">
      <w:pPr>
        <w:pStyle w:val="R"/>
        <w:shd w:val="clear" w:color="auto" w:fill="F2F2F2" w:themeFill="background1" w:themeFillShade="F2"/>
        <w:ind w:left="708"/>
      </w:pPr>
      <w:r>
        <w:t xml:space="preserve">lm_fit_tt %&gt;% </w:t>
      </w:r>
    </w:p>
    <w:p w14:paraId="005FBE0A" w14:textId="77777777" w:rsidR="005B2687" w:rsidRDefault="005B2687" w:rsidP="005B2687">
      <w:pPr>
        <w:pStyle w:val="R"/>
        <w:shd w:val="clear" w:color="auto" w:fill="F2F2F2" w:themeFill="background1" w:themeFillShade="F2"/>
        <w:ind w:left="708"/>
      </w:pPr>
      <w:r>
        <w:t xml:space="preserve">  collect_predictions() %&gt;% </w:t>
      </w:r>
    </w:p>
    <w:p w14:paraId="740A2C38" w14:textId="77777777" w:rsidR="005B2687" w:rsidRDefault="005B2687" w:rsidP="005B2687">
      <w:pPr>
        <w:pStyle w:val="R"/>
        <w:shd w:val="clear" w:color="auto" w:fill="F2F2F2" w:themeFill="background1" w:themeFillShade="F2"/>
        <w:ind w:left="708"/>
      </w:pPr>
      <w:r>
        <w:t xml:space="preserve">  ggplot(aes(sales, .pred))+</w:t>
      </w:r>
    </w:p>
    <w:p w14:paraId="454F4F17" w14:textId="77777777" w:rsidR="005B2687" w:rsidRDefault="005B2687" w:rsidP="005B2687">
      <w:pPr>
        <w:pStyle w:val="R"/>
        <w:shd w:val="clear" w:color="auto" w:fill="F2F2F2" w:themeFill="background1" w:themeFillShade="F2"/>
        <w:ind w:left="708"/>
      </w:pPr>
      <w:r>
        <w:t xml:space="preserve">  geom_point()+</w:t>
      </w:r>
    </w:p>
    <w:p w14:paraId="3B887316" w14:textId="0E99F90E" w:rsidR="005B2687" w:rsidRDefault="005B2687" w:rsidP="005B2687">
      <w:pPr>
        <w:pStyle w:val="R"/>
        <w:shd w:val="clear" w:color="auto" w:fill="F2F2F2" w:themeFill="background1" w:themeFillShade="F2"/>
        <w:ind w:left="708"/>
      </w:pPr>
      <w:r>
        <w:t xml:space="preserve">  geom_abline(color="red")</w:t>
      </w:r>
    </w:p>
    <w:p w14:paraId="672B732B" w14:textId="451F16A2" w:rsidR="00B94C74" w:rsidRDefault="00B94C74" w:rsidP="00ED2FC5">
      <w:pPr>
        <w:pStyle w:val="Aufzhlung"/>
        <w:numPr>
          <w:ilvl w:val="0"/>
          <w:numId w:val="0"/>
        </w:numPr>
        <w:ind w:left="360"/>
        <w:rPr>
          <w:rFonts w:ascii="Courier New" w:hAnsi="Courier New"/>
          <w:color w:val="FF0000"/>
          <w:sz w:val="20"/>
          <w:szCs w:val="20"/>
        </w:rPr>
      </w:pPr>
    </w:p>
    <w:p w14:paraId="5F8A744A" w14:textId="77777777" w:rsidR="005B2687" w:rsidRDefault="005B2687" w:rsidP="00ED2FC5">
      <w:pPr>
        <w:pStyle w:val="Aufzhlung"/>
        <w:numPr>
          <w:ilvl w:val="0"/>
          <w:numId w:val="0"/>
        </w:numPr>
        <w:ind w:left="360"/>
        <w:rPr>
          <w:rFonts w:ascii="Courier New" w:hAnsi="Courier New"/>
          <w:color w:val="FF0000"/>
          <w:sz w:val="20"/>
          <w:szCs w:val="20"/>
        </w:rPr>
      </w:pPr>
      <w:r>
        <w:rPr>
          <w:rFonts w:ascii="Courier New" w:hAnsi="Courier New"/>
          <w:color w:val="FF0000"/>
          <w:sz w:val="20"/>
          <w:szCs w:val="20"/>
        </w:rPr>
        <w:t xml:space="preserve">   </w:t>
      </w:r>
    </w:p>
    <w:p w14:paraId="54B418EC" w14:textId="771762D4" w:rsidR="00B94C74" w:rsidRDefault="005B2687" w:rsidP="00ED2FC5">
      <w:pPr>
        <w:pStyle w:val="Aufzhlung"/>
        <w:numPr>
          <w:ilvl w:val="0"/>
          <w:numId w:val="0"/>
        </w:numPr>
        <w:ind w:left="360"/>
        <w:rPr>
          <w:rFonts w:ascii="Courier New" w:hAnsi="Courier New"/>
          <w:color w:val="FF0000"/>
          <w:sz w:val="20"/>
          <w:szCs w:val="20"/>
        </w:rPr>
      </w:pPr>
      <w:r w:rsidRPr="005B2687">
        <w:rPr>
          <w:rFonts w:ascii="Courier New" w:hAnsi="Courier New"/>
          <w:noProof/>
          <w:color w:val="FF0000"/>
          <w:sz w:val="20"/>
          <w:szCs w:val="20"/>
        </w:rPr>
        <w:drawing>
          <wp:inline distT="0" distB="0" distL="0" distR="0" wp14:anchorId="45B2830A" wp14:editId="2EC18AE7">
            <wp:extent cx="3597215" cy="2199834"/>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3433" cy="2203637"/>
                    </a:xfrm>
                    <a:prstGeom prst="rect">
                      <a:avLst/>
                    </a:prstGeom>
                  </pic:spPr>
                </pic:pic>
              </a:graphicData>
            </a:graphic>
          </wp:inline>
        </w:drawing>
      </w:r>
    </w:p>
    <w:p w14:paraId="57375853" w14:textId="14B07ECB" w:rsidR="005B2687" w:rsidRDefault="005B2687" w:rsidP="005B2687">
      <w:pPr>
        <w:pStyle w:val="Aufzhlung2"/>
      </w:pPr>
      <w:r>
        <w:t>Wie man sieht, werden höhere Sales-Werte systematisch unterschätzt (die Lösung ist ja dann in James et al. enthalten</w:t>
      </w:r>
      <w:r w:rsidR="00F21263">
        <w:t>^)</w:t>
      </w:r>
    </w:p>
    <w:p w14:paraId="3CC09986" w14:textId="58A20BDB" w:rsidR="00B94C74" w:rsidRDefault="00B94C74" w:rsidP="00ED2FC5">
      <w:pPr>
        <w:pStyle w:val="Aufzhlung"/>
        <w:numPr>
          <w:ilvl w:val="0"/>
          <w:numId w:val="0"/>
        </w:numPr>
        <w:ind w:left="360"/>
        <w:rPr>
          <w:rFonts w:ascii="Courier New" w:hAnsi="Courier New"/>
          <w:color w:val="FF0000"/>
          <w:sz w:val="20"/>
          <w:szCs w:val="20"/>
        </w:rPr>
      </w:pPr>
    </w:p>
    <w:p w14:paraId="5BADB0D7" w14:textId="20AB21E7" w:rsidR="005B2687" w:rsidRPr="005B2687" w:rsidRDefault="005B2687" w:rsidP="005B2687">
      <w:pPr>
        <w:pStyle w:val="Aufzhlung"/>
        <w:rPr>
          <w:b/>
        </w:rPr>
      </w:pPr>
      <w:r w:rsidRPr="005B2687">
        <w:rPr>
          <w:b/>
        </w:rPr>
        <w:t>Extraktion des Models</w:t>
      </w:r>
      <w:r>
        <w:rPr>
          <w:b/>
        </w:rPr>
        <w:t xml:space="preserve"> </w:t>
      </w:r>
      <w:r w:rsidRPr="005B2687">
        <w:t>(</w:t>
      </w:r>
      <w:r w:rsidRPr="005B2687">
        <w:rPr>
          <w:sz w:val="20"/>
          <w:szCs w:val="20"/>
        </w:rPr>
        <w:t>Hinweis</w:t>
      </w:r>
      <w:r>
        <w:rPr>
          <w:sz w:val="20"/>
          <w:szCs w:val="20"/>
        </w:rPr>
        <w:t>: Das wird später noch relevanter werden, wenn es um komplexere Modelle geht, bei denen es keine Parameter gibt)</w:t>
      </w:r>
    </w:p>
    <w:p w14:paraId="3868CD9C" w14:textId="7717F940" w:rsidR="005B2687" w:rsidRDefault="005B2687" w:rsidP="00ED2FC5">
      <w:pPr>
        <w:pStyle w:val="Aufzhlung"/>
        <w:numPr>
          <w:ilvl w:val="0"/>
          <w:numId w:val="0"/>
        </w:numPr>
        <w:ind w:left="360"/>
        <w:rPr>
          <w:rFonts w:ascii="Courier New" w:hAnsi="Courier New"/>
          <w:color w:val="FF0000"/>
          <w:sz w:val="20"/>
          <w:szCs w:val="20"/>
        </w:rPr>
      </w:pPr>
    </w:p>
    <w:p w14:paraId="227D1264" w14:textId="77777777" w:rsidR="005B2687" w:rsidRPr="005B2687" w:rsidRDefault="005B2687" w:rsidP="005B2687">
      <w:pPr>
        <w:pStyle w:val="R"/>
        <w:shd w:val="clear" w:color="auto" w:fill="F2F2F2" w:themeFill="background1" w:themeFillShade="F2"/>
      </w:pPr>
      <w:r w:rsidRPr="005B2687">
        <w:t xml:space="preserve">lm_fit_tt %&gt;% </w:t>
      </w:r>
    </w:p>
    <w:p w14:paraId="33375D05" w14:textId="77777777" w:rsidR="005B2687" w:rsidRPr="005B2687" w:rsidRDefault="005B2687" w:rsidP="005B2687">
      <w:pPr>
        <w:pStyle w:val="R"/>
        <w:shd w:val="clear" w:color="auto" w:fill="F2F2F2" w:themeFill="background1" w:themeFillShade="F2"/>
      </w:pPr>
      <w:r w:rsidRPr="005B2687">
        <w:t xml:space="preserve">  extract_fit_parsnip() %&gt;% </w:t>
      </w:r>
    </w:p>
    <w:p w14:paraId="6DC1F299" w14:textId="6DF868B9" w:rsidR="005B2687" w:rsidRDefault="005B2687" w:rsidP="005B2687">
      <w:pPr>
        <w:pStyle w:val="R"/>
        <w:shd w:val="clear" w:color="auto" w:fill="F2F2F2" w:themeFill="background1" w:themeFillShade="F2"/>
      </w:pPr>
      <w:r w:rsidRPr="005B2687">
        <w:t xml:space="preserve">  tidy()</w:t>
      </w:r>
    </w:p>
    <w:p w14:paraId="3FB31812" w14:textId="77777777" w:rsidR="005B2687" w:rsidRDefault="005B2687" w:rsidP="005B2687">
      <w:pPr>
        <w:pStyle w:val="ROutput"/>
        <w:shd w:val="clear" w:color="auto" w:fill="F2F2F2" w:themeFill="background1" w:themeFillShade="F2"/>
      </w:pPr>
    </w:p>
    <w:p w14:paraId="58D77419" w14:textId="77777777" w:rsidR="005B2687" w:rsidRPr="005B2687" w:rsidRDefault="005B2687" w:rsidP="005B2687">
      <w:pPr>
        <w:pStyle w:val="ROutput"/>
        <w:shd w:val="clear" w:color="auto" w:fill="F2F2F2" w:themeFill="background1" w:themeFillShade="F2"/>
      </w:pPr>
      <w:r w:rsidRPr="005B2687">
        <w:t>term        estimate std.error statistic   p.value</w:t>
      </w:r>
    </w:p>
    <w:p w14:paraId="5C8DD0A0" w14:textId="77777777" w:rsidR="005B2687" w:rsidRPr="005B2687" w:rsidRDefault="005B2687" w:rsidP="005B2687">
      <w:pPr>
        <w:pStyle w:val="ROutput"/>
        <w:shd w:val="clear" w:color="auto" w:fill="F2F2F2" w:themeFill="background1" w:themeFillShade="F2"/>
      </w:pPr>
      <w:r w:rsidRPr="005B2687">
        <w:t>&lt;chr&gt;          &lt;dbl&gt;     &lt;dbl&gt;     &lt;dbl&gt;     &lt;dbl&gt;</w:t>
      </w:r>
    </w:p>
    <w:p w14:paraId="47897965" w14:textId="10CABE5C" w:rsidR="005B2687" w:rsidRPr="005B2687" w:rsidRDefault="005B2687" w:rsidP="005B2687">
      <w:pPr>
        <w:pStyle w:val="ROutput"/>
        <w:shd w:val="clear" w:color="auto" w:fill="F2F2F2" w:themeFill="background1" w:themeFillShade="F2"/>
      </w:pPr>
      <w:r w:rsidRPr="005B2687">
        <w:t>1 (Intercept)  14.1        0.148    95.2   2.46e-126</w:t>
      </w:r>
    </w:p>
    <w:p w14:paraId="0002E76B" w14:textId="77777777" w:rsidR="005B2687" w:rsidRPr="005B2687" w:rsidRDefault="005B2687" w:rsidP="005B2687">
      <w:pPr>
        <w:pStyle w:val="ROutput"/>
        <w:shd w:val="clear" w:color="auto" w:fill="F2F2F2" w:themeFill="background1" w:themeFillShade="F2"/>
      </w:pPr>
      <w:r w:rsidRPr="005B2687">
        <w:t>2 TV            3.89       0.149    26.1   7.95e- 55</w:t>
      </w:r>
    </w:p>
    <w:p w14:paraId="0A74B18A" w14:textId="77777777" w:rsidR="005B2687" w:rsidRPr="005B2687" w:rsidRDefault="005B2687" w:rsidP="005B2687">
      <w:pPr>
        <w:pStyle w:val="ROutput"/>
        <w:shd w:val="clear" w:color="auto" w:fill="F2F2F2" w:themeFill="background1" w:themeFillShade="F2"/>
      </w:pPr>
      <w:r w:rsidRPr="005B2687">
        <w:t>3 radio         2.84       0.157    18.0   6.72e- 38</w:t>
      </w:r>
    </w:p>
    <w:p w14:paraId="5BB0C46C" w14:textId="39CBC16B" w:rsidR="005B2687" w:rsidRDefault="005B2687" w:rsidP="005B2687">
      <w:pPr>
        <w:pStyle w:val="ROutput"/>
        <w:shd w:val="clear" w:color="auto" w:fill="F2F2F2" w:themeFill="background1" w:themeFillShade="F2"/>
      </w:pPr>
      <w:r w:rsidRPr="005B2687">
        <w:lastRenderedPageBreak/>
        <w:t>4 newspaper    -0.0914     0.158    -0.580 5.63e-  1</w:t>
      </w:r>
    </w:p>
    <w:p w14:paraId="6F4A4519" w14:textId="50230F98" w:rsidR="005B2687" w:rsidRPr="005B2687" w:rsidRDefault="005B2687" w:rsidP="00ED2FC5">
      <w:pPr>
        <w:pStyle w:val="Aufzhlung"/>
        <w:numPr>
          <w:ilvl w:val="0"/>
          <w:numId w:val="0"/>
        </w:numPr>
        <w:ind w:left="360"/>
      </w:pPr>
      <w:r w:rsidRPr="005B2687">
        <w:t>(Hinweis</w:t>
      </w:r>
      <w:r>
        <w:t>: Wenn man die Koeffizienten mit denen aus dem simple-fit-Ansatz vergleicht, unterscheiden sie sich, wei diese hier auf dem Recipe basieren, in dem alle Variablen standardisiert waren. Die z-Werte („statistic“) und p-Werte sind identisch</w:t>
      </w:r>
      <w:r w:rsidR="00A96489">
        <w:t>)</w:t>
      </w:r>
    </w:p>
    <w:p w14:paraId="63E2FD88" w14:textId="6593325C" w:rsidR="005B2687" w:rsidRDefault="005B2687" w:rsidP="00ED2FC5">
      <w:pPr>
        <w:pStyle w:val="Aufzhlung"/>
        <w:numPr>
          <w:ilvl w:val="0"/>
          <w:numId w:val="0"/>
        </w:numPr>
        <w:ind w:left="360"/>
        <w:rPr>
          <w:rFonts w:ascii="Courier New" w:hAnsi="Courier New"/>
          <w:color w:val="FF0000"/>
          <w:sz w:val="20"/>
          <w:szCs w:val="20"/>
        </w:rPr>
      </w:pPr>
    </w:p>
    <w:p w14:paraId="5AFFCFCF" w14:textId="77777777" w:rsidR="00A96489" w:rsidRPr="00614CE8" w:rsidRDefault="00A96489" w:rsidP="00ED2FC5">
      <w:pPr>
        <w:pStyle w:val="Aufzhlung"/>
        <w:numPr>
          <w:ilvl w:val="0"/>
          <w:numId w:val="0"/>
        </w:numPr>
        <w:ind w:left="360"/>
        <w:rPr>
          <w:rFonts w:ascii="Courier New" w:hAnsi="Courier New"/>
          <w:color w:val="FF0000"/>
          <w:sz w:val="20"/>
          <w:szCs w:val="20"/>
        </w:rPr>
      </w:pPr>
    </w:p>
    <w:p w14:paraId="386BA9C4" w14:textId="5784239B" w:rsidR="00E103BD" w:rsidRDefault="00A96489" w:rsidP="00B730B3">
      <w:pPr>
        <w:pStyle w:val="berschrift3"/>
      </w:pPr>
      <w:r>
        <w:t xml:space="preserve">Crossvalidation und </w:t>
      </w:r>
      <w:r w:rsidR="0068268A">
        <w:t>Bootstrapping</w:t>
      </w:r>
    </w:p>
    <w:p w14:paraId="0356D531" w14:textId="5BC5DA49" w:rsidR="0070166A" w:rsidRPr="0070166A" w:rsidRDefault="0070166A" w:rsidP="0070166A">
      <w:pPr>
        <w:pStyle w:val="berschrift4"/>
      </w:pPr>
      <w:r>
        <w:t>Training des Modells</w:t>
      </w:r>
    </w:p>
    <w:p w14:paraId="7F181433" w14:textId="70E812D0" w:rsidR="0068268A" w:rsidRDefault="0068268A" w:rsidP="0068268A">
      <w:pPr>
        <w:pStyle w:val="Aufzhlung"/>
      </w:pPr>
      <w:r>
        <w:t xml:space="preserve">Hier kommt jetzt anstelle der </w:t>
      </w:r>
      <w:r w:rsidRPr="00614CE8">
        <w:rPr>
          <w:rStyle w:val="RZchn"/>
          <w:sz w:val="20"/>
          <w:lang w:val="de-DE"/>
        </w:rPr>
        <w:t>last_fit()</w:t>
      </w:r>
      <w:r>
        <w:t xml:space="preserve"> Funktion die </w:t>
      </w:r>
      <w:r w:rsidRPr="00614CE8">
        <w:rPr>
          <w:rStyle w:val="RZchn"/>
          <w:sz w:val="20"/>
          <w:lang w:val="de-DE"/>
        </w:rPr>
        <w:t>fit_resamples()</w:t>
      </w:r>
      <w:r>
        <w:t xml:space="preserve">-Funktion zum </w:t>
      </w:r>
      <w:r w:rsidR="007A1438">
        <w:t>T</w:t>
      </w:r>
      <w:r>
        <w:t>ragen, weil—wie der Name schon sagt, das Modell über die ge-re-sampelten Daten gefittet werden soll.</w:t>
      </w:r>
    </w:p>
    <w:p w14:paraId="2378F325" w14:textId="77777777" w:rsidR="0068268A" w:rsidRPr="00614CE8" w:rsidRDefault="0068268A" w:rsidP="0068268A">
      <w:pPr>
        <w:pStyle w:val="R"/>
        <w:rPr>
          <w:lang w:val="de-DE"/>
        </w:rPr>
      </w:pPr>
    </w:p>
    <w:p w14:paraId="01E28A1D" w14:textId="77777777" w:rsidR="00015D99" w:rsidRDefault="00015D99" w:rsidP="00015D99">
      <w:pPr>
        <w:pStyle w:val="R"/>
        <w:shd w:val="clear" w:color="auto" w:fill="F2F2F2" w:themeFill="background1" w:themeFillShade="F2"/>
      </w:pPr>
      <w:r>
        <w:t>lm_cv_rs &lt;-    #rs = results</w:t>
      </w:r>
    </w:p>
    <w:p w14:paraId="6AD933DA" w14:textId="77777777" w:rsidR="00015D99" w:rsidRDefault="00015D99" w:rsidP="00015D99">
      <w:pPr>
        <w:pStyle w:val="R"/>
        <w:shd w:val="clear" w:color="auto" w:fill="F2F2F2" w:themeFill="background1" w:themeFillShade="F2"/>
      </w:pPr>
      <w:r>
        <w:t xml:space="preserve">  fit_resamples(</w:t>
      </w:r>
    </w:p>
    <w:p w14:paraId="29A730AE" w14:textId="77777777" w:rsidR="00015D99" w:rsidRDefault="00015D99" w:rsidP="00015D99">
      <w:pPr>
        <w:pStyle w:val="R"/>
        <w:shd w:val="clear" w:color="auto" w:fill="F2F2F2" w:themeFill="background1" w:themeFillShade="F2"/>
      </w:pPr>
      <w:r>
        <w:t xml:space="preserve">    lm_spec,</w:t>
      </w:r>
    </w:p>
    <w:p w14:paraId="0E033EC8" w14:textId="77777777" w:rsidR="00015D99" w:rsidRDefault="00015D99" w:rsidP="00015D99">
      <w:pPr>
        <w:pStyle w:val="R"/>
        <w:shd w:val="clear" w:color="auto" w:fill="F2F2F2" w:themeFill="background1" w:themeFillShade="F2"/>
      </w:pPr>
      <w:r>
        <w:t xml:space="preserve">    advertising_rec,</w:t>
      </w:r>
    </w:p>
    <w:p w14:paraId="2D8C41A5" w14:textId="77777777" w:rsidR="00015D99" w:rsidRDefault="00015D99" w:rsidP="00015D99">
      <w:pPr>
        <w:pStyle w:val="R"/>
        <w:shd w:val="clear" w:color="auto" w:fill="F2F2F2" w:themeFill="background1" w:themeFillShade="F2"/>
      </w:pPr>
      <w:r>
        <w:t xml:space="preserve">    resamples = advertising_cv,</w:t>
      </w:r>
    </w:p>
    <w:p w14:paraId="78BF1940" w14:textId="77777777" w:rsidR="00015D99" w:rsidRDefault="00015D99" w:rsidP="00015D99">
      <w:pPr>
        <w:pStyle w:val="R"/>
        <w:shd w:val="clear" w:color="auto" w:fill="F2F2F2" w:themeFill="background1" w:themeFillShade="F2"/>
      </w:pPr>
      <w:r>
        <w:t xml:space="preserve">    control = control_resamples(save_pred = TRUE, verbose = TRUE)</w:t>
      </w:r>
    </w:p>
    <w:p w14:paraId="7F010FC7" w14:textId="2C8D8D18" w:rsidR="0068268A" w:rsidRDefault="00015D99" w:rsidP="00015D99">
      <w:pPr>
        <w:pStyle w:val="R"/>
        <w:shd w:val="clear" w:color="auto" w:fill="F2F2F2" w:themeFill="background1" w:themeFillShade="F2"/>
      </w:pPr>
      <w:r>
        <w:t xml:space="preserve">  )</w:t>
      </w:r>
    </w:p>
    <w:p w14:paraId="02B33DFB" w14:textId="03CEEB41" w:rsidR="0068268A" w:rsidRDefault="0068268A" w:rsidP="0068268A">
      <w:pPr>
        <w:pStyle w:val="Aufzhlung"/>
      </w:pPr>
      <w:r>
        <w:t>Wie man sieht, müssen in die Funktion als essentielle Argument</w:t>
      </w:r>
      <w:r w:rsidR="007A1438">
        <w:t>e genannt werden:</w:t>
      </w:r>
    </w:p>
    <w:p w14:paraId="7C7B3790" w14:textId="77518337" w:rsidR="0068268A" w:rsidRDefault="0068268A" w:rsidP="00906D6B">
      <w:pPr>
        <w:pStyle w:val="Aufzhlung2"/>
      </w:pPr>
      <w:r>
        <w:t>D</w:t>
      </w:r>
      <w:r w:rsidR="00F21263">
        <w:t>ie</w:t>
      </w:r>
      <w:r>
        <w:t xml:space="preserve"> Modell</w:t>
      </w:r>
      <w:r w:rsidR="00F21263">
        <w:t>-Spezifikation (</w:t>
      </w:r>
      <w:r w:rsidR="00F21263" w:rsidRPr="00F21263">
        <w:rPr>
          <w:rStyle w:val="RZchn"/>
          <w:sz w:val="20"/>
          <w:szCs w:val="20"/>
        </w:rPr>
        <w:t>lm_spec</w:t>
      </w:r>
      <w:r w:rsidR="00F21263">
        <w:t>)</w:t>
      </w:r>
      <w:r w:rsidR="00015D99">
        <w:t xml:space="preserve"> (Achtung: Dies muss vor dem Recipe kommen)</w:t>
      </w:r>
    </w:p>
    <w:p w14:paraId="3D048C82" w14:textId="5E34157B" w:rsidR="0068268A" w:rsidRDefault="0068268A" w:rsidP="00906D6B">
      <w:pPr>
        <w:pStyle w:val="Aufzhlung2"/>
      </w:pPr>
      <w:r>
        <w:t>Das Recipe</w:t>
      </w:r>
      <w:r w:rsidR="00F21263">
        <w:t xml:space="preserve"> (</w:t>
      </w:r>
      <w:r w:rsidR="00F21263" w:rsidRPr="00F21263">
        <w:rPr>
          <w:rStyle w:val="RZchn"/>
          <w:sz w:val="20"/>
          <w:szCs w:val="20"/>
        </w:rPr>
        <w:t>advertising_rec</w:t>
      </w:r>
      <w:r w:rsidR="00F21263">
        <w:t>)</w:t>
      </w:r>
    </w:p>
    <w:p w14:paraId="0F03C20D" w14:textId="405F082F" w:rsidR="0068268A" w:rsidRDefault="007A1438" w:rsidP="00906D6B">
      <w:pPr>
        <w:pStyle w:val="Aufzhlung2"/>
      </w:pPr>
      <w:r>
        <w:t xml:space="preserve">Das tibble mit den </w:t>
      </w:r>
      <w:r w:rsidR="00015D99">
        <w:t xml:space="preserve">folds oder </w:t>
      </w:r>
      <w:r w:rsidR="0068268A">
        <w:t>bootstrapped samples</w:t>
      </w:r>
      <w:r w:rsidR="00F21263">
        <w:t xml:space="preserve"> (</w:t>
      </w:r>
      <w:r w:rsidR="00F21263" w:rsidRPr="00F21263">
        <w:rPr>
          <w:rStyle w:val="RZchn"/>
          <w:sz w:val="20"/>
          <w:szCs w:val="20"/>
        </w:rPr>
        <w:t>advertising_cv</w:t>
      </w:r>
      <w:r w:rsidR="00F21263">
        <w:t>)</w:t>
      </w:r>
    </w:p>
    <w:p w14:paraId="4F1D345E" w14:textId="5FF9E662" w:rsidR="00015D99" w:rsidRDefault="0068268A" w:rsidP="00906D6B">
      <w:pPr>
        <w:pStyle w:val="Aufzhlung2"/>
      </w:pPr>
      <w:r>
        <w:t xml:space="preserve">Die letzte Zeile ist optional und enthält die </w:t>
      </w:r>
      <w:r w:rsidR="00F21263">
        <w:t>Aufforderung</w:t>
      </w:r>
      <w:r>
        <w:t xml:space="preserve">, </w:t>
      </w:r>
    </w:p>
    <w:p w14:paraId="69557A07" w14:textId="75814460" w:rsidR="00015D99" w:rsidRDefault="0068268A" w:rsidP="00015D99">
      <w:pPr>
        <w:pStyle w:val="Aufzhlung2"/>
        <w:numPr>
          <w:ilvl w:val="0"/>
          <w:numId w:val="0"/>
        </w:numPr>
        <w:ind w:left="709"/>
      </w:pPr>
      <w:r>
        <w:t>a) die predi</w:t>
      </w:r>
      <w:r w:rsidR="0070166A">
        <w:t>c</w:t>
      </w:r>
      <w:r>
        <w:t xml:space="preserve">tions in den  Daten zu speichern und </w:t>
      </w:r>
    </w:p>
    <w:p w14:paraId="32E40926" w14:textId="47FA532B" w:rsidR="0068268A" w:rsidRDefault="00015D99" w:rsidP="00015D99">
      <w:pPr>
        <w:pStyle w:val="Aufzhlung2"/>
        <w:numPr>
          <w:ilvl w:val="0"/>
          <w:numId w:val="0"/>
        </w:numPr>
        <w:ind w:left="709"/>
      </w:pPr>
      <w:r>
        <w:t xml:space="preserve">b) </w:t>
      </w:r>
      <w:r w:rsidR="0068268A">
        <w:t>den Verlauf des fitting-prozesses anzeigen zu lassen</w:t>
      </w:r>
    </w:p>
    <w:p w14:paraId="57C69D92" w14:textId="435D1AF9" w:rsidR="00015D99" w:rsidRDefault="00015D99" w:rsidP="00015D99">
      <w:pPr>
        <w:pStyle w:val="Aufzhlung"/>
      </w:pPr>
      <w:r>
        <w:t xml:space="preserve">Wie die pipeline zeigt, ist das Recipe Teil des gesamten resampling workflows. Dies bedeutet, dass alle preprocessing Schritte in jedem der folds durchgeführt werden. Bei den meisten (z.B. Standardisieren) ist das ziemlich unerheblich—nicht aber bei Prozesse, die eine zufällige Komponente haben und somit eine Varianz über die folds (z.B. Up-/downsampling oder Missing Data imputation). </w:t>
      </w:r>
    </w:p>
    <w:p w14:paraId="7997D269" w14:textId="4E417703" w:rsidR="00015D99" w:rsidRDefault="00015D99" w:rsidP="00015D99">
      <w:pPr>
        <w:pStyle w:val="Aufzhlung"/>
      </w:pPr>
      <w:r>
        <w:t xml:space="preserve">Wenn der Fehler </w:t>
      </w:r>
      <w:r w:rsidRPr="00D4592B">
        <w:rPr>
          <w:i/>
        </w:rPr>
        <w:t>„The first argument to [fit_resamples()] should be either a model or workflow“</w:t>
      </w:r>
      <w:r>
        <w:t xml:space="preserve"> kommt, dann liegt das daran, dass das model (lm_spec) vor dem recipe kommen muss</w:t>
      </w:r>
      <w:r w:rsidR="00F21263">
        <w:t>.</w:t>
      </w:r>
    </w:p>
    <w:p w14:paraId="17DB06C2" w14:textId="568275A4" w:rsidR="0070166A" w:rsidRDefault="0070166A" w:rsidP="0070166A">
      <w:pPr>
        <w:pStyle w:val="Aufzhlung"/>
      </w:pPr>
      <w:r>
        <w:t>Das durch fit_resamples erzeugte Objekt enhält jetzt die Modell-Ergebnisse (Performance</w:t>
      </w:r>
      <w:r w:rsidR="009401E8">
        <w:t xml:space="preserve"> und</w:t>
      </w:r>
      <w:r>
        <w:t xml:space="preserve"> Prediction</w:t>
      </w:r>
      <w:r w:rsidR="009401E8">
        <w:t>s</w:t>
      </w:r>
      <w:r>
        <w:t xml:space="preserve"> für jeden der 5 folds</w:t>
      </w:r>
      <w:r w:rsidR="009401E8">
        <w:t xml:space="preserve"> (warum hier jetzt keine workflow-Spalte ist, weiß ich nicht)</w:t>
      </w:r>
    </w:p>
    <w:p w14:paraId="2F0F1D3A" w14:textId="77777777" w:rsidR="009401E8" w:rsidRDefault="009401E8" w:rsidP="009401E8">
      <w:pPr>
        <w:pStyle w:val="ROutput"/>
      </w:pPr>
    </w:p>
    <w:p w14:paraId="209FAAB3" w14:textId="7B63791F" w:rsidR="009401E8" w:rsidRDefault="009401E8" w:rsidP="009401E8">
      <w:pPr>
        <w:pStyle w:val="R"/>
        <w:shd w:val="clear" w:color="auto" w:fill="F2F2F2" w:themeFill="background1" w:themeFillShade="F2"/>
      </w:pPr>
      <w:r w:rsidRPr="009401E8">
        <w:t>lm_cv_rs</w:t>
      </w:r>
    </w:p>
    <w:p w14:paraId="322A996B" w14:textId="77777777" w:rsidR="009401E8" w:rsidRDefault="009401E8" w:rsidP="009401E8">
      <w:pPr>
        <w:pStyle w:val="R"/>
        <w:shd w:val="clear" w:color="auto" w:fill="F2F2F2" w:themeFill="background1" w:themeFillShade="F2"/>
      </w:pPr>
    </w:p>
    <w:p w14:paraId="3C0B2FC2" w14:textId="0D0F5795" w:rsidR="009401E8" w:rsidRDefault="009401E8" w:rsidP="009401E8">
      <w:pPr>
        <w:pStyle w:val="ROutput"/>
        <w:shd w:val="clear" w:color="auto" w:fill="F2F2F2" w:themeFill="background1" w:themeFillShade="F2"/>
      </w:pPr>
      <w:r>
        <w:t># Resampling results</w:t>
      </w:r>
    </w:p>
    <w:p w14:paraId="1433E971" w14:textId="77777777" w:rsidR="009401E8" w:rsidRDefault="009401E8" w:rsidP="009401E8">
      <w:pPr>
        <w:pStyle w:val="ROutput"/>
        <w:shd w:val="clear" w:color="auto" w:fill="F2F2F2" w:themeFill="background1" w:themeFillShade="F2"/>
      </w:pPr>
      <w:r>
        <w:t xml:space="preserve"># 5-fold cross-validation </w:t>
      </w:r>
    </w:p>
    <w:p w14:paraId="268F3DDD" w14:textId="77777777" w:rsidR="009401E8" w:rsidRDefault="009401E8" w:rsidP="009401E8">
      <w:pPr>
        <w:pStyle w:val="ROutput"/>
        <w:shd w:val="clear" w:color="auto" w:fill="F2F2F2" w:themeFill="background1" w:themeFillShade="F2"/>
      </w:pPr>
      <w:r>
        <w:t># A tibble: 5 × 5</w:t>
      </w:r>
    </w:p>
    <w:p w14:paraId="60450865" w14:textId="77777777" w:rsidR="009401E8" w:rsidRDefault="009401E8" w:rsidP="009401E8">
      <w:pPr>
        <w:pStyle w:val="ROutput"/>
        <w:shd w:val="clear" w:color="auto" w:fill="F2F2F2" w:themeFill="background1" w:themeFillShade="F2"/>
      </w:pPr>
      <w:r>
        <w:t xml:space="preserve">  splits          id    .metrics         .notes           .predictions     </w:t>
      </w:r>
    </w:p>
    <w:p w14:paraId="536004F9" w14:textId="77777777" w:rsidR="009401E8" w:rsidRDefault="009401E8" w:rsidP="009401E8">
      <w:pPr>
        <w:pStyle w:val="ROutput"/>
        <w:shd w:val="clear" w:color="auto" w:fill="F2F2F2" w:themeFill="background1" w:themeFillShade="F2"/>
      </w:pPr>
      <w:r>
        <w:t xml:space="preserve">  &lt;list&gt;          &lt;chr&gt; &lt;list&gt;           &lt;list&gt;           &lt;list&gt;           </w:t>
      </w:r>
    </w:p>
    <w:p w14:paraId="25ABAF15" w14:textId="77777777" w:rsidR="009401E8" w:rsidRDefault="009401E8" w:rsidP="009401E8">
      <w:pPr>
        <w:pStyle w:val="ROutput"/>
        <w:shd w:val="clear" w:color="auto" w:fill="F2F2F2" w:themeFill="background1" w:themeFillShade="F2"/>
      </w:pPr>
      <w:r>
        <w:t>1 &lt;split [80/20]&gt; Fold1 &lt;tibble [2 × 4]&gt; &lt;tibble [0 × 3]&gt; &lt;tibble [20 × 4]&gt;</w:t>
      </w:r>
    </w:p>
    <w:p w14:paraId="46687E50" w14:textId="77777777" w:rsidR="009401E8" w:rsidRDefault="009401E8" w:rsidP="009401E8">
      <w:pPr>
        <w:pStyle w:val="ROutput"/>
        <w:shd w:val="clear" w:color="auto" w:fill="F2F2F2" w:themeFill="background1" w:themeFillShade="F2"/>
      </w:pPr>
      <w:r>
        <w:t>2 &lt;split [80/20]&gt; Fold2 &lt;tibble [2 × 4]&gt; &lt;tibble [0 × 3]&gt; &lt;tibble [20 × 4]&gt;</w:t>
      </w:r>
    </w:p>
    <w:p w14:paraId="31C29A0E" w14:textId="77777777" w:rsidR="009401E8" w:rsidRDefault="009401E8" w:rsidP="009401E8">
      <w:pPr>
        <w:pStyle w:val="ROutput"/>
        <w:shd w:val="clear" w:color="auto" w:fill="F2F2F2" w:themeFill="background1" w:themeFillShade="F2"/>
      </w:pPr>
      <w:r>
        <w:t>3 &lt;split [80/20]&gt; Fold3 &lt;tibble [2 × 4]&gt; &lt;tibble [0 × 3]&gt; &lt;tibble [20 × 4]&gt;</w:t>
      </w:r>
    </w:p>
    <w:p w14:paraId="119CE082" w14:textId="77777777" w:rsidR="009401E8" w:rsidRDefault="009401E8" w:rsidP="009401E8">
      <w:pPr>
        <w:pStyle w:val="ROutput"/>
        <w:shd w:val="clear" w:color="auto" w:fill="F2F2F2" w:themeFill="background1" w:themeFillShade="F2"/>
      </w:pPr>
      <w:r>
        <w:t>4 &lt;split [80/20]&gt; Fold4 &lt;tibble [2 × 4]&gt; &lt;tibble [0 × 3]&gt; &lt;tibble [20 × 4]&gt;</w:t>
      </w:r>
    </w:p>
    <w:p w14:paraId="21826E0F" w14:textId="4A5D9166" w:rsidR="0070166A" w:rsidRDefault="009401E8" w:rsidP="009401E8">
      <w:pPr>
        <w:pStyle w:val="ROutput"/>
        <w:shd w:val="clear" w:color="auto" w:fill="F2F2F2" w:themeFill="background1" w:themeFillShade="F2"/>
      </w:pPr>
      <w:r>
        <w:t>5 &lt;split [80/20]&gt; Fold5 &lt;tibble [2 × 4]&gt; &lt;tibble [0 × 3]&gt; &lt;tibble [20 × 4]&gt;</w:t>
      </w:r>
    </w:p>
    <w:p w14:paraId="128C22FF" w14:textId="0D2146EB" w:rsidR="0070166A" w:rsidRPr="0068268A" w:rsidRDefault="0070166A" w:rsidP="0070166A">
      <w:pPr>
        <w:pStyle w:val="Aufzhlung"/>
        <w:numPr>
          <w:ilvl w:val="0"/>
          <w:numId w:val="0"/>
        </w:numPr>
        <w:ind w:left="360"/>
      </w:pPr>
      <w:r>
        <w:t xml:space="preserve"> </w:t>
      </w:r>
    </w:p>
    <w:p w14:paraId="4B80FDD3" w14:textId="5E77AC78" w:rsidR="0068268A" w:rsidRDefault="0070166A" w:rsidP="0070166A">
      <w:pPr>
        <w:pStyle w:val="berschrift4"/>
      </w:pPr>
      <w:bookmarkStart w:id="11" w:name="_Ref123135240"/>
      <w:r>
        <w:lastRenderedPageBreak/>
        <w:t>Extraktion relevanter Informationen</w:t>
      </w:r>
      <w:bookmarkEnd w:id="11"/>
    </w:p>
    <w:p w14:paraId="5ECA0B3E" w14:textId="10BDD70C" w:rsidR="0070166A" w:rsidRDefault="0070166A" w:rsidP="0070166A">
      <w:pPr>
        <w:pStyle w:val="Aufzhlung"/>
        <w:rPr>
          <w:b/>
        </w:rPr>
      </w:pPr>
      <w:r w:rsidRPr="0070166A">
        <w:rPr>
          <w:b/>
        </w:rPr>
        <w:t>Extraktion der Performance Metriken</w:t>
      </w:r>
    </w:p>
    <w:p w14:paraId="014DAC86" w14:textId="071C19BE" w:rsidR="009401E8" w:rsidRDefault="009401E8" w:rsidP="009401E8">
      <w:pPr>
        <w:pStyle w:val="Aufzhlung2"/>
      </w:pPr>
      <w:r w:rsidRPr="009401E8">
        <w:rPr>
          <w:b/>
        </w:rPr>
        <w:t>Extraktion der Metriken für die folds getrennt</w:t>
      </w:r>
      <w:r>
        <w:t xml:space="preserve"> (hier filter ich mal nur den rsquare raus, was schön zeigt, dass all diese output-Tabellen tibbles sind, die man weiterverarbeiten kann)</w:t>
      </w:r>
    </w:p>
    <w:p w14:paraId="53188E27" w14:textId="77777777" w:rsidR="009401E8" w:rsidRDefault="009401E8" w:rsidP="009401E8">
      <w:pPr>
        <w:pStyle w:val="R"/>
      </w:pPr>
    </w:p>
    <w:p w14:paraId="378D8649" w14:textId="592A9EBD" w:rsidR="009401E8" w:rsidRDefault="009401E8" w:rsidP="009401E8">
      <w:pPr>
        <w:pStyle w:val="R"/>
        <w:shd w:val="clear" w:color="auto" w:fill="F2F2F2" w:themeFill="background1" w:themeFillShade="F2"/>
        <w:ind w:left="708"/>
      </w:pPr>
      <w:r>
        <w:t xml:space="preserve">lm_cv_rs %&gt;% </w:t>
      </w:r>
    </w:p>
    <w:p w14:paraId="2A0ABC16" w14:textId="0906C6F3" w:rsidR="009401E8" w:rsidRDefault="009401E8" w:rsidP="009401E8">
      <w:pPr>
        <w:pStyle w:val="R"/>
        <w:shd w:val="clear" w:color="auto" w:fill="F2F2F2" w:themeFill="background1" w:themeFillShade="F2"/>
        <w:ind w:left="708"/>
      </w:pPr>
      <w:r>
        <w:t xml:space="preserve">  unnest(.metrics)</w:t>
      </w:r>
      <w:r w:rsidRPr="009401E8">
        <w:t xml:space="preserve"> </w:t>
      </w:r>
      <w:r>
        <w:t xml:space="preserve">%&gt;% </w:t>
      </w:r>
    </w:p>
    <w:p w14:paraId="740CC752" w14:textId="77777777" w:rsidR="009401E8" w:rsidRDefault="009401E8" w:rsidP="009401E8">
      <w:pPr>
        <w:pStyle w:val="R"/>
        <w:shd w:val="clear" w:color="auto" w:fill="F2F2F2" w:themeFill="background1" w:themeFillShade="F2"/>
        <w:ind w:left="708"/>
      </w:pPr>
      <w:r>
        <w:t xml:space="preserve">  filter(.metric=="rsq")  select(id, .metric, .estimate)</w:t>
      </w:r>
    </w:p>
    <w:p w14:paraId="65BA1007" w14:textId="77777777" w:rsidR="009401E8" w:rsidRDefault="009401E8" w:rsidP="009401E8">
      <w:pPr>
        <w:pStyle w:val="ROutput"/>
        <w:shd w:val="clear" w:color="auto" w:fill="F2F2F2" w:themeFill="background1" w:themeFillShade="F2"/>
        <w:ind w:left="708"/>
      </w:pPr>
    </w:p>
    <w:p w14:paraId="29478D33" w14:textId="4A4F77F7" w:rsidR="009401E8" w:rsidRDefault="009401E8" w:rsidP="009401E8">
      <w:pPr>
        <w:pStyle w:val="ROutput"/>
        <w:shd w:val="clear" w:color="auto" w:fill="F2F2F2" w:themeFill="background1" w:themeFillShade="F2"/>
        <w:ind w:left="708"/>
      </w:pPr>
      <w:r>
        <w:t># A tibble: 5 × 3</w:t>
      </w:r>
    </w:p>
    <w:p w14:paraId="3900B379" w14:textId="77777777" w:rsidR="009401E8" w:rsidRDefault="009401E8" w:rsidP="009401E8">
      <w:pPr>
        <w:pStyle w:val="ROutput"/>
        <w:shd w:val="clear" w:color="auto" w:fill="F2F2F2" w:themeFill="background1" w:themeFillShade="F2"/>
        <w:ind w:left="708"/>
      </w:pPr>
      <w:r>
        <w:t xml:space="preserve">  id    .metric .estimate</w:t>
      </w:r>
    </w:p>
    <w:p w14:paraId="6AF1E98B" w14:textId="77777777" w:rsidR="009401E8" w:rsidRDefault="009401E8" w:rsidP="009401E8">
      <w:pPr>
        <w:pStyle w:val="ROutput"/>
        <w:shd w:val="clear" w:color="auto" w:fill="F2F2F2" w:themeFill="background1" w:themeFillShade="F2"/>
        <w:ind w:left="708"/>
      </w:pPr>
      <w:r>
        <w:t xml:space="preserve">  &lt;chr&gt; &lt;chr&gt;       &lt;dbl&gt;</w:t>
      </w:r>
    </w:p>
    <w:p w14:paraId="5D99695D" w14:textId="77777777" w:rsidR="009401E8" w:rsidRDefault="009401E8" w:rsidP="009401E8">
      <w:pPr>
        <w:pStyle w:val="ROutput"/>
        <w:shd w:val="clear" w:color="auto" w:fill="F2F2F2" w:themeFill="background1" w:themeFillShade="F2"/>
        <w:ind w:left="708"/>
      </w:pPr>
      <w:r>
        <w:t>1 Fold1 rsq         0.935</w:t>
      </w:r>
    </w:p>
    <w:p w14:paraId="616BF5F7" w14:textId="77777777" w:rsidR="009401E8" w:rsidRDefault="009401E8" w:rsidP="009401E8">
      <w:pPr>
        <w:pStyle w:val="ROutput"/>
        <w:shd w:val="clear" w:color="auto" w:fill="F2F2F2" w:themeFill="background1" w:themeFillShade="F2"/>
        <w:ind w:left="708"/>
      </w:pPr>
      <w:r>
        <w:t>2 Fold2 rsq         0.934</w:t>
      </w:r>
    </w:p>
    <w:p w14:paraId="05C7F520" w14:textId="77777777" w:rsidR="009401E8" w:rsidRDefault="009401E8" w:rsidP="009401E8">
      <w:pPr>
        <w:pStyle w:val="ROutput"/>
        <w:shd w:val="clear" w:color="auto" w:fill="F2F2F2" w:themeFill="background1" w:themeFillShade="F2"/>
        <w:ind w:left="708"/>
      </w:pPr>
      <w:r>
        <w:t>3 Fold3 rsq         0.914</w:t>
      </w:r>
    </w:p>
    <w:p w14:paraId="631391C8" w14:textId="77777777" w:rsidR="009401E8" w:rsidRDefault="009401E8" w:rsidP="009401E8">
      <w:pPr>
        <w:pStyle w:val="ROutput"/>
        <w:shd w:val="clear" w:color="auto" w:fill="F2F2F2" w:themeFill="background1" w:themeFillShade="F2"/>
        <w:ind w:left="708"/>
      </w:pPr>
      <w:r>
        <w:t>4 Fold4 rsq         0.899</w:t>
      </w:r>
    </w:p>
    <w:p w14:paraId="166ACDA7" w14:textId="00CC989A" w:rsidR="009401E8" w:rsidRDefault="009401E8" w:rsidP="009401E8">
      <w:pPr>
        <w:pStyle w:val="ROutput"/>
        <w:shd w:val="clear" w:color="auto" w:fill="F2F2F2" w:themeFill="background1" w:themeFillShade="F2"/>
        <w:ind w:left="708"/>
      </w:pPr>
      <w:r>
        <w:t>5 Fold5 rsq         0.858</w:t>
      </w:r>
    </w:p>
    <w:p w14:paraId="657AE2D1" w14:textId="64E98FD1" w:rsidR="009401E8" w:rsidRDefault="009401E8" w:rsidP="009401E8">
      <w:pPr>
        <w:pStyle w:val="R"/>
      </w:pPr>
    </w:p>
    <w:p w14:paraId="446E5354" w14:textId="7AED32F2" w:rsidR="009401E8" w:rsidRDefault="009401E8" w:rsidP="009401E8">
      <w:pPr>
        <w:pStyle w:val="Aufzhlung2"/>
        <w:numPr>
          <w:ilvl w:val="0"/>
          <w:numId w:val="0"/>
        </w:numPr>
        <w:ind w:left="709"/>
      </w:pPr>
      <w:r>
        <w:t>Kann interessant sein um die Varianz zu analysieren oder zu plotten</w:t>
      </w:r>
    </w:p>
    <w:p w14:paraId="25791B1C" w14:textId="5ED25048" w:rsidR="009401E8" w:rsidRDefault="009401E8" w:rsidP="000B39D1">
      <w:pPr>
        <w:pStyle w:val="ROutput"/>
        <w:rPr>
          <w:lang w:val="de-DE"/>
        </w:rPr>
      </w:pPr>
    </w:p>
    <w:p w14:paraId="455ED291" w14:textId="4640128D" w:rsidR="009401E8" w:rsidRPr="009401E8" w:rsidRDefault="009401E8" w:rsidP="009401E8">
      <w:pPr>
        <w:pStyle w:val="Aufzhlung2"/>
        <w:rPr>
          <w:b/>
        </w:rPr>
      </w:pPr>
      <w:r w:rsidRPr="009401E8">
        <w:rPr>
          <w:b/>
        </w:rPr>
        <w:t>Extraktion der Mittelwerte</w:t>
      </w:r>
      <w:r w:rsidR="00CF5730">
        <w:rPr>
          <w:b/>
        </w:rPr>
        <w:t xml:space="preserve"> der Metriken über die folds</w:t>
      </w:r>
    </w:p>
    <w:p w14:paraId="74D24D27" w14:textId="77777777" w:rsidR="00417E25" w:rsidRDefault="00417E25" w:rsidP="000B39D1">
      <w:pPr>
        <w:pStyle w:val="R"/>
      </w:pPr>
    </w:p>
    <w:p w14:paraId="7F27248F" w14:textId="10CDE918" w:rsidR="00417E25" w:rsidRPr="00417E25" w:rsidRDefault="00417E25" w:rsidP="00B730B3">
      <w:pPr>
        <w:pStyle w:val="R"/>
        <w:shd w:val="clear" w:color="auto" w:fill="F2F2F2" w:themeFill="background1" w:themeFillShade="F2"/>
        <w:ind w:left="708"/>
      </w:pPr>
      <w:r w:rsidRPr="00417E25">
        <w:t>lm_cv</w:t>
      </w:r>
      <w:r w:rsidR="004400CB">
        <w:t>_rs</w:t>
      </w:r>
      <w:r w:rsidRPr="00417E25">
        <w:t xml:space="preserve"> %&gt;% </w:t>
      </w:r>
    </w:p>
    <w:p w14:paraId="1BB29064" w14:textId="73985B5B" w:rsidR="00417E25" w:rsidRDefault="00417E25" w:rsidP="00B730B3">
      <w:pPr>
        <w:pStyle w:val="R"/>
        <w:shd w:val="clear" w:color="auto" w:fill="F2F2F2" w:themeFill="background1" w:themeFillShade="F2"/>
        <w:ind w:left="708"/>
      </w:pPr>
      <w:r w:rsidRPr="00417E25">
        <w:t xml:space="preserve">    collect_metrics()</w:t>
      </w:r>
    </w:p>
    <w:p w14:paraId="36F5B017" w14:textId="77777777" w:rsidR="00B730B3" w:rsidRPr="00417E25" w:rsidRDefault="00B730B3" w:rsidP="00B730B3">
      <w:pPr>
        <w:pStyle w:val="R"/>
        <w:shd w:val="clear" w:color="auto" w:fill="F2F2F2" w:themeFill="background1" w:themeFillShade="F2"/>
        <w:ind w:left="708"/>
      </w:pPr>
    </w:p>
    <w:p w14:paraId="12840359" w14:textId="77777777" w:rsidR="00B730B3" w:rsidRDefault="00B730B3" w:rsidP="00B730B3">
      <w:pPr>
        <w:pStyle w:val="ROutput"/>
        <w:shd w:val="clear" w:color="auto" w:fill="F2F2F2" w:themeFill="background1" w:themeFillShade="F2"/>
        <w:ind w:left="708"/>
      </w:pPr>
      <w:r>
        <w:t xml:space="preserve">.metric .estimator  mean     n std_err .config             </w:t>
      </w:r>
    </w:p>
    <w:p w14:paraId="6D813449" w14:textId="77777777" w:rsidR="00B730B3" w:rsidRDefault="00B730B3" w:rsidP="00B730B3">
      <w:pPr>
        <w:pStyle w:val="ROutput"/>
        <w:shd w:val="clear" w:color="auto" w:fill="F2F2F2" w:themeFill="background1" w:themeFillShade="F2"/>
        <w:ind w:left="708"/>
      </w:pPr>
      <w:r>
        <w:t xml:space="preserve">&lt;chr&gt;   &lt;chr&gt;      &lt;dbl&gt; &lt;int&gt;   &lt;dbl&gt; &lt;chr&gt;               </w:t>
      </w:r>
    </w:p>
    <w:p w14:paraId="10BFD540" w14:textId="2DC3B2A8" w:rsidR="00B730B3" w:rsidRDefault="00B730B3" w:rsidP="00B730B3">
      <w:pPr>
        <w:pStyle w:val="ROutput"/>
        <w:shd w:val="clear" w:color="auto" w:fill="F2F2F2" w:themeFill="background1" w:themeFillShade="F2"/>
        <w:ind w:left="708"/>
      </w:pPr>
      <w:r>
        <w:t>1 rmse    standard   1.69      5  0.0828 Preprocessor1_Model1</w:t>
      </w:r>
    </w:p>
    <w:p w14:paraId="6FE77836" w14:textId="2A64AE20" w:rsidR="009401E8" w:rsidRDefault="00B730B3" w:rsidP="00B730B3">
      <w:pPr>
        <w:pStyle w:val="ROutput"/>
        <w:shd w:val="clear" w:color="auto" w:fill="F2F2F2" w:themeFill="background1" w:themeFillShade="F2"/>
        <w:ind w:left="708"/>
      </w:pPr>
      <w:r>
        <w:t>2 rsq     standard   0.908     5  0.0142 Preprocessor1_Model1</w:t>
      </w:r>
    </w:p>
    <w:p w14:paraId="69353F8C" w14:textId="62459C51" w:rsidR="00B730B3" w:rsidRDefault="00B730B3" w:rsidP="00B730B3">
      <w:pPr>
        <w:pStyle w:val="Aufzhlung2"/>
      </w:pPr>
      <w:r>
        <w:t xml:space="preserve">Wie man sieht, sind das Mittelwerte aus den n = 5 Läufen </w:t>
      </w:r>
    </w:p>
    <w:p w14:paraId="3998ED77" w14:textId="0F0FB448" w:rsidR="009401E8" w:rsidRDefault="00CF5730" w:rsidP="00B730B3">
      <w:pPr>
        <w:pStyle w:val="Aufzhlung2"/>
      </w:pPr>
      <w:r>
        <w:t xml:space="preserve">Dies ist die </w:t>
      </w:r>
      <w:r w:rsidR="00B730B3">
        <w:t>Standard-Funktion. Am Mittelwert ist man primär erst mal interessiert</w:t>
      </w:r>
    </w:p>
    <w:p w14:paraId="6B80C6DA" w14:textId="0502057B" w:rsidR="00FB5813" w:rsidRDefault="009401E8" w:rsidP="00906D6B">
      <w:pPr>
        <w:pStyle w:val="Aufzhlung2"/>
      </w:pPr>
      <w:r>
        <w:t xml:space="preserve">Nur noch mal als Erinnerung: </w:t>
      </w:r>
      <w:r w:rsidR="00B606F0">
        <w:t>Dies sind die Metriken aus dem Assessment Set der Trainingsdaten</w:t>
      </w:r>
    </w:p>
    <w:p w14:paraId="0EEAAE85" w14:textId="5E7D180D" w:rsidR="00997CEB" w:rsidRDefault="00997CEB" w:rsidP="00997CEB">
      <w:pPr>
        <w:pStyle w:val="Aufzhlung"/>
        <w:numPr>
          <w:ilvl w:val="0"/>
          <w:numId w:val="0"/>
        </w:numPr>
        <w:ind w:left="360"/>
      </w:pPr>
    </w:p>
    <w:p w14:paraId="0010A59C" w14:textId="0E60906C" w:rsidR="00DF270F" w:rsidRPr="00DF270F" w:rsidRDefault="00DF270F" w:rsidP="00DF270F">
      <w:pPr>
        <w:pStyle w:val="Aufzhlung"/>
        <w:rPr>
          <w:b/>
        </w:rPr>
      </w:pPr>
      <w:r w:rsidRPr="00DF270F">
        <w:rPr>
          <w:b/>
        </w:rPr>
        <w:t>Extraktion der predictions</w:t>
      </w:r>
    </w:p>
    <w:p w14:paraId="10A93A01" w14:textId="452C7DFD" w:rsidR="00A96A9D" w:rsidRDefault="00A96A9D" w:rsidP="00A96A9D">
      <w:pPr>
        <w:pStyle w:val="Aufzhlung"/>
        <w:numPr>
          <w:ilvl w:val="0"/>
          <w:numId w:val="0"/>
        </w:numPr>
        <w:ind w:left="360"/>
        <w:rPr>
          <w:lang w:val="en-GB"/>
        </w:rPr>
      </w:pPr>
    </w:p>
    <w:p w14:paraId="37D3DF01" w14:textId="77777777" w:rsidR="00DF270F" w:rsidRPr="00DF270F" w:rsidRDefault="00DF270F" w:rsidP="00DF270F">
      <w:pPr>
        <w:pStyle w:val="R"/>
      </w:pPr>
      <w:r w:rsidRPr="00DF270F">
        <w:t xml:space="preserve">lm_cv_rs %&gt;% </w:t>
      </w:r>
    </w:p>
    <w:p w14:paraId="56EA2D59" w14:textId="5922BCA3" w:rsidR="00DF270F" w:rsidRDefault="00DF270F" w:rsidP="00DF270F">
      <w:pPr>
        <w:pStyle w:val="R"/>
      </w:pPr>
      <w:r w:rsidRPr="00DF270F">
        <w:t xml:space="preserve">  collect_predictions()</w:t>
      </w:r>
    </w:p>
    <w:p w14:paraId="24AB927E" w14:textId="77777777" w:rsidR="00DF270F" w:rsidRDefault="00DF270F" w:rsidP="00DF270F">
      <w:pPr>
        <w:pStyle w:val="R"/>
      </w:pPr>
    </w:p>
    <w:p w14:paraId="193DFF41" w14:textId="77777777" w:rsidR="00DF270F" w:rsidRPr="00DF270F" w:rsidRDefault="00DF270F" w:rsidP="00DF270F">
      <w:pPr>
        <w:pStyle w:val="ROutput"/>
      </w:pPr>
      <w:r w:rsidRPr="00DF270F">
        <w:t xml:space="preserve">   id    .pred  .row sales .config             </w:t>
      </w:r>
    </w:p>
    <w:p w14:paraId="7A761941" w14:textId="77777777" w:rsidR="00DF270F" w:rsidRPr="00DF270F" w:rsidRDefault="00DF270F" w:rsidP="00DF270F">
      <w:pPr>
        <w:pStyle w:val="ROutput"/>
      </w:pPr>
      <w:r w:rsidRPr="00DF270F">
        <w:t xml:space="preserve">   &lt;chr&gt; &lt;dbl&gt; &lt;int&gt; &lt;dbl&gt; &lt;chr&gt;               </w:t>
      </w:r>
    </w:p>
    <w:p w14:paraId="1FB3DF1B" w14:textId="77777777" w:rsidR="00DF270F" w:rsidRPr="00DF270F" w:rsidRDefault="00DF270F" w:rsidP="00DF270F">
      <w:pPr>
        <w:pStyle w:val="ROutput"/>
      </w:pPr>
      <w:r w:rsidRPr="00DF270F">
        <w:t xml:space="preserve"> 1 Fold1  9.28     1   9.5 Preprocessor1_Model1</w:t>
      </w:r>
    </w:p>
    <w:p w14:paraId="5282D876" w14:textId="77777777" w:rsidR="00DF270F" w:rsidRPr="00DF270F" w:rsidRDefault="00DF270F" w:rsidP="00DF270F">
      <w:pPr>
        <w:pStyle w:val="ROutput"/>
      </w:pPr>
      <w:r w:rsidRPr="00DF270F">
        <w:t xml:space="preserve"> 2 Fold1 21.9      2  23.2 Preprocessor1_Model1</w:t>
      </w:r>
    </w:p>
    <w:p w14:paraId="00B715EA" w14:textId="77777777" w:rsidR="00DF270F" w:rsidRPr="00DF270F" w:rsidRDefault="00DF270F" w:rsidP="00DF270F">
      <w:pPr>
        <w:pStyle w:val="ROutput"/>
      </w:pPr>
      <w:r w:rsidRPr="00DF270F">
        <w:t xml:space="preserve"> 3 Fold1 15.0      4  13.4 Preprocessor1_Model1</w:t>
      </w:r>
    </w:p>
    <w:p w14:paraId="0AD06CD5" w14:textId="77777777" w:rsidR="00DF270F" w:rsidRPr="00DF270F" w:rsidRDefault="00DF270F" w:rsidP="00DF270F">
      <w:pPr>
        <w:pStyle w:val="ROutput"/>
      </w:pPr>
      <w:r w:rsidRPr="00DF270F">
        <w:t xml:space="preserve"> 4 Fold1  6.53     5   5.6 Preprocessor1_Model1</w:t>
      </w:r>
    </w:p>
    <w:p w14:paraId="78EBCB0B" w14:textId="77777777" w:rsidR="00DF270F" w:rsidRPr="00DF270F" w:rsidRDefault="00DF270F" w:rsidP="00DF270F">
      <w:pPr>
        <w:pStyle w:val="ROutput"/>
      </w:pPr>
      <w:r w:rsidRPr="00DF270F">
        <w:t xml:space="preserve"> 5 Fold1 15.2     13  12.5 Preprocessor1_Model1</w:t>
      </w:r>
    </w:p>
    <w:p w14:paraId="08D95C06" w14:textId="77777777" w:rsidR="00DF270F" w:rsidRPr="00DF270F" w:rsidRDefault="00DF270F" w:rsidP="00DF270F">
      <w:pPr>
        <w:pStyle w:val="ROutput"/>
      </w:pPr>
      <w:r w:rsidRPr="00DF270F">
        <w:t xml:space="preserve"> 6 Fold1  7.82    14   7   Preprocessor1_Model1</w:t>
      </w:r>
    </w:p>
    <w:p w14:paraId="15AC0728" w14:textId="77777777" w:rsidR="00DF270F" w:rsidRPr="00DF270F" w:rsidRDefault="00DF270F" w:rsidP="00DF270F">
      <w:pPr>
        <w:pStyle w:val="ROutput"/>
      </w:pPr>
      <w:r w:rsidRPr="00DF270F">
        <w:t xml:space="preserve"> 7 Fold1  8.08    31   9.5 Preprocessor1_Model1</w:t>
      </w:r>
    </w:p>
    <w:p w14:paraId="039B4D1F" w14:textId="77777777" w:rsidR="00DF270F" w:rsidRPr="00DF270F" w:rsidRDefault="00DF270F" w:rsidP="00DF270F">
      <w:pPr>
        <w:pStyle w:val="ROutput"/>
      </w:pPr>
      <w:r w:rsidRPr="00DF270F">
        <w:t xml:space="preserve"> 8 Fold1 15.7     34  13.4 Preprocessor1_Model1</w:t>
      </w:r>
    </w:p>
    <w:p w14:paraId="77EA4B97" w14:textId="77777777" w:rsidR="00DF270F" w:rsidRPr="00DF270F" w:rsidRDefault="00DF270F" w:rsidP="00DF270F">
      <w:pPr>
        <w:pStyle w:val="ROutput"/>
      </w:pPr>
      <w:r w:rsidRPr="00DF270F">
        <w:t xml:space="preserve"> 9 Fold1 14.5     36  15.5 Preprocessor1_Model1</w:t>
      </w:r>
    </w:p>
    <w:p w14:paraId="287531EE" w14:textId="02D39ABB" w:rsidR="00DF270F" w:rsidRDefault="00DF270F" w:rsidP="00DF270F">
      <w:pPr>
        <w:pStyle w:val="ROutput"/>
      </w:pPr>
      <w:r w:rsidRPr="00DF270F">
        <w:t>10 Fold1 16.3     38  16.9 Preprocessor1_Model1</w:t>
      </w:r>
    </w:p>
    <w:p w14:paraId="0AE3B022" w14:textId="77777777" w:rsidR="00DF270F" w:rsidRDefault="00DF270F" w:rsidP="00DF270F">
      <w:pPr>
        <w:pStyle w:val="ROutput"/>
      </w:pPr>
    </w:p>
    <w:p w14:paraId="55B561B7" w14:textId="03C7EF91" w:rsidR="00DF270F" w:rsidRDefault="00DF270F" w:rsidP="00BD4389">
      <w:pPr>
        <w:pStyle w:val="Textkrper"/>
        <w:ind w:left="360"/>
      </w:pPr>
      <w:r>
        <w:t>Hinweis: Dieses tibble enthält der Gesamt</w:t>
      </w:r>
      <w:r w:rsidR="00BD4389">
        <w:t xml:space="preserve"> </w:t>
      </w:r>
      <w:r>
        <w:t xml:space="preserve">der Prediction aus den 5 × N=20 Assessment Sets. Wie anfangs betont, sind diese 5 sets exklusiv und enthalten nicht-überlappende </w:t>
      </w:r>
      <w:r w:rsidR="00BD4389">
        <w:t>Fälle</w:t>
      </w:r>
      <w:r>
        <w:t xml:space="preserve">. </w:t>
      </w:r>
      <w:r w:rsidR="00BD4389">
        <w:t xml:space="preserve">Der tibble hier </w:t>
      </w:r>
      <w:r w:rsidR="00BD4389">
        <w:lastRenderedPageBreak/>
        <w:t>aggregiert die Vorhersagen für diese Personen. Dies ist leicht anschaulich durhc die id-Spalte, die von 1-5 läuft und jeweils 20 Fälle umfasst.</w:t>
      </w:r>
    </w:p>
    <w:p w14:paraId="7212100C" w14:textId="71641AB1" w:rsidR="002D6CFA" w:rsidRPr="000B49CF" w:rsidRDefault="000B49CF" w:rsidP="000B49CF">
      <w:pPr>
        <w:pStyle w:val="Aufzhlung"/>
        <w:rPr>
          <w:b/>
        </w:rPr>
      </w:pPr>
      <w:r w:rsidRPr="000B49CF">
        <w:rPr>
          <w:b/>
        </w:rPr>
        <w:t>Liste der Metriken</w:t>
      </w:r>
    </w:p>
    <w:p w14:paraId="739E0894" w14:textId="7A0C2D56" w:rsidR="000B49CF" w:rsidRDefault="00000000" w:rsidP="000B49CF">
      <w:pPr>
        <w:pStyle w:val="Textkrper"/>
        <w:ind w:firstLine="360"/>
        <w:rPr>
          <w:lang w:val="de-DE"/>
        </w:rPr>
      </w:pPr>
      <w:hyperlink r:id="rId31" w:history="1">
        <w:r w:rsidR="000B49CF" w:rsidRPr="00F9344F">
          <w:rPr>
            <w:rStyle w:val="Hyperlink"/>
            <w:lang w:val="de-DE"/>
          </w:rPr>
          <w:t>https://yardstick.tidymodels.org/reference/index.html</w:t>
        </w:r>
      </w:hyperlink>
    </w:p>
    <w:p w14:paraId="2FD0144D" w14:textId="0C47DD88" w:rsidR="000B49CF" w:rsidRDefault="000B49CF" w:rsidP="000B39D1">
      <w:pPr>
        <w:pStyle w:val="Aufzhlung"/>
        <w:numPr>
          <w:ilvl w:val="0"/>
          <w:numId w:val="0"/>
        </w:numPr>
        <w:ind w:left="360"/>
      </w:pPr>
    </w:p>
    <w:p w14:paraId="3C0A61C7" w14:textId="77777777" w:rsidR="00F15254" w:rsidRDefault="00F15254" w:rsidP="000B39D1">
      <w:pPr>
        <w:pStyle w:val="Aufzhlung"/>
        <w:numPr>
          <w:ilvl w:val="0"/>
          <w:numId w:val="0"/>
        </w:numPr>
        <w:ind w:left="360"/>
      </w:pPr>
    </w:p>
    <w:p w14:paraId="253DD667" w14:textId="4BCBC76A" w:rsidR="00496424" w:rsidRDefault="00496424" w:rsidP="00496424">
      <w:pPr>
        <w:pStyle w:val="berschrift2"/>
        <w:rPr>
          <w:lang w:val="en-GB"/>
        </w:rPr>
      </w:pPr>
      <w:bookmarkStart w:id="12" w:name="_Toc165445695"/>
      <w:r>
        <w:rPr>
          <w:lang w:val="en-GB"/>
        </w:rPr>
        <w:t xml:space="preserve">The </w:t>
      </w:r>
      <w:r w:rsidR="00F15254">
        <w:rPr>
          <w:lang w:val="en-GB"/>
        </w:rPr>
        <w:t>F</w:t>
      </w:r>
      <w:r>
        <w:rPr>
          <w:lang w:val="en-GB"/>
        </w:rPr>
        <w:t xml:space="preserve">inal </w:t>
      </w:r>
      <w:r w:rsidR="00F15254">
        <w:rPr>
          <w:lang w:val="en-GB"/>
        </w:rPr>
        <w:t>T</w:t>
      </w:r>
      <w:r>
        <w:rPr>
          <w:lang w:val="en-GB"/>
        </w:rPr>
        <w:t xml:space="preserve">est: </w:t>
      </w:r>
      <w:r w:rsidR="00987F4C">
        <w:rPr>
          <w:lang w:val="en-GB"/>
        </w:rPr>
        <w:t>Anwendung des Modells auf die Testdaten</w:t>
      </w:r>
      <w:bookmarkEnd w:id="12"/>
    </w:p>
    <w:p w14:paraId="1FE323D3" w14:textId="220AA874" w:rsidR="00496424" w:rsidRDefault="00496424" w:rsidP="00496424">
      <w:pPr>
        <w:pStyle w:val="Aufzhlung"/>
      </w:pPr>
      <w:r>
        <w:t>Alle bisherigen Prozesse waren auf die Trainingsdaten bezogen. Die Metriken waren ebenfalls (nur) Metriken der Trainingsdaten</w:t>
      </w:r>
      <w:r w:rsidR="00BD4389">
        <w:t xml:space="preserve"> (wenn auch im nicht-trainierten Teil des Assessmen Sets)</w:t>
      </w:r>
      <w:r>
        <w:t>. Nun kommt aber die finale Frage: Kann mit dem Modell und seinen Parametern auch die Daten im Test Set vorhergesagt werden?</w:t>
      </w:r>
    </w:p>
    <w:p w14:paraId="0F1AC188" w14:textId="540D0D2B" w:rsidR="00BD4389" w:rsidRDefault="00BD4389" w:rsidP="00496424">
      <w:pPr>
        <w:pStyle w:val="Aufzhlung"/>
      </w:pPr>
      <w:r>
        <w:t xml:space="preserve">Dies macht man dann schlicht über das Nutzen der </w:t>
      </w:r>
      <w:r w:rsidRPr="004C0F6B">
        <w:rPr>
          <w:rStyle w:val="RZchn"/>
          <w:sz w:val="20"/>
          <w:szCs w:val="20"/>
        </w:rPr>
        <w:t>last_fit()</w:t>
      </w:r>
      <w:r>
        <w:t xml:space="preserve"> Funktion, die bereits im TT-Only-Fall zur Anwendung kam. </w:t>
      </w:r>
    </w:p>
    <w:p w14:paraId="7203E631" w14:textId="7202022E" w:rsidR="00496424" w:rsidRDefault="00BD4389" w:rsidP="00BD4389">
      <w:pPr>
        <w:pStyle w:val="Aufzhlung"/>
        <w:numPr>
          <w:ilvl w:val="0"/>
          <w:numId w:val="0"/>
        </w:numPr>
        <w:ind w:left="360"/>
      </w:pPr>
      <w:r>
        <w:t xml:space="preserve">Dabei wird </w:t>
      </w:r>
      <w:r w:rsidR="00496424">
        <w:t>das Modell noch einmal auf das gesamte Training Set gefittet, um das gesamte N (und nicht nur das der folds) zu nutzen. Später (beim Tuning von Hyperparametern wird dabei das „Gewinnermodell“ gewählt</w:t>
      </w:r>
      <w:r w:rsidR="00B73AC3">
        <w:t xml:space="preserve">. </w:t>
      </w:r>
    </w:p>
    <w:p w14:paraId="521A99BE" w14:textId="4E962537" w:rsidR="00987F4C" w:rsidRDefault="00987F4C" w:rsidP="00BD4389">
      <w:pPr>
        <w:pStyle w:val="Aufzhlung"/>
        <w:numPr>
          <w:ilvl w:val="0"/>
          <w:numId w:val="0"/>
        </w:numPr>
        <w:ind w:left="360"/>
      </w:pPr>
    </w:p>
    <w:p w14:paraId="711E8DC3" w14:textId="77777777" w:rsidR="00987F4C" w:rsidRDefault="00987F4C" w:rsidP="00BD4389">
      <w:pPr>
        <w:pStyle w:val="Aufzhlung"/>
        <w:numPr>
          <w:ilvl w:val="0"/>
          <w:numId w:val="0"/>
        </w:numPr>
        <w:ind w:left="360"/>
      </w:pPr>
    </w:p>
    <w:p w14:paraId="0624A054" w14:textId="27B868FE" w:rsidR="00987F4C" w:rsidRDefault="00987F4C" w:rsidP="00987F4C">
      <w:pPr>
        <w:pStyle w:val="berschrift3"/>
      </w:pPr>
      <w:r>
        <w:t>Fitting des Modells</w:t>
      </w:r>
    </w:p>
    <w:p w14:paraId="18CEAA8B" w14:textId="21627221" w:rsidR="004C0F6B" w:rsidRDefault="004C0F6B" w:rsidP="00BD4389">
      <w:pPr>
        <w:pStyle w:val="Aufzhlung"/>
        <w:numPr>
          <w:ilvl w:val="0"/>
          <w:numId w:val="0"/>
        </w:numPr>
        <w:ind w:left="360"/>
      </w:pPr>
    </w:p>
    <w:p w14:paraId="3507EC5E" w14:textId="77777777" w:rsidR="004C0F6B" w:rsidRDefault="004C0F6B" w:rsidP="004C0F6B">
      <w:pPr>
        <w:pStyle w:val="R"/>
        <w:shd w:val="clear" w:color="auto" w:fill="F2F2F2" w:themeFill="background1" w:themeFillShade="F2"/>
      </w:pPr>
      <w:r>
        <w:t xml:space="preserve">lm_fit_tt &lt;- last_fit(lm_spec, </w:t>
      </w:r>
    </w:p>
    <w:p w14:paraId="0C03B428" w14:textId="77777777" w:rsidR="004C0F6B" w:rsidRDefault="004C0F6B" w:rsidP="004C0F6B">
      <w:pPr>
        <w:pStyle w:val="R"/>
        <w:shd w:val="clear" w:color="auto" w:fill="F2F2F2" w:themeFill="background1" w:themeFillShade="F2"/>
      </w:pPr>
      <w:r>
        <w:t xml:space="preserve">                      advertising_rec,</w:t>
      </w:r>
    </w:p>
    <w:p w14:paraId="05232C7D" w14:textId="6B2043E4" w:rsidR="004C0F6B" w:rsidRDefault="004C0F6B" w:rsidP="004C0F6B">
      <w:pPr>
        <w:pStyle w:val="R"/>
        <w:shd w:val="clear" w:color="auto" w:fill="F2F2F2" w:themeFill="background1" w:themeFillShade="F2"/>
      </w:pPr>
      <w:r>
        <w:t xml:space="preserve">                      advertising_split)</w:t>
      </w:r>
    </w:p>
    <w:p w14:paraId="316E759A" w14:textId="4538ED51" w:rsidR="004C0F6B" w:rsidRDefault="004C0F6B" w:rsidP="004C0F6B">
      <w:pPr>
        <w:pStyle w:val="R"/>
        <w:shd w:val="clear" w:color="auto" w:fill="F2F2F2" w:themeFill="background1" w:themeFillShade="F2"/>
      </w:pPr>
    </w:p>
    <w:p w14:paraId="127A4505" w14:textId="77777777" w:rsidR="00987F4C" w:rsidRDefault="00987F4C" w:rsidP="00717008">
      <w:pPr>
        <w:pStyle w:val="Textkrper"/>
      </w:pPr>
    </w:p>
    <w:p w14:paraId="33F525DA" w14:textId="4C8D75FB" w:rsidR="00987F4C" w:rsidRDefault="00987F4C" w:rsidP="00987F4C">
      <w:pPr>
        <w:pStyle w:val="berschrift3"/>
      </w:pPr>
      <w:r>
        <w:t>Extraktion der Metriken aus dem Test Set</w:t>
      </w:r>
    </w:p>
    <w:p w14:paraId="2157D68B" w14:textId="77777777" w:rsidR="00CF5730" w:rsidRDefault="004C0F6B" w:rsidP="004C0F6B">
      <w:pPr>
        <w:pStyle w:val="R"/>
        <w:shd w:val="clear" w:color="auto" w:fill="F2F2F2" w:themeFill="background1" w:themeFillShade="F2"/>
      </w:pPr>
      <w:r>
        <w:t xml:space="preserve">lm_fit_tt %&gt;% </w:t>
      </w:r>
    </w:p>
    <w:p w14:paraId="58C128F0" w14:textId="0429A457" w:rsidR="004C0F6B" w:rsidRDefault="00CF5730" w:rsidP="004C0F6B">
      <w:pPr>
        <w:pStyle w:val="R"/>
        <w:shd w:val="clear" w:color="auto" w:fill="F2F2F2" w:themeFill="background1" w:themeFillShade="F2"/>
      </w:pPr>
      <w:r>
        <w:t xml:space="preserve">    </w:t>
      </w:r>
      <w:r w:rsidR="004C0F6B">
        <w:t>collect_metrics()</w:t>
      </w:r>
    </w:p>
    <w:p w14:paraId="68CFB001" w14:textId="20A1BF9D" w:rsidR="00BD4389" w:rsidRDefault="00BD4389" w:rsidP="00BD4389">
      <w:pPr>
        <w:pStyle w:val="Aufzhlung"/>
        <w:numPr>
          <w:ilvl w:val="0"/>
          <w:numId w:val="0"/>
        </w:numPr>
        <w:ind w:left="360"/>
      </w:pPr>
    </w:p>
    <w:p w14:paraId="7840BD6D" w14:textId="6AB8C8DF" w:rsidR="004C0F6B" w:rsidRDefault="004C0F6B" w:rsidP="004C0F6B">
      <w:pPr>
        <w:pStyle w:val="Aufzhlung2"/>
      </w:pPr>
      <w:r>
        <w:t xml:space="preserve">Im Gegensatz zum collect_metrics im vorherigen Abschnitt sind dies die Performance-Metriken aus dem Test Set, dass niemals zuvor beim Fitten des Modells eine Rolle gespielt hatte. </w:t>
      </w:r>
    </w:p>
    <w:p w14:paraId="4DFEF94A" w14:textId="631EA725" w:rsidR="004C0F6B" w:rsidRDefault="004C0F6B" w:rsidP="004C0F6B">
      <w:pPr>
        <w:pStyle w:val="Aufzhlung2"/>
      </w:pPr>
      <w:r>
        <w:t>Diese Moment dient dazu, den späteren eigentlichen Use-Case vorwegzunehmen oder zu simulieren, in dem das Model „in production“ geht (also für neue Daten genutzt wrid.)</w:t>
      </w:r>
    </w:p>
    <w:p w14:paraId="5A1BD6F1" w14:textId="6EC4CABB" w:rsidR="00BD4389" w:rsidRDefault="00BD4389" w:rsidP="00BD4389">
      <w:pPr>
        <w:pStyle w:val="Aufzhlung"/>
        <w:numPr>
          <w:ilvl w:val="0"/>
          <w:numId w:val="0"/>
        </w:numPr>
        <w:ind w:left="360"/>
      </w:pPr>
    </w:p>
    <w:p w14:paraId="0EA254A8" w14:textId="61A00758" w:rsidR="00BD4389" w:rsidRDefault="00987F4C" w:rsidP="00987F4C">
      <w:pPr>
        <w:pStyle w:val="berschrift3"/>
      </w:pPr>
      <w:r>
        <w:t>Extraktion der Predictions im Test Set</w:t>
      </w:r>
    </w:p>
    <w:p w14:paraId="24CC4805" w14:textId="4E36FE41" w:rsidR="00BD4389" w:rsidRDefault="00987F4C" w:rsidP="00987F4C">
      <w:pPr>
        <w:pStyle w:val="Aufzhlung"/>
      </w:pPr>
      <w:r>
        <w:t xml:space="preserve">Wie vorher kann es interessant (oder bei einem misfit) notwendig sein, die tatsächlichen predictions zu extrahieren. </w:t>
      </w:r>
    </w:p>
    <w:p w14:paraId="2EC4D284" w14:textId="2C2E338C" w:rsidR="00717008" w:rsidRDefault="00717008" w:rsidP="00987F4C">
      <w:pPr>
        <w:pStyle w:val="Aufzhlung"/>
      </w:pPr>
      <w:r>
        <w:t xml:space="preserve">Dies ist im Grunde nur die Wiederholung aus Abschnitt </w:t>
      </w:r>
      <w:r>
        <w:fldChar w:fldCharType="begin"/>
      </w:r>
      <w:r>
        <w:instrText xml:space="preserve"> REF _Ref123114721 \r \h </w:instrText>
      </w:r>
      <w:r>
        <w:fldChar w:fldCharType="separate"/>
      </w:r>
      <w:r w:rsidR="0036733F">
        <w:t>2.4.2.2</w:t>
      </w:r>
      <w:r>
        <w:fldChar w:fldCharType="end"/>
      </w:r>
    </w:p>
    <w:p w14:paraId="178EA4DE" w14:textId="77777777" w:rsidR="00717008" w:rsidRDefault="00717008" w:rsidP="00717008">
      <w:pPr>
        <w:pStyle w:val="Aufzhlung"/>
        <w:numPr>
          <w:ilvl w:val="0"/>
          <w:numId w:val="0"/>
        </w:numPr>
        <w:ind w:left="360"/>
      </w:pPr>
    </w:p>
    <w:p w14:paraId="7D7A02E7" w14:textId="77777777" w:rsidR="00717008" w:rsidRDefault="00717008" w:rsidP="00717008">
      <w:pPr>
        <w:pStyle w:val="R"/>
        <w:shd w:val="clear" w:color="auto" w:fill="F2F2F2" w:themeFill="background1" w:themeFillShade="F2"/>
      </w:pPr>
      <w:r>
        <w:t xml:space="preserve">lm_fit_tt %&gt;% </w:t>
      </w:r>
    </w:p>
    <w:p w14:paraId="4FA3D0B4" w14:textId="4CCE630F" w:rsidR="00717008" w:rsidRDefault="00717008" w:rsidP="00717008">
      <w:pPr>
        <w:pStyle w:val="R"/>
        <w:shd w:val="clear" w:color="auto" w:fill="F2F2F2" w:themeFill="background1" w:themeFillShade="F2"/>
      </w:pPr>
      <w:r>
        <w:t xml:space="preserve">  collect_predictions()</w:t>
      </w:r>
    </w:p>
    <w:p w14:paraId="315D89E1" w14:textId="77777777" w:rsidR="002E2F4D" w:rsidRDefault="002E2F4D" w:rsidP="002E2F4D">
      <w:pPr>
        <w:pStyle w:val="ROutput"/>
        <w:shd w:val="clear" w:color="auto" w:fill="F2F2F2" w:themeFill="background1" w:themeFillShade="F2"/>
      </w:pPr>
    </w:p>
    <w:p w14:paraId="035A8707" w14:textId="055F3AC0" w:rsidR="002E2F4D" w:rsidRPr="002E2F4D" w:rsidRDefault="002E2F4D" w:rsidP="002E2F4D">
      <w:pPr>
        <w:pStyle w:val="ROutput"/>
        <w:shd w:val="clear" w:color="auto" w:fill="F2F2F2" w:themeFill="background1" w:themeFillShade="F2"/>
      </w:pPr>
      <w:r w:rsidRPr="002E2F4D">
        <w:t># A tibble: 100 × 5</w:t>
      </w:r>
    </w:p>
    <w:p w14:paraId="42FABA89" w14:textId="77777777" w:rsidR="002E2F4D" w:rsidRPr="002E2F4D" w:rsidRDefault="002E2F4D" w:rsidP="002E2F4D">
      <w:pPr>
        <w:pStyle w:val="ROutput"/>
        <w:shd w:val="clear" w:color="auto" w:fill="F2F2F2" w:themeFill="background1" w:themeFillShade="F2"/>
      </w:pPr>
      <w:r w:rsidRPr="002E2F4D">
        <w:t xml:space="preserve">id               .pred  .row sales .config             </w:t>
      </w:r>
    </w:p>
    <w:p w14:paraId="27D2ECF1" w14:textId="77777777" w:rsidR="002E2F4D" w:rsidRPr="002E2F4D" w:rsidRDefault="002E2F4D" w:rsidP="002E2F4D">
      <w:pPr>
        <w:pStyle w:val="ROutput"/>
        <w:shd w:val="clear" w:color="auto" w:fill="F2F2F2" w:themeFill="background1" w:themeFillShade="F2"/>
      </w:pPr>
      <w:r w:rsidRPr="002E2F4D">
        <w:lastRenderedPageBreak/>
        <w:t xml:space="preserve">&lt;chr&gt;            &lt;dbl&gt; &lt;int&gt; &lt;dbl&gt; &lt;chr&gt;               </w:t>
      </w:r>
    </w:p>
    <w:p w14:paraId="61D8A4DA" w14:textId="3BC26E0E" w:rsidR="002E2F4D" w:rsidRPr="002E2F4D" w:rsidRDefault="002E2F4D" w:rsidP="002E2F4D">
      <w:pPr>
        <w:pStyle w:val="ROutput"/>
        <w:shd w:val="clear" w:color="auto" w:fill="F2F2F2" w:themeFill="background1" w:themeFillShade="F2"/>
      </w:pPr>
      <w:r w:rsidRPr="002E2F4D">
        <w:t>1 train/test split 20.4      1  22.1 Preprocessor1_Model1</w:t>
      </w:r>
    </w:p>
    <w:p w14:paraId="4F392E17" w14:textId="77777777" w:rsidR="002E2F4D" w:rsidRPr="002E2F4D" w:rsidRDefault="002E2F4D" w:rsidP="002E2F4D">
      <w:pPr>
        <w:pStyle w:val="ROutput"/>
        <w:shd w:val="clear" w:color="auto" w:fill="F2F2F2" w:themeFill="background1" w:themeFillShade="F2"/>
      </w:pPr>
      <w:r w:rsidRPr="002E2F4D">
        <w:t>2 train/test split 12.3      2  10.4 Preprocessor1_Model1</w:t>
      </w:r>
    </w:p>
    <w:p w14:paraId="5FA9FB99" w14:textId="77777777" w:rsidR="002E2F4D" w:rsidRPr="002E2F4D" w:rsidRDefault="002E2F4D" w:rsidP="002E2F4D">
      <w:pPr>
        <w:pStyle w:val="ROutput"/>
        <w:shd w:val="clear" w:color="auto" w:fill="F2F2F2" w:themeFill="background1" w:themeFillShade="F2"/>
      </w:pPr>
      <w:r w:rsidRPr="002E2F4D">
        <w:t>3 train/test split 17.5      4  18.5 Preprocessor1_Model1</w:t>
      </w:r>
    </w:p>
    <w:p w14:paraId="17261538" w14:textId="77777777" w:rsidR="002E2F4D" w:rsidRPr="002E2F4D" w:rsidRDefault="002E2F4D" w:rsidP="002E2F4D">
      <w:pPr>
        <w:pStyle w:val="ROutput"/>
        <w:shd w:val="clear" w:color="auto" w:fill="F2F2F2" w:themeFill="background1" w:themeFillShade="F2"/>
      </w:pPr>
      <w:r w:rsidRPr="002E2F4D">
        <w:t>4 train/test split 11.8      7  11.8 Preprocessor1_Model1</w:t>
      </w:r>
    </w:p>
    <w:p w14:paraId="2B08C9C1" w14:textId="77777777" w:rsidR="002E2F4D" w:rsidRPr="002E2F4D" w:rsidRDefault="002E2F4D" w:rsidP="002E2F4D">
      <w:pPr>
        <w:pStyle w:val="ROutput"/>
        <w:shd w:val="clear" w:color="auto" w:fill="F2F2F2" w:themeFill="background1" w:themeFillShade="F2"/>
      </w:pPr>
      <w:r w:rsidRPr="002E2F4D">
        <w:t>5 train/test split 10.4     13   9.2 Preprocessor1_Model1</w:t>
      </w:r>
    </w:p>
    <w:p w14:paraId="051A65F9" w14:textId="0B30C4BD" w:rsidR="002E2F4D" w:rsidRPr="00614CE8" w:rsidRDefault="002E2F4D" w:rsidP="002E2F4D">
      <w:pPr>
        <w:pStyle w:val="ROutput"/>
        <w:shd w:val="clear" w:color="auto" w:fill="F2F2F2" w:themeFill="background1" w:themeFillShade="F2"/>
      </w:pPr>
      <w:r w:rsidRPr="002E2F4D">
        <w:t>6 train/test split  9.00    14   9.7 Preprocessor1_Model1</w:t>
      </w:r>
    </w:p>
    <w:p w14:paraId="48217976" w14:textId="7C96505F" w:rsidR="00ED7C9F" w:rsidRDefault="00ED7C9F" w:rsidP="00ED7C9F">
      <w:pPr>
        <w:pStyle w:val="Textkrper"/>
        <w:rPr>
          <w:lang w:val="de-DE"/>
        </w:rPr>
      </w:pPr>
    </w:p>
    <w:p w14:paraId="2D964CDE" w14:textId="4C7AC3BC" w:rsidR="00ED7C9F" w:rsidRDefault="002E2F4D" w:rsidP="002E2F4D">
      <w:pPr>
        <w:pStyle w:val="Aufzhlung"/>
      </w:pPr>
      <w:r>
        <w:t xml:space="preserve">Es gibt noch einen weiteren Weg, wie man die predicted values in den </w:t>
      </w:r>
      <w:r w:rsidRPr="004D39A7">
        <w:rPr>
          <w:b/>
          <w:bCs/>
        </w:rPr>
        <w:t>kompletten</w:t>
      </w:r>
      <w:r>
        <w:t xml:space="preserve"> Datensatz </w:t>
      </w:r>
      <w:r w:rsidR="004D39A7">
        <w:t xml:space="preserve">(mit den Prädiktoren) </w:t>
      </w:r>
      <w:r>
        <w:t xml:space="preserve">bekommt. Darauf wird in einem späteren Kapitel noch mal eingegangen, weil hier die enorm hilfreiche </w:t>
      </w:r>
      <w:r w:rsidRPr="002E2F4D">
        <w:rPr>
          <w:rStyle w:val="RZchn"/>
          <w:sz w:val="20"/>
          <w:szCs w:val="20"/>
        </w:rPr>
        <w:t>predict()</w:t>
      </w:r>
      <w:r>
        <w:t xml:space="preserve"> Funktion benutzt wird</w:t>
      </w:r>
      <w:r w:rsidR="00EB00D4">
        <w:t>:</w:t>
      </w:r>
    </w:p>
    <w:p w14:paraId="11BE1705" w14:textId="77777777" w:rsidR="00EB00D4" w:rsidRDefault="00EB00D4" w:rsidP="00EB00D4">
      <w:pPr>
        <w:pStyle w:val="R"/>
      </w:pPr>
    </w:p>
    <w:p w14:paraId="04E2A740" w14:textId="6854A155" w:rsidR="00EB00D4" w:rsidRDefault="00EB00D4" w:rsidP="00EB00D4">
      <w:pPr>
        <w:pStyle w:val="R"/>
        <w:shd w:val="clear" w:color="auto" w:fill="F2F2F2" w:themeFill="background1" w:themeFillShade="F2"/>
      </w:pPr>
      <w:r>
        <w:t xml:space="preserve">lm_spec %&gt;% </w:t>
      </w:r>
    </w:p>
    <w:p w14:paraId="0636EC10" w14:textId="77777777" w:rsidR="00EB00D4" w:rsidRDefault="00EB00D4" w:rsidP="00EB00D4">
      <w:pPr>
        <w:pStyle w:val="R"/>
        <w:shd w:val="clear" w:color="auto" w:fill="F2F2F2" w:themeFill="background1" w:themeFillShade="F2"/>
      </w:pPr>
      <w:r>
        <w:t xml:space="preserve">  fit(sales ~ ., data = advertising_train) %&gt;%  </w:t>
      </w:r>
    </w:p>
    <w:p w14:paraId="040AE2EE" w14:textId="77777777" w:rsidR="00EB00D4" w:rsidRDefault="00EB00D4" w:rsidP="00EB00D4">
      <w:pPr>
        <w:pStyle w:val="R"/>
        <w:shd w:val="clear" w:color="auto" w:fill="F2F2F2" w:themeFill="background1" w:themeFillShade="F2"/>
      </w:pPr>
      <w:r>
        <w:t xml:space="preserve">  predict(., new_data = advertising_test) %&gt;% </w:t>
      </w:r>
    </w:p>
    <w:p w14:paraId="53D49675" w14:textId="30B07205" w:rsidR="00EB00D4" w:rsidRDefault="00EB00D4" w:rsidP="00EB00D4">
      <w:pPr>
        <w:pStyle w:val="R"/>
        <w:shd w:val="clear" w:color="auto" w:fill="F2F2F2" w:themeFill="background1" w:themeFillShade="F2"/>
        <w:rPr>
          <w:lang w:val="de-DE"/>
        </w:rPr>
      </w:pPr>
      <w:r>
        <w:t xml:space="preserve">  bind_cols(advertising_test)</w:t>
      </w:r>
    </w:p>
    <w:p w14:paraId="0068C05A" w14:textId="4B6DACD7" w:rsidR="002E2F4D" w:rsidRDefault="002E2F4D" w:rsidP="00ED7C9F">
      <w:pPr>
        <w:pStyle w:val="Textkrper"/>
        <w:rPr>
          <w:lang w:val="de-DE"/>
        </w:rPr>
      </w:pPr>
    </w:p>
    <w:p w14:paraId="498CA459" w14:textId="7A0C2020" w:rsidR="002E2F4D" w:rsidRDefault="00EB00D4" w:rsidP="00EB00D4">
      <w:pPr>
        <w:pStyle w:val="Aufzhlung2"/>
      </w:pPr>
      <w:r>
        <w:t>Hier wird last_fit() quasi in seine Einzelbestandteile zerlegt:</w:t>
      </w:r>
    </w:p>
    <w:p w14:paraId="3E3962E9" w14:textId="0BBC7451" w:rsidR="00EB00D4" w:rsidRDefault="00EB00D4" w:rsidP="00EB00D4">
      <w:pPr>
        <w:pStyle w:val="Aufzhlung2"/>
        <w:numPr>
          <w:ilvl w:val="0"/>
          <w:numId w:val="29"/>
        </w:numPr>
      </w:pPr>
      <w:r>
        <w:t>fit() fittet das Modell auf die Trainingsdaten</w:t>
      </w:r>
    </w:p>
    <w:p w14:paraId="4C7B1E76" w14:textId="4B637BD4" w:rsidR="00EB00D4" w:rsidRDefault="00EB00D4" w:rsidP="00EB00D4">
      <w:pPr>
        <w:pStyle w:val="Aufzhlung2"/>
        <w:numPr>
          <w:ilvl w:val="0"/>
          <w:numId w:val="29"/>
        </w:numPr>
      </w:pPr>
      <w:r>
        <w:t>predict() nimmt dieses Modell und sagt damit die Y-Werte in den Testdaten voraus—auf Basis der dort befindlichen X-Werte</w:t>
      </w:r>
    </w:p>
    <w:p w14:paraId="42924CA8" w14:textId="6FA9E33C" w:rsidR="00EB00D4" w:rsidRDefault="00EB00D4" w:rsidP="00EB00D4">
      <w:pPr>
        <w:pStyle w:val="Aufzhlung2"/>
        <w:numPr>
          <w:ilvl w:val="0"/>
          <w:numId w:val="29"/>
        </w:numPr>
      </w:pPr>
      <w:r>
        <w:t>Abschließend werden die predicted values mittels bind_cols mit den Variablen aus dem Test Set integriert</w:t>
      </w:r>
    </w:p>
    <w:p w14:paraId="637F6603" w14:textId="7EB45C18" w:rsidR="00EB00D4" w:rsidRDefault="00EB00D4" w:rsidP="00EB00D4">
      <w:pPr>
        <w:pStyle w:val="Aufzhlung2"/>
        <w:numPr>
          <w:ilvl w:val="0"/>
          <w:numId w:val="0"/>
        </w:numPr>
        <w:ind w:left="709" w:hanging="283"/>
      </w:pPr>
    </w:p>
    <w:p w14:paraId="08EAAA15" w14:textId="77777777" w:rsidR="00EB00D4" w:rsidRDefault="00EB00D4" w:rsidP="00EB00D4">
      <w:pPr>
        <w:pStyle w:val="ROutput"/>
        <w:shd w:val="clear" w:color="auto" w:fill="F2F2F2" w:themeFill="background1" w:themeFillShade="F2"/>
        <w:ind w:left="708"/>
      </w:pPr>
      <w:r>
        <w:t># A tibble: 100 × 5</w:t>
      </w:r>
    </w:p>
    <w:p w14:paraId="2D8B9869" w14:textId="77777777" w:rsidR="00EB00D4" w:rsidRDefault="00EB00D4" w:rsidP="00EB00D4">
      <w:pPr>
        <w:pStyle w:val="ROutput"/>
        <w:shd w:val="clear" w:color="auto" w:fill="F2F2F2" w:themeFill="background1" w:themeFillShade="F2"/>
        <w:ind w:left="708"/>
      </w:pPr>
      <w:r w:rsidRPr="00EB00D4">
        <w:rPr>
          <w:b/>
          <w:u w:val="single"/>
        </w:rPr>
        <w:t>.pred</w:t>
      </w:r>
      <w:r>
        <w:t xml:space="preserve">    TV radio newspaper sales</w:t>
      </w:r>
    </w:p>
    <w:p w14:paraId="5F62B122" w14:textId="77777777" w:rsidR="00EB00D4" w:rsidRDefault="00EB00D4" w:rsidP="00EB00D4">
      <w:pPr>
        <w:pStyle w:val="ROutput"/>
        <w:shd w:val="clear" w:color="auto" w:fill="F2F2F2" w:themeFill="background1" w:themeFillShade="F2"/>
        <w:ind w:left="708"/>
      </w:pPr>
      <w:r>
        <w:t>&lt;dbl&gt; &lt;dbl&gt; &lt;dbl&gt;     &lt;dbl&gt; &lt;dbl&gt;</w:t>
      </w:r>
    </w:p>
    <w:p w14:paraId="68326002" w14:textId="3B0C46F2" w:rsidR="00EB00D4" w:rsidRDefault="00EB00D4" w:rsidP="00EB00D4">
      <w:pPr>
        <w:pStyle w:val="ROutput"/>
        <w:shd w:val="clear" w:color="auto" w:fill="F2F2F2" w:themeFill="background1" w:themeFillShade="F2"/>
        <w:ind w:left="708"/>
      </w:pPr>
      <w:r>
        <w:t>1 20.4  230.   37.8      69.2  22.1</w:t>
      </w:r>
    </w:p>
    <w:p w14:paraId="6F9A13D3" w14:textId="77777777" w:rsidR="00EB00D4" w:rsidRDefault="00EB00D4" w:rsidP="00EB00D4">
      <w:pPr>
        <w:pStyle w:val="ROutput"/>
        <w:shd w:val="clear" w:color="auto" w:fill="F2F2F2" w:themeFill="background1" w:themeFillShade="F2"/>
        <w:ind w:left="708"/>
      </w:pPr>
      <w:r>
        <w:t>2 12.3   44.5  39.3      45.1  10.4</w:t>
      </w:r>
    </w:p>
    <w:p w14:paraId="04F78376" w14:textId="77777777" w:rsidR="00EB00D4" w:rsidRDefault="00EB00D4" w:rsidP="00EB00D4">
      <w:pPr>
        <w:pStyle w:val="ROutput"/>
        <w:shd w:val="clear" w:color="auto" w:fill="F2F2F2" w:themeFill="background1" w:themeFillShade="F2"/>
        <w:ind w:left="708"/>
      </w:pPr>
      <w:r>
        <w:t>3 17.5  152.   41.3      58.5  18.5</w:t>
      </w:r>
    </w:p>
    <w:p w14:paraId="267AF872" w14:textId="77777777" w:rsidR="00EB00D4" w:rsidRDefault="00EB00D4" w:rsidP="00EB00D4">
      <w:pPr>
        <w:pStyle w:val="ROutput"/>
        <w:shd w:val="clear" w:color="auto" w:fill="F2F2F2" w:themeFill="background1" w:themeFillShade="F2"/>
        <w:ind w:left="708"/>
      </w:pPr>
      <w:r>
        <w:t>4 11.8   57.5  32.8      23.5  11.8</w:t>
      </w:r>
    </w:p>
    <w:p w14:paraId="5699F831" w14:textId="77777777" w:rsidR="00EB00D4" w:rsidRDefault="00EB00D4" w:rsidP="00EB00D4">
      <w:pPr>
        <w:pStyle w:val="ROutput"/>
        <w:shd w:val="clear" w:color="auto" w:fill="F2F2F2" w:themeFill="background1" w:themeFillShade="F2"/>
        <w:ind w:left="708"/>
      </w:pPr>
      <w:r>
        <w:t>5 10.4   23.8  35.1      65.9   9.2</w:t>
      </w:r>
    </w:p>
    <w:p w14:paraId="6BD35447" w14:textId="77777777" w:rsidR="00EB00D4" w:rsidRDefault="00EB00D4" w:rsidP="00EB00D4">
      <w:pPr>
        <w:pStyle w:val="ROutput"/>
        <w:shd w:val="clear" w:color="auto" w:fill="F2F2F2" w:themeFill="background1" w:themeFillShade="F2"/>
        <w:ind w:left="708"/>
      </w:pPr>
      <w:r>
        <w:t>6  9.00  97.5   7.6       7.2   9.7</w:t>
      </w:r>
    </w:p>
    <w:p w14:paraId="255517E3" w14:textId="77777777" w:rsidR="00EB00D4" w:rsidRDefault="00EB00D4" w:rsidP="00EB00D4">
      <w:pPr>
        <w:pStyle w:val="ROutput"/>
        <w:shd w:val="clear" w:color="auto" w:fill="F2F2F2" w:themeFill="background1" w:themeFillShade="F2"/>
        <w:ind w:left="708"/>
      </w:pPr>
      <w:r>
        <w:t xml:space="preserve">7 18.4  204.   32.9      46    19  </w:t>
      </w:r>
    </w:p>
    <w:p w14:paraId="4C822F1D" w14:textId="77777777" w:rsidR="00EB00D4" w:rsidRDefault="00EB00D4" w:rsidP="00EB00D4">
      <w:pPr>
        <w:pStyle w:val="ROutput"/>
        <w:shd w:val="clear" w:color="auto" w:fill="F2F2F2" w:themeFill="background1" w:themeFillShade="F2"/>
        <w:ind w:left="708"/>
      </w:pPr>
      <w:r>
        <w:t>8 12.4   67.8  36.6     114    12.5</w:t>
      </w:r>
    </w:p>
    <w:p w14:paraId="39564899" w14:textId="77777777" w:rsidR="00EB00D4" w:rsidRDefault="00EB00D4" w:rsidP="00EB00D4">
      <w:pPr>
        <w:pStyle w:val="ROutput"/>
        <w:shd w:val="clear" w:color="auto" w:fill="F2F2F2" w:themeFill="background1" w:themeFillShade="F2"/>
        <w:ind w:left="708"/>
      </w:pPr>
      <w:r>
        <w:t>9 10.0   69.2  20.5      18.3  11.3</w:t>
      </w:r>
    </w:p>
    <w:p w14:paraId="683DFACE" w14:textId="3E2BDFFC" w:rsidR="00EB00D4" w:rsidRDefault="00EB00D4" w:rsidP="00EB00D4">
      <w:pPr>
        <w:pStyle w:val="ROutput"/>
        <w:shd w:val="clear" w:color="auto" w:fill="F2F2F2" w:themeFill="background1" w:themeFillShade="F2"/>
        <w:ind w:left="708"/>
      </w:pPr>
      <w:r>
        <w:t>10 14.3  147.   23.9      19.1  14.6</w:t>
      </w:r>
    </w:p>
    <w:p w14:paraId="63981E20" w14:textId="1B2AB62C" w:rsidR="002E2F4D" w:rsidRDefault="002E2F4D" w:rsidP="00ED7C9F">
      <w:pPr>
        <w:pStyle w:val="Textkrper"/>
        <w:rPr>
          <w:lang w:val="de-DE"/>
        </w:rPr>
      </w:pPr>
    </w:p>
    <w:p w14:paraId="509B7872" w14:textId="2C61F341" w:rsidR="00EB00D4" w:rsidRDefault="00EB00D4" w:rsidP="00ED7C9F">
      <w:pPr>
        <w:pStyle w:val="Textkrper"/>
        <w:rPr>
          <w:lang w:val="de-DE"/>
        </w:rPr>
      </w:pPr>
    </w:p>
    <w:p w14:paraId="44BDD443" w14:textId="77777777" w:rsidR="00EB00D4" w:rsidRPr="00ED7C9F" w:rsidRDefault="00EB00D4" w:rsidP="00ED7C9F">
      <w:pPr>
        <w:pStyle w:val="Textkrper"/>
        <w:rPr>
          <w:lang w:val="de-DE"/>
        </w:rPr>
      </w:pPr>
    </w:p>
    <w:p w14:paraId="10EABD21" w14:textId="30C896E0" w:rsidR="00770B31" w:rsidRDefault="000551D6" w:rsidP="00DF6D86">
      <w:pPr>
        <w:pStyle w:val="berschrift2"/>
      </w:pPr>
      <w:bookmarkStart w:id="13" w:name="_Toc165445696"/>
      <w:r>
        <w:t xml:space="preserve">Hinweis: </w:t>
      </w:r>
      <w:r w:rsidR="00DF6D86">
        <w:t>Parallel processing</w:t>
      </w:r>
      <w:bookmarkEnd w:id="13"/>
    </w:p>
    <w:p w14:paraId="55DF6D81" w14:textId="28A438CB" w:rsidR="00DF6D86" w:rsidRDefault="00DF6D86" w:rsidP="00DF6D86">
      <w:pPr>
        <w:pStyle w:val="Textkrper"/>
        <w:rPr>
          <w:lang w:val="de-DE"/>
        </w:rPr>
      </w:pPr>
      <w:r>
        <w:rPr>
          <w:lang w:val="de-DE"/>
        </w:rPr>
        <w:t xml:space="preserve">Die </w:t>
      </w:r>
      <w:r w:rsidR="002E2F4D">
        <w:rPr>
          <w:lang w:val="de-DE"/>
        </w:rPr>
        <w:t>Modelle</w:t>
      </w:r>
      <w:r>
        <w:rPr>
          <w:lang w:val="de-DE"/>
        </w:rPr>
        <w:t xml:space="preserve"> brauchen </w:t>
      </w:r>
      <w:r w:rsidR="00895AE6">
        <w:rPr>
          <w:lang w:val="de-DE"/>
        </w:rPr>
        <w:t xml:space="preserve">je nach Komplexität </w:t>
      </w:r>
      <w:r>
        <w:rPr>
          <w:lang w:val="de-DE"/>
        </w:rPr>
        <w:t>sehr sehr lang. Mit parallel processing geht das schneller (in einem Video um den Faktor 2.7x)</w:t>
      </w:r>
    </w:p>
    <w:p w14:paraId="28F4B2BB" w14:textId="2F29210E" w:rsidR="00DF6D86" w:rsidRDefault="00DF6D86" w:rsidP="00DF6D86">
      <w:pPr>
        <w:pStyle w:val="Textkrper"/>
        <w:rPr>
          <w:lang w:val="de-DE"/>
        </w:rPr>
      </w:pPr>
    </w:p>
    <w:p w14:paraId="69C8DD8E" w14:textId="34BEF636" w:rsidR="00DF6D86" w:rsidRPr="00AD112E" w:rsidRDefault="00095A4B" w:rsidP="00095A4B">
      <w:pPr>
        <w:pStyle w:val="Textkrper"/>
        <w:rPr>
          <w:lang w:val="de-DE"/>
        </w:rPr>
      </w:pPr>
      <w:r w:rsidRPr="00AD112E">
        <w:rPr>
          <w:lang w:val="de-DE"/>
        </w:rPr>
        <w:t>Die einfachste Version ist</w:t>
      </w:r>
      <w:r w:rsidR="002E2F4D">
        <w:rPr>
          <w:lang w:val="de-DE"/>
        </w:rPr>
        <w:t>, die folgende Zeile dem Modell-Training (z.B. duch fit_resamples() ) vorzuschalten</w:t>
      </w:r>
    </w:p>
    <w:p w14:paraId="0DBF878E" w14:textId="34713D2B" w:rsidR="00095A4B" w:rsidRPr="00614CE8" w:rsidRDefault="00095A4B" w:rsidP="002E2F4D">
      <w:pPr>
        <w:pStyle w:val="R"/>
        <w:ind w:left="0"/>
        <w:rPr>
          <w:lang w:val="de-DE"/>
        </w:rPr>
      </w:pPr>
      <w:r w:rsidRPr="00614CE8">
        <w:rPr>
          <w:lang w:val="de-DE"/>
        </w:rPr>
        <w:t>doParallel::registerDoParallel()</w:t>
      </w:r>
    </w:p>
    <w:p w14:paraId="6A7AFAC1" w14:textId="77B7FB9F" w:rsidR="00A914DB" w:rsidRDefault="00A914DB" w:rsidP="007B6B26">
      <w:pPr>
        <w:pStyle w:val="Textkrper"/>
        <w:rPr>
          <w:lang w:val="de-DE"/>
        </w:rPr>
      </w:pPr>
    </w:p>
    <w:p w14:paraId="25470C21" w14:textId="7E3A5E0A" w:rsidR="001405BF" w:rsidRDefault="001405BF" w:rsidP="007B6B26">
      <w:pPr>
        <w:pStyle w:val="Textkrper"/>
        <w:rPr>
          <w:lang w:val="de-DE"/>
        </w:rPr>
      </w:pPr>
    </w:p>
    <w:p w14:paraId="20369700" w14:textId="2098BE83" w:rsidR="001405BF" w:rsidRDefault="001405BF" w:rsidP="007B6B26">
      <w:pPr>
        <w:pStyle w:val="Textkrper"/>
        <w:rPr>
          <w:lang w:val="de-DE"/>
        </w:rPr>
      </w:pPr>
      <w:r>
        <w:rPr>
          <w:lang w:val="de-DE"/>
        </w:rPr>
        <w:t>Hilfreich ist, die Zeit zu messen durch</w:t>
      </w:r>
    </w:p>
    <w:p w14:paraId="62F433E7" w14:textId="49E79963" w:rsidR="001405BF" w:rsidRDefault="001405BF" w:rsidP="007B6B26">
      <w:pPr>
        <w:pStyle w:val="Textkrper"/>
        <w:rPr>
          <w:lang w:val="de-DE"/>
        </w:rPr>
      </w:pPr>
    </w:p>
    <w:p w14:paraId="1ED17B10" w14:textId="3AE449E9" w:rsidR="001405BF" w:rsidRDefault="001405BF" w:rsidP="004031A8">
      <w:pPr>
        <w:pStyle w:val="R"/>
        <w:shd w:val="clear" w:color="auto" w:fill="F2F2F2" w:themeFill="background1" w:themeFillShade="F2"/>
      </w:pPr>
      <w:r w:rsidRPr="001405BF">
        <w:t>start_time &lt;- Sys.time()</w:t>
      </w:r>
    </w:p>
    <w:p w14:paraId="738A3CEE" w14:textId="77777777" w:rsidR="001405BF" w:rsidRDefault="001405BF" w:rsidP="004031A8">
      <w:pPr>
        <w:pStyle w:val="R"/>
        <w:shd w:val="clear" w:color="auto" w:fill="F2F2F2" w:themeFill="background1" w:themeFillShade="F2"/>
      </w:pPr>
    </w:p>
    <w:p w14:paraId="634C0412" w14:textId="7D319E13" w:rsidR="001405BF" w:rsidRDefault="001405BF" w:rsidP="004031A8">
      <w:pPr>
        <w:pStyle w:val="R"/>
        <w:shd w:val="clear" w:color="auto" w:fill="F2F2F2" w:themeFill="background1" w:themeFillShade="F2"/>
      </w:pPr>
      <w:r>
        <w:lastRenderedPageBreak/>
        <w:t>&lt;modell lauf&gt;</w:t>
      </w:r>
    </w:p>
    <w:p w14:paraId="5692E548" w14:textId="77777777" w:rsidR="001405BF" w:rsidRDefault="001405BF" w:rsidP="004031A8">
      <w:pPr>
        <w:pStyle w:val="R"/>
        <w:shd w:val="clear" w:color="auto" w:fill="F2F2F2" w:themeFill="background1" w:themeFillShade="F2"/>
      </w:pPr>
    </w:p>
    <w:p w14:paraId="10790566" w14:textId="4F1E403B" w:rsidR="001405BF" w:rsidRPr="001405BF" w:rsidRDefault="001405BF" w:rsidP="004031A8">
      <w:pPr>
        <w:pStyle w:val="R"/>
        <w:shd w:val="clear" w:color="auto" w:fill="F2F2F2" w:themeFill="background1" w:themeFillShade="F2"/>
      </w:pPr>
      <w:r w:rsidRPr="001405BF">
        <w:t>end_time &lt;- Sys.time()</w:t>
      </w:r>
    </w:p>
    <w:p w14:paraId="7455B4FC" w14:textId="0DD0E07E" w:rsidR="001405BF" w:rsidRDefault="001405BF" w:rsidP="004031A8">
      <w:pPr>
        <w:pStyle w:val="R"/>
        <w:shd w:val="clear" w:color="auto" w:fill="F2F2F2" w:themeFill="background1" w:themeFillShade="F2"/>
      </w:pPr>
      <w:r w:rsidRPr="001405BF">
        <w:t>end_time - start_time</w:t>
      </w:r>
    </w:p>
    <w:p w14:paraId="471237B1" w14:textId="75F75043" w:rsidR="00095A4B" w:rsidRPr="00614CE8" w:rsidRDefault="00095A4B" w:rsidP="007B6B26">
      <w:pPr>
        <w:pStyle w:val="Textkrper"/>
      </w:pPr>
    </w:p>
    <w:p w14:paraId="0811BEE0" w14:textId="123D53A4" w:rsidR="00095A4B" w:rsidRDefault="00095A4B" w:rsidP="007B6B26">
      <w:pPr>
        <w:pStyle w:val="Textkrper"/>
        <w:rPr>
          <w:lang w:val="de-DE"/>
        </w:rPr>
      </w:pPr>
    </w:p>
    <w:p w14:paraId="55BE7DDD" w14:textId="77777777" w:rsidR="00095A4B" w:rsidRDefault="00095A4B" w:rsidP="007B6B26">
      <w:pPr>
        <w:pStyle w:val="Textkrper"/>
        <w:rPr>
          <w:lang w:val="de-DE"/>
        </w:rPr>
      </w:pPr>
    </w:p>
    <w:p w14:paraId="18F317A0" w14:textId="0A44658D" w:rsidR="00850B55" w:rsidRPr="00CF568C" w:rsidRDefault="00770B31" w:rsidP="00EF5801">
      <w:pPr>
        <w:pStyle w:val="berschrift1"/>
        <w:pageBreakBefore/>
        <w:ind w:left="431" w:hanging="431"/>
      </w:pPr>
      <w:bookmarkStart w:id="14" w:name="_Toc165445697"/>
      <w:r>
        <w:lastRenderedPageBreak/>
        <w:t xml:space="preserve">Das </w:t>
      </w:r>
      <w:r w:rsidR="005C6141">
        <w:t>W</w:t>
      </w:r>
      <w:r>
        <w:t xml:space="preserve">orkflow </w:t>
      </w:r>
      <w:r w:rsidR="005C6141">
        <w:t>P</w:t>
      </w:r>
      <w:r>
        <w:t>ackage</w:t>
      </w:r>
      <w:bookmarkEnd w:id="14"/>
      <w:r w:rsidR="002F37A6">
        <w:t xml:space="preserve"> </w:t>
      </w:r>
    </w:p>
    <w:p w14:paraId="59F92772" w14:textId="553B7EA5" w:rsidR="00691C7F" w:rsidRPr="007717F6" w:rsidRDefault="00EB00D4" w:rsidP="000B39D1">
      <w:pPr>
        <w:pStyle w:val="Aufzhlung"/>
      </w:pPr>
      <w:r>
        <w:t xml:space="preserve">Anstatt das recipe und die Model-Spezfikation getrennt anzusprechen, kann man sie </w:t>
      </w:r>
      <w:r w:rsidR="00EF5801">
        <w:t xml:space="preserve">in </w:t>
      </w:r>
      <w:r w:rsidR="00691C7F" w:rsidRPr="007717F6">
        <w:t>einem workflow</w:t>
      </w:r>
      <w:r w:rsidR="00EF5801">
        <w:t xml:space="preserve"> bündeln </w:t>
      </w:r>
      <w:r w:rsidR="00EF5801" w:rsidRPr="007717F6">
        <w:t>(</w:t>
      </w:r>
      <w:r>
        <w:t>Julia Silge: "</w:t>
      </w:r>
      <w:r w:rsidR="00EF5801" w:rsidRPr="007717F6">
        <w:t>like lego blocks</w:t>
      </w:r>
      <w:r>
        <w:t>"</w:t>
      </w:r>
      <w:r w:rsidR="00EF5801" w:rsidRPr="007717F6">
        <w:t>)</w:t>
      </w:r>
    </w:p>
    <w:p w14:paraId="1E1B8422" w14:textId="6FD4C9EB" w:rsidR="00691C7F" w:rsidRPr="007717F6" w:rsidRDefault="00691C7F" w:rsidP="000B39D1">
      <w:pPr>
        <w:pStyle w:val="Aufzhlung"/>
      </w:pPr>
      <w:r w:rsidRPr="007717F6">
        <w:t>Geht mit dem gleichnamigen package “workflow”</w:t>
      </w:r>
      <w:r w:rsidR="007A0D48">
        <w:t xml:space="preserve">. Dabei wrid das recipe und die Model-spezfikation in einem eigenen workflow-Objekt zusammengefasst. Ähnlich zu andere Objekten zuvor haben wir damit eine Art Steuuerungsobjekt </w:t>
      </w:r>
    </w:p>
    <w:p w14:paraId="17590EAD" w14:textId="7FEBF275" w:rsidR="007B6B26" w:rsidRPr="003D06D9" w:rsidRDefault="009B709C" w:rsidP="000B39D1">
      <w:pPr>
        <w:pStyle w:val="Aufzhlung"/>
      </w:pPr>
      <w:r w:rsidRPr="007717F6">
        <w:t>Beim Modelfitting brauchen dann das recipe und das model nicht explizit genannt zu werden—stattdessen wird d</w:t>
      </w:r>
      <w:r w:rsidR="007A0D48">
        <w:t>as</w:t>
      </w:r>
      <w:r w:rsidRPr="007717F6">
        <w:t xml:space="preserve"> wor</w:t>
      </w:r>
      <w:r w:rsidR="007A0D48">
        <w:t>k</w:t>
      </w:r>
      <w:r w:rsidRPr="007717F6">
        <w:t>flow</w:t>
      </w:r>
      <w:r w:rsidR="007A0D48">
        <w:t>-Objekt</w:t>
      </w:r>
      <w:r w:rsidRPr="007717F6">
        <w:t xml:space="preserve"> </w:t>
      </w:r>
      <w:r w:rsidR="007A0D48">
        <w:t xml:space="preserve">in der jeweiligen fit-Funktion (z.B. </w:t>
      </w:r>
      <w:r w:rsidRPr="00DF6D86">
        <w:rPr>
          <w:rStyle w:val="RZchn"/>
          <w:lang w:val="de-DE"/>
        </w:rPr>
        <w:t>fit_resamples</w:t>
      </w:r>
      <w:r w:rsidR="007A0D48">
        <w:rPr>
          <w:rStyle w:val="RZchn"/>
          <w:lang w:val="de-DE"/>
        </w:rPr>
        <w:t xml:space="preserve"> </w:t>
      </w:r>
      <w:r w:rsidR="00EF5801">
        <w:t>angesprochen</w:t>
      </w:r>
      <w:r w:rsidR="007A0D48">
        <w:t>.</w:t>
      </w:r>
      <w:r w:rsidR="005C6141">
        <w:t xml:space="preserve"> </w:t>
      </w:r>
    </w:p>
    <w:p w14:paraId="038AE0BD" w14:textId="27BD6B9A" w:rsidR="00100156" w:rsidRDefault="00100156" w:rsidP="00100156">
      <w:pPr>
        <w:pStyle w:val="Aufzhlung"/>
      </w:pPr>
      <w:r w:rsidRPr="007717F6">
        <w:t xml:space="preserve">Wie im ersten Kapitel beschrieben </w:t>
      </w:r>
      <w:r w:rsidR="007A0D48">
        <w:t>basiert das folgende auf dem advertising-Datensatz aus James et al.‘s Regressionskapitel</w:t>
      </w:r>
    </w:p>
    <w:p w14:paraId="28D5BF26" w14:textId="70E85EB1" w:rsidR="004F6513" w:rsidRDefault="004F6513" w:rsidP="00100156">
      <w:pPr>
        <w:pStyle w:val="Aufzhlung"/>
      </w:pPr>
      <w:r>
        <w:t>Bis zu Punkt 3.5 ist alles eine Wiederholung</w:t>
      </w:r>
    </w:p>
    <w:p w14:paraId="3EC6C969" w14:textId="4D8D1234" w:rsidR="007A0D48" w:rsidRDefault="007A0D48" w:rsidP="007A0D48">
      <w:pPr>
        <w:pStyle w:val="Aufzhlung"/>
        <w:numPr>
          <w:ilvl w:val="0"/>
          <w:numId w:val="0"/>
        </w:numPr>
        <w:ind w:left="360" w:hanging="360"/>
      </w:pPr>
    </w:p>
    <w:p w14:paraId="3800231E" w14:textId="2C5CD988" w:rsidR="007A0D48" w:rsidRPr="007717F6" w:rsidRDefault="007A0D48" w:rsidP="007A0D48">
      <w:pPr>
        <w:pStyle w:val="berschrift2"/>
      </w:pPr>
      <w:bookmarkStart w:id="15" w:name="_Toc165445698"/>
      <w:r>
        <w:t>Import der Daten</w:t>
      </w:r>
      <w:bookmarkEnd w:id="15"/>
    </w:p>
    <w:p w14:paraId="16DF0E01" w14:textId="77777777" w:rsidR="007A0D48" w:rsidRDefault="007A0D48" w:rsidP="007A0D48">
      <w:pPr>
        <w:pStyle w:val="R"/>
        <w:shd w:val="clear" w:color="auto" w:fill="F2F2F2" w:themeFill="background1" w:themeFillShade="F2"/>
        <w:ind w:hanging="360"/>
      </w:pPr>
      <w:r>
        <w:t>library(ISLR)</w:t>
      </w:r>
    </w:p>
    <w:p w14:paraId="0628F0BE" w14:textId="77777777" w:rsidR="007A0D48" w:rsidRDefault="007A0D48" w:rsidP="007A0D48">
      <w:pPr>
        <w:pStyle w:val="R"/>
        <w:shd w:val="clear" w:color="auto" w:fill="F2F2F2" w:themeFill="background1" w:themeFillShade="F2"/>
        <w:ind w:hanging="360"/>
      </w:pPr>
    </w:p>
    <w:p w14:paraId="6BA85B39" w14:textId="77777777" w:rsidR="007A0D48" w:rsidRDefault="007A0D48" w:rsidP="007A0D48">
      <w:pPr>
        <w:pStyle w:val="R"/>
        <w:shd w:val="clear" w:color="auto" w:fill="F2F2F2" w:themeFill="background1" w:themeFillShade="F2"/>
        <w:ind w:hanging="360"/>
      </w:pPr>
      <w:r>
        <w:t xml:space="preserve">advertising_data &lt;-   </w:t>
      </w:r>
    </w:p>
    <w:p w14:paraId="34C08E5F" w14:textId="77777777" w:rsidR="007A0D48" w:rsidRDefault="007A0D48" w:rsidP="007A0D48">
      <w:pPr>
        <w:pStyle w:val="R"/>
        <w:shd w:val="clear" w:color="auto" w:fill="F2F2F2" w:themeFill="background1" w:themeFillShade="F2"/>
        <w:ind w:hanging="360"/>
      </w:pPr>
      <w:r>
        <w:t xml:space="preserve">     read_csv("https://www.statlearning.com/s/Advertising.csv")</w:t>
      </w:r>
      <w:r w:rsidRPr="00AF3F8C">
        <w:t xml:space="preserve"> </w:t>
      </w:r>
      <w:r>
        <w:t xml:space="preserve">%&gt;% </w:t>
      </w:r>
    </w:p>
    <w:p w14:paraId="5A22A54E" w14:textId="77777777" w:rsidR="007A0D48" w:rsidRDefault="007A0D48" w:rsidP="007A0D48">
      <w:pPr>
        <w:pStyle w:val="R"/>
        <w:shd w:val="clear" w:color="auto" w:fill="F2F2F2" w:themeFill="background1" w:themeFillShade="F2"/>
        <w:ind w:hanging="360"/>
        <w:rPr>
          <w:lang w:val="de-DE"/>
        </w:rPr>
      </w:pPr>
      <w:r>
        <w:t xml:space="preserve">     select(-1)</w:t>
      </w:r>
    </w:p>
    <w:p w14:paraId="5A00A8CB" w14:textId="54D46AAE" w:rsidR="00100156" w:rsidRDefault="00100156" w:rsidP="00100156">
      <w:pPr>
        <w:pStyle w:val="Textkrper"/>
        <w:rPr>
          <w:lang w:val="de-DE"/>
        </w:rPr>
      </w:pPr>
    </w:p>
    <w:p w14:paraId="740D7CD5" w14:textId="77777777" w:rsidR="009C0C02" w:rsidRPr="00100156" w:rsidRDefault="009C0C02" w:rsidP="00100156">
      <w:pPr>
        <w:pStyle w:val="Textkrper"/>
        <w:rPr>
          <w:lang w:val="de-DE"/>
        </w:rPr>
      </w:pPr>
    </w:p>
    <w:p w14:paraId="66584857" w14:textId="4B12D5AC" w:rsidR="00100156" w:rsidRPr="005C6141" w:rsidRDefault="009C0C02" w:rsidP="004F2D95">
      <w:pPr>
        <w:pStyle w:val="berschrift2"/>
      </w:pPr>
      <w:bookmarkStart w:id="16" w:name="_Toc165445699"/>
      <w:r>
        <w:t xml:space="preserve">Split </w:t>
      </w:r>
      <w:r w:rsidR="007A0D48">
        <w:t>der</w:t>
      </w:r>
      <w:r>
        <w:t xml:space="preserve"> </w:t>
      </w:r>
      <w:r w:rsidR="007A0D48">
        <w:t>D</w:t>
      </w:r>
      <w:r>
        <w:t>ata</w:t>
      </w:r>
      <w:bookmarkEnd w:id="16"/>
    </w:p>
    <w:p w14:paraId="674A762F" w14:textId="77777777" w:rsidR="007A0D48" w:rsidRPr="007A0D48" w:rsidRDefault="007A0D48" w:rsidP="007A0D48">
      <w:pPr>
        <w:pStyle w:val="Textkrper"/>
        <w:shd w:val="clear" w:color="auto" w:fill="F2F2F2" w:themeFill="background1" w:themeFillShade="F2"/>
        <w:rPr>
          <w:rFonts w:ascii="Courier New" w:hAnsi="Courier New"/>
          <w:color w:val="FF0000"/>
          <w:sz w:val="20"/>
          <w:szCs w:val="20"/>
        </w:rPr>
      </w:pPr>
      <w:r w:rsidRPr="007A0D48">
        <w:rPr>
          <w:rFonts w:ascii="Courier New" w:hAnsi="Courier New"/>
          <w:color w:val="FF0000"/>
          <w:sz w:val="20"/>
          <w:szCs w:val="20"/>
        </w:rPr>
        <w:t>set.seed(123)</w:t>
      </w:r>
    </w:p>
    <w:p w14:paraId="2EA4CE87" w14:textId="77777777" w:rsidR="007A0D48" w:rsidRPr="007A0D48" w:rsidRDefault="007A0D48" w:rsidP="007A0D48">
      <w:pPr>
        <w:pStyle w:val="Textkrper"/>
        <w:shd w:val="clear" w:color="auto" w:fill="F2F2F2" w:themeFill="background1" w:themeFillShade="F2"/>
        <w:rPr>
          <w:rFonts w:ascii="Courier New" w:hAnsi="Courier New"/>
          <w:color w:val="FF0000"/>
          <w:sz w:val="20"/>
          <w:szCs w:val="20"/>
        </w:rPr>
      </w:pPr>
      <w:r w:rsidRPr="007A0D48">
        <w:rPr>
          <w:rFonts w:ascii="Courier New" w:hAnsi="Courier New"/>
          <w:color w:val="FF0000"/>
          <w:sz w:val="20"/>
          <w:szCs w:val="20"/>
        </w:rPr>
        <w:t xml:space="preserve">advertising_split = initial_split(advertising_data, prop=.5) </w:t>
      </w:r>
    </w:p>
    <w:p w14:paraId="0393E8A3" w14:textId="77777777" w:rsidR="007A0D48" w:rsidRPr="007A0D48" w:rsidRDefault="007A0D48" w:rsidP="007A0D48">
      <w:pPr>
        <w:pStyle w:val="Textkrper"/>
        <w:shd w:val="clear" w:color="auto" w:fill="F2F2F2" w:themeFill="background1" w:themeFillShade="F2"/>
        <w:rPr>
          <w:rFonts w:ascii="Courier New" w:hAnsi="Courier New"/>
          <w:color w:val="FF0000"/>
          <w:sz w:val="20"/>
          <w:szCs w:val="20"/>
        </w:rPr>
      </w:pPr>
      <w:r w:rsidRPr="007A0D48">
        <w:rPr>
          <w:rFonts w:ascii="Courier New" w:hAnsi="Courier New"/>
          <w:color w:val="FF0000"/>
          <w:sz w:val="20"/>
          <w:szCs w:val="20"/>
        </w:rPr>
        <w:t>advertising_train = training(advertising_split)</w:t>
      </w:r>
    </w:p>
    <w:p w14:paraId="5C5075A7" w14:textId="77777777" w:rsidR="007A0D48" w:rsidRPr="007A0D48" w:rsidRDefault="007A0D48" w:rsidP="007A0D48">
      <w:pPr>
        <w:pStyle w:val="Textkrper"/>
        <w:shd w:val="clear" w:color="auto" w:fill="F2F2F2" w:themeFill="background1" w:themeFillShade="F2"/>
        <w:rPr>
          <w:rFonts w:ascii="Courier New" w:hAnsi="Courier New"/>
          <w:color w:val="FF0000"/>
          <w:sz w:val="20"/>
          <w:szCs w:val="20"/>
        </w:rPr>
      </w:pPr>
      <w:r w:rsidRPr="007A0D48">
        <w:rPr>
          <w:rFonts w:ascii="Courier New" w:hAnsi="Courier New"/>
          <w:color w:val="FF0000"/>
          <w:sz w:val="20"/>
          <w:szCs w:val="20"/>
        </w:rPr>
        <w:t>advertising_test = testing(advertising_split)</w:t>
      </w:r>
    </w:p>
    <w:p w14:paraId="15BE699A" w14:textId="77777777" w:rsidR="007A0D48" w:rsidRPr="007A0D48" w:rsidRDefault="007A0D48" w:rsidP="007A0D48">
      <w:pPr>
        <w:pStyle w:val="Textkrper"/>
        <w:shd w:val="clear" w:color="auto" w:fill="F2F2F2" w:themeFill="background1" w:themeFillShade="F2"/>
        <w:rPr>
          <w:rFonts w:ascii="Courier New" w:hAnsi="Courier New"/>
          <w:color w:val="FF0000"/>
          <w:sz w:val="20"/>
          <w:szCs w:val="20"/>
        </w:rPr>
      </w:pPr>
    </w:p>
    <w:p w14:paraId="49D68C2B" w14:textId="44E5FBEE" w:rsidR="00100156" w:rsidRPr="00614CE8" w:rsidRDefault="007A0D48" w:rsidP="007A0D48">
      <w:pPr>
        <w:pStyle w:val="Textkrper"/>
        <w:shd w:val="clear" w:color="auto" w:fill="F2F2F2" w:themeFill="background1" w:themeFillShade="F2"/>
      </w:pPr>
      <w:r w:rsidRPr="007A0D48">
        <w:rPr>
          <w:rFonts w:ascii="Courier New" w:hAnsi="Courier New"/>
          <w:color w:val="FF0000"/>
          <w:sz w:val="20"/>
          <w:szCs w:val="20"/>
        </w:rPr>
        <w:t>advertising_cv &lt;- vfold_cv(advertising_train, v=5)</w:t>
      </w:r>
    </w:p>
    <w:p w14:paraId="49652E84" w14:textId="7B1C0B55" w:rsidR="009C0C02" w:rsidRDefault="009C0C02" w:rsidP="00100156">
      <w:pPr>
        <w:pStyle w:val="Textkrper"/>
      </w:pPr>
    </w:p>
    <w:p w14:paraId="7DEBA8D2" w14:textId="17678346" w:rsidR="007A0D48" w:rsidRDefault="007A0D48" w:rsidP="00100156">
      <w:pPr>
        <w:pStyle w:val="Textkrper"/>
      </w:pPr>
    </w:p>
    <w:p w14:paraId="46CC29C8" w14:textId="54DE4F8A" w:rsidR="00100156" w:rsidRPr="005C6141" w:rsidRDefault="009C0C02" w:rsidP="004F2D95">
      <w:pPr>
        <w:pStyle w:val="berschrift2"/>
      </w:pPr>
      <w:bookmarkStart w:id="17" w:name="_Toc165445700"/>
      <w:r>
        <w:t xml:space="preserve">Create the </w:t>
      </w:r>
      <w:r w:rsidR="00100156" w:rsidRPr="005C6141">
        <w:t>Recipe</w:t>
      </w:r>
      <w:bookmarkEnd w:id="17"/>
      <w:r w:rsidR="008D0D92">
        <w:t xml:space="preserve"> </w:t>
      </w:r>
    </w:p>
    <w:p w14:paraId="4DDD9908" w14:textId="77777777" w:rsidR="004F6513" w:rsidRPr="004F6513" w:rsidRDefault="004F6513" w:rsidP="004F6513">
      <w:pPr>
        <w:pStyle w:val="R"/>
        <w:shd w:val="clear" w:color="auto" w:fill="F2F2F2" w:themeFill="background1" w:themeFillShade="F2"/>
        <w:ind w:left="0"/>
      </w:pPr>
      <w:r w:rsidRPr="004F6513">
        <w:t>advertising_rec &lt;- recipe(sales~. , data = advertising_train) %&gt;%</w:t>
      </w:r>
    </w:p>
    <w:p w14:paraId="7D10A168" w14:textId="4944A03F" w:rsidR="008D0D92" w:rsidRPr="00C85029" w:rsidRDefault="004F6513" w:rsidP="004F6513">
      <w:pPr>
        <w:pStyle w:val="R"/>
        <w:shd w:val="clear" w:color="auto" w:fill="F2F2F2" w:themeFill="background1" w:themeFillShade="F2"/>
        <w:ind w:left="0"/>
        <w:rPr>
          <w:b/>
        </w:rPr>
      </w:pPr>
      <w:r w:rsidRPr="004F6513">
        <w:t xml:space="preserve">  step_normalize(all_numeric_predictors())</w:t>
      </w:r>
    </w:p>
    <w:p w14:paraId="666B90F6" w14:textId="77777777" w:rsidR="009C0C02" w:rsidRPr="00C85029" w:rsidRDefault="009C0C02" w:rsidP="008D0D92">
      <w:pPr>
        <w:pStyle w:val="Aufzhlung"/>
        <w:numPr>
          <w:ilvl w:val="0"/>
          <w:numId w:val="0"/>
        </w:numPr>
        <w:ind w:left="360"/>
        <w:rPr>
          <w:b/>
          <w:lang w:val="en-GB"/>
        </w:rPr>
      </w:pPr>
    </w:p>
    <w:p w14:paraId="2B7DE731" w14:textId="60AF6508" w:rsidR="00100156" w:rsidRPr="00C85029" w:rsidRDefault="009C0C02" w:rsidP="004F2D95">
      <w:pPr>
        <w:pStyle w:val="berschrift2"/>
        <w:rPr>
          <w:lang w:val="en-GB"/>
        </w:rPr>
      </w:pPr>
      <w:bookmarkStart w:id="18" w:name="_Toc165445701"/>
      <w:r w:rsidRPr="00C85029">
        <w:rPr>
          <w:lang w:val="en-GB"/>
        </w:rPr>
        <w:t>Specify the Model</w:t>
      </w:r>
      <w:bookmarkEnd w:id="18"/>
    </w:p>
    <w:p w14:paraId="0DC0E656" w14:textId="77777777" w:rsidR="008D0D92" w:rsidRPr="00100156" w:rsidRDefault="008D0D92" w:rsidP="004F6513">
      <w:pPr>
        <w:pStyle w:val="R"/>
        <w:shd w:val="clear" w:color="auto" w:fill="F2F2F2" w:themeFill="background1" w:themeFillShade="F2"/>
        <w:ind w:left="0"/>
      </w:pPr>
      <w:r w:rsidRPr="00100156">
        <w:t>lm_spec &lt;- linear_reg() %&gt;%</w:t>
      </w:r>
    </w:p>
    <w:p w14:paraId="3C51308F" w14:textId="77777777" w:rsidR="008D0D92" w:rsidRPr="00100156" w:rsidRDefault="008D0D92" w:rsidP="004F6513">
      <w:pPr>
        <w:pStyle w:val="R"/>
        <w:shd w:val="clear" w:color="auto" w:fill="F2F2F2" w:themeFill="background1" w:themeFillShade="F2"/>
        <w:ind w:left="0"/>
      </w:pPr>
      <w:r w:rsidRPr="00100156">
        <w:t xml:space="preserve">  set_engine("lm")</w:t>
      </w:r>
    </w:p>
    <w:p w14:paraId="297DCE6A" w14:textId="77777777" w:rsidR="008D0D92" w:rsidRPr="00C85029" w:rsidRDefault="008D0D92" w:rsidP="008D0D92">
      <w:pPr>
        <w:pStyle w:val="Aufzhlung"/>
        <w:numPr>
          <w:ilvl w:val="0"/>
          <w:numId w:val="0"/>
        </w:numPr>
        <w:ind w:left="360"/>
        <w:rPr>
          <w:lang w:val="en-GB"/>
        </w:rPr>
      </w:pPr>
    </w:p>
    <w:p w14:paraId="4C2EE1E0" w14:textId="77777777" w:rsidR="008D0D92" w:rsidRPr="00C85029" w:rsidRDefault="008D0D92" w:rsidP="00100156">
      <w:pPr>
        <w:pStyle w:val="Textkrper"/>
      </w:pPr>
    </w:p>
    <w:p w14:paraId="41EC2B28" w14:textId="169511CB" w:rsidR="005C6141" w:rsidRPr="00C85029" w:rsidRDefault="009C0C02" w:rsidP="004F2D95">
      <w:pPr>
        <w:pStyle w:val="berschrift2"/>
        <w:rPr>
          <w:lang w:val="en-GB"/>
        </w:rPr>
      </w:pPr>
      <w:bookmarkStart w:id="19" w:name="_Toc165445702"/>
      <w:r w:rsidRPr="00C85029">
        <w:rPr>
          <w:lang w:val="en-GB"/>
        </w:rPr>
        <w:t>NEU: Add to Workflow</w:t>
      </w:r>
      <w:bookmarkEnd w:id="19"/>
    </w:p>
    <w:p w14:paraId="23842BCE" w14:textId="3A631B0D" w:rsidR="004F6513" w:rsidRDefault="004F6513" w:rsidP="004F6513">
      <w:pPr>
        <w:pStyle w:val="Aufzhlung"/>
      </w:pPr>
      <w:r>
        <w:t xml:space="preserve">Nun wird das workflow-Objekt gebildet in dem </w:t>
      </w:r>
    </w:p>
    <w:p w14:paraId="0711A3F5" w14:textId="654BD726" w:rsidR="004F6513" w:rsidRDefault="004F6513" w:rsidP="004F6513">
      <w:pPr>
        <w:pStyle w:val="Aufzhlung2"/>
      </w:pPr>
      <w:r>
        <w:t>Die worfklow()-Funktion angewendet wrid—gefolgt von</w:t>
      </w:r>
    </w:p>
    <w:p w14:paraId="4643E98B" w14:textId="77777777" w:rsidR="004F6513" w:rsidRPr="004F6513" w:rsidRDefault="005C6141" w:rsidP="004F6513">
      <w:pPr>
        <w:pStyle w:val="Aufzhlung2"/>
        <w:rPr>
          <w:rStyle w:val="RZchn"/>
          <w:rFonts w:ascii="Times New Roman" w:hAnsi="Times New Roman"/>
          <w:color w:val="auto"/>
          <w:lang w:val="de-DE"/>
        </w:rPr>
      </w:pPr>
      <w:r w:rsidRPr="005C6141">
        <w:rPr>
          <w:rStyle w:val="RZchn"/>
          <w:sz w:val="20"/>
          <w:szCs w:val="20"/>
        </w:rPr>
        <w:t>add_recipe()</w:t>
      </w:r>
    </w:p>
    <w:p w14:paraId="4F2482DC" w14:textId="75D5BA98" w:rsidR="005C6141" w:rsidRPr="007717F6" w:rsidRDefault="004F6513" w:rsidP="004F6513">
      <w:pPr>
        <w:pStyle w:val="Aufzhlung2"/>
      </w:pPr>
      <w:r>
        <w:rPr>
          <w:rStyle w:val="RZchn"/>
          <w:sz w:val="20"/>
          <w:szCs w:val="20"/>
        </w:rPr>
        <w:lastRenderedPageBreak/>
        <w:t>add_model()</w:t>
      </w:r>
      <w:r w:rsidR="005C6141" w:rsidRPr="005C6141">
        <w:rPr>
          <w:rStyle w:val="RZchn"/>
          <w:sz w:val="20"/>
          <w:szCs w:val="20"/>
        </w:rPr>
        <w:t xml:space="preserve"> </w:t>
      </w:r>
    </w:p>
    <w:p w14:paraId="2CA9B328" w14:textId="77777777" w:rsidR="005C6141" w:rsidRDefault="005C6141" w:rsidP="005C6141">
      <w:pPr>
        <w:pStyle w:val="Textkrper"/>
        <w:rPr>
          <w:lang w:val="de-DE"/>
        </w:rPr>
      </w:pPr>
    </w:p>
    <w:p w14:paraId="371C436D" w14:textId="589066A1" w:rsidR="00100156" w:rsidRPr="00100156" w:rsidRDefault="000C33C0" w:rsidP="004031A8">
      <w:pPr>
        <w:pStyle w:val="R"/>
        <w:shd w:val="clear" w:color="auto" w:fill="F2F2F2" w:themeFill="background1" w:themeFillShade="F2"/>
      </w:pPr>
      <w:r w:rsidRPr="004F6513">
        <w:t>advertising</w:t>
      </w:r>
      <w:r w:rsidR="00DB0154">
        <w:t>_</w:t>
      </w:r>
      <w:r w:rsidR="00100156" w:rsidRPr="00100156">
        <w:t xml:space="preserve">wf &lt;- workflow() %&gt;% </w:t>
      </w:r>
    </w:p>
    <w:p w14:paraId="5253823D" w14:textId="5C5B21BB" w:rsidR="00100156" w:rsidRPr="00100156" w:rsidRDefault="00100156" w:rsidP="004031A8">
      <w:pPr>
        <w:pStyle w:val="R"/>
        <w:shd w:val="clear" w:color="auto" w:fill="F2F2F2" w:themeFill="background1" w:themeFillShade="F2"/>
      </w:pPr>
      <w:r w:rsidRPr="00100156">
        <w:t xml:space="preserve">   add_recipe(</w:t>
      </w:r>
      <w:r w:rsidR="000C33C0" w:rsidRPr="004F6513">
        <w:t>advertising</w:t>
      </w:r>
      <w:r w:rsidR="00DB0154">
        <w:t>_</w:t>
      </w:r>
      <w:r w:rsidRPr="00100156">
        <w:t xml:space="preserve">rec) %&gt;% </w:t>
      </w:r>
    </w:p>
    <w:p w14:paraId="68B84F99" w14:textId="77777777" w:rsidR="00100156" w:rsidRPr="00100156" w:rsidRDefault="00100156" w:rsidP="004031A8">
      <w:pPr>
        <w:pStyle w:val="R"/>
        <w:shd w:val="clear" w:color="auto" w:fill="F2F2F2" w:themeFill="background1" w:themeFillShade="F2"/>
      </w:pPr>
      <w:r w:rsidRPr="00100156">
        <w:t xml:space="preserve">   add_model(lm_spec) </w:t>
      </w:r>
    </w:p>
    <w:p w14:paraId="01D2A0F0" w14:textId="0D2E18E7" w:rsidR="00100156" w:rsidRDefault="00100156" w:rsidP="005C6141">
      <w:pPr>
        <w:pStyle w:val="R"/>
      </w:pPr>
    </w:p>
    <w:p w14:paraId="3C7E04D3" w14:textId="77BB8BCF" w:rsidR="008D0D92" w:rsidRDefault="008D0D92" w:rsidP="008D0D92">
      <w:pPr>
        <w:pStyle w:val="Aufzhlung"/>
      </w:pPr>
      <w:r>
        <w:t>Ergebnis ist das workflow-Objekt, dass alle Dinge enthält:</w:t>
      </w:r>
    </w:p>
    <w:p w14:paraId="5471A5B7" w14:textId="77777777" w:rsidR="008D0D92" w:rsidRPr="00614CE8" w:rsidRDefault="008D0D92" w:rsidP="008D0D92">
      <w:pPr>
        <w:pStyle w:val="ROutput"/>
        <w:rPr>
          <w:lang w:val="de-DE"/>
        </w:rPr>
      </w:pPr>
    </w:p>
    <w:p w14:paraId="5A0B8BC7" w14:textId="0086F500" w:rsidR="008D0D92" w:rsidRPr="00614CE8" w:rsidRDefault="008D0D92" w:rsidP="008D0D92">
      <w:pPr>
        <w:pStyle w:val="ROutput"/>
        <w:rPr>
          <w:lang w:val="de-DE"/>
        </w:rPr>
      </w:pPr>
      <w:r w:rsidRPr="00614CE8">
        <w:rPr>
          <w:lang w:val="de-DE"/>
        </w:rPr>
        <w:t>══ Workflow ════════════════════════════════════════════════════════════════</w:t>
      </w:r>
    </w:p>
    <w:p w14:paraId="07FE2823" w14:textId="64517FE4" w:rsidR="008D0D92" w:rsidRPr="00614CE8" w:rsidRDefault="008D0D92" w:rsidP="008D0D92">
      <w:pPr>
        <w:pStyle w:val="ROutput"/>
        <w:rPr>
          <w:lang w:val="de-DE"/>
        </w:rPr>
      </w:pPr>
      <w:r w:rsidRPr="00614CE8">
        <w:rPr>
          <w:lang w:val="de-DE"/>
        </w:rPr>
        <w:t>Preprocessor: Recipe</w:t>
      </w:r>
      <w:r w:rsidR="004F6513">
        <w:rPr>
          <w:lang w:val="de-DE"/>
        </w:rPr>
        <w:t xml:space="preserve">    #Check 1: ist vorhanden</w:t>
      </w:r>
    </w:p>
    <w:p w14:paraId="3C568E32" w14:textId="7FE66661" w:rsidR="008D0D92" w:rsidRPr="00614CE8" w:rsidRDefault="008D0D92" w:rsidP="008D0D92">
      <w:pPr>
        <w:pStyle w:val="ROutput"/>
        <w:rPr>
          <w:lang w:val="de-DE"/>
        </w:rPr>
      </w:pPr>
      <w:r w:rsidRPr="00614CE8">
        <w:rPr>
          <w:lang w:val="de-DE"/>
        </w:rPr>
        <w:t>Model: linear_reg()</w:t>
      </w:r>
      <w:r w:rsidR="004F6513">
        <w:rPr>
          <w:lang w:val="de-DE"/>
        </w:rPr>
        <w:t xml:space="preserve">     #Check 2: ist vorhanden</w:t>
      </w:r>
    </w:p>
    <w:p w14:paraId="5F99F8F1" w14:textId="77777777" w:rsidR="008D0D92" w:rsidRPr="00614CE8" w:rsidRDefault="008D0D92" w:rsidP="008D0D92">
      <w:pPr>
        <w:pStyle w:val="ROutput"/>
        <w:rPr>
          <w:lang w:val="de-DE"/>
        </w:rPr>
      </w:pPr>
    </w:p>
    <w:p w14:paraId="30F01B28" w14:textId="1D602C25" w:rsidR="008D0D92" w:rsidRPr="00614CE8" w:rsidRDefault="008D0D92" w:rsidP="008D0D92">
      <w:pPr>
        <w:pStyle w:val="ROutput"/>
        <w:rPr>
          <w:lang w:val="de-DE"/>
        </w:rPr>
      </w:pPr>
      <w:r w:rsidRPr="00614CE8">
        <w:rPr>
          <w:lang w:val="de-DE"/>
        </w:rPr>
        <w:t>── Preprocessor ────────────────────────────────────────────────────────────</w:t>
      </w:r>
    </w:p>
    <w:p w14:paraId="064E8CB3" w14:textId="77777777" w:rsidR="008D0D92" w:rsidRPr="00614CE8" w:rsidRDefault="008D0D92" w:rsidP="008D0D92">
      <w:pPr>
        <w:pStyle w:val="ROutput"/>
        <w:rPr>
          <w:lang w:val="de-DE"/>
        </w:rPr>
      </w:pPr>
      <w:r w:rsidRPr="00614CE8">
        <w:rPr>
          <w:lang w:val="de-DE"/>
        </w:rPr>
        <w:t>1 Recipe Step</w:t>
      </w:r>
    </w:p>
    <w:p w14:paraId="0E78673A" w14:textId="77777777" w:rsidR="008D0D92" w:rsidRPr="00614CE8" w:rsidRDefault="008D0D92" w:rsidP="008D0D92">
      <w:pPr>
        <w:pStyle w:val="ROutput"/>
        <w:rPr>
          <w:lang w:val="de-DE"/>
        </w:rPr>
      </w:pPr>
    </w:p>
    <w:p w14:paraId="3C1CD863" w14:textId="3300C382" w:rsidR="008D0D92" w:rsidRPr="00614CE8" w:rsidRDefault="008D0D92" w:rsidP="008D0D92">
      <w:pPr>
        <w:pStyle w:val="ROutput"/>
        <w:rPr>
          <w:lang w:val="de-DE"/>
        </w:rPr>
      </w:pPr>
      <w:r w:rsidRPr="00614CE8">
        <w:rPr>
          <w:lang w:val="de-DE"/>
        </w:rPr>
        <w:t>• step_normalize()</w:t>
      </w:r>
      <w:r w:rsidR="004F6513">
        <w:rPr>
          <w:lang w:val="de-DE"/>
        </w:rPr>
        <w:t xml:space="preserve">      #Check3: Alle gewünschten operationen drin</w:t>
      </w:r>
    </w:p>
    <w:p w14:paraId="39A63045" w14:textId="77777777" w:rsidR="008D0D92" w:rsidRPr="00614CE8" w:rsidRDefault="008D0D92" w:rsidP="008D0D92">
      <w:pPr>
        <w:pStyle w:val="ROutput"/>
        <w:rPr>
          <w:lang w:val="de-DE"/>
        </w:rPr>
      </w:pPr>
    </w:p>
    <w:p w14:paraId="3796ACE5" w14:textId="24E052DD" w:rsidR="008D0D92" w:rsidRPr="00614CE8" w:rsidRDefault="008D0D92" w:rsidP="008D0D92">
      <w:pPr>
        <w:pStyle w:val="ROutput"/>
        <w:rPr>
          <w:lang w:val="de-DE"/>
        </w:rPr>
      </w:pPr>
      <w:r w:rsidRPr="00614CE8">
        <w:rPr>
          <w:lang w:val="de-DE"/>
        </w:rPr>
        <w:t>── Model ───────────────────────────────────────────────────────────────────</w:t>
      </w:r>
    </w:p>
    <w:p w14:paraId="2A73A143" w14:textId="77777777" w:rsidR="008D0D92" w:rsidRPr="00614CE8" w:rsidRDefault="008D0D92" w:rsidP="008D0D92">
      <w:pPr>
        <w:pStyle w:val="ROutput"/>
        <w:rPr>
          <w:lang w:val="de-DE"/>
        </w:rPr>
      </w:pPr>
      <w:r w:rsidRPr="00614CE8">
        <w:rPr>
          <w:lang w:val="de-DE"/>
        </w:rPr>
        <w:t>Linear Regression Model Specification (regression)</w:t>
      </w:r>
    </w:p>
    <w:p w14:paraId="30FE598A" w14:textId="77777777" w:rsidR="008D0D92" w:rsidRPr="00614CE8" w:rsidRDefault="008D0D92" w:rsidP="008D0D92">
      <w:pPr>
        <w:pStyle w:val="ROutput"/>
        <w:rPr>
          <w:lang w:val="de-DE"/>
        </w:rPr>
      </w:pPr>
    </w:p>
    <w:p w14:paraId="561FC59A" w14:textId="28BDC093" w:rsidR="008D0D92" w:rsidRDefault="008D0D92" w:rsidP="008D0D92">
      <w:pPr>
        <w:pStyle w:val="ROutput"/>
      </w:pPr>
      <w:r>
        <w:t>Computational engine: lm</w:t>
      </w:r>
    </w:p>
    <w:p w14:paraId="5848E2EC" w14:textId="6431343B" w:rsidR="008D0D92" w:rsidRDefault="008D0D92" w:rsidP="008D0D92">
      <w:pPr>
        <w:pStyle w:val="Aufzhlung"/>
        <w:numPr>
          <w:ilvl w:val="0"/>
          <w:numId w:val="0"/>
        </w:numPr>
        <w:ind w:left="360" w:hanging="360"/>
      </w:pPr>
    </w:p>
    <w:p w14:paraId="30B77776" w14:textId="072722FA" w:rsidR="0070193B" w:rsidRDefault="008D0D92" w:rsidP="008D0D92">
      <w:pPr>
        <w:pStyle w:val="Aufzhlung"/>
      </w:pPr>
      <w:r>
        <w:t>Hinweis</w:t>
      </w:r>
      <w:r w:rsidR="0070193B">
        <w:t>e</w:t>
      </w:r>
      <w:r>
        <w:t xml:space="preserve">: </w:t>
      </w:r>
    </w:p>
    <w:p w14:paraId="29E1BD0F" w14:textId="356DC594" w:rsidR="004F6513" w:rsidRPr="007717F6" w:rsidRDefault="004F6513" w:rsidP="004F6513">
      <w:pPr>
        <w:pStyle w:val="Aufzhlung2"/>
      </w:pPr>
      <w:r w:rsidRPr="007717F6">
        <w:t xml:space="preserve">Hat man keine preprocessing-Schritte, kann man sich das recipe sparen und die model formula direkt mit </w:t>
      </w:r>
      <w:r w:rsidRPr="00614CE8">
        <w:rPr>
          <w:rStyle w:val="RZchn"/>
          <w:lang w:val="de-DE"/>
        </w:rPr>
        <w:t xml:space="preserve">add_formula(y ~ .) </w:t>
      </w:r>
      <w:r w:rsidRPr="007717F6">
        <w:t>dem workflow hinzu</w:t>
      </w:r>
      <w:r w:rsidR="001C35D0">
        <w:t>fügen. Ich persönlich halte mich allerdings aus Gründen der Vereinfachung an den allgemeinen Prozess und würde auch hier ein Recipe erstellen.</w:t>
      </w:r>
    </w:p>
    <w:p w14:paraId="6A0AF288" w14:textId="2324CCD4" w:rsidR="0070193B" w:rsidRDefault="0070193B" w:rsidP="0070193B">
      <w:pPr>
        <w:pStyle w:val="Aufzhlung2"/>
      </w:pPr>
      <w:r>
        <w:t xml:space="preserve">Workflows erlauben auch, dass man effizient mehrere model specs vergleichen kann. Dabei wird ein generischeer workflow erstellt, der allerdings </w:t>
      </w:r>
      <w:r w:rsidRPr="001C35D0">
        <w:rPr>
          <w:b/>
        </w:rPr>
        <w:t>nur das recipe</w:t>
      </w:r>
      <w:r>
        <w:t xml:space="preserve"> enthält (keine model spec)—während dann die beiden (oder mehrere) Modelle flexibel durch </w:t>
      </w:r>
      <w:r w:rsidRPr="001C35D0">
        <w:rPr>
          <w:rStyle w:val="RZchn"/>
          <w:sz w:val="20"/>
          <w:szCs w:val="20"/>
        </w:rPr>
        <w:t>add_model()</w:t>
      </w:r>
      <w:r>
        <w:t xml:space="preserve"> im Fitting-Prozess hinzugefügt werden. </w:t>
      </w:r>
    </w:p>
    <w:p w14:paraId="12260235" w14:textId="548ED6EE" w:rsidR="0070193B" w:rsidRDefault="001C35D0" w:rsidP="0070193B">
      <w:pPr>
        <w:pStyle w:val="Aufzhlung2"/>
      </w:pPr>
      <w:r>
        <w:t xml:space="preserve">Eine Erweiterung des einfachen worfklows (das ich hier aber nur aus Vollständigkeitsgründen erwähne) ist das </w:t>
      </w:r>
      <w:r w:rsidRPr="001C35D0">
        <w:rPr>
          <w:b/>
        </w:rPr>
        <w:t>workflow set</w:t>
      </w:r>
      <w:r>
        <w:t xml:space="preserve"> (siehe dieses </w:t>
      </w:r>
      <w:hyperlink r:id="rId32" w:history="1">
        <w:r w:rsidRPr="001C35D0">
          <w:rPr>
            <w:rStyle w:val="Hyperlink"/>
          </w:rPr>
          <w:t>Kapitel</w:t>
        </w:r>
      </w:hyperlink>
      <w:r>
        <w:t xml:space="preserve"> im Tidymodels Buch). Dies erlaubt, eine größere Anzahl von Recipe’s und Modell-Spezfikationen systematisch durchlaufen zu lassen ohne für jede denkbare Kombinationen einen eigenen workflow gefolgt von spezifischen fit-commands und Extraktionen vornehmen zu müssen</w:t>
      </w:r>
      <w:r w:rsidR="0070193B">
        <w:t xml:space="preserve">. </w:t>
      </w:r>
      <w:r>
        <w:t>Stattdessen wird die jeweilige fitting funktion auf das set angewendet und alle Kombinationen durchprobiert und in einem einzigen komplexen tibble integriert. Ergebnis sind informationen darüber</w:t>
      </w:r>
      <w:r w:rsidR="0070193B">
        <w:t xml:space="preserve"> nicht nur </w:t>
      </w:r>
      <w:r>
        <w:t>über die den</w:t>
      </w:r>
      <w:r w:rsidR="0070193B">
        <w:t xml:space="preserve"> besten Modelltyp, sondern auch das sinnvollste preprocessing</w:t>
      </w:r>
      <w:r>
        <w:t>.</w:t>
      </w:r>
    </w:p>
    <w:p w14:paraId="4FEB0B04" w14:textId="77777777" w:rsidR="00814EC9" w:rsidRDefault="00814EC9" w:rsidP="008D0D92">
      <w:pPr>
        <w:pStyle w:val="Aufzhlung"/>
        <w:numPr>
          <w:ilvl w:val="0"/>
          <w:numId w:val="0"/>
        </w:numPr>
        <w:ind w:left="360" w:hanging="360"/>
      </w:pPr>
    </w:p>
    <w:p w14:paraId="30228E37" w14:textId="45EF6210" w:rsidR="008D0D92" w:rsidRPr="00100156" w:rsidRDefault="00814EC9" w:rsidP="004F2D95">
      <w:pPr>
        <w:pStyle w:val="berschrift2"/>
      </w:pPr>
      <w:bookmarkStart w:id="20" w:name="_Toc165445703"/>
      <w:r>
        <w:t>Fit the Data</w:t>
      </w:r>
      <w:bookmarkEnd w:id="20"/>
    </w:p>
    <w:p w14:paraId="5BCA2307" w14:textId="27DFED2C" w:rsidR="005C6141" w:rsidRDefault="00814EC9" w:rsidP="00814EC9">
      <w:pPr>
        <w:pStyle w:val="Aufzhlung"/>
      </w:pPr>
      <w:r>
        <w:t>Beim Trainieren des Modells an den Trainingsdaten muss nun nicht mehr das Recipe und Modell erwähnt werden—der Bezug auf den WF reicht:</w:t>
      </w:r>
    </w:p>
    <w:p w14:paraId="198D56CD" w14:textId="77777777" w:rsidR="00814EC9" w:rsidRPr="00614CE8" w:rsidRDefault="00814EC9" w:rsidP="005C6141">
      <w:pPr>
        <w:pStyle w:val="R"/>
        <w:rPr>
          <w:lang w:val="de-DE"/>
        </w:rPr>
      </w:pPr>
    </w:p>
    <w:p w14:paraId="1F27E758" w14:textId="77777777" w:rsidR="004D39A7" w:rsidRDefault="000C33C0" w:rsidP="00267BE9">
      <w:pPr>
        <w:pStyle w:val="R"/>
        <w:shd w:val="clear" w:color="auto" w:fill="F2F2F2" w:themeFill="background1" w:themeFillShade="F2"/>
      </w:pPr>
      <w:r w:rsidRPr="004F6513">
        <w:t>advertising</w:t>
      </w:r>
      <w:r w:rsidR="00267BE9">
        <w:t>_rs &lt;- fit_resamples(</w:t>
      </w:r>
    </w:p>
    <w:p w14:paraId="6E5431B2" w14:textId="6B39F220" w:rsidR="004D39A7" w:rsidRDefault="004D39A7" w:rsidP="00267BE9">
      <w:pPr>
        <w:pStyle w:val="R"/>
        <w:shd w:val="clear" w:color="auto" w:fill="F2F2F2" w:themeFill="background1" w:themeFillShade="F2"/>
      </w:pPr>
      <w:r>
        <w:t xml:space="preserve">                      </w:t>
      </w:r>
      <w:r w:rsidRPr="004F6513">
        <w:t>advertising</w:t>
      </w:r>
      <w:r>
        <w:t xml:space="preserve">_wf </w:t>
      </w:r>
      <w:r w:rsidR="002A01C6">
        <w:t xml:space="preserve"> </w:t>
      </w:r>
      <w:r w:rsidR="002A01C6" w:rsidRPr="002A01C6">
        <w:rPr>
          <w:color w:val="000000" w:themeColor="text1"/>
        </w:rPr>
        <w:t>#workflow</w:t>
      </w:r>
      <w:r w:rsidR="002A01C6">
        <w:rPr>
          <w:color w:val="000000" w:themeColor="text1"/>
        </w:rPr>
        <w:t xml:space="preserve"> (Recipe + Model spec)</w:t>
      </w:r>
    </w:p>
    <w:p w14:paraId="0A3009CD" w14:textId="72E7D41E" w:rsidR="00267BE9" w:rsidRDefault="004D39A7" w:rsidP="00267BE9">
      <w:pPr>
        <w:pStyle w:val="R"/>
        <w:shd w:val="clear" w:color="auto" w:fill="F2F2F2" w:themeFill="background1" w:themeFillShade="F2"/>
      </w:pPr>
      <w:r>
        <w:t xml:space="preserve">                      </w:t>
      </w:r>
      <w:r w:rsidR="00267BE9">
        <w:t>advertising_cv,</w:t>
      </w:r>
      <w:r w:rsidR="002A01C6">
        <w:t xml:space="preserve"> </w:t>
      </w:r>
      <w:r w:rsidR="002A01C6" w:rsidRPr="002A01C6">
        <w:rPr>
          <w:color w:val="000000" w:themeColor="text1"/>
        </w:rPr>
        <w:t>#Daten</w:t>
      </w:r>
    </w:p>
    <w:p w14:paraId="652B1EEC" w14:textId="6FF4A3D5" w:rsidR="00100156" w:rsidRPr="00100156" w:rsidRDefault="00267BE9" w:rsidP="00267BE9">
      <w:pPr>
        <w:pStyle w:val="R"/>
        <w:shd w:val="clear" w:color="auto" w:fill="F2F2F2" w:themeFill="background1" w:themeFillShade="F2"/>
      </w:pPr>
      <w:r>
        <w:t xml:space="preserve">                control = control_resamples(save_pred = TRUE, verbose=TRUE))</w:t>
      </w:r>
    </w:p>
    <w:p w14:paraId="424E3CD9" w14:textId="088C0C6D" w:rsidR="00100156" w:rsidRDefault="00100156" w:rsidP="005C6141">
      <w:pPr>
        <w:pStyle w:val="R"/>
      </w:pPr>
    </w:p>
    <w:p w14:paraId="7FC56A17" w14:textId="42F5BB1A" w:rsidR="00267BE9" w:rsidRDefault="00267BE9" w:rsidP="00267BE9">
      <w:pPr>
        <w:pStyle w:val="Aufzhlung"/>
      </w:pPr>
      <w:r>
        <w:t>Einzig die Daten müssen erwähnt werden—hier die CV folds</w:t>
      </w:r>
    </w:p>
    <w:p w14:paraId="52D33245" w14:textId="77777777" w:rsidR="00267BE9" w:rsidRDefault="00267BE9" w:rsidP="005C6141">
      <w:pPr>
        <w:pStyle w:val="R"/>
      </w:pPr>
    </w:p>
    <w:p w14:paraId="2F20096C" w14:textId="77777777" w:rsidR="00814EC9" w:rsidRPr="00100156" w:rsidRDefault="00814EC9" w:rsidP="005C6141">
      <w:pPr>
        <w:pStyle w:val="R"/>
      </w:pPr>
    </w:p>
    <w:p w14:paraId="4E81201B" w14:textId="7565780E" w:rsidR="00100156" w:rsidRPr="00100156" w:rsidRDefault="00A96A9D" w:rsidP="004F2D95">
      <w:pPr>
        <w:pStyle w:val="berschrift2"/>
      </w:pPr>
      <w:bookmarkStart w:id="21" w:name="_Toc165445704"/>
      <w:r>
        <w:lastRenderedPageBreak/>
        <w:t>Evaluate the Model</w:t>
      </w:r>
      <w:bookmarkEnd w:id="21"/>
    </w:p>
    <w:p w14:paraId="35FE851E" w14:textId="77777777" w:rsidR="00E427AF" w:rsidRDefault="000C33C0" w:rsidP="00267BE9">
      <w:pPr>
        <w:pStyle w:val="R"/>
        <w:shd w:val="clear" w:color="auto" w:fill="F2F2F2" w:themeFill="background1" w:themeFillShade="F2"/>
        <w:ind w:left="0"/>
      </w:pPr>
      <w:r w:rsidRPr="004F6513">
        <w:t>advertising</w:t>
      </w:r>
      <w:r w:rsidR="00267BE9">
        <w:t>_rs</w:t>
      </w:r>
      <w:r w:rsidR="00267BE9" w:rsidRPr="00100156">
        <w:t xml:space="preserve"> </w:t>
      </w:r>
      <w:r w:rsidR="00267BE9">
        <w:t xml:space="preserve">%&gt;% </w:t>
      </w:r>
    </w:p>
    <w:p w14:paraId="320610E3" w14:textId="3CCEADBA" w:rsidR="00100156" w:rsidRPr="007717F6" w:rsidRDefault="00E427AF" w:rsidP="00267BE9">
      <w:pPr>
        <w:pStyle w:val="R"/>
        <w:shd w:val="clear" w:color="auto" w:fill="F2F2F2" w:themeFill="background1" w:themeFillShade="F2"/>
        <w:ind w:left="0"/>
      </w:pPr>
      <w:r>
        <w:t xml:space="preserve">      </w:t>
      </w:r>
      <w:r w:rsidR="00100156" w:rsidRPr="00100156">
        <w:t>collect_metrics()</w:t>
      </w:r>
    </w:p>
    <w:p w14:paraId="163F5E1B" w14:textId="687AC24C" w:rsidR="00100156" w:rsidRDefault="00100156" w:rsidP="000B39D1">
      <w:pPr>
        <w:pStyle w:val="R"/>
      </w:pPr>
    </w:p>
    <w:p w14:paraId="487CD412" w14:textId="4974FB21" w:rsidR="009839B5" w:rsidRPr="00614CE8" w:rsidRDefault="009839B5" w:rsidP="009839B5">
      <w:pPr>
        <w:pStyle w:val="Textkrper"/>
        <w:rPr>
          <w:lang w:val="de-DE"/>
        </w:rPr>
      </w:pPr>
      <w:r w:rsidRPr="00614CE8">
        <w:rPr>
          <w:lang w:val="de-DE"/>
        </w:rPr>
        <w:t>Nichts Neues gegenüber dem vorherigen Kapitel</w:t>
      </w:r>
      <w:r w:rsidR="00267BE9">
        <w:rPr>
          <w:lang w:val="de-DE"/>
        </w:rPr>
        <w:t xml:space="preserve">. </w:t>
      </w:r>
    </w:p>
    <w:p w14:paraId="641CE025" w14:textId="77777777" w:rsidR="00100156" w:rsidRPr="00614CE8" w:rsidRDefault="00100156" w:rsidP="000B39D1">
      <w:pPr>
        <w:pStyle w:val="R"/>
        <w:rPr>
          <w:lang w:val="de-DE"/>
        </w:rPr>
      </w:pPr>
    </w:p>
    <w:p w14:paraId="34865674" w14:textId="4C206B95" w:rsidR="007B6B26" w:rsidRDefault="007B6B26" w:rsidP="007B6B26">
      <w:pPr>
        <w:pStyle w:val="Textkrper"/>
        <w:rPr>
          <w:lang w:val="de-DE"/>
        </w:rPr>
      </w:pPr>
    </w:p>
    <w:p w14:paraId="12CC149D" w14:textId="77777777" w:rsidR="006C537C" w:rsidRPr="00614CE8" w:rsidRDefault="006C537C" w:rsidP="007B6B26">
      <w:pPr>
        <w:pStyle w:val="Textkrper"/>
        <w:rPr>
          <w:lang w:val="de-DE"/>
        </w:rPr>
      </w:pPr>
    </w:p>
    <w:p w14:paraId="310284AF" w14:textId="1BA51BE7" w:rsidR="00AF3FF8" w:rsidRDefault="00AF3FF8" w:rsidP="00AF3FF8">
      <w:pPr>
        <w:pStyle w:val="berschrift2"/>
      </w:pPr>
      <w:bookmarkStart w:id="22" w:name="_Toc165445705"/>
      <w:r>
        <w:t xml:space="preserve">The </w:t>
      </w:r>
      <w:r w:rsidR="00F15254">
        <w:t>F</w:t>
      </w:r>
      <w:r>
        <w:t xml:space="preserve">inal </w:t>
      </w:r>
      <w:r w:rsidR="00F15254">
        <w:t>T</w:t>
      </w:r>
      <w:r>
        <w:t>est</w:t>
      </w:r>
      <w:bookmarkEnd w:id="22"/>
    </w:p>
    <w:p w14:paraId="215A7FEE" w14:textId="6C310F1A" w:rsidR="00267BE9" w:rsidRDefault="00267BE9" w:rsidP="00193591">
      <w:pPr>
        <w:pStyle w:val="Aufzhlung"/>
      </w:pPr>
      <w:r>
        <w:t xml:space="preserve">Genau wir im vorherigen Kapitel wird hier die </w:t>
      </w:r>
      <w:r w:rsidR="006C537C" w:rsidRPr="00267BE9">
        <w:rPr>
          <w:rStyle w:val="RZchn"/>
          <w:sz w:val="20"/>
          <w:szCs w:val="20"/>
          <w:lang w:val="de-DE"/>
        </w:rPr>
        <w:t>last_fit(</w:t>
      </w:r>
      <w:r>
        <w:rPr>
          <w:rStyle w:val="RZchn"/>
          <w:sz w:val="20"/>
          <w:szCs w:val="20"/>
          <w:lang w:val="de-DE"/>
        </w:rPr>
        <w:t>)</w:t>
      </w:r>
      <w:r w:rsidR="006C537C">
        <w:t>-</w:t>
      </w:r>
      <w:r w:rsidR="00AE5061">
        <w:t>F</w:t>
      </w:r>
      <w:r w:rsidR="006C537C">
        <w:t>unktion</w:t>
      </w:r>
      <w:r>
        <w:t xml:space="preserve"> verwendet um das Modell auf den gesamten Trainingsdaten zu fitten aber anhand der Testdaten zu evaluieren.</w:t>
      </w:r>
    </w:p>
    <w:p w14:paraId="5C8C814C" w14:textId="79BB3DC9" w:rsidR="00AF3FF8" w:rsidRDefault="00267BE9" w:rsidP="00193591">
      <w:pPr>
        <w:pStyle w:val="Aufzhlung"/>
      </w:pPr>
      <w:r>
        <w:t xml:space="preserve">Allerdings wird </w:t>
      </w:r>
      <w:r w:rsidRPr="005B19CC">
        <w:rPr>
          <w:rStyle w:val="RZchn"/>
          <w:sz w:val="20"/>
          <w:szCs w:val="20"/>
        </w:rPr>
        <w:t>last_fit()</w:t>
      </w:r>
      <w:r>
        <w:t xml:space="preserve"> </w:t>
      </w:r>
      <w:r w:rsidR="006C537C">
        <w:t xml:space="preserve">nun auf das workflow-Objekt angewendet </w:t>
      </w:r>
      <w:r>
        <w:t>(und nicht mehr wie vorhrer getrennt auf das recipe und model spec)</w:t>
      </w:r>
    </w:p>
    <w:p w14:paraId="7D9BDD37" w14:textId="77777777" w:rsidR="00AF3FF8" w:rsidRPr="00614CE8" w:rsidRDefault="00AF3FF8" w:rsidP="00AF3FF8">
      <w:pPr>
        <w:pStyle w:val="R"/>
        <w:rPr>
          <w:lang w:val="de-DE"/>
        </w:rPr>
      </w:pPr>
    </w:p>
    <w:p w14:paraId="7644FDC8" w14:textId="77912FAA" w:rsidR="00267BE9" w:rsidRDefault="006C537C" w:rsidP="000C33C0">
      <w:pPr>
        <w:pStyle w:val="R"/>
        <w:shd w:val="clear" w:color="auto" w:fill="F2F2F2" w:themeFill="background1" w:themeFillShade="F2"/>
        <w:jc w:val="both"/>
      </w:pPr>
      <w:r w:rsidRPr="006C537C">
        <w:t>final_</w:t>
      </w:r>
      <w:r w:rsidR="000C33C0" w:rsidRPr="004F6513">
        <w:t>advertising</w:t>
      </w:r>
      <w:r w:rsidRPr="006C537C">
        <w:t>_rs &lt;- last_fit(</w:t>
      </w:r>
    </w:p>
    <w:p w14:paraId="4C1D4A2C" w14:textId="62379FDA" w:rsidR="00267BE9" w:rsidRDefault="00267BE9" w:rsidP="006C537C">
      <w:pPr>
        <w:pStyle w:val="R"/>
        <w:shd w:val="clear" w:color="auto" w:fill="F2F2F2" w:themeFill="background1" w:themeFillShade="F2"/>
      </w:pPr>
      <w:r>
        <w:t xml:space="preserve">                    </w:t>
      </w:r>
      <w:r w:rsidR="000C33C0" w:rsidRPr="004F6513">
        <w:t>advertising</w:t>
      </w:r>
      <w:r w:rsidR="006C537C" w:rsidRPr="006C537C">
        <w:t>_wf</w:t>
      </w:r>
      <w:r>
        <w:t>,</w:t>
      </w:r>
      <w:r w:rsidR="006C537C" w:rsidRPr="006C537C">
        <w:t xml:space="preserve"> </w:t>
      </w:r>
    </w:p>
    <w:p w14:paraId="6D754E07" w14:textId="5E14CC43" w:rsidR="006C537C" w:rsidRPr="006C537C" w:rsidRDefault="00267BE9" w:rsidP="006C537C">
      <w:pPr>
        <w:pStyle w:val="R"/>
        <w:shd w:val="clear" w:color="auto" w:fill="F2F2F2" w:themeFill="background1" w:themeFillShade="F2"/>
      </w:pPr>
      <w:r>
        <w:t xml:space="preserve">                    advertising</w:t>
      </w:r>
      <w:r w:rsidR="006C537C" w:rsidRPr="006C537C">
        <w:t>_split)</w:t>
      </w:r>
    </w:p>
    <w:p w14:paraId="483F6238" w14:textId="411AABA4" w:rsidR="006C537C" w:rsidRDefault="006C537C" w:rsidP="00267BE9">
      <w:pPr>
        <w:pStyle w:val="Textkrper"/>
      </w:pPr>
    </w:p>
    <w:p w14:paraId="3737945C" w14:textId="77777777" w:rsidR="00267BE9" w:rsidRPr="006C537C" w:rsidRDefault="00267BE9" w:rsidP="00267BE9">
      <w:pPr>
        <w:pStyle w:val="Textkrper"/>
      </w:pPr>
    </w:p>
    <w:p w14:paraId="42A7EBF7" w14:textId="1D1AF3F1" w:rsidR="006C537C" w:rsidRPr="006C537C" w:rsidRDefault="006C537C" w:rsidP="006C537C">
      <w:pPr>
        <w:pStyle w:val="R"/>
        <w:shd w:val="clear" w:color="auto" w:fill="F2F2F2" w:themeFill="background1" w:themeFillShade="F2"/>
      </w:pPr>
      <w:r w:rsidRPr="006C537C">
        <w:t>final_</w:t>
      </w:r>
      <w:r w:rsidR="000C33C0" w:rsidRPr="004F6513">
        <w:t>advertising</w:t>
      </w:r>
      <w:r w:rsidRPr="006C537C">
        <w:t xml:space="preserve">_rs %&gt;% </w:t>
      </w:r>
    </w:p>
    <w:p w14:paraId="12182DC1" w14:textId="77777777" w:rsidR="006C537C" w:rsidRPr="009F4695" w:rsidRDefault="006C537C" w:rsidP="006C537C">
      <w:pPr>
        <w:pStyle w:val="R"/>
        <w:shd w:val="clear" w:color="auto" w:fill="F2F2F2" w:themeFill="background1" w:themeFillShade="F2"/>
        <w:rPr>
          <w:rFonts w:ascii="Times New Roman" w:hAnsi="Times New Roman"/>
          <w:color w:val="auto"/>
          <w:sz w:val="22"/>
          <w:szCs w:val="22"/>
        </w:rPr>
      </w:pPr>
      <w:r w:rsidRPr="006C537C">
        <w:t xml:space="preserve">  collect_metrics()</w:t>
      </w:r>
    </w:p>
    <w:p w14:paraId="64AD3121" w14:textId="77777777" w:rsidR="00AE5061" w:rsidRPr="009F4695" w:rsidRDefault="00AE5061" w:rsidP="00AE5061">
      <w:pPr>
        <w:pStyle w:val="Aufzhlung2"/>
        <w:numPr>
          <w:ilvl w:val="0"/>
          <w:numId w:val="0"/>
        </w:numPr>
        <w:ind w:left="709" w:hanging="283"/>
        <w:rPr>
          <w:lang w:val="en-GB"/>
        </w:rPr>
      </w:pPr>
    </w:p>
    <w:p w14:paraId="65DA1D84" w14:textId="77777777" w:rsidR="005B19CC" w:rsidRDefault="005B19CC" w:rsidP="005B19CC">
      <w:pPr>
        <w:pStyle w:val="ROutput"/>
      </w:pPr>
      <w:r>
        <w:t># A tibble: 2 × 4</w:t>
      </w:r>
    </w:p>
    <w:p w14:paraId="7BAB4490" w14:textId="77777777" w:rsidR="005B19CC" w:rsidRDefault="005B19CC" w:rsidP="005B19CC">
      <w:pPr>
        <w:pStyle w:val="ROutput"/>
      </w:pPr>
      <w:r>
        <w:t xml:space="preserve">  .metric .estimator .estimate .config             </w:t>
      </w:r>
    </w:p>
    <w:p w14:paraId="747252ED" w14:textId="77777777" w:rsidR="005B19CC" w:rsidRDefault="005B19CC" w:rsidP="005B19CC">
      <w:pPr>
        <w:pStyle w:val="ROutput"/>
      </w:pPr>
      <w:r>
        <w:t xml:space="preserve">  &lt;chr&gt;   &lt;chr&gt;          &lt;dbl&gt; &lt;chr&gt;               </w:t>
      </w:r>
    </w:p>
    <w:p w14:paraId="60E44FCC" w14:textId="77777777" w:rsidR="005B19CC" w:rsidRDefault="005B19CC" w:rsidP="005B19CC">
      <w:pPr>
        <w:pStyle w:val="ROutput"/>
      </w:pPr>
      <w:r>
        <w:t>1 rmse    standard       1.75  Preprocessor1_Model1</w:t>
      </w:r>
    </w:p>
    <w:p w14:paraId="0C63AE9E" w14:textId="31D62F22" w:rsidR="00AF3FF8" w:rsidRDefault="005B19CC" w:rsidP="005B19CC">
      <w:pPr>
        <w:pStyle w:val="ROutput"/>
      </w:pPr>
      <w:r>
        <w:t>2 rsq     standard       0.875 Preprocessor1_Model1</w:t>
      </w:r>
    </w:p>
    <w:p w14:paraId="09ADD7F1" w14:textId="77777777" w:rsidR="00723288" w:rsidRPr="00AF3FF8" w:rsidRDefault="00723288" w:rsidP="00906D6B">
      <w:pPr>
        <w:pStyle w:val="Aufzhlung2"/>
        <w:numPr>
          <w:ilvl w:val="0"/>
          <w:numId w:val="0"/>
        </w:numPr>
        <w:ind w:left="709"/>
      </w:pPr>
    </w:p>
    <w:p w14:paraId="798426A9" w14:textId="0EA21B3C" w:rsidR="007B6B26" w:rsidRPr="00614CE8" w:rsidRDefault="007B6B26" w:rsidP="007B6B26">
      <w:pPr>
        <w:pStyle w:val="Textkrper"/>
        <w:rPr>
          <w:lang w:val="de-DE"/>
        </w:rPr>
      </w:pPr>
    </w:p>
    <w:p w14:paraId="32C5DFA1" w14:textId="54D80301" w:rsidR="00100156" w:rsidRDefault="00786590" w:rsidP="00100156">
      <w:pPr>
        <w:pStyle w:val="berschrift1"/>
        <w:pageBreakBefore/>
        <w:ind w:left="431" w:hanging="431"/>
      </w:pPr>
      <w:bookmarkStart w:id="23" w:name="_Toc165445706"/>
      <w:r>
        <w:lastRenderedPageBreak/>
        <w:t>Klassifikation</w:t>
      </w:r>
      <w:bookmarkEnd w:id="23"/>
    </w:p>
    <w:p w14:paraId="2CF69DF1" w14:textId="265A1D80" w:rsidR="00100156" w:rsidRDefault="00100156" w:rsidP="00100156">
      <w:pPr>
        <w:pStyle w:val="Textkrper"/>
        <w:rPr>
          <w:lang w:val="de-DE"/>
        </w:rPr>
      </w:pPr>
    </w:p>
    <w:p w14:paraId="41C5A57D" w14:textId="77777777" w:rsidR="00246D93" w:rsidRDefault="00246D93" w:rsidP="00100156">
      <w:pPr>
        <w:pStyle w:val="Aufzhlung"/>
      </w:pPr>
      <w:r>
        <w:t>Die bisherigen Themen wurden an hand der linearen Regression mit einem quantitativen Outcome durchgeführt. Dementsprechend waren die Performance-Metriken Rsquare und RMSE</w:t>
      </w:r>
    </w:p>
    <w:p w14:paraId="36DF5516" w14:textId="77777777" w:rsidR="005B19CC" w:rsidRPr="005B19CC" w:rsidRDefault="00246D93" w:rsidP="00100156">
      <w:pPr>
        <w:pStyle w:val="Aufzhlung"/>
      </w:pPr>
      <w:r>
        <w:t>Jetzt kommt eine Klassifikation—</w:t>
      </w:r>
      <w:r w:rsidR="00786590">
        <w:t xml:space="preserve">am Beispiel der </w:t>
      </w:r>
      <w:r w:rsidR="00786590" w:rsidRPr="00786590">
        <w:rPr>
          <w:b/>
        </w:rPr>
        <w:t>logistischen Regression</w:t>
      </w:r>
      <w:r w:rsidR="005B19CC">
        <w:rPr>
          <w:b/>
        </w:rPr>
        <w:t xml:space="preserve">. </w:t>
      </w:r>
    </w:p>
    <w:p w14:paraId="17724842" w14:textId="5E916964" w:rsidR="00786590" w:rsidRDefault="005B19CC" w:rsidP="00100156">
      <w:pPr>
        <w:pStyle w:val="Aufzhlung"/>
      </w:pPr>
      <w:r w:rsidRPr="005B19CC">
        <w:t>Genau</w:t>
      </w:r>
      <w:r>
        <w:t xml:space="preserve"> wie in den ersten Kapiteln wird das am Beispiel der Daten im entsprech</w:t>
      </w:r>
      <w:r w:rsidR="00323435">
        <w:t>e</w:t>
      </w:r>
      <w:r>
        <w:t>nden James et al. Kapitel illustriert (die default-Daten)</w:t>
      </w:r>
    </w:p>
    <w:p w14:paraId="7EAA95C8" w14:textId="77777777" w:rsidR="005B19CC" w:rsidRDefault="005B19CC" w:rsidP="00100156">
      <w:pPr>
        <w:pStyle w:val="Aufzhlung"/>
      </w:pPr>
      <w:r>
        <w:t xml:space="preserve">Nachdem wir mit dem Rsquare und RMSE zentrale Performance-Metriken für eine Regressions-Aufgabe kennengelernt haben, soll es in diesem Kapitel um die </w:t>
      </w:r>
      <w:r w:rsidR="00246D93">
        <w:t xml:space="preserve">Performence Metrik </w:t>
      </w:r>
      <w:r>
        <w:t xml:space="preserve">bei Klassifikatiosnaufgaben gehen. Hier </w:t>
      </w:r>
      <w:r w:rsidR="00246D93">
        <w:t xml:space="preserve">ist </w:t>
      </w:r>
      <w:r>
        <w:t xml:space="preserve">das </w:t>
      </w:r>
      <w:r w:rsidR="00246D93">
        <w:t xml:space="preserve">die </w:t>
      </w:r>
    </w:p>
    <w:p w14:paraId="61906018" w14:textId="27004988" w:rsidR="005B19CC" w:rsidRDefault="005B19CC" w:rsidP="005B19CC">
      <w:pPr>
        <w:pStyle w:val="Aufzhlung2"/>
      </w:pPr>
      <w:r>
        <w:rPr>
          <w:b/>
        </w:rPr>
        <w:t xml:space="preserve">Akkuratheit bzw. die </w:t>
      </w:r>
      <w:r w:rsidR="00246D93" w:rsidRPr="00246D93">
        <w:rPr>
          <w:b/>
        </w:rPr>
        <w:t>Anzahl der korrekt klassifizierten Fälle</w:t>
      </w:r>
      <w:r w:rsidR="00867EF4">
        <w:rPr>
          <w:b/>
        </w:rPr>
        <w:t xml:space="preserve"> </w:t>
      </w:r>
      <w:r>
        <w:t xml:space="preserve"> </w:t>
      </w:r>
    </w:p>
    <w:p w14:paraId="1B1C61E8" w14:textId="77777777" w:rsidR="005B19CC" w:rsidRPr="005B19CC" w:rsidRDefault="00867EF4" w:rsidP="005B19CC">
      <w:pPr>
        <w:pStyle w:val="Aufzhlung2"/>
      </w:pPr>
      <w:r w:rsidRPr="00867EF4">
        <w:t>die</w:t>
      </w:r>
      <w:r>
        <w:rPr>
          <w:b/>
        </w:rPr>
        <w:t xml:space="preserve"> ROC Kurve</w:t>
      </w:r>
      <w:r w:rsidR="00246D93">
        <w:rPr>
          <w:b/>
        </w:rPr>
        <w:t xml:space="preserve">. </w:t>
      </w:r>
    </w:p>
    <w:p w14:paraId="0604BA21" w14:textId="35540907" w:rsidR="00246D93" w:rsidRDefault="00867EF4" w:rsidP="005B19CC">
      <w:pPr>
        <w:pStyle w:val="Aufzhlung"/>
        <w:numPr>
          <w:ilvl w:val="0"/>
          <w:numId w:val="0"/>
        </w:numPr>
        <w:ind w:left="360"/>
      </w:pPr>
      <w:r w:rsidRPr="00867EF4">
        <w:t>Dies</w:t>
      </w:r>
      <w:r w:rsidR="005B19CC">
        <w:t>e</w:t>
      </w:r>
      <w:r w:rsidRPr="00867EF4">
        <w:t xml:space="preserve"> </w:t>
      </w:r>
      <w:r w:rsidR="005B19CC">
        <w:t>sind</w:t>
      </w:r>
      <w:r w:rsidRPr="00867EF4">
        <w:t xml:space="preserve"> in</w:t>
      </w:r>
      <w:r>
        <w:rPr>
          <w:b/>
        </w:rPr>
        <w:t xml:space="preserve"> </w:t>
      </w:r>
      <w:r w:rsidR="00246D93">
        <w:t xml:space="preserve">Punkt </w:t>
      </w:r>
      <w:r w:rsidR="00246D93">
        <w:fldChar w:fldCharType="begin"/>
      </w:r>
      <w:r w:rsidR="00246D93">
        <w:instrText xml:space="preserve"> REF _Ref113107922 \r \h </w:instrText>
      </w:r>
      <w:r w:rsidR="00246D93">
        <w:fldChar w:fldCharType="separate"/>
      </w:r>
      <w:r w:rsidR="0036733F">
        <w:t>4.7</w:t>
      </w:r>
      <w:r w:rsidR="00246D93">
        <w:fldChar w:fldCharType="end"/>
      </w:r>
      <w:r w:rsidR="00246D93">
        <w:t xml:space="preserve"> </w:t>
      </w:r>
      <w:r>
        <w:t xml:space="preserve">behandelt—bis dahin </w:t>
      </w:r>
      <w:r w:rsidR="00246D93">
        <w:t>ist alles eine weitere Wiederholung.</w:t>
      </w:r>
    </w:p>
    <w:p w14:paraId="1609B307" w14:textId="1F81C510" w:rsidR="00EC2493" w:rsidRDefault="00EC2493" w:rsidP="00EC2493">
      <w:pPr>
        <w:pStyle w:val="Aufzhlung"/>
      </w:pPr>
      <w:r>
        <w:t xml:space="preserve">Der ganze R-workflow kann man </w:t>
      </w:r>
      <w:hyperlink r:id="rId33" w:history="1">
        <w:r w:rsidRPr="00EC2493">
          <w:rPr>
            <w:rStyle w:val="Hyperlink"/>
          </w:rPr>
          <w:t>hier</w:t>
        </w:r>
      </w:hyperlink>
      <w:r>
        <w:t xml:space="preserve"> herunterladen (wobei nicht ganz: Der code öffnet sich im Browser—kann aber von dort in R kopiert werden)</w:t>
      </w:r>
    </w:p>
    <w:p w14:paraId="3CF4ABF5" w14:textId="307449BC" w:rsidR="00100156" w:rsidRDefault="00100156" w:rsidP="00100156">
      <w:pPr>
        <w:pStyle w:val="Textkrper"/>
        <w:ind w:left="360"/>
        <w:rPr>
          <w:lang w:val="de-DE"/>
        </w:rPr>
      </w:pPr>
    </w:p>
    <w:p w14:paraId="783D85AA" w14:textId="77777777" w:rsidR="00EC2493" w:rsidRDefault="00EC2493" w:rsidP="00100156">
      <w:pPr>
        <w:pStyle w:val="Textkrper"/>
        <w:ind w:left="360"/>
        <w:rPr>
          <w:lang w:val="de-DE"/>
        </w:rPr>
      </w:pPr>
    </w:p>
    <w:p w14:paraId="210598A3" w14:textId="147F0692" w:rsidR="005B19CC" w:rsidRPr="007717F6" w:rsidRDefault="005B19CC" w:rsidP="005B19CC">
      <w:pPr>
        <w:pStyle w:val="berschrift2"/>
      </w:pPr>
      <w:bookmarkStart w:id="24" w:name="_Toc165445707"/>
      <w:r>
        <w:t>Import der Daten</w:t>
      </w:r>
      <w:bookmarkEnd w:id="24"/>
    </w:p>
    <w:p w14:paraId="1C1A49D7" w14:textId="77777777" w:rsidR="005B19CC" w:rsidRPr="005B19CC" w:rsidRDefault="005B19CC" w:rsidP="005B19CC">
      <w:pPr>
        <w:pStyle w:val="Textkrper"/>
        <w:shd w:val="clear" w:color="auto" w:fill="F2F2F2" w:themeFill="background1" w:themeFillShade="F2"/>
        <w:rPr>
          <w:rFonts w:ascii="Courier New" w:hAnsi="Courier New"/>
          <w:color w:val="FF0000"/>
          <w:sz w:val="20"/>
          <w:szCs w:val="20"/>
        </w:rPr>
      </w:pPr>
      <w:r w:rsidRPr="005B19CC">
        <w:rPr>
          <w:rFonts w:ascii="Courier New" w:hAnsi="Courier New"/>
          <w:color w:val="FF0000"/>
          <w:sz w:val="20"/>
          <w:szCs w:val="20"/>
        </w:rPr>
        <w:t>library(ISLR)</w:t>
      </w:r>
    </w:p>
    <w:p w14:paraId="7FFC4063" w14:textId="1440352E" w:rsidR="00100156" w:rsidRDefault="005B19CC" w:rsidP="005B19CC">
      <w:pPr>
        <w:pStyle w:val="Textkrper"/>
        <w:shd w:val="clear" w:color="auto" w:fill="F2F2F2" w:themeFill="background1" w:themeFillShade="F2"/>
        <w:rPr>
          <w:rFonts w:ascii="Courier New" w:hAnsi="Courier New"/>
          <w:color w:val="FF0000"/>
          <w:sz w:val="20"/>
          <w:szCs w:val="20"/>
        </w:rPr>
      </w:pPr>
      <w:r w:rsidRPr="005B19CC">
        <w:rPr>
          <w:rFonts w:ascii="Courier New" w:hAnsi="Courier New"/>
          <w:color w:val="FF0000"/>
          <w:sz w:val="20"/>
          <w:szCs w:val="20"/>
        </w:rPr>
        <w:t>data("Default")</w:t>
      </w:r>
    </w:p>
    <w:p w14:paraId="7E44E0C0" w14:textId="3A4E7B84" w:rsidR="00110490" w:rsidRDefault="00110490" w:rsidP="00110490">
      <w:pPr>
        <w:pStyle w:val="R"/>
        <w:shd w:val="clear" w:color="auto" w:fill="F2F2F2" w:themeFill="background1" w:themeFillShade="F2"/>
        <w:ind w:hanging="360"/>
      </w:pPr>
      <w:r w:rsidRPr="00110490">
        <w:t>default &lt;- as_tibble(Default)</w:t>
      </w:r>
      <w:r>
        <w:t xml:space="preserve">  #Mit kleinem Anfangbuchstaben und als tibble</w:t>
      </w:r>
    </w:p>
    <w:p w14:paraId="6FE54D6B" w14:textId="77777777" w:rsidR="00110490" w:rsidRDefault="00110490" w:rsidP="00110490">
      <w:pPr>
        <w:pStyle w:val="R"/>
        <w:shd w:val="clear" w:color="auto" w:fill="F2F2F2" w:themeFill="background1" w:themeFillShade="F2"/>
        <w:ind w:hanging="360"/>
      </w:pPr>
    </w:p>
    <w:p w14:paraId="31C6B8EA" w14:textId="77777777" w:rsidR="00110490" w:rsidRDefault="00110490" w:rsidP="00110490">
      <w:pPr>
        <w:pStyle w:val="ROutput"/>
        <w:shd w:val="clear" w:color="auto" w:fill="F2F2F2" w:themeFill="background1" w:themeFillShade="F2"/>
        <w:ind w:left="0"/>
      </w:pPr>
      <w:r>
        <w:t># A tibble: 10,000 × 4</w:t>
      </w:r>
    </w:p>
    <w:p w14:paraId="2FB0B68F" w14:textId="77777777" w:rsidR="00110490" w:rsidRDefault="00110490" w:rsidP="00110490">
      <w:pPr>
        <w:pStyle w:val="ROutput"/>
        <w:shd w:val="clear" w:color="auto" w:fill="F2F2F2" w:themeFill="background1" w:themeFillShade="F2"/>
        <w:ind w:left="0"/>
      </w:pPr>
      <w:r>
        <w:t xml:space="preserve">   default student balance income</w:t>
      </w:r>
    </w:p>
    <w:p w14:paraId="295865B7" w14:textId="77777777" w:rsidR="00110490" w:rsidRDefault="00110490" w:rsidP="00110490">
      <w:pPr>
        <w:pStyle w:val="ROutput"/>
        <w:shd w:val="clear" w:color="auto" w:fill="F2F2F2" w:themeFill="background1" w:themeFillShade="F2"/>
        <w:ind w:left="0"/>
      </w:pPr>
      <w:r>
        <w:t xml:space="preserve">   &lt;fct&gt;   &lt;fct&gt;     &lt;dbl&gt;  &lt;dbl&gt;</w:t>
      </w:r>
    </w:p>
    <w:p w14:paraId="3F42E82F" w14:textId="77777777" w:rsidR="00110490" w:rsidRDefault="00110490" w:rsidP="00110490">
      <w:pPr>
        <w:pStyle w:val="ROutput"/>
        <w:shd w:val="clear" w:color="auto" w:fill="F2F2F2" w:themeFill="background1" w:themeFillShade="F2"/>
        <w:ind w:left="0"/>
      </w:pPr>
      <w:r>
        <w:t xml:space="preserve"> 1 No      No         730. 44362.</w:t>
      </w:r>
    </w:p>
    <w:p w14:paraId="04D23097" w14:textId="77777777" w:rsidR="00110490" w:rsidRDefault="00110490" w:rsidP="00110490">
      <w:pPr>
        <w:pStyle w:val="ROutput"/>
        <w:shd w:val="clear" w:color="auto" w:fill="F2F2F2" w:themeFill="background1" w:themeFillShade="F2"/>
        <w:ind w:left="0"/>
      </w:pPr>
      <w:r>
        <w:t xml:space="preserve"> 2 No      Yes        817. 12106.</w:t>
      </w:r>
    </w:p>
    <w:p w14:paraId="0E9EB859" w14:textId="77777777" w:rsidR="00110490" w:rsidRDefault="00110490" w:rsidP="00110490">
      <w:pPr>
        <w:pStyle w:val="ROutput"/>
        <w:shd w:val="clear" w:color="auto" w:fill="F2F2F2" w:themeFill="background1" w:themeFillShade="F2"/>
        <w:ind w:left="0"/>
      </w:pPr>
      <w:r>
        <w:t xml:space="preserve"> 3 No      No        1074. 31767.</w:t>
      </w:r>
    </w:p>
    <w:p w14:paraId="7A12D73D" w14:textId="77777777" w:rsidR="00110490" w:rsidRDefault="00110490" w:rsidP="00110490">
      <w:pPr>
        <w:pStyle w:val="ROutput"/>
        <w:shd w:val="clear" w:color="auto" w:fill="F2F2F2" w:themeFill="background1" w:themeFillShade="F2"/>
        <w:ind w:left="0"/>
      </w:pPr>
      <w:r>
        <w:t xml:space="preserve"> 4 No      No         529. 35704.</w:t>
      </w:r>
    </w:p>
    <w:p w14:paraId="3FD8461B" w14:textId="77777777" w:rsidR="00110490" w:rsidRDefault="00110490" w:rsidP="00110490">
      <w:pPr>
        <w:pStyle w:val="ROutput"/>
        <w:shd w:val="clear" w:color="auto" w:fill="F2F2F2" w:themeFill="background1" w:themeFillShade="F2"/>
        <w:ind w:left="0"/>
      </w:pPr>
      <w:r>
        <w:t xml:space="preserve"> 5 No      No         786. 38463.</w:t>
      </w:r>
    </w:p>
    <w:p w14:paraId="670658E4" w14:textId="77777777" w:rsidR="00110490" w:rsidRDefault="00110490" w:rsidP="00110490">
      <w:pPr>
        <w:pStyle w:val="ROutput"/>
        <w:shd w:val="clear" w:color="auto" w:fill="F2F2F2" w:themeFill="background1" w:themeFillShade="F2"/>
        <w:ind w:left="0"/>
      </w:pPr>
      <w:r>
        <w:t xml:space="preserve"> 6 No      Yes        920.  7492.</w:t>
      </w:r>
    </w:p>
    <w:p w14:paraId="798D0FEC" w14:textId="77777777" w:rsidR="00110490" w:rsidRDefault="00110490" w:rsidP="00110490">
      <w:pPr>
        <w:pStyle w:val="ROutput"/>
        <w:shd w:val="clear" w:color="auto" w:fill="F2F2F2" w:themeFill="background1" w:themeFillShade="F2"/>
        <w:ind w:left="0"/>
      </w:pPr>
      <w:r>
        <w:t xml:space="preserve"> 7 No      No         826. 24905.</w:t>
      </w:r>
    </w:p>
    <w:p w14:paraId="33A8BC8F" w14:textId="77777777" w:rsidR="00110490" w:rsidRDefault="00110490" w:rsidP="00110490">
      <w:pPr>
        <w:pStyle w:val="ROutput"/>
        <w:shd w:val="clear" w:color="auto" w:fill="F2F2F2" w:themeFill="background1" w:themeFillShade="F2"/>
        <w:ind w:left="0"/>
      </w:pPr>
      <w:r>
        <w:t xml:space="preserve"> 8 No      Yes        809. 17600.</w:t>
      </w:r>
    </w:p>
    <w:p w14:paraId="6B567C1C" w14:textId="77777777" w:rsidR="00110490" w:rsidRDefault="00110490" w:rsidP="00110490">
      <w:pPr>
        <w:pStyle w:val="ROutput"/>
        <w:shd w:val="clear" w:color="auto" w:fill="F2F2F2" w:themeFill="background1" w:themeFillShade="F2"/>
        <w:ind w:left="0"/>
      </w:pPr>
      <w:r>
        <w:t xml:space="preserve"> 9 No      No        1161. 37469.</w:t>
      </w:r>
    </w:p>
    <w:p w14:paraId="35AC8464" w14:textId="6FE426EB" w:rsidR="00110490" w:rsidRPr="00100156" w:rsidRDefault="00110490" w:rsidP="00110490">
      <w:pPr>
        <w:pStyle w:val="ROutput"/>
        <w:shd w:val="clear" w:color="auto" w:fill="F2F2F2" w:themeFill="background1" w:themeFillShade="F2"/>
        <w:ind w:left="0"/>
      </w:pPr>
      <w:r>
        <w:t>10 No      No           0  29275.</w:t>
      </w:r>
    </w:p>
    <w:p w14:paraId="5DCC1F1F" w14:textId="1B2A3EEA" w:rsidR="007B6B26" w:rsidRDefault="007B6B26" w:rsidP="007B6B26">
      <w:pPr>
        <w:pStyle w:val="Textkrper"/>
      </w:pPr>
    </w:p>
    <w:p w14:paraId="40467E67" w14:textId="77777777" w:rsidR="005B19CC" w:rsidRDefault="005B19CC" w:rsidP="007B6B26">
      <w:pPr>
        <w:pStyle w:val="Textkrper"/>
      </w:pPr>
    </w:p>
    <w:p w14:paraId="7AD2E0AB" w14:textId="4D12E754" w:rsidR="007B6B26" w:rsidRDefault="007B6B26" w:rsidP="007B6B26">
      <w:pPr>
        <w:pStyle w:val="berschrift2"/>
      </w:pPr>
      <w:bookmarkStart w:id="25" w:name="_Toc165445708"/>
      <w:r>
        <w:t>Split the data</w:t>
      </w:r>
      <w:bookmarkEnd w:id="25"/>
    </w:p>
    <w:p w14:paraId="55045318" w14:textId="662085AD" w:rsidR="00110490" w:rsidRDefault="00110490" w:rsidP="00110490">
      <w:pPr>
        <w:pStyle w:val="R"/>
        <w:shd w:val="clear" w:color="auto" w:fill="F2F2F2" w:themeFill="background1" w:themeFillShade="F2"/>
      </w:pPr>
      <w:r>
        <w:t>set.seed(123)</w:t>
      </w:r>
    </w:p>
    <w:p w14:paraId="21F49A02" w14:textId="1D7B93DD" w:rsidR="00110490" w:rsidRDefault="00110490" w:rsidP="00110490">
      <w:pPr>
        <w:pStyle w:val="R"/>
        <w:shd w:val="clear" w:color="auto" w:fill="F2F2F2" w:themeFill="background1" w:themeFillShade="F2"/>
      </w:pPr>
      <w:r>
        <w:t>default_split &lt;- initial_split(default, strata = default)</w:t>
      </w:r>
    </w:p>
    <w:p w14:paraId="3FC513D8" w14:textId="77777777" w:rsidR="00110490" w:rsidRDefault="00110490" w:rsidP="00110490">
      <w:pPr>
        <w:pStyle w:val="R"/>
        <w:shd w:val="clear" w:color="auto" w:fill="F2F2F2" w:themeFill="background1" w:themeFillShade="F2"/>
      </w:pPr>
      <w:r>
        <w:t>default_train &lt;- training(default_split)</w:t>
      </w:r>
    </w:p>
    <w:p w14:paraId="06972C80" w14:textId="77777777" w:rsidR="00110490" w:rsidRDefault="00110490" w:rsidP="00110490">
      <w:pPr>
        <w:pStyle w:val="R"/>
        <w:shd w:val="clear" w:color="auto" w:fill="F2F2F2" w:themeFill="background1" w:themeFillShade="F2"/>
      </w:pPr>
      <w:r>
        <w:t>default_test &lt;- testing(default_split)</w:t>
      </w:r>
    </w:p>
    <w:p w14:paraId="7092D49B" w14:textId="77777777" w:rsidR="00110490" w:rsidRDefault="00110490" w:rsidP="00110490">
      <w:pPr>
        <w:pStyle w:val="R"/>
        <w:shd w:val="clear" w:color="auto" w:fill="F2F2F2" w:themeFill="background1" w:themeFillShade="F2"/>
      </w:pPr>
    </w:p>
    <w:p w14:paraId="417CBC10" w14:textId="72BDEE8F" w:rsidR="007B6B26" w:rsidRPr="007717F6" w:rsidRDefault="00110490" w:rsidP="00110490">
      <w:pPr>
        <w:pStyle w:val="R"/>
        <w:shd w:val="clear" w:color="auto" w:fill="F2F2F2" w:themeFill="background1" w:themeFillShade="F2"/>
      </w:pPr>
      <w:r>
        <w:t>default_cv &lt;- vfold_cv(default_train)</w:t>
      </w:r>
    </w:p>
    <w:p w14:paraId="69477B17" w14:textId="77777777" w:rsidR="007B6B26" w:rsidRDefault="007B6B26" w:rsidP="007B6B26">
      <w:pPr>
        <w:pStyle w:val="Textkrper"/>
      </w:pPr>
    </w:p>
    <w:p w14:paraId="2B12836D" w14:textId="40E41C0F" w:rsidR="007B6B26" w:rsidRDefault="00110490" w:rsidP="00110490">
      <w:pPr>
        <w:pStyle w:val="Aufzhlung"/>
      </w:pPr>
      <w:r>
        <w:t>Diesmal als Demonstration das strata-Argument, damit die AV im Trainings und Test Set gleich verteilt ist (wegen des sehr großen Ns nicht wirklich notwendig)</w:t>
      </w:r>
    </w:p>
    <w:p w14:paraId="0A1554E0" w14:textId="14BA2244" w:rsidR="00110490" w:rsidRPr="007717F6" w:rsidRDefault="00110490" w:rsidP="00110490">
      <w:pPr>
        <w:pStyle w:val="Aufzhlung"/>
      </w:pPr>
      <w:r>
        <w:t>Die default-Einstellung der volfd_cv()-Funktion führt zu 10 folds</w:t>
      </w:r>
    </w:p>
    <w:p w14:paraId="3D490624" w14:textId="50A4956F" w:rsidR="007B6B26" w:rsidRPr="007717F6" w:rsidRDefault="007B6B26" w:rsidP="000B39D1">
      <w:pPr>
        <w:pStyle w:val="ROutput"/>
      </w:pPr>
    </w:p>
    <w:p w14:paraId="55059F43" w14:textId="566E9D19" w:rsidR="007B6B26" w:rsidRDefault="007B6B26" w:rsidP="000B39D1">
      <w:pPr>
        <w:pStyle w:val="ROutput"/>
      </w:pPr>
    </w:p>
    <w:p w14:paraId="6C8DBC4B" w14:textId="3915EAD1" w:rsidR="00C17292" w:rsidRDefault="00C17292" w:rsidP="00C17292">
      <w:pPr>
        <w:pStyle w:val="berschrift2"/>
      </w:pPr>
      <w:bookmarkStart w:id="26" w:name="_Toc165445709"/>
      <w:r>
        <w:t>Create the recipe</w:t>
      </w:r>
      <w:bookmarkEnd w:id="26"/>
    </w:p>
    <w:p w14:paraId="18DE2B98" w14:textId="334B4A62" w:rsidR="00C17292" w:rsidRDefault="00C17292" w:rsidP="00C17292">
      <w:pPr>
        <w:pStyle w:val="Aufzhlung"/>
      </w:pPr>
      <w:r>
        <w:t>Hier ist jetzt die Besonderheit, dass wir numerische Prädiktoren (balance und income) und kategoriale (student) haben. Daher werden zwei in solchen Fällen routinemäßig verwendeten steps angewandt:</w:t>
      </w:r>
    </w:p>
    <w:p w14:paraId="6A7159E8" w14:textId="77777777" w:rsidR="00C17292" w:rsidRPr="00C17292" w:rsidRDefault="00C17292" w:rsidP="00C17292">
      <w:pPr>
        <w:pStyle w:val="Aufzhlung"/>
        <w:numPr>
          <w:ilvl w:val="0"/>
          <w:numId w:val="0"/>
        </w:numPr>
        <w:ind w:left="360"/>
      </w:pPr>
    </w:p>
    <w:p w14:paraId="078CC243" w14:textId="22ECC5E0" w:rsidR="00C17292" w:rsidRPr="00C17292" w:rsidRDefault="00C17292" w:rsidP="00C17292">
      <w:pPr>
        <w:pStyle w:val="R"/>
        <w:shd w:val="clear" w:color="auto" w:fill="F2F2F2" w:themeFill="background1" w:themeFillShade="F2"/>
      </w:pPr>
      <w:r w:rsidRPr="00C17292">
        <w:t>default_rec &lt;- recipe(default ~ ., data</w:t>
      </w:r>
      <w:r>
        <w:t xml:space="preserve"> </w:t>
      </w:r>
      <w:r w:rsidRPr="00C17292">
        <w:t>=</w:t>
      </w:r>
      <w:r>
        <w:t xml:space="preserve"> </w:t>
      </w:r>
      <w:r w:rsidRPr="00C17292">
        <w:t xml:space="preserve">default_train) %&gt;% </w:t>
      </w:r>
    </w:p>
    <w:p w14:paraId="3E054B72" w14:textId="77777777" w:rsidR="00C17292" w:rsidRPr="00C17292" w:rsidRDefault="00C17292" w:rsidP="00C17292">
      <w:pPr>
        <w:pStyle w:val="R"/>
        <w:shd w:val="clear" w:color="auto" w:fill="F2F2F2" w:themeFill="background1" w:themeFillShade="F2"/>
      </w:pPr>
      <w:r w:rsidRPr="00C17292">
        <w:t xml:space="preserve">  step_normalize(all_numeric_predictors()) %&gt;% </w:t>
      </w:r>
    </w:p>
    <w:p w14:paraId="6C2C3CB6" w14:textId="77777777" w:rsidR="00C17292" w:rsidRPr="00C17292" w:rsidRDefault="00C17292" w:rsidP="00C17292">
      <w:pPr>
        <w:pStyle w:val="R"/>
        <w:shd w:val="clear" w:color="auto" w:fill="F2F2F2" w:themeFill="background1" w:themeFillShade="F2"/>
      </w:pPr>
      <w:r w:rsidRPr="00C17292">
        <w:t xml:space="preserve">  step_dummy(all_nominal_predictors())</w:t>
      </w:r>
    </w:p>
    <w:p w14:paraId="78220C52" w14:textId="13E22CE1" w:rsidR="00C17292" w:rsidRDefault="00C17292" w:rsidP="00C17292">
      <w:pPr>
        <w:pStyle w:val="R"/>
      </w:pPr>
    </w:p>
    <w:p w14:paraId="66E07E24" w14:textId="7F00828D" w:rsidR="00C17292" w:rsidRDefault="00C17292" w:rsidP="00323435">
      <w:pPr>
        <w:pStyle w:val="Aufzhlung"/>
        <w:numPr>
          <w:ilvl w:val="0"/>
          <w:numId w:val="0"/>
        </w:numPr>
        <w:ind w:left="360"/>
      </w:pPr>
      <w:r>
        <w:t xml:space="preserve">Wichtig ist hierbei dass—wenn man wirkliche dummies möchte (also 0/1 kodierte Variablen)—dass step_dummy nach der Standardisierung durch step_normalize kommt, ansonsten wird über die 0en und 1en hinweg standardisiert und man bekommt negative und positive Abweichungen vom (unsinnigen) Mittelwert. </w:t>
      </w:r>
    </w:p>
    <w:p w14:paraId="7842A0DD" w14:textId="2C5AD4B5" w:rsidR="00C17292" w:rsidRDefault="00C17292" w:rsidP="00C17292">
      <w:pPr>
        <w:pStyle w:val="Textkrper"/>
      </w:pPr>
    </w:p>
    <w:p w14:paraId="339EFA39" w14:textId="4473A8BC" w:rsidR="00C17292" w:rsidRDefault="00C17292" w:rsidP="00C17292">
      <w:pPr>
        <w:pStyle w:val="Textkrper"/>
      </w:pPr>
      <w:r>
        <w:t>Wie immer sinnvoll: Ein check des presprocessings:</w:t>
      </w:r>
    </w:p>
    <w:p w14:paraId="1287F33A" w14:textId="77777777" w:rsidR="00C17292" w:rsidRPr="00C17292" w:rsidRDefault="00C17292" w:rsidP="00C17292">
      <w:pPr>
        <w:pStyle w:val="R"/>
      </w:pPr>
    </w:p>
    <w:p w14:paraId="1F4B41F4" w14:textId="77777777" w:rsidR="00C17292" w:rsidRPr="00C17292" w:rsidRDefault="00C17292" w:rsidP="00C17292">
      <w:pPr>
        <w:pStyle w:val="R"/>
        <w:shd w:val="clear" w:color="auto" w:fill="F2F2F2" w:themeFill="background1" w:themeFillShade="F2"/>
      </w:pPr>
      <w:r w:rsidRPr="00C17292">
        <w:t xml:space="preserve">default_rec %&gt;% </w:t>
      </w:r>
    </w:p>
    <w:p w14:paraId="252DE0BE" w14:textId="77777777" w:rsidR="00C17292" w:rsidRPr="00C17292" w:rsidRDefault="00C17292" w:rsidP="00C17292">
      <w:pPr>
        <w:pStyle w:val="R"/>
        <w:shd w:val="clear" w:color="auto" w:fill="F2F2F2" w:themeFill="background1" w:themeFillShade="F2"/>
      </w:pPr>
      <w:r w:rsidRPr="00C17292">
        <w:t xml:space="preserve">  prep() %&gt;% </w:t>
      </w:r>
    </w:p>
    <w:p w14:paraId="10D14369" w14:textId="14593978" w:rsidR="00C17292" w:rsidRDefault="00C17292" w:rsidP="00C17292">
      <w:pPr>
        <w:pStyle w:val="R"/>
        <w:shd w:val="clear" w:color="auto" w:fill="F2F2F2" w:themeFill="background1" w:themeFillShade="F2"/>
      </w:pPr>
      <w:r w:rsidRPr="00C17292">
        <w:t xml:space="preserve">  juice()</w:t>
      </w:r>
    </w:p>
    <w:p w14:paraId="3DFE7754" w14:textId="77777777" w:rsidR="00C17292" w:rsidRPr="00C17292" w:rsidRDefault="00C17292" w:rsidP="00C17292">
      <w:pPr>
        <w:pStyle w:val="Textkrper"/>
        <w:shd w:val="clear" w:color="auto" w:fill="F2F2F2" w:themeFill="background1" w:themeFillShade="F2"/>
        <w:ind w:left="360"/>
        <w:rPr>
          <w:lang w:val="de-DE"/>
        </w:rPr>
      </w:pPr>
    </w:p>
    <w:p w14:paraId="0B107F78" w14:textId="77777777" w:rsidR="00C17292" w:rsidRDefault="00C17292" w:rsidP="00C17292">
      <w:pPr>
        <w:pStyle w:val="ROutput"/>
        <w:shd w:val="clear" w:color="auto" w:fill="F2F2F2" w:themeFill="background1" w:themeFillShade="F2"/>
      </w:pPr>
      <w:r>
        <w:t>A tibble: 7,500 × 4</w:t>
      </w:r>
    </w:p>
    <w:p w14:paraId="12F6C5B6" w14:textId="77777777" w:rsidR="00C17292" w:rsidRDefault="00C17292" w:rsidP="00C17292">
      <w:pPr>
        <w:pStyle w:val="ROutput"/>
        <w:shd w:val="clear" w:color="auto" w:fill="F2F2F2" w:themeFill="background1" w:themeFillShade="F2"/>
      </w:pPr>
      <w:r>
        <w:t xml:space="preserve">    balance income default student_Yes</w:t>
      </w:r>
    </w:p>
    <w:p w14:paraId="200B838D" w14:textId="77777777" w:rsidR="00C17292" w:rsidRDefault="00C17292" w:rsidP="00C17292">
      <w:pPr>
        <w:pStyle w:val="ROutput"/>
        <w:shd w:val="clear" w:color="auto" w:fill="F2F2F2" w:themeFill="background1" w:themeFillShade="F2"/>
      </w:pPr>
      <w:r>
        <w:t xml:space="preserve">      &lt;dbl&gt;  &lt;dbl&gt; &lt;fct&gt;         &lt;int&gt;</w:t>
      </w:r>
    </w:p>
    <w:p w14:paraId="74C2870B" w14:textId="77777777" w:rsidR="00C17292" w:rsidRDefault="00C17292" w:rsidP="00C17292">
      <w:pPr>
        <w:pStyle w:val="ROutput"/>
        <w:shd w:val="clear" w:color="auto" w:fill="F2F2F2" w:themeFill="background1" w:themeFillShade="F2"/>
      </w:pPr>
      <w:r>
        <w:t xml:space="preserve"> 1 -0.627    0.153 No                0</w:t>
      </w:r>
    </w:p>
    <w:p w14:paraId="65C3B47E" w14:textId="77777777" w:rsidR="00C17292" w:rsidRDefault="00C17292" w:rsidP="00C17292">
      <w:pPr>
        <w:pStyle w:val="ROutput"/>
        <w:shd w:val="clear" w:color="auto" w:fill="F2F2F2" w:themeFill="background1" w:themeFillShade="F2"/>
      </w:pPr>
      <w:r>
        <w:t xml:space="preserve"> 2 -0.0923   0.360 No                0</w:t>
      </w:r>
    </w:p>
    <w:p w14:paraId="1FF03D96" w14:textId="77777777" w:rsidR="00C17292" w:rsidRDefault="00C17292" w:rsidP="00C17292">
      <w:pPr>
        <w:pStyle w:val="ROutput"/>
        <w:shd w:val="clear" w:color="auto" w:fill="F2F2F2" w:themeFill="background1" w:themeFillShade="F2"/>
      </w:pPr>
      <w:r>
        <w:t xml:space="preserve"> 3 -0.00916 -0.657 No                0</w:t>
      </w:r>
    </w:p>
    <w:p w14:paraId="5E7767FA" w14:textId="77777777" w:rsidR="00C17292" w:rsidRDefault="00C17292" w:rsidP="00C17292">
      <w:pPr>
        <w:pStyle w:val="ROutput"/>
        <w:shd w:val="clear" w:color="auto" w:fill="F2F2F2" w:themeFill="background1" w:themeFillShade="F2"/>
      </w:pPr>
      <w:r>
        <w:t xml:space="preserve"> 4 -0.0443  -1.21  No                1</w:t>
      </w:r>
    </w:p>
    <w:p w14:paraId="25DCBC69" w14:textId="77777777" w:rsidR="00C17292" w:rsidRDefault="00C17292" w:rsidP="00C17292">
      <w:pPr>
        <w:pStyle w:val="ROutput"/>
        <w:shd w:val="clear" w:color="auto" w:fill="F2F2F2" w:themeFill="background1" w:themeFillShade="F2"/>
      </w:pPr>
      <w:r>
        <w:t xml:space="preserve"> 5  0.691    0.286 No                0</w:t>
      </w:r>
    </w:p>
    <w:p w14:paraId="2034D2C6" w14:textId="77777777" w:rsidR="00C17292" w:rsidRDefault="00C17292" w:rsidP="00C17292">
      <w:pPr>
        <w:pStyle w:val="ROutput"/>
        <w:shd w:val="clear" w:color="auto" w:fill="F2F2F2" w:themeFill="background1" w:themeFillShade="F2"/>
      </w:pPr>
      <w:r>
        <w:t xml:space="preserve"> 6 -1.73    -0.329 No                0</w:t>
      </w:r>
    </w:p>
    <w:p w14:paraId="2586CC79" w14:textId="77777777" w:rsidR="00C17292" w:rsidRDefault="00C17292" w:rsidP="00C17292">
      <w:pPr>
        <w:pStyle w:val="ROutput"/>
        <w:shd w:val="clear" w:color="auto" w:fill="F2F2F2" w:themeFill="background1" w:themeFillShade="F2"/>
      </w:pPr>
      <w:r>
        <w:t xml:space="preserve"> 7 -1.73    -0.885 No                1</w:t>
      </w:r>
    </w:p>
    <w:p w14:paraId="3F5F0FEE" w14:textId="77777777" w:rsidR="00C17292" w:rsidRDefault="00C17292" w:rsidP="00C17292">
      <w:pPr>
        <w:pStyle w:val="ROutput"/>
        <w:shd w:val="clear" w:color="auto" w:fill="F2F2F2" w:themeFill="background1" w:themeFillShade="F2"/>
      </w:pPr>
      <w:r>
        <w:t xml:space="preserve"> 8 -1.24    -0.406 No                0</w:t>
      </w:r>
    </w:p>
    <w:p w14:paraId="3CF2EC5C" w14:textId="77777777" w:rsidR="00C17292" w:rsidRDefault="00C17292" w:rsidP="00C17292">
      <w:pPr>
        <w:pStyle w:val="ROutput"/>
        <w:shd w:val="clear" w:color="auto" w:fill="F2F2F2" w:themeFill="background1" w:themeFillShade="F2"/>
      </w:pPr>
      <w:r>
        <w:t xml:space="preserve"> 9 -0.465    0.850 No                0</w:t>
      </w:r>
    </w:p>
    <w:p w14:paraId="529D7D66" w14:textId="5E063B92" w:rsidR="00C17292" w:rsidRDefault="00C17292" w:rsidP="00C17292">
      <w:pPr>
        <w:pStyle w:val="ROutput"/>
        <w:shd w:val="clear" w:color="auto" w:fill="F2F2F2" w:themeFill="background1" w:themeFillShade="F2"/>
      </w:pPr>
      <w:r>
        <w:t>10  0.590   -0.739 No                0</w:t>
      </w:r>
    </w:p>
    <w:p w14:paraId="302832CC" w14:textId="4DF04293" w:rsidR="00C17292" w:rsidRDefault="00C17292" w:rsidP="00C17292">
      <w:pPr>
        <w:pStyle w:val="ROutput"/>
      </w:pPr>
    </w:p>
    <w:p w14:paraId="1536F060" w14:textId="77777777" w:rsidR="00C17292" w:rsidRPr="007717F6" w:rsidRDefault="00C17292" w:rsidP="00C17292">
      <w:pPr>
        <w:pStyle w:val="ROutput"/>
      </w:pPr>
    </w:p>
    <w:p w14:paraId="4491733A" w14:textId="7D3B7BF8" w:rsidR="007B6B26" w:rsidRDefault="007B6B26" w:rsidP="007B6B26">
      <w:pPr>
        <w:pStyle w:val="berschrift2"/>
      </w:pPr>
      <w:bookmarkStart w:id="27" w:name="_Ref65332737"/>
      <w:bookmarkStart w:id="28" w:name="_Toc165445710"/>
      <w:r>
        <w:t>Specify the model</w:t>
      </w:r>
      <w:bookmarkEnd w:id="27"/>
      <w:bookmarkEnd w:id="28"/>
    </w:p>
    <w:p w14:paraId="3FBB1F35" w14:textId="2E771082" w:rsidR="007B6B26" w:rsidRPr="00F65C61" w:rsidRDefault="003A0579" w:rsidP="004031A8">
      <w:pPr>
        <w:pStyle w:val="R"/>
        <w:shd w:val="clear" w:color="auto" w:fill="F2F2F2" w:themeFill="background1" w:themeFillShade="F2"/>
      </w:pPr>
      <w:r>
        <w:t>logreg</w:t>
      </w:r>
      <w:r w:rsidR="007B6B26" w:rsidRPr="00F65C61">
        <w:t xml:space="preserve">_spec &lt;- logistic_reg() %&gt;% </w:t>
      </w:r>
    </w:p>
    <w:p w14:paraId="08A90807" w14:textId="77777777" w:rsidR="007B6B26" w:rsidRPr="00F65C61" w:rsidRDefault="007B6B26" w:rsidP="004031A8">
      <w:pPr>
        <w:pStyle w:val="R"/>
        <w:shd w:val="clear" w:color="auto" w:fill="F2F2F2" w:themeFill="background1" w:themeFillShade="F2"/>
      </w:pPr>
      <w:r w:rsidRPr="00F65C61">
        <w:t xml:space="preserve">  set_engine("glm")</w:t>
      </w:r>
    </w:p>
    <w:p w14:paraId="57A5AADD" w14:textId="77777777" w:rsidR="007B6B26" w:rsidRPr="00F65C61" w:rsidRDefault="007B6B26" w:rsidP="000B39D1">
      <w:pPr>
        <w:pStyle w:val="R"/>
      </w:pPr>
    </w:p>
    <w:p w14:paraId="4C2C75CD" w14:textId="77777777" w:rsidR="007B6B26" w:rsidRPr="00F65C61" w:rsidRDefault="007B6B26" w:rsidP="007B6B26">
      <w:pPr>
        <w:pStyle w:val="Textkrper"/>
        <w:rPr>
          <w:lang w:val="de-DE"/>
        </w:rPr>
      </w:pPr>
    </w:p>
    <w:p w14:paraId="60B01C14" w14:textId="77777777" w:rsidR="007B6B26" w:rsidRPr="00F65C61" w:rsidRDefault="007B6B26" w:rsidP="007B6B26">
      <w:pPr>
        <w:pStyle w:val="Textkrper"/>
        <w:rPr>
          <w:lang w:val="de-DE"/>
        </w:rPr>
      </w:pPr>
    </w:p>
    <w:p w14:paraId="5F32069A" w14:textId="613A7C4E" w:rsidR="007B6B26" w:rsidRDefault="00246D93" w:rsidP="007B6B26">
      <w:pPr>
        <w:pStyle w:val="berschrift2"/>
      </w:pPr>
      <w:bookmarkStart w:id="29" w:name="_Toc165445711"/>
      <w:r>
        <w:t>Add to workflow</w:t>
      </w:r>
      <w:bookmarkEnd w:id="29"/>
    </w:p>
    <w:p w14:paraId="4B8ABB5F" w14:textId="77777777" w:rsidR="000C33C0" w:rsidRDefault="000C33C0" w:rsidP="000C33C0">
      <w:pPr>
        <w:pStyle w:val="R"/>
        <w:shd w:val="clear" w:color="auto" w:fill="F2F2F2" w:themeFill="background1" w:themeFillShade="F2"/>
      </w:pPr>
      <w:r>
        <w:t xml:space="preserve">default_wf &lt;- workflow() %&gt;% </w:t>
      </w:r>
    </w:p>
    <w:p w14:paraId="24431430" w14:textId="77777777" w:rsidR="000C33C0" w:rsidRDefault="000C33C0" w:rsidP="000C33C0">
      <w:pPr>
        <w:pStyle w:val="R"/>
        <w:shd w:val="clear" w:color="auto" w:fill="F2F2F2" w:themeFill="background1" w:themeFillShade="F2"/>
      </w:pPr>
      <w:r>
        <w:t xml:space="preserve">  add_recipe(default_rec) %&gt;% </w:t>
      </w:r>
    </w:p>
    <w:p w14:paraId="28B95953" w14:textId="3C6A45C3" w:rsidR="00246D93" w:rsidRPr="007717F6" w:rsidRDefault="000C33C0" w:rsidP="000C33C0">
      <w:pPr>
        <w:pStyle w:val="R"/>
        <w:shd w:val="clear" w:color="auto" w:fill="F2F2F2" w:themeFill="background1" w:themeFillShade="F2"/>
      </w:pPr>
      <w:r>
        <w:t xml:space="preserve">  add_model(logreg_spec)</w:t>
      </w:r>
      <w:r w:rsidR="00246D93" w:rsidRPr="007717F6">
        <w:t xml:space="preserve"> </w:t>
      </w:r>
    </w:p>
    <w:p w14:paraId="35C1BD22" w14:textId="50EF4A10" w:rsidR="007B6B26" w:rsidRDefault="007B6B26" w:rsidP="007B6B26">
      <w:pPr>
        <w:pStyle w:val="Textkrper"/>
      </w:pPr>
    </w:p>
    <w:p w14:paraId="6896B8C0" w14:textId="2216C7BF" w:rsidR="008A5410" w:rsidRDefault="008A5410" w:rsidP="007B6B26">
      <w:pPr>
        <w:pStyle w:val="Textkrper"/>
      </w:pPr>
    </w:p>
    <w:p w14:paraId="5EF9AC3F" w14:textId="7C66A067" w:rsidR="004D276E" w:rsidRDefault="004D276E" w:rsidP="007B6B26">
      <w:pPr>
        <w:pStyle w:val="Textkrper"/>
      </w:pPr>
    </w:p>
    <w:p w14:paraId="08248B21" w14:textId="338BF435" w:rsidR="004D276E" w:rsidRDefault="004D276E" w:rsidP="007B6B26">
      <w:pPr>
        <w:pStyle w:val="Textkrper"/>
      </w:pPr>
    </w:p>
    <w:p w14:paraId="1B2459BE" w14:textId="22FA76E5" w:rsidR="004D276E" w:rsidRDefault="004D276E" w:rsidP="007B6B26">
      <w:pPr>
        <w:pStyle w:val="Textkrper"/>
      </w:pPr>
    </w:p>
    <w:p w14:paraId="7DAFF9AB" w14:textId="77777777" w:rsidR="004D276E" w:rsidRDefault="004D276E" w:rsidP="007B6B26">
      <w:pPr>
        <w:pStyle w:val="Textkrper"/>
      </w:pPr>
    </w:p>
    <w:p w14:paraId="580F3C4B" w14:textId="48B1823D" w:rsidR="007B6B26" w:rsidRDefault="00246D93" w:rsidP="00246D93">
      <w:pPr>
        <w:pStyle w:val="berschrift2"/>
      </w:pPr>
      <w:bookmarkStart w:id="30" w:name="_Toc165445712"/>
      <w:r>
        <w:lastRenderedPageBreak/>
        <w:t>Fit the Data</w:t>
      </w:r>
      <w:bookmarkEnd w:id="30"/>
    </w:p>
    <w:p w14:paraId="72E799B7" w14:textId="77777777" w:rsidR="004D276E" w:rsidRDefault="003D0838" w:rsidP="003D0838">
      <w:pPr>
        <w:pStyle w:val="R"/>
        <w:shd w:val="clear" w:color="auto" w:fill="F2F2F2" w:themeFill="background1" w:themeFillShade="F2"/>
      </w:pPr>
      <w:r>
        <w:t>default_rs &lt;- fit_resamples(</w:t>
      </w:r>
    </w:p>
    <w:p w14:paraId="34AC3CF6" w14:textId="77777777" w:rsidR="004D276E" w:rsidRDefault="004D276E" w:rsidP="003D0838">
      <w:pPr>
        <w:pStyle w:val="R"/>
        <w:shd w:val="clear" w:color="auto" w:fill="F2F2F2" w:themeFill="background1" w:themeFillShade="F2"/>
      </w:pPr>
      <w:r>
        <w:t xml:space="preserve">                 default_wf, </w:t>
      </w:r>
    </w:p>
    <w:p w14:paraId="3226F776" w14:textId="2C66145B" w:rsidR="003D0838" w:rsidRDefault="004D276E" w:rsidP="003D0838">
      <w:pPr>
        <w:pStyle w:val="R"/>
        <w:shd w:val="clear" w:color="auto" w:fill="F2F2F2" w:themeFill="background1" w:themeFillShade="F2"/>
      </w:pPr>
      <w:r>
        <w:t xml:space="preserve">                </w:t>
      </w:r>
      <w:r w:rsidR="003D0838">
        <w:t>default_cv,</w:t>
      </w:r>
    </w:p>
    <w:p w14:paraId="2CF83849" w14:textId="1BF02BA8" w:rsidR="007B6B26" w:rsidRPr="007717F6" w:rsidRDefault="003D0838" w:rsidP="003D0838">
      <w:pPr>
        <w:pStyle w:val="R"/>
        <w:shd w:val="clear" w:color="auto" w:fill="F2F2F2" w:themeFill="background1" w:themeFillShade="F2"/>
      </w:pPr>
      <w:r>
        <w:t xml:space="preserve">                control = control_resamples(save_pred = TRUE, verbose=TRUE))</w:t>
      </w:r>
    </w:p>
    <w:p w14:paraId="2419C82F" w14:textId="77B694FD" w:rsidR="007B6B26" w:rsidRPr="00614CE8" w:rsidRDefault="007B6B26" w:rsidP="007B6B26">
      <w:pPr>
        <w:pStyle w:val="Textkrper"/>
      </w:pPr>
    </w:p>
    <w:p w14:paraId="343D5CB9" w14:textId="77777777" w:rsidR="00A17C7D" w:rsidRDefault="00A17C7D" w:rsidP="000B39D1">
      <w:pPr>
        <w:pStyle w:val="Aufzhlung"/>
        <w:numPr>
          <w:ilvl w:val="0"/>
          <w:numId w:val="0"/>
        </w:numPr>
        <w:ind w:left="360"/>
      </w:pPr>
    </w:p>
    <w:p w14:paraId="0C217EE8" w14:textId="77777777" w:rsidR="007B6B26" w:rsidRPr="00614CE8" w:rsidRDefault="007B6B26" w:rsidP="007B6B26">
      <w:pPr>
        <w:pStyle w:val="Textkrper"/>
        <w:rPr>
          <w:lang w:val="de-DE"/>
        </w:rPr>
      </w:pPr>
    </w:p>
    <w:p w14:paraId="7C0E36DC" w14:textId="65791C4B" w:rsidR="007B6B26" w:rsidRPr="00614CE8" w:rsidRDefault="00246D93" w:rsidP="00C55242">
      <w:pPr>
        <w:pStyle w:val="berschrift2"/>
        <w:rPr>
          <w:lang w:val="en-GB"/>
        </w:rPr>
      </w:pPr>
      <w:bookmarkStart w:id="31" w:name="_Ref113107922"/>
      <w:bookmarkStart w:id="32" w:name="_Toc165445713"/>
      <w:r w:rsidRPr="00614CE8">
        <w:rPr>
          <w:lang w:val="en-GB"/>
        </w:rPr>
        <w:t xml:space="preserve">NEU: </w:t>
      </w:r>
      <w:r w:rsidR="007B6B26" w:rsidRPr="00614CE8">
        <w:rPr>
          <w:lang w:val="en-GB"/>
        </w:rPr>
        <w:t>Evalu</w:t>
      </w:r>
      <w:r w:rsidR="00E763F2">
        <w:rPr>
          <w:lang w:val="en-GB"/>
        </w:rPr>
        <w:t>ieren der Klassifikationsgüte</w:t>
      </w:r>
      <w:bookmarkEnd w:id="31"/>
      <w:bookmarkEnd w:id="32"/>
    </w:p>
    <w:p w14:paraId="4BB8BCE2" w14:textId="7424D96C" w:rsidR="00246D93" w:rsidRDefault="00246D93" w:rsidP="000B39D1">
      <w:pPr>
        <w:pStyle w:val="Aufzhlung"/>
      </w:pPr>
      <w:r>
        <w:t>Im Fall der linearen Regression wurden mittels collect_metrics der RMSE und R-Quadrat ausgegeben. Wendet man die Funktion auf ein Model mit dem Modus „classif</w:t>
      </w:r>
      <w:r w:rsidR="000F4AFF">
        <w:t>i</w:t>
      </w:r>
      <w:r>
        <w:t>cation“, werden automatisch</w:t>
      </w:r>
    </w:p>
    <w:p w14:paraId="549CCD3E" w14:textId="08AE2C01" w:rsidR="00246D93" w:rsidRDefault="00246D93" w:rsidP="00906D6B">
      <w:pPr>
        <w:pStyle w:val="Aufzhlung2"/>
      </w:pPr>
      <w:r>
        <w:t>Der Accuracy-Wert (Prozent der korrekt klassifizierten Fälle)</w:t>
      </w:r>
    </w:p>
    <w:p w14:paraId="1CDADFE2" w14:textId="50E1E912" w:rsidR="00246D93" w:rsidRDefault="00246D93" w:rsidP="00906D6B">
      <w:pPr>
        <w:pStyle w:val="Aufzhlung2"/>
      </w:pPr>
      <w:r>
        <w:t>Und der ROC (receiver-Operator-Characteristic ausge</w:t>
      </w:r>
      <w:r w:rsidR="004D276E">
        <w:t>b</w:t>
      </w:r>
      <w:r>
        <w:t xml:space="preserve">en. </w:t>
      </w:r>
    </w:p>
    <w:p w14:paraId="73D0DAA0" w14:textId="77777777" w:rsidR="00246D93" w:rsidRDefault="00246D93" w:rsidP="000B39D1">
      <w:pPr>
        <w:pStyle w:val="R"/>
      </w:pPr>
    </w:p>
    <w:p w14:paraId="70C97A36" w14:textId="77777777" w:rsidR="004D276E" w:rsidRDefault="003D0838" w:rsidP="003D0838">
      <w:pPr>
        <w:pStyle w:val="R"/>
        <w:shd w:val="clear" w:color="auto" w:fill="F2F2F2" w:themeFill="background1" w:themeFillShade="F2"/>
      </w:pPr>
      <w:r w:rsidRPr="003D0838">
        <w:t xml:space="preserve">default_rs %&gt;% </w:t>
      </w:r>
    </w:p>
    <w:p w14:paraId="3232ED7A" w14:textId="6B25EDF9" w:rsidR="007B6B26" w:rsidRPr="007717F6" w:rsidRDefault="004D276E" w:rsidP="003D0838">
      <w:pPr>
        <w:pStyle w:val="R"/>
        <w:shd w:val="clear" w:color="auto" w:fill="F2F2F2" w:themeFill="background1" w:themeFillShade="F2"/>
      </w:pPr>
      <w:r>
        <w:t xml:space="preserve">    </w:t>
      </w:r>
      <w:r w:rsidR="003D0838" w:rsidRPr="003D0838">
        <w:t>collect_metrics()</w:t>
      </w:r>
    </w:p>
    <w:p w14:paraId="441B577B" w14:textId="191E1476" w:rsidR="00C55242" w:rsidRPr="007717F6" w:rsidRDefault="00C55242" w:rsidP="003D0838">
      <w:pPr>
        <w:pStyle w:val="R"/>
        <w:shd w:val="clear" w:color="auto" w:fill="F2F2F2" w:themeFill="background1" w:themeFillShade="F2"/>
      </w:pPr>
    </w:p>
    <w:p w14:paraId="748D2367" w14:textId="77777777" w:rsidR="003D0838" w:rsidRPr="003D0838" w:rsidRDefault="003D0838" w:rsidP="003D0838">
      <w:pPr>
        <w:pStyle w:val="ROutput"/>
        <w:shd w:val="clear" w:color="auto" w:fill="F2F2F2" w:themeFill="background1" w:themeFillShade="F2"/>
      </w:pPr>
      <w:r w:rsidRPr="003D0838">
        <w:t>A tibble: 2 × 6</w:t>
      </w:r>
    </w:p>
    <w:p w14:paraId="65942EC9" w14:textId="77777777" w:rsidR="003D0838" w:rsidRPr="003D0838" w:rsidRDefault="003D0838" w:rsidP="003D0838">
      <w:pPr>
        <w:pStyle w:val="ROutput"/>
        <w:shd w:val="clear" w:color="auto" w:fill="F2F2F2" w:themeFill="background1" w:themeFillShade="F2"/>
      </w:pPr>
      <w:r w:rsidRPr="003D0838">
        <w:t xml:space="preserve">  .metric  .estimator  mean     n std_err .config             </w:t>
      </w:r>
    </w:p>
    <w:p w14:paraId="00D3C557" w14:textId="77777777" w:rsidR="003D0838" w:rsidRPr="003D0838" w:rsidRDefault="003D0838" w:rsidP="003D0838">
      <w:pPr>
        <w:pStyle w:val="ROutput"/>
        <w:shd w:val="clear" w:color="auto" w:fill="F2F2F2" w:themeFill="background1" w:themeFillShade="F2"/>
      </w:pPr>
      <w:r w:rsidRPr="003D0838">
        <w:t xml:space="preserve">  &lt;chr&gt;    &lt;chr&gt;      &lt;dbl&gt; &lt;int&gt;   &lt;dbl&gt; &lt;chr&gt;               </w:t>
      </w:r>
    </w:p>
    <w:p w14:paraId="574658CB" w14:textId="77777777" w:rsidR="003D0838" w:rsidRPr="003D0838" w:rsidRDefault="003D0838" w:rsidP="003D0838">
      <w:pPr>
        <w:pStyle w:val="ROutput"/>
        <w:shd w:val="clear" w:color="auto" w:fill="F2F2F2" w:themeFill="background1" w:themeFillShade="F2"/>
      </w:pPr>
      <w:r w:rsidRPr="003D0838">
        <w:t>1 accuracy binary     0.974    10 0.00220 Preprocessor1_Model1</w:t>
      </w:r>
    </w:p>
    <w:p w14:paraId="065705E6" w14:textId="77777777" w:rsidR="003D0838" w:rsidRPr="003D0838" w:rsidRDefault="003D0838" w:rsidP="003D0838">
      <w:pPr>
        <w:pStyle w:val="ROutput"/>
        <w:shd w:val="clear" w:color="auto" w:fill="F2F2F2" w:themeFill="background1" w:themeFillShade="F2"/>
        <w:rPr>
          <w:rFonts w:ascii="Times New Roman" w:hAnsi="Times New Roman" w:cs="Times New Roman"/>
          <w:color w:val="auto"/>
          <w:sz w:val="22"/>
          <w:szCs w:val="22"/>
          <w:lang w:val="de-DE"/>
        </w:rPr>
      </w:pPr>
      <w:r w:rsidRPr="003D0838">
        <w:t xml:space="preserve">2 roc_auc  binary     0.953    10 0.00438 Preprocessor1_Model1 </w:t>
      </w:r>
    </w:p>
    <w:p w14:paraId="0023A4BF" w14:textId="0E3B54BC" w:rsidR="00C774D8" w:rsidRDefault="00C774D8" w:rsidP="003D0838">
      <w:pPr>
        <w:pStyle w:val="Aufzhlung"/>
      </w:pPr>
      <w:r>
        <w:t>Besonders der accuacy-Wert täuscht hier schnell—v.a. dann, wenn das target ungleich verteilt war (was hier der Fall ist, da es von den 10,000 Fällen nur 333 Personen gab, die ihre Kreditkarte überzogen haben</w:t>
      </w:r>
      <w:r w:rsidR="004D276E">
        <w:t>)</w:t>
      </w:r>
      <w:r>
        <w:t>.</w:t>
      </w:r>
    </w:p>
    <w:p w14:paraId="51FCF2D3" w14:textId="0E698F39" w:rsidR="00C55242" w:rsidRDefault="00246D93" w:rsidP="003D0838">
      <w:pPr>
        <w:pStyle w:val="Aufzhlung"/>
      </w:pPr>
      <w:r>
        <w:t xml:space="preserve">In der Regel will man </w:t>
      </w:r>
      <w:r w:rsidR="00C774D8">
        <w:t xml:space="preserve">daher </w:t>
      </w:r>
      <w:r>
        <w:t xml:space="preserve">eine sog. </w:t>
      </w:r>
      <w:r w:rsidRPr="003D0838">
        <w:rPr>
          <w:b/>
        </w:rPr>
        <w:t>Confusion  matrix</w:t>
      </w:r>
      <w:r>
        <w:t xml:space="preserve"> erstellen um zu analysieren ob man eher false positives oder false negatives erzeugt hat</w:t>
      </w:r>
      <w:r w:rsidR="00C774D8">
        <w:t>. Ein weiteres Evaluationsmaß ist die ROC-Kurve</w:t>
      </w:r>
    </w:p>
    <w:p w14:paraId="02A84245" w14:textId="3154A1D5" w:rsidR="00C774D8" w:rsidRDefault="00C774D8" w:rsidP="003D0838">
      <w:pPr>
        <w:pStyle w:val="Aufzhlung"/>
      </w:pPr>
      <w:r>
        <w:t>Beide bassieren auf den predicted classes</w:t>
      </w:r>
    </w:p>
    <w:p w14:paraId="20CA1C54" w14:textId="067F3059" w:rsidR="002F4E88" w:rsidRDefault="002F4E88" w:rsidP="002F4E88">
      <w:pPr>
        <w:pStyle w:val="Aufzhlung"/>
        <w:numPr>
          <w:ilvl w:val="0"/>
          <w:numId w:val="0"/>
        </w:numPr>
        <w:ind w:left="360"/>
      </w:pPr>
    </w:p>
    <w:p w14:paraId="3967D7DF" w14:textId="77777777" w:rsidR="00A46768" w:rsidRPr="007717F6" w:rsidRDefault="00A46768" w:rsidP="00906D6B">
      <w:pPr>
        <w:pStyle w:val="Aufzhlung2"/>
        <w:numPr>
          <w:ilvl w:val="0"/>
          <w:numId w:val="0"/>
        </w:numPr>
        <w:ind w:left="709"/>
      </w:pPr>
    </w:p>
    <w:p w14:paraId="0DABF47B" w14:textId="7AC75050" w:rsidR="00CD489C" w:rsidRPr="00614CE8" w:rsidRDefault="00C774D8" w:rsidP="00C774D8">
      <w:pPr>
        <w:pStyle w:val="berschrift3"/>
        <w:rPr>
          <w:lang w:val="en-GB"/>
        </w:rPr>
      </w:pPr>
      <w:r>
        <w:rPr>
          <w:lang w:val="en-GB"/>
        </w:rPr>
        <w:t>Extraktion der Klassifikationen</w:t>
      </w:r>
    </w:p>
    <w:p w14:paraId="728FA147" w14:textId="5466A2A9" w:rsidR="00D26E97" w:rsidRDefault="00C774D8" w:rsidP="00D26E97">
      <w:pPr>
        <w:pStyle w:val="Aufzhlung"/>
      </w:pPr>
      <w:r>
        <w:t>Sowohl die Confusion Matrix als auch d</w:t>
      </w:r>
      <w:r w:rsidR="00CD489C">
        <w:t xml:space="preserve">ie ROC-Curve basiert auf einem tibble, in dem die predicted </w:t>
      </w:r>
      <w:r>
        <w:t xml:space="preserve">classes </w:t>
      </w:r>
      <w:r w:rsidR="00CD489C">
        <w:t xml:space="preserve">mit den tatsächlichen integriert wurden. </w:t>
      </w:r>
      <w:r w:rsidR="003D0838">
        <w:t xml:space="preserve">Wie das geht, wurde in Kapitel </w:t>
      </w:r>
      <w:r w:rsidR="003D0838" w:rsidRPr="004D276E">
        <w:rPr>
          <w:u w:val="single"/>
        </w:rPr>
        <w:fldChar w:fldCharType="begin"/>
      </w:r>
      <w:r w:rsidR="003D0838" w:rsidRPr="004D276E">
        <w:rPr>
          <w:u w:val="single"/>
        </w:rPr>
        <w:instrText xml:space="preserve"> REF _Ref123135240 \r \h </w:instrText>
      </w:r>
      <w:r w:rsidR="004D276E">
        <w:rPr>
          <w:u w:val="single"/>
        </w:rPr>
        <w:instrText xml:space="preserve"> \* MERGEFORMAT </w:instrText>
      </w:r>
      <w:r w:rsidR="003D0838" w:rsidRPr="004D276E">
        <w:rPr>
          <w:u w:val="single"/>
        </w:rPr>
      </w:r>
      <w:r w:rsidR="003D0838" w:rsidRPr="004D276E">
        <w:rPr>
          <w:u w:val="single"/>
        </w:rPr>
        <w:fldChar w:fldCharType="separate"/>
      </w:r>
      <w:r w:rsidR="0036733F" w:rsidRPr="004D276E">
        <w:rPr>
          <w:u w:val="single"/>
        </w:rPr>
        <w:t>2.4.3.2</w:t>
      </w:r>
      <w:r w:rsidR="003D0838" w:rsidRPr="004D276E">
        <w:rPr>
          <w:u w:val="single"/>
        </w:rPr>
        <w:fldChar w:fldCharType="end"/>
      </w:r>
      <w:r w:rsidR="003D0838">
        <w:t xml:space="preserve"> gezeigt—</w:t>
      </w:r>
      <w:r w:rsidR="00880113">
        <w:t xml:space="preserve">nämlich </w:t>
      </w:r>
      <w:r w:rsidR="003D0838">
        <w:t>über die Extraktion der predictions, die  in jedem der folds auf Basis des Trainings des Modells im Analysis Set für die Daten im Assessment Set gebildet wurden:</w:t>
      </w:r>
    </w:p>
    <w:p w14:paraId="1E4D17FE" w14:textId="77777777" w:rsidR="003D0838" w:rsidRDefault="003D0838" w:rsidP="003D0838">
      <w:pPr>
        <w:pStyle w:val="Aufzhlung"/>
        <w:numPr>
          <w:ilvl w:val="0"/>
          <w:numId w:val="0"/>
        </w:numPr>
        <w:ind w:left="360"/>
      </w:pPr>
    </w:p>
    <w:p w14:paraId="51E7D729" w14:textId="0AD1CFB5" w:rsidR="007B6B26" w:rsidRDefault="003D0838" w:rsidP="00C774D8">
      <w:pPr>
        <w:pStyle w:val="R"/>
        <w:shd w:val="clear" w:color="auto" w:fill="F2F2F2" w:themeFill="background1" w:themeFillShade="F2"/>
      </w:pPr>
      <w:r>
        <w:t>default</w:t>
      </w:r>
      <w:r w:rsidR="00C85029">
        <w:t>_r</w:t>
      </w:r>
      <w:r w:rsidR="007B6B26">
        <w:t xml:space="preserve">s %&gt;% </w:t>
      </w:r>
    </w:p>
    <w:p w14:paraId="463616BD" w14:textId="77777777" w:rsidR="007B6B26" w:rsidRDefault="007B6B26" w:rsidP="00C774D8">
      <w:pPr>
        <w:pStyle w:val="R"/>
        <w:shd w:val="clear" w:color="auto" w:fill="F2F2F2" w:themeFill="background1" w:themeFillShade="F2"/>
      </w:pPr>
      <w:r>
        <w:t xml:space="preserve">  collect_predictions()</w:t>
      </w:r>
    </w:p>
    <w:p w14:paraId="75F83DEF" w14:textId="77777777" w:rsidR="00D73416" w:rsidRDefault="00D73416" w:rsidP="00C774D8">
      <w:pPr>
        <w:pStyle w:val="Textkrper"/>
        <w:shd w:val="clear" w:color="auto" w:fill="F2F2F2" w:themeFill="background1" w:themeFillShade="F2"/>
        <w:ind w:left="360"/>
        <w:rPr>
          <w:rFonts w:ascii="Courier New" w:hAnsi="Courier New" w:cs="Courier New"/>
          <w:color w:val="000074"/>
          <w:sz w:val="20"/>
          <w:szCs w:val="20"/>
          <w:lang w:val="en-US"/>
        </w:rPr>
      </w:pPr>
    </w:p>
    <w:p w14:paraId="2A2A5D91" w14:textId="77777777" w:rsidR="003D0838" w:rsidRPr="003D0838" w:rsidRDefault="003D0838" w:rsidP="00C774D8">
      <w:pPr>
        <w:pStyle w:val="Textkrper"/>
        <w:shd w:val="clear" w:color="auto" w:fill="F2F2F2" w:themeFill="background1" w:themeFillShade="F2"/>
        <w:ind w:left="360"/>
        <w:rPr>
          <w:rFonts w:ascii="Courier New" w:hAnsi="Courier New" w:cs="Courier New"/>
          <w:color w:val="000074"/>
          <w:sz w:val="20"/>
          <w:szCs w:val="20"/>
          <w:lang w:val="en-US"/>
        </w:rPr>
      </w:pPr>
      <w:r w:rsidRPr="003D0838">
        <w:rPr>
          <w:rFonts w:ascii="Courier New" w:hAnsi="Courier New" w:cs="Courier New"/>
          <w:color w:val="000074"/>
          <w:sz w:val="20"/>
          <w:szCs w:val="20"/>
          <w:lang w:val="en-US"/>
        </w:rPr>
        <w:t># A tibble: 7,500 × 7</w:t>
      </w:r>
    </w:p>
    <w:p w14:paraId="36545ECA" w14:textId="77777777" w:rsidR="003D0838" w:rsidRPr="003D0838" w:rsidRDefault="003D0838" w:rsidP="00C774D8">
      <w:pPr>
        <w:pStyle w:val="Textkrper"/>
        <w:shd w:val="clear" w:color="auto" w:fill="F2F2F2" w:themeFill="background1" w:themeFillShade="F2"/>
        <w:ind w:left="360"/>
        <w:rPr>
          <w:rFonts w:ascii="Courier New" w:hAnsi="Courier New" w:cs="Courier New"/>
          <w:color w:val="000074"/>
          <w:sz w:val="20"/>
          <w:szCs w:val="20"/>
          <w:lang w:val="en-US"/>
        </w:rPr>
      </w:pPr>
      <w:r w:rsidRPr="003D0838">
        <w:rPr>
          <w:rFonts w:ascii="Courier New" w:hAnsi="Courier New" w:cs="Courier New"/>
          <w:color w:val="000074"/>
          <w:sz w:val="20"/>
          <w:szCs w:val="20"/>
          <w:lang w:val="en-US"/>
        </w:rPr>
        <w:t xml:space="preserve">   id     .pred_No .pred_Yes  .row .pred_class default .config             </w:t>
      </w:r>
    </w:p>
    <w:p w14:paraId="5DC5406D" w14:textId="77777777" w:rsidR="003D0838" w:rsidRPr="003D0838" w:rsidRDefault="003D0838" w:rsidP="00C774D8">
      <w:pPr>
        <w:pStyle w:val="Textkrper"/>
        <w:shd w:val="clear" w:color="auto" w:fill="F2F2F2" w:themeFill="background1" w:themeFillShade="F2"/>
        <w:ind w:left="360"/>
        <w:rPr>
          <w:rFonts w:ascii="Courier New" w:hAnsi="Courier New" w:cs="Courier New"/>
          <w:color w:val="000074"/>
          <w:sz w:val="20"/>
          <w:szCs w:val="20"/>
          <w:lang w:val="en-US"/>
        </w:rPr>
      </w:pPr>
      <w:r w:rsidRPr="003D0838">
        <w:rPr>
          <w:rFonts w:ascii="Courier New" w:hAnsi="Courier New" w:cs="Courier New"/>
          <w:color w:val="000074"/>
          <w:sz w:val="20"/>
          <w:szCs w:val="20"/>
          <w:lang w:val="en-US"/>
        </w:rPr>
        <w:t xml:space="preserve">   &lt;chr&gt;     &lt;dbl&gt;     &lt;dbl&gt; &lt;int&gt; &lt;fct&gt;       &lt;fct&gt;   &lt;chr&gt;               </w:t>
      </w:r>
    </w:p>
    <w:p w14:paraId="734575A7" w14:textId="77777777" w:rsidR="003D0838" w:rsidRPr="003D0838" w:rsidRDefault="003D0838" w:rsidP="00C774D8">
      <w:pPr>
        <w:pStyle w:val="Textkrper"/>
        <w:shd w:val="clear" w:color="auto" w:fill="F2F2F2" w:themeFill="background1" w:themeFillShade="F2"/>
        <w:ind w:left="360"/>
        <w:rPr>
          <w:rFonts w:ascii="Courier New" w:hAnsi="Courier New" w:cs="Courier New"/>
          <w:color w:val="000074"/>
          <w:sz w:val="20"/>
          <w:szCs w:val="20"/>
          <w:lang w:val="en-US"/>
        </w:rPr>
      </w:pPr>
      <w:r w:rsidRPr="003D0838">
        <w:rPr>
          <w:rFonts w:ascii="Courier New" w:hAnsi="Courier New" w:cs="Courier New"/>
          <w:color w:val="000074"/>
          <w:sz w:val="20"/>
          <w:szCs w:val="20"/>
          <w:lang w:val="en-US"/>
        </w:rPr>
        <w:t xml:space="preserve"> 1 Fold01    0.998 0.00203       6 No          No      Preprocessor1_Model1</w:t>
      </w:r>
    </w:p>
    <w:p w14:paraId="4ABF82A0" w14:textId="77777777" w:rsidR="003D0838" w:rsidRPr="003D0838" w:rsidRDefault="003D0838" w:rsidP="00C774D8">
      <w:pPr>
        <w:pStyle w:val="Textkrper"/>
        <w:shd w:val="clear" w:color="auto" w:fill="F2F2F2" w:themeFill="background1" w:themeFillShade="F2"/>
        <w:ind w:left="360"/>
        <w:rPr>
          <w:rFonts w:ascii="Courier New" w:hAnsi="Courier New" w:cs="Courier New"/>
          <w:color w:val="000074"/>
          <w:sz w:val="20"/>
          <w:szCs w:val="20"/>
          <w:lang w:val="en-US"/>
        </w:rPr>
      </w:pPr>
      <w:r w:rsidRPr="003D0838">
        <w:rPr>
          <w:rFonts w:ascii="Courier New" w:hAnsi="Courier New" w:cs="Courier New"/>
          <w:color w:val="000074"/>
          <w:sz w:val="20"/>
          <w:szCs w:val="20"/>
          <w:lang w:val="en-US"/>
        </w:rPr>
        <w:t xml:space="preserve"> 2 Fold01    1.00  0.0000194    16 No          No      Preprocessor1_Model1</w:t>
      </w:r>
    </w:p>
    <w:p w14:paraId="300310D0" w14:textId="77777777" w:rsidR="003D0838" w:rsidRPr="003D0838" w:rsidRDefault="003D0838" w:rsidP="00C774D8">
      <w:pPr>
        <w:pStyle w:val="Textkrper"/>
        <w:shd w:val="clear" w:color="auto" w:fill="F2F2F2" w:themeFill="background1" w:themeFillShade="F2"/>
        <w:ind w:left="360"/>
        <w:rPr>
          <w:rFonts w:ascii="Courier New" w:hAnsi="Courier New" w:cs="Courier New"/>
          <w:color w:val="000074"/>
          <w:sz w:val="20"/>
          <w:szCs w:val="20"/>
          <w:lang w:val="en-US"/>
        </w:rPr>
      </w:pPr>
      <w:r w:rsidRPr="003D0838">
        <w:rPr>
          <w:rFonts w:ascii="Courier New" w:hAnsi="Courier New" w:cs="Courier New"/>
          <w:color w:val="000074"/>
          <w:sz w:val="20"/>
          <w:szCs w:val="20"/>
          <w:lang w:val="en-US"/>
        </w:rPr>
        <w:t xml:space="preserve"> 3 Fold01    1.00  0.000205     17 No          No      Preprocessor1_Model1</w:t>
      </w:r>
    </w:p>
    <w:p w14:paraId="00A8C97E" w14:textId="77777777" w:rsidR="003D0838" w:rsidRPr="003D0838" w:rsidRDefault="003D0838" w:rsidP="00C774D8">
      <w:pPr>
        <w:pStyle w:val="Textkrper"/>
        <w:shd w:val="clear" w:color="auto" w:fill="F2F2F2" w:themeFill="background1" w:themeFillShade="F2"/>
        <w:ind w:left="360"/>
        <w:rPr>
          <w:rFonts w:ascii="Courier New" w:hAnsi="Courier New" w:cs="Courier New"/>
          <w:color w:val="000074"/>
          <w:sz w:val="20"/>
          <w:szCs w:val="20"/>
          <w:lang w:val="en-US"/>
        </w:rPr>
      </w:pPr>
      <w:r w:rsidRPr="003D0838">
        <w:rPr>
          <w:rFonts w:ascii="Courier New" w:hAnsi="Courier New" w:cs="Courier New"/>
          <w:color w:val="000074"/>
          <w:sz w:val="20"/>
          <w:szCs w:val="20"/>
          <w:lang w:val="en-US"/>
        </w:rPr>
        <w:t xml:space="preserve"> 4 Fold01    1.00  0.0000727    19 No          No      Preprocessor1_Model1</w:t>
      </w:r>
    </w:p>
    <w:p w14:paraId="664696A7" w14:textId="77777777" w:rsidR="003D0838" w:rsidRPr="003D0838" w:rsidRDefault="003D0838" w:rsidP="00C774D8">
      <w:pPr>
        <w:pStyle w:val="Textkrper"/>
        <w:shd w:val="clear" w:color="auto" w:fill="F2F2F2" w:themeFill="background1" w:themeFillShade="F2"/>
        <w:ind w:left="360"/>
        <w:rPr>
          <w:rFonts w:ascii="Courier New" w:hAnsi="Courier New" w:cs="Courier New"/>
          <w:color w:val="000074"/>
          <w:sz w:val="20"/>
          <w:szCs w:val="20"/>
          <w:lang w:val="en-US"/>
        </w:rPr>
      </w:pPr>
      <w:r w:rsidRPr="003D0838">
        <w:rPr>
          <w:rFonts w:ascii="Courier New" w:hAnsi="Courier New" w:cs="Courier New"/>
          <w:color w:val="000074"/>
          <w:sz w:val="20"/>
          <w:szCs w:val="20"/>
          <w:lang w:val="en-US"/>
        </w:rPr>
        <w:t xml:space="preserve"> 5 Fold01    0.998 0.00241      22 No          No      Preprocessor1_Model1</w:t>
      </w:r>
    </w:p>
    <w:p w14:paraId="3D0E6122" w14:textId="77777777" w:rsidR="003D0838" w:rsidRPr="003D0838" w:rsidRDefault="003D0838" w:rsidP="00C774D8">
      <w:pPr>
        <w:pStyle w:val="Textkrper"/>
        <w:shd w:val="clear" w:color="auto" w:fill="F2F2F2" w:themeFill="background1" w:themeFillShade="F2"/>
        <w:ind w:left="360"/>
        <w:rPr>
          <w:rFonts w:ascii="Courier New" w:hAnsi="Courier New" w:cs="Courier New"/>
          <w:color w:val="000074"/>
          <w:sz w:val="20"/>
          <w:szCs w:val="20"/>
          <w:lang w:val="en-US"/>
        </w:rPr>
      </w:pPr>
      <w:r w:rsidRPr="003D0838">
        <w:rPr>
          <w:rFonts w:ascii="Courier New" w:hAnsi="Courier New" w:cs="Courier New"/>
          <w:color w:val="000074"/>
          <w:sz w:val="20"/>
          <w:szCs w:val="20"/>
          <w:lang w:val="en-US"/>
        </w:rPr>
        <w:t xml:space="preserve"> 6 Fold01    0.998 0.00178      39 No          No      Preprocessor1_Model1</w:t>
      </w:r>
    </w:p>
    <w:p w14:paraId="6BB119D5" w14:textId="77777777" w:rsidR="003D0838" w:rsidRPr="003D0838" w:rsidRDefault="003D0838" w:rsidP="00C774D8">
      <w:pPr>
        <w:pStyle w:val="Textkrper"/>
        <w:shd w:val="clear" w:color="auto" w:fill="F2F2F2" w:themeFill="background1" w:themeFillShade="F2"/>
        <w:ind w:left="360"/>
        <w:rPr>
          <w:rFonts w:ascii="Courier New" w:hAnsi="Courier New" w:cs="Courier New"/>
          <w:color w:val="000074"/>
          <w:sz w:val="20"/>
          <w:szCs w:val="20"/>
          <w:lang w:val="en-US"/>
        </w:rPr>
      </w:pPr>
      <w:r w:rsidRPr="003D0838">
        <w:rPr>
          <w:rFonts w:ascii="Courier New" w:hAnsi="Courier New" w:cs="Courier New"/>
          <w:color w:val="000074"/>
          <w:sz w:val="20"/>
          <w:szCs w:val="20"/>
          <w:lang w:val="en-US"/>
        </w:rPr>
        <w:t xml:space="preserve"> 7 Fold01    1.00  0.000345     71 No          No      Preprocessor1_Model1</w:t>
      </w:r>
    </w:p>
    <w:p w14:paraId="04390156" w14:textId="77777777" w:rsidR="003D0838" w:rsidRPr="003D0838" w:rsidRDefault="003D0838" w:rsidP="00C774D8">
      <w:pPr>
        <w:pStyle w:val="Textkrper"/>
        <w:shd w:val="clear" w:color="auto" w:fill="F2F2F2" w:themeFill="background1" w:themeFillShade="F2"/>
        <w:ind w:left="360"/>
        <w:rPr>
          <w:rFonts w:ascii="Courier New" w:hAnsi="Courier New" w:cs="Courier New"/>
          <w:color w:val="000074"/>
          <w:sz w:val="20"/>
          <w:szCs w:val="20"/>
          <w:lang w:val="en-US"/>
        </w:rPr>
      </w:pPr>
      <w:r w:rsidRPr="003D0838">
        <w:rPr>
          <w:rFonts w:ascii="Courier New" w:hAnsi="Courier New" w:cs="Courier New"/>
          <w:color w:val="000074"/>
          <w:sz w:val="20"/>
          <w:szCs w:val="20"/>
          <w:lang w:val="en-US"/>
        </w:rPr>
        <w:lastRenderedPageBreak/>
        <w:t xml:space="preserve"> 8 Fold01    0.985 0.0150       77 No          No      Preprocessor1_Model1</w:t>
      </w:r>
    </w:p>
    <w:p w14:paraId="19F4E496" w14:textId="77777777" w:rsidR="003D0838" w:rsidRPr="003D0838" w:rsidRDefault="003D0838" w:rsidP="00C774D8">
      <w:pPr>
        <w:pStyle w:val="Textkrper"/>
        <w:shd w:val="clear" w:color="auto" w:fill="F2F2F2" w:themeFill="background1" w:themeFillShade="F2"/>
        <w:ind w:left="360"/>
        <w:rPr>
          <w:rFonts w:ascii="Courier New" w:hAnsi="Courier New" w:cs="Courier New"/>
          <w:color w:val="000074"/>
          <w:sz w:val="20"/>
          <w:szCs w:val="20"/>
          <w:lang w:val="en-US"/>
        </w:rPr>
      </w:pPr>
      <w:r w:rsidRPr="003D0838">
        <w:rPr>
          <w:rFonts w:ascii="Courier New" w:hAnsi="Courier New" w:cs="Courier New"/>
          <w:color w:val="000074"/>
          <w:sz w:val="20"/>
          <w:szCs w:val="20"/>
          <w:lang w:val="en-US"/>
        </w:rPr>
        <w:t xml:space="preserve"> 9 Fold01    0.986 0.0141      116 No          No      Preprocessor1_Model1</w:t>
      </w:r>
    </w:p>
    <w:p w14:paraId="6A400A65" w14:textId="62F205A3" w:rsidR="0041414F" w:rsidRDefault="003D0838" w:rsidP="00C774D8">
      <w:pPr>
        <w:pStyle w:val="Textkrper"/>
        <w:shd w:val="clear" w:color="auto" w:fill="F2F2F2" w:themeFill="background1" w:themeFillShade="F2"/>
        <w:ind w:left="360"/>
        <w:rPr>
          <w:rFonts w:ascii="Courier New" w:hAnsi="Courier New" w:cs="Courier New"/>
          <w:color w:val="000074"/>
          <w:sz w:val="20"/>
          <w:szCs w:val="20"/>
          <w:lang w:val="en-US"/>
        </w:rPr>
      </w:pPr>
      <w:r w:rsidRPr="003D0838">
        <w:rPr>
          <w:rFonts w:ascii="Courier New" w:hAnsi="Courier New" w:cs="Courier New"/>
          <w:color w:val="000074"/>
          <w:sz w:val="20"/>
          <w:szCs w:val="20"/>
          <w:lang w:val="en-US"/>
        </w:rPr>
        <w:t>10 Fold01    0.998 0.00154     122 No          No      Preprocessor1_Model1</w:t>
      </w:r>
    </w:p>
    <w:p w14:paraId="62EF4C69" w14:textId="7EE64CFC" w:rsidR="007131B9" w:rsidRDefault="000219A2" w:rsidP="000219A2">
      <w:pPr>
        <w:pStyle w:val="Aufzhlung"/>
      </w:pPr>
      <w:r>
        <w:t xml:space="preserve">Das N von </w:t>
      </w:r>
      <w:r w:rsidR="003D0838">
        <w:t>7</w:t>
      </w:r>
      <w:r>
        <w:t>,</w:t>
      </w:r>
      <w:r w:rsidR="003D0838">
        <w:t>500</w:t>
      </w:r>
      <w:r>
        <w:t xml:space="preserve"> ist die Summe der einzelnen </w:t>
      </w:r>
      <w:r w:rsidRPr="003D0838">
        <w:rPr>
          <w:b/>
        </w:rPr>
        <w:t>Assessments sets</w:t>
      </w:r>
      <w:r w:rsidR="003D0838">
        <w:t xml:space="preserve"> für die Predictions gemacht worden waren (und in der Summe daher für den gesamten Trainingsdatensatz</w:t>
      </w:r>
      <w:r w:rsidR="00880113">
        <w:t>)</w:t>
      </w:r>
    </w:p>
    <w:p w14:paraId="4ADFBFA2" w14:textId="4B663B90" w:rsidR="00446F02" w:rsidRDefault="00446F02" w:rsidP="00446F02">
      <w:pPr>
        <w:pStyle w:val="Aufzhlung"/>
        <w:numPr>
          <w:ilvl w:val="0"/>
          <w:numId w:val="0"/>
        </w:numPr>
        <w:ind w:left="360"/>
      </w:pPr>
    </w:p>
    <w:p w14:paraId="2C07DA9B" w14:textId="77777777" w:rsidR="00FE42AF" w:rsidRDefault="00FE42AF" w:rsidP="00446F02">
      <w:pPr>
        <w:pStyle w:val="Aufzhlung"/>
        <w:numPr>
          <w:ilvl w:val="0"/>
          <w:numId w:val="0"/>
        </w:numPr>
        <w:ind w:left="360"/>
      </w:pPr>
    </w:p>
    <w:p w14:paraId="31011D89" w14:textId="77777777" w:rsidR="00C774D8" w:rsidRDefault="00C774D8" w:rsidP="00C774D8">
      <w:pPr>
        <w:pStyle w:val="berschrift3"/>
      </w:pPr>
      <w:r>
        <w:t>Confusion matrix</w:t>
      </w:r>
    </w:p>
    <w:p w14:paraId="44496948" w14:textId="77777777" w:rsidR="00C774D8" w:rsidRDefault="00C774D8" w:rsidP="00C774D8">
      <w:pPr>
        <w:pStyle w:val="R"/>
        <w:shd w:val="clear" w:color="auto" w:fill="F2F2F2" w:themeFill="background1" w:themeFillShade="F2"/>
      </w:pPr>
      <w:r>
        <w:t xml:space="preserve">default_rs %&gt;% </w:t>
      </w:r>
    </w:p>
    <w:p w14:paraId="4F58D8A8" w14:textId="77777777" w:rsidR="00C774D8" w:rsidRDefault="00C774D8" w:rsidP="00C774D8">
      <w:pPr>
        <w:pStyle w:val="R"/>
        <w:shd w:val="clear" w:color="auto" w:fill="F2F2F2" w:themeFill="background1" w:themeFillShade="F2"/>
      </w:pPr>
      <w:r>
        <w:t xml:space="preserve">  collect_predictions() %&gt;% </w:t>
      </w:r>
    </w:p>
    <w:p w14:paraId="1E7C7548" w14:textId="77777777" w:rsidR="00C774D8" w:rsidRDefault="00C774D8" w:rsidP="00C774D8">
      <w:pPr>
        <w:pStyle w:val="R"/>
        <w:shd w:val="clear" w:color="auto" w:fill="F2F2F2" w:themeFill="background1" w:themeFillShade="F2"/>
      </w:pPr>
      <w:r>
        <w:t xml:space="preserve">  conf_mat(default, .pred_class)</w:t>
      </w:r>
    </w:p>
    <w:p w14:paraId="27AC133D" w14:textId="77777777" w:rsidR="00C774D8" w:rsidRDefault="00C774D8" w:rsidP="00C774D8">
      <w:pPr>
        <w:pStyle w:val="R"/>
        <w:shd w:val="clear" w:color="auto" w:fill="F2F2F2" w:themeFill="background1" w:themeFillShade="F2"/>
      </w:pPr>
    </w:p>
    <w:p w14:paraId="4D8AB991" w14:textId="77777777" w:rsidR="00C774D8" w:rsidRPr="00C774D8" w:rsidRDefault="00C774D8" w:rsidP="00C774D8">
      <w:pPr>
        <w:pStyle w:val="ROutput"/>
        <w:shd w:val="clear" w:color="auto" w:fill="F2F2F2" w:themeFill="background1" w:themeFillShade="F2"/>
      </w:pPr>
      <w:r w:rsidRPr="00C774D8">
        <w:t xml:space="preserve">          Truth</w:t>
      </w:r>
    </w:p>
    <w:p w14:paraId="5DFDD128" w14:textId="77777777" w:rsidR="00C774D8" w:rsidRPr="00C774D8" w:rsidRDefault="00C774D8" w:rsidP="00C774D8">
      <w:pPr>
        <w:pStyle w:val="ROutput"/>
        <w:shd w:val="clear" w:color="auto" w:fill="F2F2F2" w:themeFill="background1" w:themeFillShade="F2"/>
      </w:pPr>
      <w:r w:rsidRPr="00C774D8">
        <w:t>Prediction   No  Yes</w:t>
      </w:r>
    </w:p>
    <w:p w14:paraId="6D4DD16E" w14:textId="77777777" w:rsidR="00C774D8" w:rsidRPr="00C774D8" w:rsidRDefault="00C774D8" w:rsidP="00C774D8">
      <w:pPr>
        <w:pStyle w:val="ROutput"/>
        <w:shd w:val="clear" w:color="auto" w:fill="F2F2F2" w:themeFill="background1" w:themeFillShade="F2"/>
      </w:pPr>
      <w:r w:rsidRPr="00C774D8">
        <w:t xml:space="preserve">       No  7222  164</w:t>
      </w:r>
    </w:p>
    <w:p w14:paraId="5D686A5C" w14:textId="77777777" w:rsidR="00C774D8" w:rsidRPr="00C774D8" w:rsidRDefault="00C774D8" w:rsidP="00C774D8">
      <w:pPr>
        <w:pStyle w:val="ROutput"/>
        <w:shd w:val="clear" w:color="auto" w:fill="F2F2F2" w:themeFill="background1" w:themeFillShade="F2"/>
      </w:pPr>
      <w:r w:rsidRPr="00C774D8">
        <w:t xml:space="preserve">       Yes   33   81</w:t>
      </w:r>
    </w:p>
    <w:p w14:paraId="4372AEB8" w14:textId="55451061" w:rsidR="00C774D8" w:rsidRDefault="00C774D8" w:rsidP="00C774D8">
      <w:pPr>
        <w:pStyle w:val="Aufzhlung"/>
      </w:pPr>
      <w:r>
        <w:t xml:space="preserve">Wie man sieht, ist </w:t>
      </w:r>
      <w:r w:rsidR="0099245A">
        <w:t>die sehr hohe Akkuratheit der Gesamt-Klassifikation im Großen und Ganzen durch die sehr gute Vorhersage der „No default“-Fälle geschehen, während die default</w:t>
      </w:r>
      <w:r w:rsidR="00FE42AF">
        <w:t>s</w:t>
      </w:r>
      <w:r w:rsidR="0099245A">
        <w:t xml:space="preserve"> immerhin mit 2/3 vorhergesgt werden. Im nächsten Kapitel wird es ein deutlich schlechteres Ergebnis geben. Bei so einem großen Datensatz wie diesem könnte man daher ein downsampling der no-default</w:t>
      </w:r>
      <w:r w:rsidR="00FE42AF">
        <w:t>-Fälle</w:t>
      </w:r>
      <w:r w:rsidR="0099245A">
        <w:t xml:space="preserve"> erwägen.</w:t>
      </w:r>
    </w:p>
    <w:p w14:paraId="1BB6910A" w14:textId="49E9BB76" w:rsidR="00C774D8" w:rsidRDefault="0099245A" w:rsidP="0099245A">
      <w:pPr>
        <w:pStyle w:val="Aufzhlung"/>
      </w:pPr>
      <w:r>
        <w:t>Ohne unnötig verwirren zu wollen, sieht man für die Confusion matrix oft diesen Befehl hier:</w:t>
      </w:r>
    </w:p>
    <w:p w14:paraId="009B8075" w14:textId="77777777" w:rsidR="00C774D8" w:rsidRDefault="00C774D8" w:rsidP="00C774D8">
      <w:pPr>
        <w:pStyle w:val="R"/>
        <w:shd w:val="clear" w:color="auto" w:fill="F2F2F2" w:themeFill="background1" w:themeFillShade="F2"/>
      </w:pPr>
      <w:r>
        <w:t xml:space="preserve">default_rs %&gt;% </w:t>
      </w:r>
    </w:p>
    <w:p w14:paraId="689BB755" w14:textId="68D99BD8" w:rsidR="00C774D8" w:rsidRDefault="00C774D8" w:rsidP="00C774D8">
      <w:pPr>
        <w:pStyle w:val="R"/>
        <w:shd w:val="clear" w:color="auto" w:fill="F2F2F2" w:themeFill="background1" w:themeFillShade="F2"/>
      </w:pPr>
      <w:r>
        <w:t xml:space="preserve">  unnest(.predictions) %&gt;% </w:t>
      </w:r>
    </w:p>
    <w:p w14:paraId="7F3C93F8" w14:textId="637F07A0" w:rsidR="00C774D8" w:rsidRDefault="00C774D8" w:rsidP="00C774D8">
      <w:pPr>
        <w:pStyle w:val="R"/>
        <w:shd w:val="clear" w:color="auto" w:fill="F2F2F2" w:themeFill="background1" w:themeFillShade="F2"/>
      </w:pPr>
      <w:r>
        <w:t xml:space="preserve">  conf_mat(default, .pred_class)</w:t>
      </w:r>
    </w:p>
    <w:p w14:paraId="5BA0FFEE" w14:textId="147D6BB9" w:rsidR="0099245A" w:rsidRDefault="0099245A" w:rsidP="0099245A">
      <w:pPr>
        <w:pStyle w:val="Aufzhlung"/>
        <w:numPr>
          <w:ilvl w:val="0"/>
          <w:numId w:val="0"/>
        </w:numPr>
        <w:ind w:left="360"/>
      </w:pPr>
      <w:r>
        <w:t>Der ist aber im Grunde idenisch, weil collect_predictions nichts Weiter</w:t>
      </w:r>
      <w:r w:rsidR="006D7C8E">
        <w:t>es</w:t>
      </w:r>
      <w:r>
        <w:t xml:space="preserve"> ist, als aus dem results-tibble die Spalte mit den predictions (".predictions") a) zu selekieren und b) zu „un-nesten“)</w:t>
      </w:r>
    </w:p>
    <w:p w14:paraId="21A595B9" w14:textId="0442D69D" w:rsidR="00C774D8" w:rsidRDefault="00C774D8" w:rsidP="00C774D8">
      <w:pPr>
        <w:pStyle w:val="Aufzhlung"/>
      </w:pPr>
      <w:r>
        <w:t xml:space="preserve">Hinweis: Für Modelle, die zwar resampling (CV oder boostrapping) verwenden, aber kein HP tuning (siehe Kapitel </w:t>
      </w:r>
      <w:r>
        <w:fldChar w:fldCharType="begin"/>
      </w:r>
      <w:r>
        <w:instrText xml:space="preserve"> REF _Ref65335387 \r \h </w:instrText>
      </w:r>
      <w:r>
        <w:fldChar w:fldCharType="separate"/>
      </w:r>
      <w:r w:rsidR="0036733F">
        <w:t>5</w:t>
      </w:r>
      <w:r>
        <w:fldChar w:fldCharType="end"/>
      </w:r>
      <w:r>
        <w:t xml:space="preserve">) gibt es noch die etwas Version </w:t>
      </w:r>
      <w:r w:rsidRPr="00614CE8">
        <w:rPr>
          <w:rStyle w:val="RZchn"/>
          <w:sz w:val="20"/>
          <w:szCs w:val="20"/>
          <w:lang w:val="de-DE"/>
        </w:rPr>
        <w:t>conf_mat_</w:t>
      </w:r>
      <w:r w:rsidRPr="00614CE8">
        <w:rPr>
          <w:rStyle w:val="RZchn"/>
          <w:sz w:val="20"/>
          <w:szCs w:val="20"/>
          <w:u w:val="single"/>
          <w:lang w:val="de-DE"/>
        </w:rPr>
        <w:t>resampled</w:t>
      </w:r>
      <w:r w:rsidRPr="00614CE8">
        <w:rPr>
          <w:rStyle w:val="RZchn"/>
          <w:sz w:val="20"/>
          <w:szCs w:val="20"/>
          <w:lang w:val="de-DE"/>
        </w:rPr>
        <w:t>()</w:t>
      </w:r>
      <w:r>
        <w:t xml:space="preserve">, die </w:t>
      </w:r>
      <w:r w:rsidR="006D7C8E">
        <w:t>die Mittelwerte der Anzahl der Klassifikationen über die folds l</w:t>
      </w:r>
      <w:r>
        <w:t>iefert</w:t>
      </w:r>
      <w:r w:rsidR="006D7C8E">
        <w:t>. M.E. hat das keinen Mehrwert.</w:t>
      </w:r>
    </w:p>
    <w:p w14:paraId="686D9B9E" w14:textId="77777777" w:rsidR="00C774D8" w:rsidRPr="00614CE8" w:rsidRDefault="00C774D8" w:rsidP="00C774D8">
      <w:pPr>
        <w:pStyle w:val="R"/>
        <w:rPr>
          <w:lang w:val="de-DE"/>
        </w:rPr>
      </w:pPr>
    </w:p>
    <w:p w14:paraId="4FF7EC31" w14:textId="36B7954A" w:rsidR="00C774D8" w:rsidRDefault="006D7C8E" w:rsidP="00C774D8">
      <w:pPr>
        <w:pStyle w:val="R"/>
        <w:shd w:val="clear" w:color="auto" w:fill="F2F2F2" w:themeFill="background1" w:themeFillShade="F2"/>
      </w:pPr>
      <w:r>
        <w:t>default</w:t>
      </w:r>
      <w:r w:rsidR="00C774D8">
        <w:t xml:space="preserve">_rs %&gt;% </w:t>
      </w:r>
    </w:p>
    <w:p w14:paraId="752CEDF0" w14:textId="77777777" w:rsidR="00C774D8" w:rsidRDefault="00C774D8" w:rsidP="00C774D8">
      <w:pPr>
        <w:pStyle w:val="R"/>
        <w:shd w:val="clear" w:color="auto" w:fill="F2F2F2" w:themeFill="background1" w:themeFillShade="F2"/>
      </w:pPr>
      <w:r>
        <w:t xml:space="preserve">  conf_mat_resampled()%&gt;% </w:t>
      </w:r>
    </w:p>
    <w:p w14:paraId="57B0FDBB" w14:textId="77777777" w:rsidR="00C774D8" w:rsidRDefault="00C774D8" w:rsidP="00C774D8">
      <w:pPr>
        <w:pStyle w:val="R"/>
        <w:shd w:val="clear" w:color="auto" w:fill="F2F2F2" w:themeFill="background1" w:themeFillShade="F2"/>
      </w:pPr>
      <w:r>
        <w:t xml:space="preserve">  spread(Truth, Freq)</w:t>
      </w:r>
    </w:p>
    <w:p w14:paraId="7602B01A" w14:textId="28321380" w:rsidR="00A46768" w:rsidRDefault="00A46768" w:rsidP="006D7C8E">
      <w:pPr>
        <w:pStyle w:val="Textkrper"/>
        <w:rPr>
          <w:lang w:val="de-DE"/>
        </w:rPr>
      </w:pPr>
    </w:p>
    <w:p w14:paraId="2422E035" w14:textId="77777777" w:rsidR="0099245A" w:rsidRPr="007717F6" w:rsidRDefault="0099245A" w:rsidP="0041414F">
      <w:pPr>
        <w:pStyle w:val="Textkrper"/>
        <w:ind w:firstLine="360"/>
        <w:rPr>
          <w:lang w:val="de-DE"/>
        </w:rPr>
      </w:pPr>
    </w:p>
    <w:p w14:paraId="4E699476" w14:textId="53B23029" w:rsidR="00B77780" w:rsidRPr="00B77780" w:rsidRDefault="006E1250" w:rsidP="0099245A">
      <w:pPr>
        <w:pStyle w:val="berschrift3"/>
      </w:pPr>
      <w:bookmarkStart w:id="33" w:name="_Ref96261159"/>
      <w:r>
        <w:t xml:space="preserve">Plot der </w:t>
      </w:r>
      <w:r w:rsidR="00B77780" w:rsidRPr="00B77780">
        <w:t>ROC curve</w:t>
      </w:r>
      <w:bookmarkEnd w:id="33"/>
    </w:p>
    <w:p w14:paraId="7C26589C" w14:textId="77777777" w:rsidR="006D7C8E" w:rsidRPr="006D7C8E" w:rsidRDefault="006D7C8E" w:rsidP="006D7C8E">
      <w:pPr>
        <w:pStyle w:val="Textkrper"/>
        <w:rPr>
          <w:rFonts w:ascii="Courier New" w:hAnsi="Courier New"/>
          <w:color w:val="FF0000"/>
          <w:sz w:val="20"/>
          <w:szCs w:val="20"/>
        </w:rPr>
      </w:pPr>
      <w:r w:rsidRPr="006D7C8E">
        <w:rPr>
          <w:rFonts w:ascii="Courier New" w:hAnsi="Courier New"/>
          <w:color w:val="FF0000"/>
          <w:sz w:val="20"/>
          <w:szCs w:val="20"/>
        </w:rPr>
        <w:t xml:space="preserve">default_rs %&gt;% </w:t>
      </w:r>
    </w:p>
    <w:p w14:paraId="66225F2B" w14:textId="77777777" w:rsidR="006D7C8E" w:rsidRPr="006D7C8E" w:rsidRDefault="006D7C8E" w:rsidP="006D7C8E">
      <w:pPr>
        <w:pStyle w:val="Textkrper"/>
        <w:rPr>
          <w:rFonts w:ascii="Courier New" w:hAnsi="Courier New"/>
          <w:color w:val="FF0000"/>
          <w:sz w:val="20"/>
          <w:szCs w:val="20"/>
        </w:rPr>
      </w:pPr>
      <w:r w:rsidRPr="006D7C8E">
        <w:rPr>
          <w:rFonts w:ascii="Courier New" w:hAnsi="Courier New"/>
          <w:color w:val="FF0000"/>
          <w:sz w:val="20"/>
          <w:szCs w:val="20"/>
        </w:rPr>
        <w:t xml:space="preserve">  collect_predictions() %&gt;% </w:t>
      </w:r>
    </w:p>
    <w:p w14:paraId="4FA9D042" w14:textId="3240E30C" w:rsidR="006D7C8E" w:rsidRPr="006D7C8E" w:rsidRDefault="006D7C8E" w:rsidP="006D7C8E">
      <w:pPr>
        <w:pStyle w:val="Textkrper"/>
        <w:rPr>
          <w:rFonts w:ascii="Courier New" w:hAnsi="Courier New"/>
          <w:color w:val="FF0000"/>
          <w:sz w:val="20"/>
          <w:szCs w:val="20"/>
        </w:rPr>
      </w:pPr>
      <w:r w:rsidRPr="006D7C8E">
        <w:rPr>
          <w:rFonts w:ascii="Courier New" w:hAnsi="Courier New"/>
          <w:color w:val="FF0000"/>
          <w:sz w:val="20"/>
          <w:szCs w:val="20"/>
        </w:rPr>
        <w:t xml:space="preserve">  group_by(id) %&gt;%   </w:t>
      </w:r>
    </w:p>
    <w:p w14:paraId="40A7536F" w14:textId="77777777" w:rsidR="006D7C8E" w:rsidRPr="006D7C8E" w:rsidRDefault="006D7C8E" w:rsidP="006D7C8E">
      <w:pPr>
        <w:pStyle w:val="Textkrper"/>
        <w:rPr>
          <w:rFonts w:ascii="Courier New" w:hAnsi="Courier New"/>
          <w:color w:val="FF0000"/>
          <w:sz w:val="20"/>
          <w:szCs w:val="20"/>
        </w:rPr>
      </w:pPr>
      <w:r w:rsidRPr="006D7C8E">
        <w:rPr>
          <w:rFonts w:ascii="Courier New" w:hAnsi="Courier New"/>
          <w:color w:val="FF0000"/>
          <w:sz w:val="20"/>
          <w:szCs w:val="20"/>
        </w:rPr>
        <w:t xml:space="preserve">  roc_curve(default, .pred_No) %&gt;% </w:t>
      </w:r>
    </w:p>
    <w:p w14:paraId="6E38B2E5" w14:textId="77777777" w:rsidR="006D7C8E" w:rsidRPr="006D7C8E" w:rsidRDefault="006D7C8E" w:rsidP="006D7C8E">
      <w:pPr>
        <w:pStyle w:val="Textkrper"/>
        <w:rPr>
          <w:rFonts w:ascii="Courier New" w:hAnsi="Courier New"/>
          <w:color w:val="FF0000"/>
          <w:sz w:val="20"/>
          <w:szCs w:val="20"/>
        </w:rPr>
      </w:pPr>
      <w:r w:rsidRPr="006D7C8E">
        <w:rPr>
          <w:rFonts w:ascii="Courier New" w:hAnsi="Courier New"/>
          <w:color w:val="FF0000"/>
          <w:sz w:val="20"/>
          <w:szCs w:val="20"/>
        </w:rPr>
        <w:t xml:space="preserve">  ggplot(aes(1- specificity, sensitivity, color=id))+</w:t>
      </w:r>
    </w:p>
    <w:p w14:paraId="1033F8C6" w14:textId="77777777" w:rsidR="006D7C8E" w:rsidRPr="006D7C8E" w:rsidRDefault="006D7C8E" w:rsidP="006D7C8E">
      <w:pPr>
        <w:pStyle w:val="Textkrper"/>
        <w:rPr>
          <w:rFonts w:ascii="Courier New" w:hAnsi="Courier New"/>
          <w:color w:val="FF0000"/>
          <w:sz w:val="20"/>
          <w:szCs w:val="20"/>
        </w:rPr>
      </w:pPr>
      <w:r w:rsidRPr="006D7C8E">
        <w:rPr>
          <w:rFonts w:ascii="Courier New" w:hAnsi="Courier New"/>
          <w:color w:val="FF0000"/>
          <w:sz w:val="20"/>
          <w:szCs w:val="20"/>
        </w:rPr>
        <w:t xml:space="preserve">  geom_abline(lty = 2, color="gray80", size=1.5)+</w:t>
      </w:r>
    </w:p>
    <w:p w14:paraId="34DB87E4" w14:textId="77777777" w:rsidR="006D7C8E" w:rsidRPr="006D7C8E" w:rsidRDefault="006D7C8E" w:rsidP="006D7C8E">
      <w:pPr>
        <w:pStyle w:val="Textkrper"/>
        <w:rPr>
          <w:rFonts w:ascii="Courier New" w:hAnsi="Courier New"/>
          <w:color w:val="FF0000"/>
          <w:sz w:val="20"/>
          <w:szCs w:val="20"/>
        </w:rPr>
      </w:pPr>
      <w:r w:rsidRPr="006D7C8E">
        <w:rPr>
          <w:rFonts w:ascii="Courier New" w:hAnsi="Courier New"/>
          <w:color w:val="FF0000"/>
          <w:sz w:val="20"/>
          <w:szCs w:val="20"/>
        </w:rPr>
        <w:t xml:space="preserve">  geom_path(show.legend = FALSE, alpha = 0.6, size = 1.2)+</w:t>
      </w:r>
    </w:p>
    <w:p w14:paraId="1ADB1E15" w14:textId="64F90600" w:rsidR="007B6B26" w:rsidRDefault="006D7C8E" w:rsidP="006D7C8E">
      <w:pPr>
        <w:pStyle w:val="Textkrper"/>
      </w:pPr>
      <w:r w:rsidRPr="006D7C8E">
        <w:rPr>
          <w:rFonts w:ascii="Courier New" w:hAnsi="Courier New"/>
          <w:color w:val="FF0000"/>
          <w:sz w:val="20"/>
          <w:szCs w:val="20"/>
        </w:rPr>
        <w:t xml:space="preserve">  coord_equal()</w:t>
      </w:r>
    </w:p>
    <w:p w14:paraId="171948A1" w14:textId="6C0B051D" w:rsidR="0041414F" w:rsidRDefault="006D7C8E" w:rsidP="007B6B26">
      <w:pPr>
        <w:pStyle w:val="Textkrper"/>
      </w:pPr>
      <w:r w:rsidRPr="006D7C8E">
        <w:rPr>
          <w:noProof/>
        </w:rPr>
        <w:lastRenderedPageBreak/>
        <w:drawing>
          <wp:inline distT="0" distB="0" distL="0" distR="0" wp14:anchorId="7DD00ED6" wp14:editId="095229EC">
            <wp:extent cx="4406900" cy="274425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29989" cy="2758635"/>
                    </a:xfrm>
                    <a:prstGeom prst="rect">
                      <a:avLst/>
                    </a:prstGeom>
                  </pic:spPr>
                </pic:pic>
              </a:graphicData>
            </a:graphic>
          </wp:inline>
        </w:drawing>
      </w:r>
    </w:p>
    <w:p w14:paraId="5B3024E6" w14:textId="77777777" w:rsidR="0041414F" w:rsidRDefault="0041414F" w:rsidP="007B6B26">
      <w:pPr>
        <w:pStyle w:val="Textkrper"/>
      </w:pPr>
    </w:p>
    <w:p w14:paraId="3E81EF61" w14:textId="33E72420" w:rsidR="00A46768" w:rsidRPr="00942B30" w:rsidRDefault="00A46768" w:rsidP="00A46768">
      <w:pPr>
        <w:pStyle w:val="Aufzhlung"/>
        <w:rPr>
          <w:b/>
        </w:rPr>
      </w:pPr>
      <w:r w:rsidRPr="00942B30">
        <w:rPr>
          <w:b/>
        </w:rPr>
        <w:t>Interpr</w:t>
      </w:r>
      <w:r w:rsidR="004562D4">
        <w:rPr>
          <w:b/>
        </w:rPr>
        <w:t>et</w:t>
      </w:r>
      <w:r w:rsidRPr="00942B30">
        <w:rPr>
          <w:b/>
        </w:rPr>
        <w:t>ation</w:t>
      </w:r>
    </w:p>
    <w:p w14:paraId="19C925D2" w14:textId="77777777" w:rsidR="00A46768" w:rsidRPr="00942B30" w:rsidRDefault="00A46768" w:rsidP="00906D6B">
      <w:pPr>
        <w:pStyle w:val="Aufzhlung2"/>
      </w:pPr>
      <w:r w:rsidRPr="00942B30">
        <w:t>Dashed line: Guessing</w:t>
      </w:r>
    </w:p>
    <w:p w14:paraId="54BCAB00" w14:textId="77777777" w:rsidR="00A46768" w:rsidRPr="00942B30" w:rsidRDefault="00A46768" w:rsidP="00906D6B">
      <w:pPr>
        <w:pStyle w:val="Aufzhlung2"/>
      </w:pPr>
      <w:r w:rsidRPr="00942B30">
        <w:t>Ergo sind Modelle in der linken oberen Hälfte besser als guessing.</w:t>
      </w:r>
    </w:p>
    <w:p w14:paraId="64F9044D" w14:textId="48737DF1" w:rsidR="00A46768" w:rsidRPr="00942B30" w:rsidRDefault="00A46768" w:rsidP="00906D6B">
      <w:pPr>
        <w:pStyle w:val="Aufzhlung2"/>
      </w:pPr>
      <w:r w:rsidRPr="00942B30">
        <w:t xml:space="preserve">Die </w:t>
      </w:r>
      <w:r w:rsidR="00577FFE">
        <w:t>„</w:t>
      </w:r>
      <w:r w:rsidRPr="00942B30">
        <w:t>area under the curve</w:t>
      </w:r>
      <w:r w:rsidR="00577FFE">
        <w:t>“</w:t>
      </w:r>
      <w:r w:rsidRPr="00942B30">
        <w:t xml:space="preserve"> ist ein Maß für die Nützlichkeit des Tests/Models</w:t>
      </w:r>
    </w:p>
    <w:p w14:paraId="4026EDFE" w14:textId="7EF7069A" w:rsidR="00A46768" w:rsidRPr="00942B30" w:rsidRDefault="00A46768" w:rsidP="00906D6B">
      <w:pPr>
        <w:pStyle w:val="Aufzhlung2"/>
      </w:pPr>
      <w:r w:rsidRPr="00942B30">
        <w:t xml:space="preserve">Zentral sind die beiden Begriffe </w:t>
      </w:r>
      <w:r w:rsidRPr="00577FFE">
        <w:rPr>
          <w:b/>
        </w:rPr>
        <w:t>sensi</w:t>
      </w:r>
      <w:r w:rsidR="00577FFE" w:rsidRPr="00577FFE">
        <w:rPr>
          <w:b/>
        </w:rPr>
        <w:t>v</w:t>
      </w:r>
      <w:r w:rsidRPr="00577FFE">
        <w:rPr>
          <w:b/>
        </w:rPr>
        <w:t>ity</w:t>
      </w:r>
      <w:r w:rsidRPr="00942B30">
        <w:t xml:space="preserve"> und </w:t>
      </w:r>
      <w:r w:rsidRPr="00577FFE">
        <w:rPr>
          <w:b/>
        </w:rPr>
        <w:t>specificity</w:t>
      </w:r>
    </w:p>
    <w:p w14:paraId="3084F1F5" w14:textId="77777777" w:rsidR="00A46768" w:rsidRPr="00942B30" w:rsidRDefault="00A46768" w:rsidP="00577FFE">
      <w:pPr>
        <w:pStyle w:val="Aufzhlung3"/>
      </w:pPr>
      <w:r w:rsidRPr="00942B30">
        <w:rPr>
          <w:b/>
        </w:rPr>
        <w:t>Sensititivity</w:t>
      </w:r>
      <w:r w:rsidRPr="00942B30">
        <w:t xml:space="preserve"> ist der Prozentsatz der Kranken, die entdeckt werden: true positives / alle Kranken bzw. true positives / (true positives + false negatives)</w:t>
      </w:r>
    </w:p>
    <w:p w14:paraId="7742FED2" w14:textId="77777777" w:rsidR="00A46768" w:rsidRPr="00942B30" w:rsidRDefault="00A46768" w:rsidP="00577FFE">
      <w:pPr>
        <w:pStyle w:val="Aufzhlung3"/>
      </w:pPr>
      <w:r w:rsidRPr="00942B30">
        <w:rPr>
          <w:b/>
        </w:rPr>
        <w:t>Specificity</w:t>
      </w:r>
      <w:r w:rsidRPr="00942B30">
        <w:t xml:space="preserve"> ist der Prozentsatz der Gesunden, für die nicht Alarm geschlagen wird:</w:t>
      </w:r>
      <w:r>
        <w:t xml:space="preserve"> </w:t>
      </w:r>
      <w:r w:rsidRPr="00942B30">
        <w:t>true negatives / alle Gesunden oder true negatives / (true negatives + false positives)</w:t>
      </w:r>
    </w:p>
    <w:p w14:paraId="6036AEAE" w14:textId="77777777" w:rsidR="00A46768" w:rsidRPr="00942B30" w:rsidRDefault="00A46768" w:rsidP="00906D6B">
      <w:pPr>
        <w:pStyle w:val="Aufzhlung2"/>
      </w:pPr>
      <w:r w:rsidRPr="00942B30">
        <w:t>In der Regel berechnet man die "false positive rate" durch "1-specificity"</w:t>
      </w:r>
    </w:p>
    <w:p w14:paraId="10549A0D" w14:textId="6BD94859" w:rsidR="00577FFE" w:rsidRDefault="00577FFE" w:rsidP="00906D6B">
      <w:pPr>
        <w:pStyle w:val="Aufzhlung2"/>
      </w:pPr>
      <w:r>
        <w:t xml:space="preserve">Beide sind aber nicht starr, sondern können mit einem </w:t>
      </w:r>
      <w:r w:rsidRPr="00577FFE">
        <w:rPr>
          <w:b/>
        </w:rPr>
        <w:t>Threshold</w:t>
      </w:r>
      <w:r>
        <w:t xml:space="preserve"> variieren, den man für die Entscheidung jemand als „default“ zu kennzeichnen wähl</w:t>
      </w:r>
      <w:r w:rsidR="00323E12">
        <w:t>en muss</w:t>
      </w:r>
      <w:r>
        <w:t>. Im James etal. Kapitel über Klassifikation war dieser threshold p = .5. Je höher er ist, um so sicherer w</w:t>
      </w:r>
      <w:r w:rsidR="00323E12">
        <w:t>i</w:t>
      </w:r>
      <w:r>
        <w:t xml:space="preserve">rd </w:t>
      </w:r>
      <w:r w:rsidR="00323E12">
        <w:t>man</w:t>
      </w:r>
      <w:r>
        <w:t xml:space="preserve"> false positives (=0) vermeiden—</w:t>
      </w:r>
      <w:r w:rsidR="00323E12">
        <w:t>man</w:t>
      </w:r>
      <w:r>
        <w:t xml:space="preserve"> übers</w:t>
      </w:r>
      <w:r w:rsidR="00323E12">
        <w:t>i</w:t>
      </w:r>
      <w:r>
        <w:t>eh</w:t>
      </w:r>
      <w:r w:rsidR="00323E12">
        <w:t>t</w:t>
      </w:r>
      <w:r>
        <w:t xml:space="preserve"> aber immer mehr true positives (die dann false negatives werden)</w:t>
      </w:r>
    </w:p>
    <w:p w14:paraId="2CD834BC" w14:textId="71FE7C45" w:rsidR="00A46768" w:rsidRDefault="00A46768" w:rsidP="00906D6B">
      <w:pPr>
        <w:pStyle w:val="Aufzhlung2"/>
      </w:pPr>
      <w:r w:rsidRPr="00942B30">
        <w:t>Damit zeigt die ROC, wie stark bei einer (erwünschten) Steigerung der sensitivität auch die false positive rate steigt. Daher ist eine Kurve erwünscht, die stark entlang der links-oberen Eckeverläuft, weil dies bedeutet, dass die Sensitivity dynamischer ansteigt also die Fehlerrate</w:t>
      </w:r>
    </w:p>
    <w:p w14:paraId="70F26680" w14:textId="0897D3DE" w:rsidR="0041414F" w:rsidRPr="00614CE8" w:rsidRDefault="0041414F" w:rsidP="007B6B26">
      <w:pPr>
        <w:pStyle w:val="Textkrper"/>
        <w:rPr>
          <w:lang w:val="de-DE"/>
        </w:rPr>
      </w:pPr>
    </w:p>
    <w:p w14:paraId="43A78FEA" w14:textId="77777777" w:rsidR="0012326F" w:rsidRPr="00614CE8" w:rsidRDefault="0012326F" w:rsidP="007B6B26">
      <w:pPr>
        <w:pStyle w:val="Textkrper"/>
        <w:rPr>
          <w:lang w:val="de-DE"/>
        </w:rPr>
      </w:pPr>
    </w:p>
    <w:p w14:paraId="4396AE1D" w14:textId="0459939E" w:rsidR="00A46768" w:rsidRPr="00614CE8" w:rsidRDefault="00577FFE" w:rsidP="00577FFE">
      <w:pPr>
        <w:pStyle w:val="berschrift3"/>
      </w:pPr>
      <w:r>
        <w:t xml:space="preserve">Weitere </w:t>
      </w:r>
      <w:r w:rsidRPr="002F4E88">
        <w:t>Metriken</w:t>
      </w:r>
    </w:p>
    <w:p w14:paraId="704B37B6" w14:textId="4F94C109" w:rsidR="00FE52C7" w:rsidRDefault="00577FFE" w:rsidP="00FE52C7">
      <w:pPr>
        <w:pStyle w:val="Aufzhlung"/>
      </w:pPr>
      <w:r>
        <w:t>Es gibt noch weitere Metriken,</w:t>
      </w:r>
      <w:r w:rsidR="00FE52C7">
        <w:t xml:space="preserve"> die besser als accuracy sind (basieren alle auf der Confusion matrix) </w:t>
      </w:r>
    </w:p>
    <w:p w14:paraId="10A540E9" w14:textId="5565409B" w:rsidR="00FE52C7" w:rsidRPr="002F4E88" w:rsidRDefault="00FE52C7" w:rsidP="00FE52C7">
      <w:pPr>
        <w:pStyle w:val="Aufzhlung2"/>
        <w:numPr>
          <w:ilvl w:val="0"/>
          <w:numId w:val="1"/>
        </w:numPr>
        <w:tabs>
          <w:tab w:val="clear" w:pos="360"/>
        </w:tabs>
      </w:pPr>
      <w:r w:rsidRPr="00EA1C5F">
        <w:rPr>
          <w:b/>
          <w:bCs/>
        </w:rPr>
        <w:t>Precision</w:t>
      </w:r>
      <w:r>
        <w:rPr>
          <w:b/>
          <w:bCs/>
        </w:rPr>
        <w:t xml:space="preserve">: </w:t>
      </w:r>
      <w:r w:rsidRPr="002F4E88">
        <w:rPr>
          <w:bCs/>
        </w:rPr>
        <w:t>Wie</w:t>
      </w:r>
      <w:r>
        <w:rPr>
          <w:bCs/>
        </w:rPr>
        <w:t xml:space="preserve"> genau sagt man die True Positives (TP)—z.</w:t>
      </w:r>
      <w:r w:rsidR="00577FFE">
        <w:rPr>
          <w:bCs/>
        </w:rPr>
        <w:t>B</w:t>
      </w:r>
      <w:r>
        <w:rPr>
          <w:bCs/>
        </w:rPr>
        <w:t>. die tatsächlich Kranken--voraus → Anteil der TP an den als positiv klassifizierten Fällen</w:t>
      </w:r>
    </w:p>
    <w:p w14:paraId="2EB7E936" w14:textId="77777777" w:rsidR="00FE52C7" w:rsidRPr="002F4E88" w:rsidRDefault="00FE52C7" w:rsidP="00FE52C7">
      <w:pPr>
        <w:pStyle w:val="Aufzhlung2"/>
        <w:numPr>
          <w:ilvl w:val="0"/>
          <w:numId w:val="0"/>
        </w:numPr>
        <w:ind w:left="709"/>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607A89CB" w14:textId="77777777" w:rsidR="00FE52C7" w:rsidRPr="002F4E88" w:rsidRDefault="00FE52C7" w:rsidP="00FE52C7">
      <w:pPr>
        <w:pStyle w:val="Aufzhlung2"/>
      </w:pPr>
      <w:r>
        <w:rPr>
          <w:b/>
          <w:bCs/>
        </w:rPr>
        <w:t>R</w:t>
      </w:r>
      <w:r w:rsidRPr="00EA1C5F">
        <w:rPr>
          <w:b/>
          <w:bCs/>
        </w:rPr>
        <w:t>ecall</w:t>
      </w:r>
      <w:r>
        <w:rPr>
          <w:b/>
          <w:bCs/>
        </w:rPr>
        <w:t xml:space="preserve">: </w:t>
      </w:r>
      <w:r w:rsidRPr="00EE0467">
        <w:rPr>
          <w:bCs/>
        </w:rPr>
        <w:t>Anzahl</w:t>
      </w:r>
      <w:r>
        <w:rPr>
          <w:bCs/>
        </w:rPr>
        <w:t xml:space="preserve"> der TP an allen Kranken, zu denen auch die FN gehören (also diejenigen die krank sind aber als nicht-krank klassifiziert wurden</w:t>
      </w:r>
    </w:p>
    <w:p w14:paraId="58050E08" w14:textId="77777777" w:rsidR="00FE52C7" w:rsidRPr="002F4E88" w:rsidRDefault="00FE52C7" w:rsidP="00FE52C7">
      <w:pPr>
        <w:pStyle w:val="Aufzhlung2"/>
        <w:numPr>
          <w:ilvl w:val="0"/>
          <w:numId w:val="0"/>
        </w:numPr>
        <w:ind w:left="709"/>
      </w:pPr>
      <m:oMathPara>
        <m:oMath>
          <m:r>
            <w:rPr>
              <w:rFonts w:ascii="Cambria Math" w:hAnsi="Cambria Math"/>
            </w:rPr>
            <w:lastRenderedPageBreak/>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54F82837" w14:textId="77777777" w:rsidR="00FE52C7" w:rsidRDefault="00FE52C7" w:rsidP="00FE52C7">
      <w:pPr>
        <w:pStyle w:val="Aufzhlung2"/>
      </w:pPr>
      <w:r w:rsidRPr="00EA1C5F">
        <w:rPr>
          <w:b/>
          <w:bCs/>
        </w:rPr>
        <w:t>F1 score</w:t>
      </w:r>
      <w:r>
        <w:rPr>
          <w:b/>
          <w:bCs/>
        </w:rPr>
        <w:t xml:space="preserve">: </w:t>
      </w:r>
      <w:r>
        <w:t xml:space="preserve">Precision und Recall haben eine inverse Beziehung: Wenn die Precision steigt, sinkt der Recall und umgekehrt. Der F1-Score betrifft das optimale Verhältnis beider und ist im Idealfall 1.0 </w:t>
      </w:r>
    </w:p>
    <w:p w14:paraId="4F2BA19E" w14:textId="77777777" w:rsidR="00FE52C7" w:rsidRDefault="00FE52C7" w:rsidP="00FE52C7">
      <w:pPr>
        <w:pStyle w:val="Aufzhlung2"/>
        <w:numPr>
          <w:ilvl w:val="0"/>
          <w:numId w:val="0"/>
        </w:numPr>
        <w:ind w:left="709"/>
      </w:pPr>
      <m:oMathPara>
        <m:oMath>
          <m:r>
            <w:rPr>
              <w:rFonts w:ascii="Cambria Math" w:hAnsi="Cambria Math"/>
            </w:rPr>
            <m:t xml:space="preserve">F1-Score= </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57E409DB" w14:textId="77777777" w:rsidR="00FE52C7" w:rsidRDefault="00FE52C7" w:rsidP="00FE52C7">
      <w:pPr>
        <w:pStyle w:val="Aufzhlung"/>
      </w:pPr>
      <w:r>
        <w:t xml:space="preserve">Welche Metriken man nimmt, hängt vom konkreten Fall ab und, ob man eher interessiert ist die FP oder die FN zu reduzieren. Im Fall „Diagnose einer Krankheit“ sind es die FN (lieber eine gesunde Person als krank diagnostiziert als eine kranke Person zu übersehen). D.h. </w:t>
      </w:r>
    </w:p>
    <w:p w14:paraId="625B0021" w14:textId="77777777" w:rsidR="00FE52C7" w:rsidRDefault="00FE52C7" w:rsidP="00FE52C7">
      <w:pPr>
        <w:pStyle w:val="Aufzhlung2"/>
        <w:numPr>
          <w:ilvl w:val="0"/>
          <w:numId w:val="1"/>
        </w:numPr>
        <w:tabs>
          <w:tab w:val="clear" w:pos="360"/>
        </w:tabs>
      </w:pPr>
      <w:r>
        <w:t>Wenn die Priorität die Reduktino der FN sind, dann ist Recall das Maß</w:t>
      </w:r>
    </w:p>
    <w:p w14:paraId="5820EF91" w14:textId="77777777" w:rsidR="00FE52C7" w:rsidRDefault="00FE52C7" w:rsidP="00FE52C7">
      <w:pPr>
        <w:pStyle w:val="Aufzhlung2"/>
      </w:pPr>
      <w:r>
        <w:t>Wenn die Priorität der Reduktion der Fehlalarme (FP) ist, dann ist es Precision</w:t>
      </w:r>
    </w:p>
    <w:p w14:paraId="02937801" w14:textId="77777777" w:rsidR="00FE52C7" w:rsidRDefault="00FE52C7" w:rsidP="00FE52C7">
      <w:pPr>
        <w:pStyle w:val="Aufzhlung2"/>
      </w:pPr>
      <w:r>
        <w:t>Will man eigentlich beides und strebt einen Kompromiss an, dann ist es der F1-score</w:t>
      </w:r>
    </w:p>
    <w:p w14:paraId="6E6F682C" w14:textId="77777777" w:rsidR="00FE52C7" w:rsidRDefault="00FE52C7" w:rsidP="00FE52C7">
      <w:pPr>
        <w:pStyle w:val="Aufzhlung"/>
      </w:pPr>
      <w:r>
        <w:t>Mehr Infos unter</w:t>
      </w:r>
    </w:p>
    <w:p w14:paraId="42FC4776" w14:textId="40C03F32" w:rsidR="00FE52C7" w:rsidRDefault="00000000" w:rsidP="00FE52C7">
      <w:pPr>
        <w:pStyle w:val="Aufzhlung2"/>
      </w:pPr>
      <w:hyperlink r:id="rId35" w:history="1">
        <w:r w:rsidR="00FE52C7" w:rsidRPr="001D3602">
          <w:rPr>
            <w:rStyle w:val="Hyperlink"/>
          </w:rPr>
          <w:t>https://medium.com/data-reply-it-datatech/imbalanced-classification-in-fraud-detection-8f63474ff8c7</w:t>
        </w:r>
      </w:hyperlink>
      <w:r w:rsidR="00FE52C7">
        <w:t xml:space="preserve"> </w:t>
      </w:r>
    </w:p>
    <w:p w14:paraId="634E64CA" w14:textId="3EB5D2DC" w:rsidR="00FE52C7" w:rsidRPr="00614CE8" w:rsidRDefault="00000000" w:rsidP="00FE52C7">
      <w:pPr>
        <w:pStyle w:val="Aufzhlung2"/>
      </w:pPr>
      <w:hyperlink r:id="rId36" w:history="1">
        <w:r w:rsidR="00FE52C7" w:rsidRPr="002D69AA">
          <w:rPr>
            <w:rStyle w:val="Hyperlink"/>
          </w:rPr>
          <w:t>https://medium.com/mlearning-ai/evaluating-classification-models-simplified-b5929146504e</w:t>
        </w:r>
      </w:hyperlink>
      <w:r w:rsidR="00FE52C7">
        <w:t xml:space="preserve"> </w:t>
      </w:r>
    </w:p>
    <w:p w14:paraId="517D7AF0" w14:textId="77777777" w:rsidR="00FE52C7" w:rsidRPr="00614CE8" w:rsidRDefault="00FE52C7" w:rsidP="00FE52C7">
      <w:pPr>
        <w:pStyle w:val="Textkrper"/>
        <w:rPr>
          <w:lang w:val="de-DE"/>
        </w:rPr>
      </w:pPr>
    </w:p>
    <w:p w14:paraId="0B0F85DD" w14:textId="03BBF2D1" w:rsidR="0012326F" w:rsidRPr="00614CE8" w:rsidRDefault="0012326F" w:rsidP="007B6B26">
      <w:pPr>
        <w:pStyle w:val="Textkrper"/>
        <w:rPr>
          <w:lang w:val="de-DE"/>
        </w:rPr>
      </w:pPr>
    </w:p>
    <w:p w14:paraId="5C5EF04D" w14:textId="57426674" w:rsidR="0012326F" w:rsidRPr="00614CE8" w:rsidRDefault="0012326F" w:rsidP="007B6B26">
      <w:pPr>
        <w:pStyle w:val="Textkrper"/>
        <w:rPr>
          <w:lang w:val="de-DE"/>
        </w:rPr>
      </w:pPr>
    </w:p>
    <w:p w14:paraId="296145C9" w14:textId="77777777" w:rsidR="0012326F" w:rsidRPr="00614CE8" w:rsidRDefault="0012326F" w:rsidP="007B6B26">
      <w:pPr>
        <w:pStyle w:val="Textkrper"/>
        <w:rPr>
          <w:lang w:val="de-DE"/>
        </w:rPr>
      </w:pPr>
    </w:p>
    <w:p w14:paraId="631DD9B4" w14:textId="67B6C290" w:rsidR="007B6B26" w:rsidRPr="00614CE8" w:rsidRDefault="00323E12" w:rsidP="0041414F">
      <w:pPr>
        <w:pStyle w:val="berschrift2"/>
        <w:rPr>
          <w:lang w:val="en-GB"/>
        </w:rPr>
      </w:pPr>
      <w:bookmarkStart w:id="34" w:name="_Toc165445714"/>
      <w:r>
        <w:rPr>
          <w:lang w:val="en-GB"/>
        </w:rPr>
        <w:t>The Final Test</w:t>
      </w:r>
      <w:bookmarkEnd w:id="34"/>
    </w:p>
    <w:p w14:paraId="0B35B293" w14:textId="525F4617" w:rsidR="007B6B26" w:rsidRDefault="00323E12" w:rsidP="000B39D1">
      <w:pPr>
        <w:pStyle w:val="Aufzhlung"/>
      </w:pPr>
      <w:r>
        <w:t xml:space="preserve">Wie auch in den vorherigen Kapiteln wird der gesamte workflow beendet mit einem </w:t>
      </w:r>
    </w:p>
    <w:p w14:paraId="2C10CEE0" w14:textId="4C0E23F5" w:rsidR="00323E12" w:rsidRDefault="00323E12" w:rsidP="00323E12">
      <w:pPr>
        <w:pStyle w:val="Aufzhlung2"/>
      </w:pPr>
      <w:r>
        <w:t xml:space="preserve">Training des Modells über alle Trainingsdaten und </w:t>
      </w:r>
    </w:p>
    <w:p w14:paraId="5586496A" w14:textId="483D17A5" w:rsidR="00323E12" w:rsidRDefault="00323E12" w:rsidP="00323E12">
      <w:pPr>
        <w:pStyle w:val="Aufzhlung2"/>
      </w:pPr>
      <w:r>
        <w:t>der Evaluation an den Testdaten</w:t>
      </w:r>
    </w:p>
    <w:p w14:paraId="6AC0F094" w14:textId="77777777" w:rsidR="00323E12" w:rsidRPr="00B77780" w:rsidRDefault="00323E12" w:rsidP="00323E12">
      <w:pPr>
        <w:pStyle w:val="Aufzhlung2"/>
        <w:numPr>
          <w:ilvl w:val="0"/>
          <w:numId w:val="0"/>
        </w:numPr>
        <w:ind w:left="709"/>
      </w:pPr>
    </w:p>
    <w:p w14:paraId="41A93C62" w14:textId="7A50C9B4" w:rsidR="0041414F" w:rsidRDefault="00323E12" w:rsidP="00323E12">
      <w:pPr>
        <w:pStyle w:val="berschrift3"/>
      </w:pPr>
      <w:r>
        <w:t>Training des Modells</w:t>
      </w:r>
    </w:p>
    <w:p w14:paraId="1DC60921" w14:textId="77777777" w:rsidR="00971103" w:rsidRDefault="00971103" w:rsidP="00971103">
      <w:pPr>
        <w:pStyle w:val="R"/>
        <w:shd w:val="clear" w:color="auto" w:fill="F2F2F2" w:themeFill="background1" w:themeFillShade="F2"/>
      </w:pPr>
      <w:r>
        <w:t xml:space="preserve">default_final &lt;- default_wf %&gt;% </w:t>
      </w:r>
    </w:p>
    <w:p w14:paraId="1E880164" w14:textId="5158F6AD" w:rsidR="0041414F" w:rsidRDefault="00971103" w:rsidP="00971103">
      <w:pPr>
        <w:pStyle w:val="R"/>
        <w:shd w:val="clear" w:color="auto" w:fill="F2F2F2" w:themeFill="background1" w:themeFillShade="F2"/>
      </w:pPr>
      <w:r>
        <w:t xml:space="preserve">  last_fit(default_split)</w:t>
      </w:r>
    </w:p>
    <w:p w14:paraId="70AFFE01" w14:textId="2D6EFBC7" w:rsidR="0041414F" w:rsidRDefault="0041414F" w:rsidP="007B6B26">
      <w:pPr>
        <w:pStyle w:val="Textkrper"/>
        <w:rPr>
          <w:lang w:val="de-DE"/>
        </w:rPr>
      </w:pPr>
    </w:p>
    <w:p w14:paraId="15BDBFAC" w14:textId="77777777" w:rsidR="00971103" w:rsidRDefault="00971103" w:rsidP="007B6B26">
      <w:pPr>
        <w:pStyle w:val="Textkrper"/>
        <w:rPr>
          <w:lang w:val="de-DE"/>
        </w:rPr>
      </w:pPr>
    </w:p>
    <w:p w14:paraId="4C9F988B" w14:textId="1B846A59" w:rsidR="0017010E" w:rsidRPr="007717F6" w:rsidRDefault="00971103" w:rsidP="00F71B56">
      <w:pPr>
        <w:pStyle w:val="berschrift3"/>
      </w:pPr>
      <w:r>
        <w:t xml:space="preserve">Extraktion der </w:t>
      </w:r>
      <w:r w:rsidR="0017010E">
        <w:t xml:space="preserve">Performance Metriken </w:t>
      </w:r>
    </w:p>
    <w:p w14:paraId="4FC024FB" w14:textId="7A5EC18D" w:rsidR="007B6B26" w:rsidRDefault="00971103" w:rsidP="00971103">
      <w:pPr>
        <w:pStyle w:val="R"/>
        <w:shd w:val="clear" w:color="auto" w:fill="F2F2F2" w:themeFill="background1" w:themeFillShade="F2"/>
      </w:pPr>
      <w:r w:rsidRPr="00971103">
        <w:t>default_final %&gt;% collect_metrics()</w:t>
      </w:r>
    </w:p>
    <w:p w14:paraId="20343FAA" w14:textId="77777777" w:rsidR="00971103" w:rsidRDefault="00971103" w:rsidP="00971103">
      <w:pPr>
        <w:pStyle w:val="R"/>
        <w:shd w:val="clear" w:color="auto" w:fill="F2F2F2" w:themeFill="background1" w:themeFillShade="F2"/>
      </w:pPr>
    </w:p>
    <w:p w14:paraId="1B0B9579" w14:textId="77777777" w:rsidR="0041414F" w:rsidRDefault="0041414F" w:rsidP="00971103">
      <w:pPr>
        <w:pStyle w:val="ROutput"/>
        <w:shd w:val="clear" w:color="auto" w:fill="F2F2F2" w:themeFill="background1" w:themeFillShade="F2"/>
      </w:pPr>
      <w:r>
        <w:t># A tibble: 2 x 4</w:t>
      </w:r>
    </w:p>
    <w:p w14:paraId="2671F589" w14:textId="77777777" w:rsidR="0041414F" w:rsidRDefault="0041414F" w:rsidP="00971103">
      <w:pPr>
        <w:pStyle w:val="ROutput"/>
        <w:shd w:val="clear" w:color="auto" w:fill="F2F2F2" w:themeFill="background1" w:themeFillShade="F2"/>
      </w:pPr>
      <w:r>
        <w:t xml:space="preserve">  .metric  .estimator .estimate .config             </w:t>
      </w:r>
    </w:p>
    <w:p w14:paraId="7CE5538B" w14:textId="77777777" w:rsidR="0041414F" w:rsidRDefault="0041414F" w:rsidP="00971103">
      <w:pPr>
        <w:pStyle w:val="ROutput"/>
        <w:shd w:val="clear" w:color="auto" w:fill="F2F2F2" w:themeFill="background1" w:themeFillShade="F2"/>
      </w:pPr>
      <w:r>
        <w:t xml:space="preserve">  &lt;chr&gt;    &lt;chr&gt;          &lt;dbl&gt; &lt;chr&gt;               </w:t>
      </w:r>
    </w:p>
    <w:p w14:paraId="04C30658" w14:textId="7F94B8D2" w:rsidR="0041414F" w:rsidRDefault="0041414F" w:rsidP="00971103">
      <w:pPr>
        <w:pStyle w:val="ROutput"/>
        <w:shd w:val="clear" w:color="auto" w:fill="F2F2F2" w:themeFill="background1" w:themeFillShade="F2"/>
      </w:pPr>
      <w:r>
        <w:t>1 accuracy binary         0.9</w:t>
      </w:r>
      <w:r w:rsidR="00971103">
        <w:t>71</w:t>
      </w:r>
      <w:r>
        <w:t xml:space="preserve"> Preprocessor1_Model1</w:t>
      </w:r>
    </w:p>
    <w:p w14:paraId="56E8B38D" w14:textId="1FF03ABD" w:rsidR="0041414F" w:rsidRDefault="0041414F" w:rsidP="00971103">
      <w:pPr>
        <w:pStyle w:val="ROutput"/>
        <w:shd w:val="clear" w:color="auto" w:fill="F2F2F2" w:themeFill="background1" w:themeFillShade="F2"/>
      </w:pPr>
      <w:r>
        <w:t>2 roc_auc  binary         0.9</w:t>
      </w:r>
      <w:r w:rsidR="00971103">
        <w:t xml:space="preserve">40 </w:t>
      </w:r>
      <w:r>
        <w:t>Preprocessor1_Model1</w:t>
      </w:r>
    </w:p>
    <w:p w14:paraId="5A4D8BC6" w14:textId="24284D7F" w:rsidR="0041414F" w:rsidRDefault="0041414F" w:rsidP="00971103">
      <w:pPr>
        <w:pStyle w:val="Textkrper"/>
      </w:pPr>
    </w:p>
    <w:p w14:paraId="3931CFBD" w14:textId="77777777" w:rsidR="00971103" w:rsidRDefault="00971103" w:rsidP="007B6B26">
      <w:pPr>
        <w:pStyle w:val="Textkrper"/>
      </w:pPr>
    </w:p>
    <w:p w14:paraId="6C4DFF06" w14:textId="77777777" w:rsidR="00971103" w:rsidRDefault="00971103" w:rsidP="00971103">
      <w:pPr>
        <w:pStyle w:val="berschrift3"/>
      </w:pPr>
      <w:r>
        <w:t>Test c</w:t>
      </w:r>
      <w:r w:rsidRPr="007717F6">
        <w:t xml:space="preserve">onfusion matrix </w:t>
      </w:r>
    </w:p>
    <w:p w14:paraId="0A1FCD4C" w14:textId="77777777" w:rsidR="00971103" w:rsidRDefault="00971103" w:rsidP="00971103">
      <w:pPr>
        <w:pStyle w:val="R"/>
        <w:shd w:val="clear" w:color="auto" w:fill="F2F2F2" w:themeFill="background1" w:themeFillShade="F2"/>
      </w:pPr>
      <w:r>
        <w:t xml:space="preserve">default_final %&gt;% </w:t>
      </w:r>
    </w:p>
    <w:p w14:paraId="0113841A" w14:textId="77777777" w:rsidR="00971103" w:rsidRDefault="00971103" w:rsidP="00971103">
      <w:pPr>
        <w:pStyle w:val="R"/>
        <w:shd w:val="clear" w:color="auto" w:fill="F2F2F2" w:themeFill="background1" w:themeFillShade="F2"/>
      </w:pPr>
      <w:r>
        <w:t xml:space="preserve">  collect_predictions() %&gt;% </w:t>
      </w:r>
    </w:p>
    <w:p w14:paraId="14A9621D" w14:textId="64BF825B" w:rsidR="00971103" w:rsidRDefault="00971103" w:rsidP="00971103">
      <w:pPr>
        <w:pStyle w:val="R"/>
        <w:shd w:val="clear" w:color="auto" w:fill="F2F2F2" w:themeFill="background1" w:themeFillShade="F2"/>
      </w:pPr>
      <w:r>
        <w:lastRenderedPageBreak/>
        <w:t xml:space="preserve">  conf_mat(default, .pred_class)</w:t>
      </w:r>
    </w:p>
    <w:p w14:paraId="4125ABB5" w14:textId="77777777" w:rsidR="00971103" w:rsidRDefault="00971103" w:rsidP="00971103">
      <w:pPr>
        <w:pStyle w:val="Textkrper"/>
      </w:pPr>
    </w:p>
    <w:p w14:paraId="2F58C1CF" w14:textId="77777777" w:rsidR="00971103" w:rsidRPr="00971103" w:rsidRDefault="00971103" w:rsidP="00971103">
      <w:pPr>
        <w:pStyle w:val="Textkrper"/>
        <w:ind w:left="708"/>
        <w:rPr>
          <w:rFonts w:ascii="Courier New" w:hAnsi="Courier New" w:cs="Courier New"/>
          <w:color w:val="000074"/>
          <w:sz w:val="20"/>
          <w:szCs w:val="20"/>
          <w:lang w:val="en-US"/>
        </w:rPr>
      </w:pPr>
      <w:r w:rsidRPr="00971103">
        <w:rPr>
          <w:rFonts w:ascii="Courier New" w:hAnsi="Courier New" w:cs="Courier New"/>
          <w:color w:val="000074"/>
          <w:sz w:val="20"/>
          <w:szCs w:val="20"/>
          <w:lang w:val="en-US"/>
        </w:rPr>
        <w:t xml:space="preserve">         Truth</w:t>
      </w:r>
    </w:p>
    <w:p w14:paraId="7B0FEE53" w14:textId="77777777" w:rsidR="00971103" w:rsidRPr="00971103" w:rsidRDefault="00971103" w:rsidP="00971103">
      <w:pPr>
        <w:pStyle w:val="Textkrper"/>
        <w:ind w:left="708"/>
        <w:rPr>
          <w:rFonts w:ascii="Courier New" w:hAnsi="Courier New" w:cs="Courier New"/>
          <w:color w:val="000074"/>
          <w:sz w:val="20"/>
          <w:szCs w:val="20"/>
          <w:lang w:val="en-US"/>
        </w:rPr>
      </w:pPr>
      <w:r w:rsidRPr="00971103">
        <w:rPr>
          <w:rFonts w:ascii="Courier New" w:hAnsi="Courier New" w:cs="Courier New"/>
          <w:color w:val="000074"/>
          <w:sz w:val="20"/>
          <w:szCs w:val="20"/>
          <w:lang w:val="en-US"/>
        </w:rPr>
        <w:t>Prediction   No  Yes</w:t>
      </w:r>
    </w:p>
    <w:p w14:paraId="2D36D4F9" w14:textId="77777777" w:rsidR="00971103" w:rsidRPr="00971103" w:rsidRDefault="00971103" w:rsidP="00971103">
      <w:pPr>
        <w:pStyle w:val="Textkrper"/>
        <w:ind w:left="708"/>
        <w:rPr>
          <w:rFonts w:ascii="Courier New" w:hAnsi="Courier New" w:cs="Courier New"/>
          <w:color w:val="000074"/>
          <w:sz w:val="20"/>
          <w:szCs w:val="20"/>
          <w:lang w:val="en-US"/>
        </w:rPr>
      </w:pPr>
      <w:r w:rsidRPr="00971103">
        <w:rPr>
          <w:rFonts w:ascii="Courier New" w:hAnsi="Courier New" w:cs="Courier New"/>
          <w:color w:val="000074"/>
          <w:sz w:val="20"/>
          <w:szCs w:val="20"/>
          <w:lang w:val="en-US"/>
        </w:rPr>
        <w:t xml:space="preserve">       No  2405   65</w:t>
      </w:r>
    </w:p>
    <w:p w14:paraId="539B3F66" w14:textId="28BD3D93" w:rsidR="0041414F" w:rsidRDefault="00971103" w:rsidP="00971103">
      <w:pPr>
        <w:pStyle w:val="Textkrper"/>
        <w:ind w:left="708"/>
        <w:rPr>
          <w:rFonts w:ascii="Courier New" w:hAnsi="Courier New" w:cs="Courier New"/>
          <w:color w:val="000074"/>
          <w:sz w:val="20"/>
          <w:szCs w:val="20"/>
          <w:lang w:val="en-US"/>
        </w:rPr>
      </w:pPr>
      <w:r w:rsidRPr="00971103">
        <w:rPr>
          <w:rFonts w:ascii="Courier New" w:hAnsi="Courier New" w:cs="Courier New"/>
          <w:color w:val="000074"/>
          <w:sz w:val="20"/>
          <w:szCs w:val="20"/>
          <w:lang w:val="en-US"/>
        </w:rPr>
        <w:t xml:space="preserve">       Yes    7   23</w:t>
      </w:r>
    </w:p>
    <w:p w14:paraId="7EEFF927" w14:textId="039D1485" w:rsidR="00971103" w:rsidRDefault="00971103" w:rsidP="00971103">
      <w:pPr>
        <w:pStyle w:val="Textkrper"/>
      </w:pPr>
    </w:p>
    <w:p w14:paraId="32A9DFC9" w14:textId="77777777" w:rsidR="00061B40" w:rsidRDefault="00061B40" w:rsidP="00971103">
      <w:pPr>
        <w:pStyle w:val="Textkrper"/>
      </w:pPr>
    </w:p>
    <w:p w14:paraId="73EC61A8" w14:textId="769BBE57" w:rsidR="0017010E" w:rsidRPr="00C85029" w:rsidRDefault="0017010E" w:rsidP="00827298">
      <w:pPr>
        <w:pStyle w:val="berschrift3"/>
      </w:pPr>
      <w:r>
        <w:t>ROC curve</w:t>
      </w:r>
    </w:p>
    <w:p w14:paraId="4A6BBB3C" w14:textId="77777777" w:rsidR="00182493" w:rsidRPr="00182493" w:rsidRDefault="00182493" w:rsidP="00182493">
      <w:pPr>
        <w:pStyle w:val="Textkrper"/>
        <w:shd w:val="clear" w:color="auto" w:fill="F2F2F2" w:themeFill="background1" w:themeFillShade="F2"/>
        <w:rPr>
          <w:rFonts w:ascii="Courier New" w:hAnsi="Courier New"/>
          <w:color w:val="FF0000"/>
          <w:sz w:val="20"/>
          <w:szCs w:val="20"/>
        </w:rPr>
      </w:pPr>
      <w:r w:rsidRPr="00182493">
        <w:rPr>
          <w:rFonts w:ascii="Courier New" w:hAnsi="Courier New"/>
          <w:color w:val="FF0000"/>
          <w:sz w:val="20"/>
          <w:szCs w:val="20"/>
        </w:rPr>
        <w:t>default_final %&gt;%</w:t>
      </w:r>
    </w:p>
    <w:p w14:paraId="21FAD8C5" w14:textId="77777777" w:rsidR="00182493" w:rsidRPr="00182493" w:rsidRDefault="00182493" w:rsidP="00182493">
      <w:pPr>
        <w:pStyle w:val="Textkrper"/>
        <w:shd w:val="clear" w:color="auto" w:fill="F2F2F2" w:themeFill="background1" w:themeFillShade="F2"/>
        <w:rPr>
          <w:rFonts w:ascii="Courier New" w:hAnsi="Courier New"/>
          <w:color w:val="FF0000"/>
          <w:sz w:val="20"/>
          <w:szCs w:val="20"/>
        </w:rPr>
      </w:pPr>
      <w:r w:rsidRPr="00182493">
        <w:rPr>
          <w:rFonts w:ascii="Courier New" w:hAnsi="Courier New"/>
          <w:color w:val="FF0000"/>
          <w:sz w:val="20"/>
          <w:szCs w:val="20"/>
        </w:rPr>
        <w:t xml:space="preserve">  collect_predictions() %&gt;% </w:t>
      </w:r>
    </w:p>
    <w:p w14:paraId="2F5ACD97" w14:textId="77777777" w:rsidR="00182493" w:rsidRPr="00182493" w:rsidRDefault="00182493" w:rsidP="00182493">
      <w:pPr>
        <w:pStyle w:val="Textkrper"/>
        <w:shd w:val="clear" w:color="auto" w:fill="F2F2F2" w:themeFill="background1" w:themeFillShade="F2"/>
        <w:rPr>
          <w:rFonts w:ascii="Courier New" w:hAnsi="Courier New"/>
          <w:color w:val="FF0000"/>
          <w:sz w:val="20"/>
          <w:szCs w:val="20"/>
        </w:rPr>
      </w:pPr>
      <w:r w:rsidRPr="00182493">
        <w:rPr>
          <w:rFonts w:ascii="Courier New" w:hAnsi="Courier New"/>
          <w:color w:val="FF0000"/>
          <w:sz w:val="20"/>
          <w:szCs w:val="20"/>
        </w:rPr>
        <w:t xml:space="preserve">  roc_curve(default, .pred_No) %&gt;%</w:t>
      </w:r>
    </w:p>
    <w:p w14:paraId="498DF365" w14:textId="77777777" w:rsidR="00182493" w:rsidRPr="00182493" w:rsidRDefault="00182493" w:rsidP="00182493">
      <w:pPr>
        <w:pStyle w:val="Textkrper"/>
        <w:shd w:val="clear" w:color="auto" w:fill="F2F2F2" w:themeFill="background1" w:themeFillShade="F2"/>
        <w:rPr>
          <w:rFonts w:ascii="Courier New" w:hAnsi="Courier New"/>
          <w:color w:val="FF0000"/>
          <w:sz w:val="20"/>
          <w:szCs w:val="20"/>
        </w:rPr>
      </w:pPr>
      <w:r w:rsidRPr="00182493">
        <w:rPr>
          <w:rFonts w:ascii="Courier New" w:hAnsi="Courier New"/>
          <w:color w:val="FF0000"/>
          <w:sz w:val="20"/>
          <w:szCs w:val="20"/>
        </w:rPr>
        <w:t xml:space="preserve">  ggplot(aes(x = 1 - specificity, y = sensitivity)) +</w:t>
      </w:r>
    </w:p>
    <w:p w14:paraId="65BF45DA" w14:textId="77777777" w:rsidR="00182493" w:rsidRPr="00182493" w:rsidRDefault="00182493" w:rsidP="00182493">
      <w:pPr>
        <w:pStyle w:val="Textkrper"/>
        <w:shd w:val="clear" w:color="auto" w:fill="F2F2F2" w:themeFill="background1" w:themeFillShade="F2"/>
        <w:rPr>
          <w:rFonts w:ascii="Courier New" w:hAnsi="Courier New"/>
          <w:color w:val="FF0000"/>
          <w:sz w:val="20"/>
          <w:szCs w:val="20"/>
        </w:rPr>
      </w:pPr>
      <w:r w:rsidRPr="00182493">
        <w:rPr>
          <w:rFonts w:ascii="Courier New" w:hAnsi="Courier New"/>
          <w:color w:val="FF0000"/>
          <w:sz w:val="20"/>
          <w:szCs w:val="20"/>
        </w:rPr>
        <w:t xml:space="preserve">  geom_line(size = 1.5) +</w:t>
      </w:r>
    </w:p>
    <w:p w14:paraId="75E7A611" w14:textId="77777777" w:rsidR="00182493" w:rsidRPr="00182493" w:rsidRDefault="00182493" w:rsidP="00182493">
      <w:pPr>
        <w:pStyle w:val="Textkrper"/>
        <w:shd w:val="clear" w:color="auto" w:fill="F2F2F2" w:themeFill="background1" w:themeFillShade="F2"/>
        <w:rPr>
          <w:rFonts w:ascii="Courier New" w:hAnsi="Courier New"/>
          <w:color w:val="FF0000"/>
          <w:sz w:val="20"/>
          <w:szCs w:val="20"/>
        </w:rPr>
      </w:pPr>
      <w:r w:rsidRPr="00182493">
        <w:rPr>
          <w:rFonts w:ascii="Courier New" w:hAnsi="Courier New"/>
          <w:color w:val="FF0000"/>
          <w:sz w:val="20"/>
          <w:szCs w:val="20"/>
        </w:rPr>
        <w:t xml:space="preserve">  geom_abline(</w:t>
      </w:r>
    </w:p>
    <w:p w14:paraId="52DACD44" w14:textId="77777777" w:rsidR="00182493" w:rsidRPr="00182493" w:rsidRDefault="00182493" w:rsidP="00182493">
      <w:pPr>
        <w:pStyle w:val="Textkrper"/>
        <w:shd w:val="clear" w:color="auto" w:fill="F2F2F2" w:themeFill="background1" w:themeFillShade="F2"/>
        <w:rPr>
          <w:rFonts w:ascii="Courier New" w:hAnsi="Courier New"/>
          <w:color w:val="FF0000"/>
          <w:sz w:val="20"/>
          <w:szCs w:val="20"/>
        </w:rPr>
      </w:pPr>
      <w:r w:rsidRPr="00182493">
        <w:rPr>
          <w:rFonts w:ascii="Courier New" w:hAnsi="Courier New"/>
          <w:color w:val="FF0000"/>
          <w:sz w:val="20"/>
          <w:szCs w:val="20"/>
        </w:rPr>
        <w:t xml:space="preserve">    lty = 2, alpha = 0.5,</w:t>
      </w:r>
    </w:p>
    <w:p w14:paraId="2F01838B" w14:textId="77777777" w:rsidR="00182493" w:rsidRPr="00182493" w:rsidRDefault="00182493" w:rsidP="00182493">
      <w:pPr>
        <w:pStyle w:val="Textkrper"/>
        <w:shd w:val="clear" w:color="auto" w:fill="F2F2F2" w:themeFill="background1" w:themeFillShade="F2"/>
        <w:rPr>
          <w:rFonts w:ascii="Courier New" w:hAnsi="Courier New"/>
          <w:color w:val="FF0000"/>
          <w:sz w:val="20"/>
          <w:szCs w:val="20"/>
        </w:rPr>
      </w:pPr>
      <w:r w:rsidRPr="00182493">
        <w:rPr>
          <w:rFonts w:ascii="Courier New" w:hAnsi="Courier New"/>
          <w:color w:val="FF0000"/>
          <w:sz w:val="20"/>
          <w:szCs w:val="20"/>
        </w:rPr>
        <w:t xml:space="preserve">    color = "gray50",</w:t>
      </w:r>
    </w:p>
    <w:p w14:paraId="68203D2A" w14:textId="77777777" w:rsidR="00182493" w:rsidRPr="00182493" w:rsidRDefault="00182493" w:rsidP="00182493">
      <w:pPr>
        <w:pStyle w:val="Textkrper"/>
        <w:shd w:val="clear" w:color="auto" w:fill="F2F2F2" w:themeFill="background1" w:themeFillShade="F2"/>
        <w:rPr>
          <w:rFonts w:ascii="Courier New" w:hAnsi="Courier New"/>
          <w:color w:val="FF0000"/>
          <w:sz w:val="20"/>
          <w:szCs w:val="20"/>
        </w:rPr>
      </w:pPr>
      <w:r w:rsidRPr="00182493">
        <w:rPr>
          <w:rFonts w:ascii="Courier New" w:hAnsi="Courier New"/>
          <w:color w:val="FF0000"/>
          <w:sz w:val="20"/>
          <w:szCs w:val="20"/>
        </w:rPr>
        <w:t xml:space="preserve">    size = 1.2 ) +</w:t>
      </w:r>
    </w:p>
    <w:p w14:paraId="37D77403" w14:textId="77777777" w:rsidR="00182493" w:rsidRPr="00182493" w:rsidRDefault="00182493" w:rsidP="00182493">
      <w:pPr>
        <w:pStyle w:val="Textkrper"/>
        <w:shd w:val="clear" w:color="auto" w:fill="F2F2F2" w:themeFill="background1" w:themeFillShade="F2"/>
        <w:rPr>
          <w:rFonts w:ascii="Courier New" w:hAnsi="Courier New"/>
          <w:color w:val="FF0000"/>
          <w:sz w:val="20"/>
          <w:szCs w:val="20"/>
        </w:rPr>
      </w:pPr>
      <w:r w:rsidRPr="00182493">
        <w:rPr>
          <w:rFonts w:ascii="Courier New" w:hAnsi="Courier New"/>
          <w:color w:val="FF0000"/>
          <w:sz w:val="20"/>
          <w:szCs w:val="20"/>
        </w:rPr>
        <w:t xml:space="preserve">  coord_equal()+</w:t>
      </w:r>
    </w:p>
    <w:p w14:paraId="5AF38AAD" w14:textId="5F8A6550" w:rsidR="0017010E" w:rsidRDefault="00182493" w:rsidP="00182493">
      <w:pPr>
        <w:pStyle w:val="Textkrper"/>
        <w:shd w:val="clear" w:color="auto" w:fill="F2F2F2" w:themeFill="background1" w:themeFillShade="F2"/>
      </w:pPr>
      <w:r w:rsidRPr="00182493">
        <w:rPr>
          <w:rFonts w:ascii="Courier New" w:hAnsi="Courier New"/>
          <w:color w:val="FF0000"/>
          <w:sz w:val="20"/>
          <w:szCs w:val="20"/>
        </w:rPr>
        <w:t xml:space="preserve">  theme_bw()</w:t>
      </w:r>
    </w:p>
    <w:p w14:paraId="34147673" w14:textId="77777777" w:rsidR="00C85029" w:rsidRDefault="00C85029" w:rsidP="007B6B26">
      <w:pPr>
        <w:pStyle w:val="Textkrper"/>
      </w:pPr>
    </w:p>
    <w:p w14:paraId="19299C10" w14:textId="0D36EEF2" w:rsidR="0041414F" w:rsidRDefault="00182493" w:rsidP="00182493">
      <w:pPr>
        <w:pStyle w:val="ROutput"/>
        <w:ind w:hanging="360"/>
      </w:pPr>
      <w:r w:rsidRPr="00182493">
        <w:rPr>
          <w:noProof/>
        </w:rPr>
        <w:drawing>
          <wp:inline distT="0" distB="0" distL="0" distR="0" wp14:anchorId="0F7969B9" wp14:editId="38E0FD55">
            <wp:extent cx="5334635" cy="2700586"/>
            <wp:effectExtent l="0" t="0" r="0" b="5080"/>
            <wp:docPr id="210" name="Grafik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42370" cy="2704502"/>
                    </a:xfrm>
                    <a:prstGeom prst="rect">
                      <a:avLst/>
                    </a:prstGeom>
                  </pic:spPr>
                </pic:pic>
              </a:graphicData>
            </a:graphic>
          </wp:inline>
        </w:drawing>
      </w:r>
    </w:p>
    <w:p w14:paraId="39E5FE48" w14:textId="12A46581" w:rsidR="0049242F" w:rsidRDefault="0049242F" w:rsidP="000B39D1">
      <w:pPr>
        <w:pStyle w:val="ROutput"/>
      </w:pPr>
    </w:p>
    <w:p w14:paraId="47D6B25F" w14:textId="7D6A105C" w:rsidR="008C7389" w:rsidRDefault="008C7389" w:rsidP="000B39D1">
      <w:pPr>
        <w:pStyle w:val="ROutput"/>
      </w:pPr>
    </w:p>
    <w:p w14:paraId="6870B263" w14:textId="77777777" w:rsidR="006F072C" w:rsidRDefault="006F072C" w:rsidP="006F072C">
      <w:pPr>
        <w:pStyle w:val="Aufzhlung2"/>
        <w:numPr>
          <w:ilvl w:val="0"/>
          <w:numId w:val="0"/>
        </w:numPr>
        <w:ind w:left="709"/>
      </w:pPr>
    </w:p>
    <w:p w14:paraId="0B7C8E3F" w14:textId="0660582B" w:rsidR="00881DA9" w:rsidRDefault="00881DA9" w:rsidP="00C450C1">
      <w:pPr>
        <w:pStyle w:val="Textkrper"/>
      </w:pPr>
    </w:p>
    <w:p w14:paraId="33D5AB63" w14:textId="48E937FA" w:rsidR="0049242F" w:rsidRDefault="004833F0" w:rsidP="00786590">
      <w:pPr>
        <w:pStyle w:val="berschrift1"/>
        <w:pageBreakBefore/>
        <w:ind w:left="431" w:hanging="431"/>
      </w:pPr>
      <w:bookmarkStart w:id="35" w:name="_Ref65335387"/>
      <w:bookmarkStart w:id="36" w:name="_Toc165445715"/>
      <w:r>
        <w:lastRenderedPageBreak/>
        <w:t>H</w:t>
      </w:r>
      <w:r w:rsidR="000451CF">
        <w:t>yperparameter (HP)</w:t>
      </w:r>
      <w:r w:rsidR="0049242F">
        <w:t xml:space="preserve"> tuning</w:t>
      </w:r>
      <w:bookmarkEnd w:id="35"/>
      <w:bookmarkEnd w:id="36"/>
    </w:p>
    <w:p w14:paraId="7EA3C200" w14:textId="6FF40A40" w:rsidR="00980C0E" w:rsidRDefault="00C74F8E" w:rsidP="000301B5">
      <w:pPr>
        <w:pStyle w:val="Aufzhlung"/>
      </w:pPr>
      <w:r>
        <w:t xml:space="preserve">Grundlage: </w:t>
      </w:r>
      <w:hyperlink r:id="rId38" w:history="1">
        <w:r w:rsidRPr="00C74F8E">
          <w:rPr>
            <w:rStyle w:val="Hyperlink"/>
          </w:rPr>
          <w:t>Kapitel</w:t>
        </w:r>
      </w:hyperlink>
      <w:r>
        <w:t xml:space="preserve"> </w:t>
      </w:r>
      <w:r w:rsidR="000032FD">
        <w:t xml:space="preserve">4 über </w:t>
      </w:r>
      <w:r>
        <w:t>Tune model parameters i</w:t>
      </w:r>
      <w:r w:rsidR="000032FD">
        <w:t>m</w:t>
      </w:r>
      <w:r>
        <w:t xml:space="preserve"> Tidymodels</w:t>
      </w:r>
      <w:r w:rsidR="00DE2FFC">
        <w:t>-Buch</w:t>
      </w:r>
    </w:p>
    <w:p w14:paraId="59274067" w14:textId="77777777" w:rsidR="004057A7" w:rsidRDefault="004057A7" w:rsidP="00980C0E">
      <w:pPr>
        <w:pStyle w:val="Aufzhlung"/>
        <w:numPr>
          <w:ilvl w:val="0"/>
          <w:numId w:val="0"/>
        </w:numPr>
        <w:ind w:left="360"/>
      </w:pPr>
    </w:p>
    <w:p w14:paraId="63E62551" w14:textId="1DDD7A15" w:rsidR="00495850" w:rsidRDefault="00495850" w:rsidP="00946EDC">
      <w:pPr>
        <w:pStyle w:val="berschrift2"/>
      </w:pPr>
      <w:bookmarkStart w:id="37" w:name="_Toc165445716"/>
      <w:r>
        <w:t>Background</w:t>
      </w:r>
      <w:bookmarkEnd w:id="37"/>
    </w:p>
    <w:p w14:paraId="7E7BDFEE" w14:textId="50C71669" w:rsidR="00B323CC" w:rsidRDefault="00495850" w:rsidP="000B39D1">
      <w:pPr>
        <w:pStyle w:val="Aufzhlung"/>
      </w:pPr>
      <w:r>
        <w:t xml:space="preserve">Hyperparameter (HP) sind Parameter von Modelltypen, die man variieren kann, um die Vorhersagbarkeit zu erhöhen. </w:t>
      </w:r>
      <w:hyperlink r:id="rId39" w:history="1">
        <w:r w:rsidRPr="00495850">
          <w:rPr>
            <w:rStyle w:val="Hyperlink"/>
          </w:rPr>
          <w:t>Hier</w:t>
        </w:r>
      </w:hyperlink>
      <w:r>
        <w:t xml:space="preserve"> ist ein netter Überblick über die gängigen Typen, ihre Vor- und Nachteile und welche HP sie haben. </w:t>
      </w:r>
    </w:p>
    <w:p w14:paraId="63555C77" w14:textId="10822431" w:rsidR="00E04305" w:rsidRPr="00826510" w:rsidRDefault="00E04305" w:rsidP="000B39D1">
      <w:pPr>
        <w:pStyle w:val="Aufzhlung"/>
        <w:rPr>
          <w:rStyle w:val="RZchn"/>
          <w:rFonts w:ascii="Times New Roman" w:hAnsi="Times New Roman"/>
          <w:color w:val="auto"/>
          <w:lang w:val="de-DE"/>
        </w:rPr>
      </w:pPr>
      <w:r>
        <w:t xml:space="preserve">Die HP bekommt man über ?&lt;model&gt; z.B. </w:t>
      </w:r>
      <w:r w:rsidRPr="00C85029">
        <w:rPr>
          <w:rStyle w:val="RZchn"/>
          <w:sz w:val="20"/>
          <w:lang w:val="de-DE"/>
        </w:rPr>
        <w:t>?nearest_neighbor</w:t>
      </w:r>
    </w:p>
    <w:p w14:paraId="52AE7A34" w14:textId="1AD8E682" w:rsidR="00826510" w:rsidRDefault="00826510" w:rsidP="00826510">
      <w:pPr>
        <w:pStyle w:val="Aufzhlung"/>
      </w:pPr>
      <w:r>
        <w:t>HP haben default Werte in den models (model spec). Sie können aber auch auf einen bestimmten Wert fixiert werden</w:t>
      </w:r>
      <w:r w:rsidR="00EC2493">
        <w:t xml:space="preserve"> oder es kann ein range durchgetestet werden. Dies ist das </w:t>
      </w:r>
      <w:r w:rsidR="00EC2493" w:rsidRPr="00EC2493">
        <w:rPr>
          <w:b/>
        </w:rPr>
        <w:t>Tuning</w:t>
      </w:r>
      <w:r w:rsidR="00EC2493">
        <w:t xml:space="preserve"> </w:t>
      </w:r>
    </w:p>
    <w:p w14:paraId="25B43758" w14:textId="0F4B4E87" w:rsidR="00CC7142" w:rsidRDefault="00495850" w:rsidP="00A25BC7">
      <w:pPr>
        <w:pStyle w:val="Aufzhlung"/>
      </w:pPr>
      <w:r w:rsidRPr="00B323CC">
        <w:rPr>
          <w:b/>
        </w:rPr>
        <w:t>Beispiele</w:t>
      </w:r>
      <w:r>
        <w:t xml:space="preserve"> (in Klammern die tidymodels-Argumente</w:t>
      </w:r>
      <w:r w:rsidR="005A2F08">
        <w:t xml:space="preserve"> der model specifications</w:t>
      </w:r>
      <w:r w:rsidR="00CC7142">
        <w:t xml:space="preserve"> und der default-Wert</w:t>
      </w:r>
      <w:r>
        <w:t>)</w:t>
      </w:r>
      <w:r w:rsidR="00EC2493">
        <w:t>. Wie man sieht ist das noch in progress (TDB)</w:t>
      </w:r>
    </w:p>
    <w:p w14:paraId="24AD92B1" w14:textId="77777777" w:rsidR="00826510" w:rsidRDefault="00826510" w:rsidP="00826510">
      <w:pPr>
        <w:pStyle w:val="Aufzhlung"/>
        <w:numPr>
          <w:ilvl w:val="0"/>
          <w:numId w:val="0"/>
        </w:numPr>
        <w:ind w:left="360"/>
      </w:pPr>
    </w:p>
    <w:tbl>
      <w:tblPr>
        <w:tblStyle w:val="Tabellenraster"/>
        <w:tblW w:w="9954" w:type="dxa"/>
        <w:tblInd w:w="360" w:type="dxa"/>
        <w:tblLook w:val="04A0" w:firstRow="1" w:lastRow="0" w:firstColumn="1" w:lastColumn="0" w:noHBand="0" w:noVBand="1"/>
      </w:tblPr>
      <w:tblGrid>
        <w:gridCol w:w="2017"/>
        <w:gridCol w:w="913"/>
        <w:gridCol w:w="7024"/>
      </w:tblGrid>
      <w:tr w:rsidR="0032496B" w14:paraId="43665DD2" w14:textId="4804321F" w:rsidTr="00D9496C">
        <w:tc>
          <w:tcPr>
            <w:tcW w:w="2017" w:type="dxa"/>
            <w:shd w:val="clear" w:color="auto" w:fill="808080" w:themeFill="background1" w:themeFillShade="80"/>
          </w:tcPr>
          <w:p w14:paraId="4B2CA995" w14:textId="26E77B72" w:rsidR="0032496B" w:rsidRPr="00DD71F3" w:rsidRDefault="0032496B" w:rsidP="00CD6939">
            <w:pPr>
              <w:pStyle w:val="Aufzhlung"/>
              <w:numPr>
                <w:ilvl w:val="0"/>
                <w:numId w:val="0"/>
              </w:numPr>
              <w:spacing w:before="0"/>
              <w:rPr>
                <w:b/>
                <w:color w:val="FFFFFF" w:themeColor="background1"/>
              </w:rPr>
            </w:pPr>
            <w:r w:rsidRPr="00DD71F3">
              <w:rPr>
                <w:b/>
                <w:color w:val="FFFFFF" w:themeColor="background1"/>
              </w:rPr>
              <w:t>Parameter</w:t>
            </w:r>
          </w:p>
        </w:tc>
        <w:tc>
          <w:tcPr>
            <w:tcW w:w="909" w:type="dxa"/>
            <w:shd w:val="clear" w:color="auto" w:fill="808080" w:themeFill="background1" w:themeFillShade="80"/>
          </w:tcPr>
          <w:p w14:paraId="0B728509" w14:textId="2B872074" w:rsidR="0032496B" w:rsidRPr="00DD71F3" w:rsidRDefault="0032496B" w:rsidP="00CD6939">
            <w:pPr>
              <w:pStyle w:val="Aufzhlung"/>
              <w:numPr>
                <w:ilvl w:val="0"/>
                <w:numId w:val="0"/>
              </w:numPr>
              <w:spacing w:before="0"/>
              <w:rPr>
                <w:b/>
                <w:color w:val="FFFFFF" w:themeColor="background1"/>
              </w:rPr>
            </w:pPr>
            <w:r w:rsidRPr="00DD71F3">
              <w:rPr>
                <w:b/>
                <w:color w:val="FFFFFF" w:themeColor="background1"/>
              </w:rPr>
              <w:t>Default</w:t>
            </w:r>
          </w:p>
        </w:tc>
        <w:tc>
          <w:tcPr>
            <w:tcW w:w="7028" w:type="dxa"/>
            <w:shd w:val="clear" w:color="auto" w:fill="808080" w:themeFill="background1" w:themeFillShade="80"/>
          </w:tcPr>
          <w:p w14:paraId="6403A3B4" w14:textId="166F0717" w:rsidR="0032496B" w:rsidRPr="00DD71F3" w:rsidRDefault="0032496B" w:rsidP="00CD6939">
            <w:pPr>
              <w:pStyle w:val="Aufzhlung"/>
              <w:numPr>
                <w:ilvl w:val="0"/>
                <w:numId w:val="0"/>
              </w:numPr>
              <w:spacing w:before="0"/>
              <w:rPr>
                <w:b/>
                <w:color w:val="FFFFFF" w:themeColor="background1"/>
              </w:rPr>
            </w:pPr>
            <w:r w:rsidRPr="00DD71F3">
              <w:rPr>
                <w:b/>
                <w:color w:val="FFFFFF" w:themeColor="background1"/>
              </w:rPr>
              <w:t>Erläuterung</w:t>
            </w:r>
          </w:p>
        </w:tc>
      </w:tr>
      <w:tr w:rsidR="0032496B" w14:paraId="0C156DAC" w14:textId="77777777" w:rsidTr="00D9496C">
        <w:tc>
          <w:tcPr>
            <w:tcW w:w="2017" w:type="dxa"/>
            <w:shd w:val="clear" w:color="auto" w:fill="D9D9D9" w:themeFill="background1" w:themeFillShade="D9"/>
          </w:tcPr>
          <w:p w14:paraId="27B1AB9B" w14:textId="1CE6C9F0" w:rsidR="0032496B" w:rsidRDefault="0032496B" w:rsidP="00CD6939">
            <w:pPr>
              <w:pStyle w:val="Aufzhlung"/>
              <w:numPr>
                <w:ilvl w:val="0"/>
                <w:numId w:val="0"/>
              </w:numPr>
              <w:spacing w:before="0"/>
            </w:pPr>
            <w:r w:rsidRPr="00CC7142">
              <w:rPr>
                <w:b/>
              </w:rPr>
              <w:t>KNN</w:t>
            </w:r>
          </w:p>
        </w:tc>
        <w:tc>
          <w:tcPr>
            <w:tcW w:w="909" w:type="dxa"/>
            <w:shd w:val="clear" w:color="auto" w:fill="D9D9D9" w:themeFill="background1" w:themeFillShade="D9"/>
          </w:tcPr>
          <w:p w14:paraId="66111E9E" w14:textId="77777777" w:rsidR="0032496B" w:rsidRDefault="0032496B" w:rsidP="00CD6939">
            <w:pPr>
              <w:pStyle w:val="Aufzhlung"/>
              <w:numPr>
                <w:ilvl w:val="0"/>
                <w:numId w:val="0"/>
              </w:numPr>
              <w:spacing w:before="0"/>
            </w:pPr>
          </w:p>
        </w:tc>
        <w:tc>
          <w:tcPr>
            <w:tcW w:w="7028" w:type="dxa"/>
            <w:shd w:val="clear" w:color="auto" w:fill="D9D9D9" w:themeFill="background1" w:themeFillShade="D9"/>
          </w:tcPr>
          <w:p w14:paraId="39D06DEA" w14:textId="77777777" w:rsidR="0032496B" w:rsidRDefault="0032496B" w:rsidP="00CD6939">
            <w:pPr>
              <w:pStyle w:val="Aufzhlung2"/>
              <w:numPr>
                <w:ilvl w:val="0"/>
                <w:numId w:val="0"/>
              </w:numPr>
              <w:spacing w:before="0"/>
              <w:ind w:left="34"/>
            </w:pPr>
          </w:p>
        </w:tc>
      </w:tr>
      <w:tr w:rsidR="0032496B" w14:paraId="5C9F8813" w14:textId="7AAC256D" w:rsidTr="00D9496C">
        <w:tc>
          <w:tcPr>
            <w:tcW w:w="2017" w:type="dxa"/>
          </w:tcPr>
          <w:p w14:paraId="6F3194BA" w14:textId="4DAD4E20" w:rsidR="0032496B" w:rsidRDefault="0032496B" w:rsidP="00CD6939">
            <w:pPr>
              <w:pStyle w:val="Aufzhlung"/>
              <w:numPr>
                <w:ilvl w:val="0"/>
                <w:numId w:val="0"/>
              </w:numPr>
              <w:spacing w:before="0"/>
            </w:pPr>
            <w:r w:rsidRPr="00F51AC8">
              <w:rPr>
                <w:rStyle w:val="RZchn"/>
                <w:sz w:val="20"/>
                <w:szCs w:val="20"/>
              </w:rPr>
              <w:t>neighbors</w:t>
            </w:r>
          </w:p>
        </w:tc>
        <w:tc>
          <w:tcPr>
            <w:tcW w:w="909" w:type="dxa"/>
          </w:tcPr>
          <w:p w14:paraId="5C239888" w14:textId="41963463" w:rsidR="0032496B" w:rsidRDefault="0032496B" w:rsidP="00CD6939">
            <w:pPr>
              <w:pStyle w:val="Aufzhlung"/>
              <w:numPr>
                <w:ilvl w:val="0"/>
                <w:numId w:val="0"/>
              </w:numPr>
              <w:spacing w:before="0"/>
            </w:pPr>
            <w:r>
              <w:t>5</w:t>
            </w:r>
          </w:p>
        </w:tc>
        <w:tc>
          <w:tcPr>
            <w:tcW w:w="7028" w:type="dxa"/>
          </w:tcPr>
          <w:p w14:paraId="3924BC29" w14:textId="77777777" w:rsidR="0032496B" w:rsidRDefault="0032496B" w:rsidP="00CD6939">
            <w:pPr>
              <w:pStyle w:val="Aufzhlung2"/>
              <w:numPr>
                <w:ilvl w:val="0"/>
                <w:numId w:val="0"/>
              </w:numPr>
              <w:spacing w:before="0"/>
              <w:ind w:left="34"/>
            </w:pPr>
          </w:p>
        </w:tc>
      </w:tr>
      <w:tr w:rsidR="0032496B" w14:paraId="07EC7E96" w14:textId="51534A95" w:rsidTr="00D9496C">
        <w:tc>
          <w:tcPr>
            <w:tcW w:w="2017" w:type="dxa"/>
          </w:tcPr>
          <w:p w14:paraId="3E9389F2" w14:textId="663C5D42" w:rsidR="0032496B" w:rsidRDefault="0032496B" w:rsidP="00CD6939">
            <w:pPr>
              <w:pStyle w:val="Aufzhlung"/>
              <w:numPr>
                <w:ilvl w:val="0"/>
                <w:numId w:val="0"/>
              </w:numPr>
              <w:spacing w:before="0"/>
            </w:pPr>
            <w:r w:rsidRPr="00F51AC8">
              <w:rPr>
                <w:rStyle w:val="RZchn"/>
                <w:sz w:val="20"/>
                <w:szCs w:val="20"/>
              </w:rPr>
              <w:t>weight_func</w:t>
            </w:r>
          </w:p>
        </w:tc>
        <w:tc>
          <w:tcPr>
            <w:tcW w:w="909" w:type="dxa"/>
          </w:tcPr>
          <w:p w14:paraId="3D1FCC46" w14:textId="77777777" w:rsidR="0032496B" w:rsidRDefault="0032496B" w:rsidP="00CD6939">
            <w:pPr>
              <w:pStyle w:val="Aufzhlung"/>
              <w:numPr>
                <w:ilvl w:val="0"/>
                <w:numId w:val="0"/>
              </w:numPr>
              <w:spacing w:before="0"/>
            </w:pPr>
          </w:p>
        </w:tc>
        <w:tc>
          <w:tcPr>
            <w:tcW w:w="7028" w:type="dxa"/>
          </w:tcPr>
          <w:p w14:paraId="0361203B" w14:textId="521B5D99" w:rsidR="0032496B" w:rsidRDefault="0032496B" w:rsidP="00CD6939">
            <w:pPr>
              <w:pStyle w:val="Aufzhlung2"/>
              <w:numPr>
                <w:ilvl w:val="0"/>
                <w:numId w:val="0"/>
              </w:numPr>
              <w:spacing w:before="0"/>
              <w:ind w:left="34"/>
            </w:pPr>
            <w:r>
              <w:t>Sollen die Nachbarn nach ihrer Nähe gleich gewichtet werden (→ Mittelwert) oder sollen nahe Nachbarn stärker gewichtet werden</w:t>
            </w:r>
          </w:p>
        </w:tc>
      </w:tr>
      <w:tr w:rsidR="0032496B" w14:paraId="26BE35C0" w14:textId="401E32B4" w:rsidTr="00D9496C">
        <w:tc>
          <w:tcPr>
            <w:tcW w:w="2017" w:type="dxa"/>
          </w:tcPr>
          <w:p w14:paraId="0498748B" w14:textId="4F9BC20B" w:rsidR="0032496B" w:rsidRPr="00A25BC7" w:rsidRDefault="0032496B" w:rsidP="00CD6939">
            <w:pPr>
              <w:pStyle w:val="Aufzhlung"/>
              <w:numPr>
                <w:ilvl w:val="0"/>
                <w:numId w:val="0"/>
              </w:numPr>
              <w:spacing w:before="0"/>
              <w:rPr>
                <w:rStyle w:val="RZchn"/>
                <w:sz w:val="20"/>
                <w:szCs w:val="20"/>
              </w:rPr>
            </w:pPr>
            <w:r w:rsidRPr="00A25BC7">
              <w:rPr>
                <w:rStyle w:val="RZchn"/>
                <w:sz w:val="20"/>
                <w:szCs w:val="20"/>
              </w:rPr>
              <w:t>dist_power</w:t>
            </w:r>
          </w:p>
        </w:tc>
        <w:tc>
          <w:tcPr>
            <w:tcW w:w="909" w:type="dxa"/>
          </w:tcPr>
          <w:p w14:paraId="67BBB290" w14:textId="77777777" w:rsidR="0032496B" w:rsidRDefault="0032496B" w:rsidP="00CD6939">
            <w:pPr>
              <w:pStyle w:val="Aufzhlung"/>
              <w:numPr>
                <w:ilvl w:val="0"/>
                <w:numId w:val="0"/>
              </w:numPr>
              <w:spacing w:before="0"/>
            </w:pPr>
          </w:p>
        </w:tc>
        <w:tc>
          <w:tcPr>
            <w:tcW w:w="7028" w:type="dxa"/>
          </w:tcPr>
          <w:p w14:paraId="618BF0DD" w14:textId="70F19C40" w:rsidR="0032496B" w:rsidRDefault="0032496B" w:rsidP="00CD6939">
            <w:pPr>
              <w:pStyle w:val="Aufzhlung2"/>
              <w:numPr>
                <w:ilvl w:val="0"/>
                <w:numId w:val="0"/>
              </w:numPr>
              <w:spacing w:before="0"/>
              <w:ind w:left="34"/>
            </w:pPr>
            <w:r>
              <w:t>Welches Distanzmaß --v.a. Euclidean vs. Manhatten (Minkowski distance order)</w:t>
            </w:r>
          </w:p>
        </w:tc>
      </w:tr>
      <w:tr w:rsidR="002D36DD" w:rsidRPr="0014586A" w14:paraId="274788E6" w14:textId="77777777" w:rsidTr="00D9496C">
        <w:tc>
          <w:tcPr>
            <w:tcW w:w="2017" w:type="dxa"/>
            <w:shd w:val="clear" w:color="auto" w:fill="D9D9D9" w:themeFill="background1" w:themeFillShade="D9"/>
          </w:tcPr>
          <w:p w14:paraId="18654EF8" w14:textId="77777777" w:rsidR="002D36DD" w:rsidRPr="000C0A8B" w:rsidRDefault="002D36DD" w:rsidP="00CD6939">
            <w:pPr>
              <w:pStyle w:val="Aufzhlung"/>
              <w:numPr>
                <w:ilvl w:val="0"/>
                <w:numId w:val="0"/>
              </w:numPr>
              <w:spacing w:before="0"/>
              <w:rPr>
                <w:b/>
              </w:rPr>
            </w:pPr>
            <w:r w:rsidRPr="000C0A8B">
              <w:rPr>
                <w:b/>
              </w:rPr>
              <w:t>Naïve Bayes</w:t>
            </w:r>
          </w:p>
        </w:tc>
        <w:tc>
          <w:tcPr>
            <w:tcW w:w="909" w:type="dxa"/>
            <w:shd w:val="clear" w:color="auto" w:fill="D9D9D9" w:themeFill="background1" w:themeFillShade="D9"/>
          </w:tcPr>
          <w:p w14:paraId="01932C75" w14:textId="77777777" w:rsidR="002D36DD" w:rsidRPr="0014586A" w:rsidRDefault="002D36DD" w:rsidP="00CD6939">
            <w:pPr>
              <w:pStyle w:val="Aufzhlung"/>
              <w:numPr>
                <w:ilvl w:val="0"/>
                <w:numId w:val="0"/>
              </w:numPr>
              <w:spacing w:before="0"/>
              <w:rPr>
                <w:b/>
              </w:rPr>
            </w:pPr>
          </w:p>
        </w:tc>
        <w:tc>
          <w:tcPr>
            <w:tcW w:w="7028" w:type="dxa"/>
            <w:shd w:val="clear" w:color="auto" w:fill="D9D9D9" w:themeFill="background1" w:themeFillShade="D9"/>
          </w:tcPr>
          <w:p w14:paraId="061D2600" w14:textId="77777777" w:rsidR="002D36DD" w:rsidRPr="0014586A" w:rsidRDefault="002D36DD" w:rsidP="00CD6939">
            <w:pPr>
              <w:pStyle w:val="Aufzhlung"/>
              <w:numPr>
                <w:ilvl w:val="0"/>
                <w:numId w:val="0"/>
              </w:numPr>
              <w:spacing w:before="0"/>
              <w:rPr>
                <w:b/>
              </w:rPr>
            </w:pPr>
          </w:p>
        </w:tc>
      </w:tr>
      <w:tr w:rsidR="002D36DD" w14:paraId="20A1F106" w14:textId="77777777" w:rsidTr="00D9496C">
        <w:tc>
          <w:tcPr>
            <w:tcW w:w="2017" w:type="dxa"/>
          </w:tcPr>
          <w:p w14:paraId="7E5B95AF" w14:textId="77777777" w:rsidR="002D36DD" w:rsidRDefault="002D36DD" w:rsidP="00CD6939">
            <w:pPr>
              <w:pStyle w:val="Aufzhlung"/>
              <w:numPr>
                <w:ilvl w:val="0"/>
                <w:numId w:val="0"/>
              </w:numPr>
              <w:spacing w:before="0"/>
              <w:rPr>
                <w:rStyle w:val="RZchn"/>
                <w:sz w:val="20"/>
                <w:szCs w:val="20"/>
              </w:rPr>
            </w:pPr>
            <w:r>
              <w:rPr>
                <w:rStyle w:val="RZchn"/>
                <w:sz w:val="20"/>
                <w:szCs w:val="20"/>
              </w:rPr>
              <w:t>smoothness</w:t>
            </w:r>
          </w:p>
        </w:tc>
        <w:tc>
          <w:tcPr>
            <w:tcW w:w="909" w:type="dxa"/>
          </w:tcPr>
          <w:p w14:paraId="1A8A48FC" w14:textId="77777777" w:rsidR="002D36DD" w:rsidRDefault="002D36DD" w:rsidP="00CD6939">
            <w:pPr>
              <w:pStyle w:val="Aufzhlung"/>
              <w:numPr>
                <w:ilvl w:val="0"/>
                <w:numId w:val="0"/>
              </w:numPr>
              <w:spacing w:before="0"/>
            </w:pPr>
          </w:p>
        </w:tc>
        <w:tc>
          <w:tcPr>
            <w:tcW w:w="7028" w:type="dxa"/>
          </w:tcPr>
          <w:p w14:paraId="461EA4B8" w14:textId="77777777" w:rsidR="002D36DD" w:rsidRDefault="002D36DD" w:rsidP="00CD6939">
            <w:pPr>
              <w:pStyle w:val="Aufzhlung2"/>
              <w:numPr>
                <w:ilvl w:val="0"/>
                <w:numId w:val="0"/>
              </w:numPr>
              <w:spacing w:before="0"/>
              <w:ind w:left="34"/>
            </w:pPr>
            <w:r>
              <w:t xml:space="preserve">Smootness addiert Noise, um Wahrscheinlichkeiten von 0 zu vermeiden. </w:t>
            </w:r>
          </w:p>
        </w:tc>
      </w:tr>
      <w:tr w:rsidR="002D36DD" w14:paraId="5EED7286" w14:textId="77777777" w:rsidTr="00D9496C">
        <w:tc>
          <w:tcPr>
            <w:tcW w:w="2017" w:type="dxa"/>
          </w:tcPr>
          <w:p w14:paraId="7FA84646" w14:textId="77777777" w:rsidR="002D36DD" w:rsidRDefault="002D36DD" w:rsidP="00CD6939">
            <w:pPr>
              <w:pStyle w:val="Aufzhlung"/>
              <w:numPr>
                <w:ilvl w:val="0"/>
                <w:numId w:val="0"/>
              </w:numPr>
              <w:spacing w:before="0"/>
              <w:rPr>
                <w:rStyle w:val="RZchn"/>
                <w:sz w:val="20"/>
                <w:szCs w:val="20"/>
              </w:rPr>
            </w:pPr>
            <w:r>
              <w:rPr>
                <w:rStyle w:val="RZchn"/>
                <w:sz w:val="20"/>
                <w:szCs w:val="20"/>
              </w:rPr>
              <w:t>L</w:t>
            </w:r>
            <w:r>
              <w:rPr>
                <w:rStyle w:val="RZchn"/>
              </w:rPr>
              <w:t>aplace</w:t>
            </w:r>
          </w:p>
        </w:tc>
        <w:tc>
          <w:tcPr>
            <w:tcW w:w="909" w:type="dxa"/>
          </w:tcPr>
          <w:p w14:paraId="759CD620" w14:textId="77777777" w:rsidR="002D36DD" w:rsidRDefault="002D36DD" w:rsidP="00CD6939">
            <w:pPr>
              <w:pStyle w:val="Aufzhlung"/>
              <w:numPr>
                <w:ilvl w:val="0"/>
                <w:numId w:val="0"/>
              </w:numPr>
              <w:spacing w:before="0"/>
            </w:pPr>
          </w:p>
        </w:tc>
        <w:tc>
          <w:tcPr>
            <w:tcW w:w="7028" w:type="dxa"/>
          </w:tcPr>
          <w:p w14:paraId="1CCF7CA4" w14:textId="77777777" w:rsidR="002D36DD" w:rsidRDefault="002D36DD" w:rsidP="00CD6939">
            <w:pPr>
              <w:pStyle w:val="Aufzhlung2"/>
              <w:numPr>
                <w:ilvl w:val="0"/>
                <w:numId w:val="0"/>
              </w:numPr>
              <w:spacing w:before="0"/>
              <w:ind w:left="34"/>
            </w:pPr>
            <w:r>
              <w:t>Laplace correction</w:t>
            </w:r>
          </w:p>
        </w:tc>
      </w:tr>
      <w:tr w:rsidR="00E5772A" w:rsidRPr="0014586A" w14:paraId="15CC93B9" w14:textId="77777777" w:rsidTr="00D9496C">
        <w:tc>
          <w:tcPr>
            <w:tcW w:w="2017" w:type="dxa"/>
            <w:shd w:val="clear" w:color="auto" w:fill="D9D9D9" w:themeFill="background1" w:themeFillShade="D9"/>
          </w:tcPr>
          <w:p w14:paraId="743856E8" w14:textId="36609C67" w:rsidR="00E5772A" w:rsidRPr="0014586A" w:rsidRDefault="00E5772A" w:rsidP="00CD6939">
            <w:pPr>
              <w:pStyle w:val="Aufzhlung"/>
              <w:numPr>
                <w:ilvl w:val="0"/>
                <w:numId w:val="0"/>
              </w:numPr>
              <w:spacing w:before="0"/>
              <w:rPr>
                <w:b/>
              </w:rPr>
            </w:pPr>
            <w:r w:rsidRPr="00495850">
              <w:rPr>
                <w:b/>
              </w:rPr>
              <w:t>LASSO</w:t>
            </w:r>
          </w:p>
        </w:tc>
        <w:tc>
          <w:tcPr>
            <w:tcW w:w="909" w:type="dxa"/>
            <w:shd w:val="clear" w:color="auto" w:fill="D9D9D9" w:themeFill="background1" w:themeFillShade="D9"/>
          </w:tcPr>
          <w:p w14:paraId="306AF24D" w14:textId="77777777" w:rsidR="00E5772A" w:rsidRPr="0014586A" w:rsidRDefault="00E5772A" w:rsidP="00CD6939">
            <w:pPr>
              <w:pStyle w:val="Aufzhlung"/>
              <w:numPr>
                <w:ilvl w:val="0"/>
                <w:numId w:val="0"/>
              </w:numPr>
              <w:spacing w:before="0"/>
              <w:rPr>
                <w:b/>
              </w:rPr>
            </w:pPr>
          </w:p>
        </w:tc>
        <w:tc>
          <w:tcPr>
            <w:tcW w:w="7028" w:type="dxa"/>
            <w:shd w:val="clear" w:color="auto" w:fill="D9D9D9" w:themeFill="background1" w:themeFillShade="D9"/>
          </w:tcPr>
          <w:p w14:paraId="11DE3CBB" w14:textId="77777777" w:rsidR="00E5772A" w:rsidRPr="0014586A" w:rsidRDefault="00E5772A" w:rsidP="00CD6939">
            <w:pPr>
              <w:pStyle w:val="Aufzhlung"/>
              <w:numPr>
                <w:ilvl w:val="0"/>
                <w:numId w:val="0"/>
              </w:numPr>
              <w:spacing w:before="0"/>
              <w:rPr>
                <w:b/>
              </w:rPr>
            </w:pPr>
          </w:p>
        </w:tc>
      </w:tr>
      <w:tr w:rsidR="00E5772A" w14:paraId="18567E58" w14:textId="77777777" w:rsidTr="00D9496C">
        <w:tc>
          <w:tcPr>
            <w:tcW w:w="2017" w:type="dxa"/>
          </w:tcPr>
          <w:p w14:paraId="4EC7D26E" w14:textId="77777777" w:rsidR="00E5772A" w:rsidRPr="00A25BC7" w:rsidRDefault="00E5772A" w:rsidP="00CD6939">
            <w:pPr>
              <w:pStyle w:val="Aufzhlung"/>
              <w:numPr>
                <w:ilvl w:val="0"/>
                <w:numId w:val="0"/>
              </w:numPr>
              <w:spacing w:before="0"/>
              <w:rPr>
                <w:rStyle w:val="RZchn"/>
                <w:sz w:val="20"/>
                <w:szCs w:val="20"/>
              </w:rPr>
            </w:pPr>
            <w:r>
              <w:rPr>
                <w:rStyle w:val="RZchn"/>
                <w:sz w:val="20"/>
                <w:szCs w:val="20"/>
              </w:rPr>
              <w:t>penalty</w:t>
            </w:r>
          </w:p>
        </w:tc>
        <w:tc>
          <w:tcPr>
            <w:tcW w:w="909" w:type="dxa"/>
          </w:tcPr>
          <w:p w14:paraId="62E0B561" w14:textId="77777777" w:rsidR="00E5772A" w:rsidRDefault="00E5772A" w:rsidP="00CD6939">
            <w:pPr>
              <w:pStyle w:val="Aufzhlung"/>
              <w:numPr>
                <w:ilvl w:val="0"/>
                <w:numId w:val="0"/>
              </w:numPr>
              <w:spacing w:before="0"/>
            </w:pPr>
          </w:p>
        </w:tc>
        <w:tc>
          <w:tcPr>
            <w:tcW w:w="7028" w:type="dxa"/>
          </w:tcPr>
          <w:p w14:paraId="619B27E6" w14:textId="1A2F05DB" w:rsidR="00E5772A" w:rsidRDefault="009E73C9" w:rsidP="00CD6939">
            <w:pPr>
              <w:pStyle w:val="Aufzhlung2"/>
              <w:numPr>
                <w:ilvl w:val="0"/>
                <w:numId w:val="0"/>
              </w:numPr>
              <w:spacing w:before="0"/>
              <w:ind w:left="34"/>
            </w:pPr>
            <w:r w:rsidRPr="009E73C9">
              <w:rPr>
                <w:rFonts w:ascii="Symbol" w:hAnsi="Symbol"/>
              </w:rPr>
              <w:t></w:t>
            </w:r>
            <w:r>
              <w:t xml:space="preserve">; Ausmaß in dem durch einen additiven Zusatz von </w:t>
            </w:r>
            <w:r w:rsidRPr="009E73C9">
              <w:rPr>
                <w:rFonts w:ascii="Symbol" w:hAnsi="Symbol"/>
              </w:rPr>
              <w:t></w:t>
            </w:r>
            <w:r>
              <w:t>|</w:t>
            </w:r>
            <w:r w:rsidRPr="009E73C9">
              <w:rPr>
                <w:rFonts w:ascii="Symbol" w:hAnsi="Symbol"/>
              </w:rPr>
              <w:t></w:t>
            </w:r>
            <w:r>
              <w:t>| ein bias induziert wird</w:t>
            </w:r>
          </w:p>
        </w:tc>
      </w:tr>
      <w:tr w:rsidR="00E5772A" w14:paraId="74D01626" w14:textId="77777777" w:rsidTr="00D9496C">
        <w:tc>
          <w:tcPr>
            <w:tcW w:w="2017" w:type="dxa"/>
          </w:tcPr>
          <w:p w14:paraId="47148A55" w14:textId="77777777" w:rsidR="00E5772A" w:rsidRPr="00A25BC7" w:rsidRDefault="00E5772A" w:rsidP="00CD6939">
            <w:pPr>
              <w:pStyle w:val="Aufzhlung"/>
              <w:numPr>
                <w:ilvl w:val="0"/>
                <w:numId w:val="0"/>
              </w:numPr>
              <w:spacing w:before="0"/>
              <w:rPr>
                <w:rStyle w:val="RZchn"/>
                <w:sz w:val="20"/>
                <w:szCs w:val="20"/>
              </w:rPr>
            </w:pPr>
            <w:r>
              <w:rPr>
                <w:rStyle w:val="RZchn"/>
                <w:sz w:val="20"/>
                <w:szCs w:val="20"/>
              </w:rPr>
              <w:t>mixture</w:t>
            </w:r>
          </w:p>
        </w:tc>
        <w:tc>
          <w:tcPr>
            <w:tcW w:w="909" w:type="dxa"/>
          </w:tcPr>
          <w:p w14:paraId="7A0BB6D7" w14:textId="39B56B41" w:rsidR="00E5772A" w:rsidRDefault="009E73C9" w:rsidP="00CD6939">
            <w:pPr>
              <w:pStyle w:val="Aufzhlung"/>
              <w:numPr>
                <w:ilvl w:val="0"/>
                <w:numId w:val="0"/>
              </w:numPr>
              <w:spacing w:before="0"/>
              <w:jc w:val="center"/>
            </w:pPr>
            <w:r>
              <w:t>1</w:t>
            </w:r>
          </w:p>
        </w:tc>
        <w:tc>
          <w:tcPr>
            <w:tcW w:w="7028" w:type="dxa"/>
          </w:tcPr>
          <w:p w14:paraId="2E725FC0" w14:textId="5B3AB6F4" w:rsidR="00E5772A" w:rsidRDefault="009E73C9" w:rsidP="00CD6939">
            <w:pPr>
              <w:pStyle w:val="Aufzhlung2"/>
              <w:numPr>
                <w:ilvl w:val="0"/>
                <w:numId w:val="0"/>
              </w:numPr>
              <w:spacing w:before="0"/>
              <w:ind w:left="34"/>
            </w:pPr>
            <w:r w:rsidRPr="009E73C9">
              <w:rPr>
                <w:rFonts w:ascii="Symbol" w:hAnsi="Symbol"/>
              </w:rPr>
              <w:t></w:t>
            </w:r>
            <w:r>
              <w:t>; Mixing Komponente, die zwischen 0 (Ridge regression) und 1 (reines LASSO model) variiert.</w:t>
            </w:r>
          </w:p>
        </w:tc>
      </w:tr>
      <w:tr w:rsidR="002D36DD" w14:paraId="43338923" w14:textId="77777777" w:rsidTr="00D9496C">
        <w:tc>
          <w:tcPr>
            <w:tcW w:w="2017" w:type="dxa"/>
            <w:shd w:val="clear" w:color="auto" w:fill="D9D9D9" w:themeFill="background1" w:themeFillShade="D9"/>
          </w:tcPr>
          <w:p w14:paraId="63247A0E" w14:textId="77777777" w:rsidR="002D36DD" w:rsidRPr="00EE01C4" w:rsidRDefault="002D36DD" w:rsidP="00CD6939">
            <w:pPr>
              <w:pStyle w:val="Aufzhlung"/>
              <w:numPr>
                <w:ilvl w:val="0"/>
                <w:numId w:val="0"/>
              </w:numPr>
              <w:spacing w:before="0"/>
              <w:rPr>
                <w:b/>
              </w:rPr>
            </w:pPr>
            <w:r>
              <w:rPr>
                <w:b/>
              </w:rPr>
              <w:t>Decision tree</w:t>
            </w:r>
          </w:p>
        </w:tc>
        <w:tc>
          <w:tcPr>
            <w:tcW w:w="909" w:type="dxa"/>
            <w:shd w:val="clear" w:color="auto" w:fill="D9D9D9" w:themeFill="background1" w:themeFillShade="D9"/>
          </w:tcPr>
          <w:p w14:paraId="096B55F0" w14:textId="77777777" w:rsidR="002D36DD" w:rsidRDefault="002D36DD" w:rsidP="00CD6939">
            <w:pPr>
              <w:pStyle w:val="Aufzhlung"/>
              <w:numPr>
                <w:ilvl w:val="0"/>
                <w:numId w:val="0"/>
              </w:numPr>
              <w:spacing w:before="0"/>
            </w:pPr>
          </w:p>
        </w:tc>
        <w:tc>
          <w:tcPr>
            <w:tcW w:w="7028" w:type="dxa"/>
            <w:shd w:val="clear" w:color="auto" w:fill="D9D9D9" w:themeFill="background1" w:themeFillShade="D9"/>
          </w:tcPr>
          <w:p w14:paraId="75CC8C69" w14:textId="77777777" w:rsidR="002D36DD" w:rsidRDefault="002D36DD" w:rsidP="00CD6939">
            <w:pPr>
              <w:pStyle w:val="Aufzhlung2"/>
              <w:numPr>
                <w:ilvl w:val="0"/>
                <w:numId w:val="0"/>
              </w:numPr>
              <w:spacing w:before="0"/>
              <w:ind w:left="34"/>
            </w:pPr>
          </w:p>
        </w:tc>
      </w:tr>
      <w:tr w:rsidR="002D36DD" w14:paraId="0DD4B675" w14:textId="77777777" w:rsidTr="00D9496C">
        <w:tc>
          <w:tcPr>
            <w:tcW w:w="2017" w:type="dxa"/>
          </w:tcPr>
          <w:p w14:paraId="2B20DA42" w14:textId="77777777" w:rsidR="002D36DD" w:rsidRPr="00E5772A" w:rsidRDefault="002D36DD" w:rsidP="00CD6939">
            <w:pPr>
              <w:pStyle w:val="R"/>
              <w:ind w:left="0"/>
            </w:pPr>
            <w:r>
              <w:t>cost_complexity</w:t>
            </w:r>
          </w:p>
        </w:tc>
        <w:tc>
          <w:tcPr>
            <w:tcW w:w="909" w:type="dxa"/>
          </w:tcPr>
          <w:p w14:paraId="2661E7F3" w14:textId="77777777" w:rsidR="002D36DD" w:rsidRDefault="002D36DD" w:rsidP="00CD6939">
            <w:pPr>
              <w:pStyle w:val="Aufzhlung"/>
              <w:numPr>
                <w:ilvl w:val="0"/>
                <w:numId w:val="0"/>
              </w:numPr>
              <w:spacing w:before="0"/>
            </w:pPr>
          </w:p>
        </w:tc>
        <w:tc>
          <w:tcPr>
            <w:tcW w:w="7028" w:type="dxa"/>
          </w:tcPr>
          <w:p w14:paraId="150C242E" w14:textId="00C042A3" w:rsidR="002D36DD" w:rsidRDefault="002D36DD" w:rsidP="00CD6939">
            <w:pPr>
              <w:pStyle w:val="Aufzhlung2"/>
              <w:numPr>
                <w:ilvl w:val="0"/>
                <w:numId w:val="0"/>
              </w:numPr>
              <w:spacing w:before="0"/>
              <w:ind w:left="34"/>
            </w:pPr>
            <w:r>
              <w:t>Komplexitätsparameter Cp. Betrifft das Mindesmaß an Verbesserung durch einen Knoten-Split</w:t>
            </w:r>
            <w:r w:rsidR="008A4610">
              <w:t xml:space="preserve"> (siehe James et al., S. 331)</w:t>
            </w:r>
          </w:p>
        </w:tc>
      </w:tr>
      <w:tr w:rsidR="002D36DD" w14:paraId="264F7371" w14:textId="77777777" w:rsidTr="00D9496C">
        <w:tc>
          <w:tcPr>
            <w:tcW w:w="2017" w:type="dxa"/>
          </w:tcPr>
          <w:p w14:paraId="34684D65" w14:textId="77777777" w:rsidR="002D36DD" w:rsidRPr="00291359" w:rsidRDefault="002D36DD" w:rsidP="00CD6939">
            <w:pPr>
              <w:pStyle w:val="R"/>
              <w:ind w:left="0"/>
              <w:rPr>
                <w:lang w:val="de-DE"/>
              </w:rPr>
            </w:pPr>
            <w:r w:rsidRPr="00291359">
              <w:rPr>
                <w:lang w:val="de-DE"/>
              </w:rPr>
              <w:t>tree_depth</w:t>
            </w:r>
          </w:p>
        </w:tc>
        <w:tc>
          <w:tcPr>
            <w:tcW w:w="909" w:type="dxa"/>
          </w:tcPr>
          <w:p w14:paraId="206DD996" w14:textId="77777777" w:rsidR="002D36DD" w:rsidRDefault="002D36DD" w:rsidP="00CD6939">
            <w:pPr>
              <w:pStyle w:val="Aufzhlung"/>
              <w:numPr>
                <w:ilvl w:val="0"/>
                <w:numId w:val="0"/>
              </w:numPr>
              <w:spacing w:before="0"/>
            </w:pPr>
          </w:p>
        </w:tc>
        <w:tc>
          <w:tcPr>
            <w:tcW w:w="7028" w:type="dxa"/>
          </w:tcPr>
          <w:p w14:paraId="31410451" w14:textId="2A44E795" w:rsidR="002D36DD" w:rsidRDefault="002D36DD" w:rsidP="00CD6939">
            <w:pPr>
              <w:pStyle w:val="Aufzhlung2"/>
              <w:numPr>
                <w:ilvl w:val="0"/>
                <w:numId w:val="0"/>
              </w:numPr>
              <w:spacing w:before="0"/>
              <w:ind w:left="34"/>
            </w:pPr>
            <w:r>
              <w:t>Tiefe der Bäume (=Flexibiltät/overfitting)</w:t>
            </w:r>
            <w:r w:rsidR="00EA51FA">
              <w:t>. Definiert als „</w:t>
            </w:r>
            <w:r w:rsidR="00EA51FA" w:rsidRPr="00EA51FA">
              <w:t xml:space="preserve">Länge des längsten Pfads vom </w:t>
            </w:r>
            <w:r w:rsidR="00EA51FA">
              <w:t xml:space="preserve">root node </w:t>
            </w:r>
            <w:r w:rsidR="00EA51FA" w:rsidRPr="00EA51FA">
              <w:t xml:space="preserve">zu einem </w:t>
            </w:r>
            <w:r w:rsidR="00EA51FA">
              <w:t>terminal node“.</w:t>
            </w:r>
          </w:p>
        </w:tc>
      </w:tr>
      <w:tr w:rsidR="002D36DD" w14:paraId="487A88EA" w14:textId="77777777" w:rsidTr="00D9496C">
        <w:tc>
          <w:tcPr>
            <w:tcW w:w="2017" w:type="dxa"/>
          </w:tcPr>
          <w:p w14:paraId="510C6BA0" w14:textId="77777777" w:rsidR="002D36DD" w:rsidRPr="00291359" w:rsidRDefault="002D36DD" w:rsidP="00CD6939">
            <w:pPr>
              <w:pStyle w:val="R"/>
              <w:ind w:left="0"/>
              <w:rPr>
                <w:lang w:val="de-DE"/>
              </w:rPr>
            </w:pPr>
            <w:r w:rsidRPr="00291359">
              <w:rPr>
                <w:rStyle w:val="RZchn"/>
                <w:lang w:val="de-DE"/>
              </w:rPr>
              <w:t>min_n</w:t>
            </w:r>
          </w:p>
        </w:tc>
        <w:tc>
          <w:tcPr>
            <w:tcW w:w="909" w:type="dxa"/>
          </w:tcPr>
          <w:p w14:paraId="6489AE17" w14:textId="77777777" w:rsidR="002D36DD" w:rsidRDefault="002D36DD" w:rsidP="00CD6939">
            <w:pPr>
              <w:pStyle w:val="Aufzhlung"/>
              <w:numPr>
                <w:ilvl w:val="0"/>
                <w:numId w:val="0"/>
              </w:numPr>
              <w:spacing w:before="0"/>
            </w:pPr>
          </w:p>
        </w:tc>
        <w:tc>
          <w:tcPr>
            <w:tcW w:w="7028" w:type="dxa"/>
          </w:tcPr>
          <w:p w14:paraId="10E8A7D0" w14:textId="77777777" w:rsidR="002D36DD" w:rsidRDefault="002D36DD" w:rsidP="00CD6939">
            <w:pPr>
              <w:pStyle w:val="Aufzhlung2"/>
              <w:numPr>
                <w:ilvl w:val="0"/>
                <w:numId w:val="0"/>
              </w:numPr>
              <w:spacing w:before="0"/>
              <w:ind w:left="34"/>
            </w:pPr>
            <w:r>
              <w:t>Mindestanzahl der Fälle in einem Knoten, um ihn weiter zu splitten</w:t>
            </w:r>
          </w:p>
        </w:tc>
      </w:tr>
      <w:tr w:rsidR="002D36DD" w14:paraId="6CBC6866" w14:textId="77777777" w:rsidTr="00D9496C">
        <w:tc>
          <w:tcPr>
            <w:tcW w:w="2017" w:type="dxa"/>
            <w:shd w:val="clear" w:color="auto" w:fill="D9D9D9" w:themeFill="background1" w:themeFillShade="D9"/>
          </w:tcPr>
          <w:p w14:paraId="1FE3553F" w14:textId="77777777" w:rsidR="002D36DD" w:rsidRPr="00291359" w:rsidRDefault="002D36DD" w:rsidP="00CD6939">
            <w:pPr>
              <w:pStyle w:val="Aufzhlung"/>
              <w:numPr>
                <w:ilvl w:val="0"/>
                <w:numId w:val="0"/>
              </w:numPr>
              <w:spacing w:before="0"/>
              <w:rPr>
                <w:rStyle w:val="RZchn"/>
                <w:sz w:val="20"/>
                <w:szCs w:val="20"/>
                <w:lang w:val="de-DE"/>
              </w:rPr>
            </w:pPr>
            <w:r w:rsidRPr="00A25BC7">
              <w:rPr>
                <w:b/>
              </w:rPr>
              <w:t>Random forest</w:t>
            </w:r>
          </w:p>
        </w:tc>
        <w:tc>
          <w:tcPr>
            <w:tcW w:w="909" w:type="dxa"/>
            <w:shd w:val="clear" w:color="auto" w:fill="D9D9D9" w:themeFill="background1" w:themeFillShade="D9"/>
          </w:tcPr>
          <w:p w14:paraId="6F4A1C5D" w14:textId="77777777" w:rsidR="002D36DD" w:rsidRDefault="002D36DD" w:rsidP="00CD6939">
            <w:pPr>
              <w:pStyle w:val="Aufzhlung"/>
              <w:numPr>
                <w:ilvl w:val="0"/>
                <w:numId w:val="0"/>
              </w:numPr>
              <w:spacing w:before="0"/>
            </w:pPr>
          </w:p>
        </w:tc>
        <w:tc>
          <w:tcPr>
            <w:tcW w:w="7028" w:type="dxa"/>
            <w:shd w:val="clear" w:color="auto" w:fill="D9D9D9" w:themeFill="background1" w:themeFillShade="D9"/>
          </w:tcPr>
          <w:p w14:paraId="092F0AC2" w14:textId="77777777" w:rsidR="002D36DD" w:rsidRDefault="002D36DD" w:rsidP="00CD6939">
            <w:pPr>
              <w:pStyle w:val="Aufzhlung2"/>
              <w:numPr>
                <w:ilvl w:val="0"/>
                <w:numId w:val="0"/>
              </w:numPr>
              <w:spacing w:before="0"/>
              <w:ind w:left="34"/>
            </w:pPr>
          </w:p>
        </w:tc>
      </w:tr>
      <w:tr w:rsidR="00656887" w14:paraId="276F1F91" w14:textId="77777777" w:rsidTr="00D9496C">
        <w:tc>
          <w:tcPr>
            <w:tcW w:w="2017" w:type="dxa"/>
          </w:tcPr>
          <w:p w14:paraId="4C1DB626" w14:textId="77777777" w:rsidR="00656887" w:rsidRPr="00A25BC7" w:rsidRDefault="00656887" w:rsidP="00CD6939">
            <w:pPr>
              <w:pStyle w:val="Aufzhlung"/>
              <w:numPr>
                <w:ilvl w:val="0"/>
                <w:numId w:val="0"/>
              </w:numPr>
              <w:spacing w:before="0"/>
              <w:rPr>
                <w:rStyle w:val="RZchn"/>
                <w:sz w:val="20"/>
                <w:szCs w:val="20"/>
              </w:rPr>
            </w:pPr>
            <w:r>
              <w:rPr>
                <w:rStyle w:val="RZchn"/>
                <w:sz w:val="20"/>
                <w:szCs w:val="20"/>
              </w:rPr>
              <w:t>mtry</w:t>
            </w:r>
          </w:p>
        </w:tc>
        <w:tc>
          <w:tcPr>
            <w:tcW w:w="909" w:type="dxa"/>
          </w:tcPr>
          <w:p w14:paraId="2AE1A620" w14:textId="64AC9072" w:rsidR="00656887" w:rsidRDefault="00656887" w:rsidP="00CD6939">
            <w:pPr>
              <w:pStyle w:val="Aufzhlung"/>
              <w:numPr>
                <w:ilvl w:val="0"/>
                <w:numId w:val="0"/>
              </w:numPr>
              <w:spacing w:before="0"/>
            </w:pPr>
            <w:r>
              <w:sym w:font="Symbol" w:char="F0D6"/>
            </w:r>
            <w:r>
              <w:t>p</w:t>
            </w:r>
          </w:p>
        </w:tc>
        <w:tc>
          <w:tcPr>
            <w:tcW w:w="7028" w:type="dxa"/>
          </w:tcPr>
          <w:p w14:paraId="2DAED6B1" w14:textId="68494F5D" w:rsidR="00656887" w:rsidRDefault="00656887" w:rsidP="00CD6939">
            <w:pPr>
              <w:pStyle w:val="Aufzhlung2"/>
              <w:numPr>
                <w:ilvl w:val="0"/>
                <w:numId w:val="0"/>
              </w:numPr>
              <w:spacing w:before="0"/>
              <w:ind w:left="34"/>
            </w:pPr>
            <w:r>
              <w:t>M</w:t>
            </w:r>
            <w:r w:rsidRPr="00C74F8E">
              <w:t>ax</w:t>
            </w:r>
            <w:r>
              <w:t xml:space="preserve">imale Anzahl </w:t>
            </w:r>
            <w:r w:rsidRPr="00656887">
              <w:rPr>
                <w:i/>
              </w:rPr>
              <w:t>m</w:t>
            </w:r>
            <w:r>
              <w:t xml:space="preserve"> von </w:t>
            </w:r>
            <w:r w:rsidRPr="00C74F8E">
              <w:t>features</w:t>
            </w:r>
            <w:r>
              <w:t xml:space="preserve">, die per random sample aus dem Gesamtset </w:t>
            </w:r>
            <w:r w:rsidR="00030505" w:rsidRPr="00030505">
              <w:rPr>
                <w:i/>
              </w:rPr>
              <w:t>p</w:t>
            </w:r>
            <w:r w:rsidR="00030505">
              <w:t xml:space="preserve"> </w:t>
            </w:r>
            <w:r>
              <w:t xml:space="preserve">gezogen werden und die damit bei einem split berücksichtigt werden können. Der default (m = </w:t>
            </w:r>
            <w:r>
              <w:sym w:font="Symbol" w:char="F0D6"/>
            </w:r>
            <w:r>
              <w:t>p) hier ist in James et al. quasi die Definition von RF</w:t>
            </w:r>
          </w:p>
        </w:tc>
      </w:tr>
      <w:tr w:rsidR="002D36DD" w:rsidRPr="000F4AFF" w14:paraId="343D651E" w14:textId="77777777" w:rsidTr="00D9496C">
        <w:tc>
          <w:tcPr>
            <w:tcW w:w="2017" w:type="dxa"/>
          </w:tcPr>
          <w:p w14:paraId="12FE0C8A" w14:textId="77777777" w:rsidR="002D36DD" w:rsidRPr="00291359" w:rsidRDefault="002D36DD" w:rsidP="00CD6939">
            <w:pPr>
              <w:pStyle w:val="Aufzhlung"/>
              <w:numPr>
                <w:ilvl w:val="0"/>
                <w:numId w:val="0"/>
              </w:numPr>
              <w:spacing w:before="0"/>
              <w:rPr>
                <w:rStyle w:val="RZchn"/>
                <w:sz w:val="20"/>
                <w:szCs w:val="20"/>
                <w:lang w:val="de-DE"/>
              </w:rPr>
            </w:pPr>
            <w:r w:rsidRPr="00291359">
              <w:rPr>
                <w:rStyle w:val="RZchn"/>
                <w:sz w:val="20"/>
                <w:szCs w:val="20"/>
                <w:lang w:val="de-DE"/>
              </w:rPr>
              <w:t>trees</w:t>
            </w:r>
          </w:p>
        </w:tc>
        <w:tc>
          <w:tcPr>
            <w:tcW w:w="909" w:type="dxa"/>
          </w:tcPr>
          <w:p w14:paraId="3733CACC" w14:textId="77777777" w:rsidR="002D36DD" w:rsidRDefault="002D36DD" w:rsidP="00CD6939">
            <w:pPr>
              <w:pStyle w:val="Aufzhlung"/>
              <w:numPr>
                <w:ilvl w:val="0"/>
                <w:numId w:val="0"/>
              </w:numPr>
              <w:spacing w:before="0"/>
            </w:pPr>
          </w:p>
        </w:tc>
        <w:tc>
          <w:tcPr>
            <w:tcW w:w="7028" w:type="dxa"/>
          </w:tcPr>
          <w:p w14:paraId="58F7C495" w14:textId="1272E525" w:rsidR="002D36DD" w:rsidRPr="007E0BE7" w:rsidRDefault="002D36DD" w:rsidP="00CD6939">
            <w:pPr>
              <w:pStyle w:val="Aufzhlung2"/>
              <w:numPr>
                <w:ilvl w:val="0"/>
                <w:numId w:val="0"/>
              </w:numPr>
              <w:spacing w:before="0"/>
              <w:ind w:left="34"/>
              <w:rPr>
                <w:lang w:val="en-GB"/>
              </w:rPr>
            </w:pPr>
            <w:r>
              <w:t>Anzahl der zu trees</w:t>
            </w:r>
            <w:r w:rsidR="00656887">
              <w:t xml:space="preserve"> im Ensemble</w:t>
            </w:r>
            <w:r>
              <w:t>. Erhöht Stabilität. Regel ~ 10*p</w:t>
            </w:r>
            <w:r w:rsidR="001D2587">
              <w:t xml:space="preserve">. Tuning macht hier nicht so viel Sinn. </w:t>
            </w:r>
            <w:r w:rsidR="001D2587" w:rsidRPr="007E0BE7">
              <w:rPr>
                <w:lang w:val="en-GB"/>
              </w:rPr>
              <w:t>Julia Silge nimmt meist 1000 („make sure that you have enough)</w:t>
            </w:r>
          </w:p>
        </w:tc>
      </w:tr>
      <w:tr w:rsidR="002D36DD" w14:paraId="29C454E7" w14:textId="77777777" w:rsidTr="00D9496C">
        <w:tc>
          <w:tcPr>
            <w:tcW w:w="2017" w:type="dxa"/>
          </w:tcPr>
          <w:p w14:paraId="3D78C1AB" w14:textId="77777777" w:rsidR="002D36DD" w:rsidRPr="0029727F" w:rsidRDefault="002D36DD" w:rsidP="00CD6939">
            <w:pPr>
              <w:pStyle w:val="Aufzhlung"/>
              <w:numPr>
                <w:ilvl w:val="0"/>
                <w:numId w:val="0"/>
              </w:numPr>
              <w:spacing w:before="0"/>
              <w:rPr>
                <w:rStyle w:val="RZchn"/>
                <w:sz w:val="20"/>
                <w:szCs w:val="20"/>
              </w:rPr>
            </w:pPr>
            <w:r>
              <w:rPr>
                <w:rStyle w:val="RZchn"/>
                <w:sz w:val="20"/>
                <w:szCs w:val="20"/>
              </w:rPr>
              <w:t>m</w:t>
            </w:r>
            <w:r>
              <w:rPr>
                <w:rStyle w:val="RZchn"/>
              </w:rPr>
              <w:t>in_n</w:t>
            </w:r>
          </w:p>
        </w:tc>
        <w:tc>
          <w:tcPr>
            <w:tcW w:w="909" w:type="dxa"/>
          </w:tcPr>
          <w:p w14:paraId="5CAA9FF3" w14:textId="77777777" w:rsidR="002D36DD" w:rsidRDefault="002D36DD" w:rsidP="00CD6939">
            <w:pPr>
              <w:pStyle w:val="Aufzhlung"/>
              <w:numPr>
                <w:ilvl w:val="0"/>
                <w:numId w:val="0"/>
              </w:numPr>
              <w:spacing w:before="0"/>
            </w:pPr>
          </w:p>
        </w:tc>
        <w:tc>
          <w:tcPr>
            <w:tcW w:w="7028" w:type="dxa"/>
          </w:tcPr>
          <w:p w14:paraId="18C71D86" w14:textId="066E46AD" w:rsidR="002D36DD" w:rsidRDefault="00656887" w:rsidP="00CD6939">
            <w:pPr>
              <w:pStyle w:val="Aufzhlung2"/>
              <w:numPr>
                <w:ilvl w:val="0"/>
                <w:numId w:val="0"/>
              </w:numPr>
              <w:spacing w:before="0"/>
              <w:ind w:left="34"/>
            </w:pPr>
            <w:r>
              <w:t>Mindestanzahl der Fälle in einem Knoten, um ihn weiter zu splitten</w:t>
            </w:r>
            <w:r w:rsidR="001D2587">
              <w:t>. Relevantester Aspekt für Overfitting</w:t>
            </w:r>
          </w:p>
        </w:tc>
      </w:tr>
      <w:tr w:rsidR="00E5772A" w14:paraId="056CE35E" w14:textId="77777777" w:rsidTr="00D9496C">
        <w:tc>
          <w:tcPr>
            <w:tcW w:w="2017" w:type="dxa"/>
            <w:shd w:val="clear" w:color="auto" w:fill="D9D9D9" w:themeFill="background1" w:themeFillShade="D9"/>
          </w:tcPr>
          <w:p w14:paraId="12CE4364" w14:textId="747BCE71" w:rsidR="00E5772A" w:rsidRDefault="00E5772A" w:rsidP="00CD6939">
            <w:pPr>
              <w:pStyle w:val="Aufzhlung"/>
              <w:numPr>
                <w:ilvl w:val="0"/>
                <w:numId w:val="0"/>
              </w:numPr>
              <w:spacing w:before="0"/>
              <w:rPr>
                <w:rStyle w:val="RZchn"/>
                <w:sz w:val="20"/>
                <w:szCs w:val="20"/>
              </w:rPr>
            </w:pPr>
            <w:r w:rsidRPr="00EE01C4">
              <w:rPr>
                <w:b/>
              </w:rPr>
              <w:t>XGBoost</w:t>
            </w:r>
          </w:p>
        </w:tc>
        <w:tc>
          <w:tcPr>
            <w:tcW w:w="909" w:type="dxa"/>
            <w:shd w:val="clear" w:color="auto" w:fill="D9D9D9" w:themeFill="background1" w:themeFillShade="D9"/>
          </w:tcPr>
          <w:p w14:paraId="0DFC00D0" w14:textId="77777777" w:rsidR="00E5772A" w:rsidRDefault="00E5772A" w:rsidP="00CD6939">
            <w:pPr>
              <w:pStyle w:val="Aufzhlung"/>
              <w:numPr>
                <w:ilvl w:val="0"/>
                <w:numId w:val="0"/>
              </w:numPr>
              <w:spacing w:before="0"/>
            </w:pPr>
          </w:p>
        </w:tc>
        <w:tc>
          <w:tcPr>
            <w:tcW w:w="7028" w:type="dxa"/>
            <w:shd w:val="clear" w:color="auto" w:fill="D9D9D9" w:themeFill="background1" w:themeFillShade="D9"/>
          </w:tcPr>
          <w:p w14:paraId="17B7E8DB" w14:textId="77777777" w:rsidR="00E5772A" w:rsidRDefault="00E5772A" w:rsidP="00CD6939">
            <w:pPr>
              <w:pStyle w:val="Aufzhlung2"/>
              <w:numPr>
                <w:ilvl w:val="0"/>
                <w:numId w:val="0"/>
              </w:numPr>
              <w:spacing w:before="0"/>
              <w:ind w:left="34"/>
            </w:pPr>
          </w:p>
        </w:tc>
      </w:tr>
      <w:tr w:rsidR="00E5772A" w14:paraId="4EF41AF4" w14:textId="77777777" w:rsidTr="00D9496C">
        <w:tc>
          <w:tcPr>
            <w:tcW w:w="2017" w:type="dxa"/>
          </w:tcPr>
          <w:p w14:paraId="5F780F32" w14:textId="2BDCDB37" w:rsidR="00E5772A" w:rsidRDefault="00E5772A" w:rsidP="00CD6939">
            <w:pPr>
              <w:pStyle w:val="Aufzhlung"/>
              <w:numPr>
                <w:ilvl w:val="0"/>
                <w:numId w:val="0"/>
              </w:numPr>
              <w:spacing w:before="0"/>
              <w:rPr>
                <w:rStyle w:val="RZchn"/>
                <w:sz w:val="20"/>
                <w:szCs w:val="20"/>
              </w:rPr>
            </w:pPr>
            <w:r>
              <w:rPr>
                <w:rStyle w:val="RZchn"/>
                <w:sz w:val="20"/>
                <w:szCs w:val="20"/>
              </w:rPr>
              <w:t>m</w:t>
            </w:r>
            <w:r>
              <w:rPr>
                <w:rStyle w:val="RZchn"/>
              </w:rPr>
              <w:t>try</w:t>
            </w:r>
          </w:p>
        </w:tc>
        <w:tc>
          <w:tcPr>
            <w:tcW w:w="909" w:type="dxa"/>
          </w:tcPr>
          <w:p w14:paraId="1BEBE588" w14:textId="77777777" w:rsidR="00E5772A" w:rsidRDefault="00E5772A" w:rsidP="00CD6939">
            <w:pPr>
              <w:pStyle w:val="Aufzhlung"/>
              <w:numPr>
                <w:ilvl w:val="0"/>
                <w:numId w:val="0"/>
              </w:numPr>
              <w:spacing w:before="0"/>
            </w:pPr>
          </w:p>
        </w:tc>
        <w:tc>
          <w:tcPr>
            <w:tcW w:w="7028" w:type="dxa"/>
            <w:vAlign w:val="center"/>
          </w:tcPr>
          <w:p w14:paraId="43D14941" w14:textId="262D4D30" w:rsidR="00E5772A" w:rsidRDefault="001D2587" w:rsidP="00CD6939">
            <w:pPr>
              <w:pStyle w:val="Aufzhlung2"/>
              <w:numPr>
                <w:ilvl w:val="0"/>
                <w:numId w:val="0"/>
              </w:numPr>
              <w:spacing w:before="0"/>
              <w:ind w:left="34"/>
            </w:pPr>
            <w:r>
              <w:t>Sieh Random forest. Anzahl der bei jedem Tree zufällig gezogenen sub</w:t>
            </w:r>
            <w:r w:rsidR="00B97AF3">
              <w:t>s</w:t>
            </w:r>
            <w:r>
              <w:t>ets an Prädiktoren, die zum Splitten herangezogen werden</w:t>
            </w:r>
          </w:p>
        </w:tc>
      </w:tr>
      <w:tr w:rsidR="00E5772A" w14:paraId="566661C1" w14:textId="77777777" w:rsidTr="00D9496C">
        <w:tc>
          <w:tcPr>
            <w:tcW w:w="2017" w:type="dxa"/>
          </w:tcPr>
          <w:p w14:paraId="28DBA583" w14:textId="56321D34" w:rsidR="00E5772A" w:rsidRDefault="00E5772A" w:rsidP="00CD6939">
            <w:pPr>
              <w:pStyle w:val="Aufzhlung"/>
              <w:numPr>
                <w:ilvl w:val="0"/>
                <w:numId w:val="0"/>
              </w:numPr>
              <w:spacing w:before="0"/>
              <w:rPr>
                <w:rStyle w:val="RZchn"/>
                <w:sz w:val="20"/>
                <w:szCs w:val="20"/>
              </w:rPr>
            </w:pPr>
            <w:r>
              <w:rPr>
                <w:rStyle w:val="RZchn"/>
                <w:sz w:val="20"/>
                <w:szCs w:val="20"/>
              </w:rPr>
              <w:t>trees</w:t>
            </w:r>
          </w:p>
        </w:tc>
        <w:tc>
          <w:tcPr>
            <w:tcW w:w="909" w:type="dxa"/>
          </w:tcPr>
          <w:p w14:paraId="0D696AB5" w14:textId="77777777" w:rsidR="00E5772A" w:rsidRDefault="00E5772A" w:rsidP="00CD6939">
            <w:pPr>
              <w:pStyle w:val="Aufzhlung"/>
              <w:numPr>
                <w:ilvl w:val="0"/>
                <w:numId w:val="0"/>
              </w:numPr>
              <w:spacing w:before="0"/>
            </w:pPr>
          </w:p>
        </w:tc>
        <w:tc>
          <w:tcPr>
            <w:tcW w:w="7028" w:type="dxa"/>
            <w:vAlign w:val="center"/>
          </w:tcPr>
          <w:p w14:paraId="202F6C9C" w14:textId="0959AF5F" w:rsidR="00E5772A" w:rsidRDefault="002D36DD" w:rsidP="00CD6939">
            <w:pPr>
              <w:pStyle w:val="Aufzhlung2"/>
              <w:numPr>
                <w:ilvl w:val="0"/>
                <w:numId w:val="0"/>
              </w:numPr>
              <w:spacing w:before="0"/>
              <w:ind w:left="34"/>
            </w:pPr>
            <w:r>
              <w:t>Anzahl der Trees entlang der gesamten Sequenz</w:t>
            </w:r>
            <w:r w:rsidR="00F91407">
              <w:t>.</w:t>
            </w:r>
          </w:p>
        </w:tc>
      </w:tr>
      <w:tr w:rsidR="00E5772A" w14:paraId="3E64D9E8" w14:textId="77777777" w:rsidTr="00D9496C">
        <w:tc>
          <w:tcPr>
            <w:tcW w:w="2017" w:type="dxa"/>
          </w:tcPr>
          <w:p w14:paraId="693ADDD0" w14:textId="38B08C28" w:rsidR="00E5772A" w:rsidRDefault="00E5772A" w:rsidP="00CD6939">
            <w:pPr>
              <w:pStyle w:val="Aufzhlung"/>
              <w:numPr>
                <w:ilvl w:val="0"/>
                <w:numId w:val="0"/>
              </w:numPr>
              <w:spacing w:before="0"/>
              <w:rPr>
                <w:rStyle w:val="RZchn"/>
                <w:sz w:val="20"/>
                <w:szCs w:val="20"/>
              </w:rPr>
            </w:pPr>
            <w:r>
              <w:rPr>
                <w:rStyle w:val="RZchn"/>
                <w:sz w:val="20"/>
                <w:szCs w:val="20"/>
              </w:rPr>
              <w:lastRenderedPageBreak/>
              <w:t>min_n</w:t>
            </w:r>
          </w:p>
        </w:tc>
        <w:tc>
          <w:tcPr>
            <w:tcW w:w="909" w:type="dxa"/>
          </w:tcPr>
          <w:p w14:paraId="125C59F2" w14:textId="77777777" w:rsidR="00E5772A" w:rsidRDefault="00E5772A" w:rsidP="00CD6939">
            <w:pPr>
              <w:pStyle w:val="Aufzhlung"/>
              <w:numPr>
                <w:ilvl w:val="0"/>
                <w:numId w:val="0"/>
              </w:numPr>
              <w:spacing w:before="0"/>
            </w:pPr>
          </w:p>
        </w:tc>
        <w:tc>
          <w:tcPr>
            <w:tcW w:w="7028" w:type="dxa"/>
            <w:vAlign w:val="center"/>
          </w:tcPr>
          <w:p w14:paraId="7BF3432C" w14:textId="035EE412" w:rsidR="00E5772A" w:rsidRDefault="00CD6939" w:rsidP="00CD6939">
            <w:pPr>
              <w:pStyle w:val="Aufzhlung2"/>
              <w:numPr>
                <w:ilvl w:val="0"/>
                <w:numId w:val="0"/>
              </w:numPr>
              <w:spacing w:before="0"/>
              <w:ind w:left="34"/>
            </w:pPr>
            <w:r>
              <w:t>Mindestanzahl der Fälle in einem Knoten, um ihn weiter zu splitten. Relevantester Aspekt für Overfitting</w:t>
            </w:r>
          </w:p>
        </w:tc>
      </w:tr>
      <w:tr w:rsidR="00E5772A" w14:paraId="4AB9D296" w14:textId="77777777" w:rsidTr="00D9496C">
        <w:tc>
          <w:tcPr>
            <w:tcW w:w="2017" w:type="dxa"/>
          </w:tcPr>
          <w:p w14:paraId="755C1F56" w14:textId="25C3B79E" w:rsidR="00E5772A" w:rsidRDefault="00E5772A" w:rsidP="00CD6939">
            <w:pPr>
              <w:pStyle w:val="Aufzhlung"/>
              <w:numPr>
                <w:ilvl w:val="0"/>
                <w:numId w:val="0"/>
              </w:numPr>
              <w:spacing w:before="0"/>
              <w:rPr>
                <w:rStyle w:val="RZchn"/>
                <w:sz w:val="20"/>
                <w:szCs w:val="20"/>
              </w:rPr>
            </w:pPr>
            <w:r>
              <w:rPr>
                <w:rStyle w:val="RZchn"/>
                <w:sz w:val="20"/>
                <w:szCs w:val="20"/>
              </w:rPr>
              <w:t>tree_depth</w:t>
            </w:r>
          </w:p>
        </w:tc>
        <w:tc>
          <w:tcPr>
            <w:tcW w:w="909" w:type="dxa"/>
          </w:tcPr>
          <w:p w14:paraId="6A2B2A6A" w14:textId="77777777" w:rsidR="00E5772A" w:rsidRDefault="00E5772A" w:rsidP="00CD6939">
            <w:pPr>
              <w:pStyle w:val="Aufzhlung"/>
              <w:numPr>
                <w:ilvl w:val="0"/>
                <w:numId w:val="0"/>
              </w:numPr>
              <w:spacing w:before="0"/>
            </w:pPr>
          </w:p>
        </w:tc>
        <w:tc>
          <w:tcPr>
            <w:tcW w:w="7028" w:type="dxa"/>
            <w:vAlign w:val="center"/>
          </w:tcPr>
          <w:p w14:paraId="15070E3C" w14:textId="538CD82A" w:rsidR="00E5772A" w:rsidRDefault="009A43D0" w:rsidP="00CD6939">
            <w:pPr>
              <w:pStyle w:val="Aufzhlung2"/>
              <w:numPr>
                <w:ilvl w:val="0"/>
                <w:numId w:val="0"/>
              </w:numPr>
              <w:spacing w:before="0"/>
              <w:ind w:left="34"/>
            </w:pPr>
            <w:r>
              <w:t>Länge des längsten Pfades vom root node zu einem terminal node</w:t>
            </w:r>
            <w:r w:rsidR="00F73406">
              <w:t xml:space="preserve">. </w:t>
            </w:r>
            <w:r>
              <w:t xml:space="preserve">In einem XGBoost model ist das meist </w:t>
            </w:r>
            <w:r w:rsidR="00F73406">
              <w:t xml:space="preserve">nur 1 („stumps“) oder </w:t>
            </w:r>
            <w:r>
              <w:t>2. D.h. es werden zwar mehrere Trees hintereinander geschaltet, aber jeder von ihnen ist sehr flach</w:t>
            </w:r>
          </w:p>
        </w:tc>
      </w:tr>
      <w:tr w:rsidR="00E5772A" w14:paraId="2C59493A" w14:textId="77777777" w:rsidTr="00D9496C">
        <w:tc>
          <w:tcPr>
            <w:tcW w:w="2017" w:type="dxa"/>
          </w:tcPr>
          <w:p w14:paraId="7AC8E5B5" w14:textId="3631C1F8" w:rsidR="00E5772A" w:rsidRDefault="00E5772A" w:rsidP="00CD6939">
            <w:pPr>
              <w:pStyle w:val="Aufzhlung"/>
              <w:numPr>
                <w:ilvl w:val="0"/>
                <w:numId w:val="0"/>
              </w:numPr>
              <w:spacing w:before="0"/>
              <w:rPr>
                <w:rStyle w:val="RZchn"/>
                <w:sz w:val="20"/>
                <w:szCs w:val="20"/>
              </w:rPr>
            </w:pPr>
            <w:r>
              <w:rPr>
                <w:rStyle w:val="RZchn"/>
                <w:sz w:val="20"/>
                <w:szCs w:val="20"/>
              </w:rPr>
              <w:t>learn_rate</w:t>
            </w:r>
          </w:p>
        </w:tc>
        <w:tc>
          <w:tcPr>
            <w:tcW w:w="909" w:type="dxa"/>
          </w:tcPr>
          <w:p w14:paraId="08213E61" w14:textId="77777777" w:rsidR="00E5772A" w:rsidRDefault="00E5772A" w:rsidP="00CD6939">
            <w:pPr>
              <w:pStyle w:val="Aufzhlung"/>
              <w:numPr>
                <w:ilvl w:val="0"/>
                <w:numId w:val="0"/>
              </w:numPr>
              <w:spacing w:before="0"/>
            </w:pPr>
          </w:p>
        </w:tc>
        <w:tc>
          <w:tcPr>
            <w:tcW w:w="7028" w:type="dxa"/>
            <w:vAlign w:val="center"/>
          </w:tcPr>
          <w:p w14:paraId="7E62B8D2" w14:textId="79D0ED6B" w:rsidR="00E5772A" w:rsidRDefault="002D36DD" w:rsidP="00CD6939">
            <w:pPr>
              <w:pStyle w:val="Aufzhlung2"/>
              <w:numPr>
                <w:ilvl w:val="0"/>
                <w:numId w:val="0"/>
              </w:numPr>
              <w:spacing w:before="0"/>
              <w:ind w:left="34"/>
            </w:pPr>
            <w:r>
              <w:t xml:space="preserve">Shrinkage parameter </w:t>
            </w:r>
            <w:r w:rsidRPr="002D36DD">
              <w:rPr>
                <w:rFonts w:ascii="Symbol" w:hAnsi="Symbol"/>
              </w:rPr>
              <w:t></w:t>
            </w:r>
            <w:r w:rsidR="00DD71F3" w:rsidRPr="0037315F">
              <w:t xml:space="preserve">. </w:t>
            </w:r>
            <w:r w:rsidR="0037315F" w:rsidRPr="0037315F">
              <w:t xml:space="preserve">Geht </w:t>
            </w:r>
            <w:r w:rsidR="0037315F">
              <w:t>von 0-1; t</w:t>
            </w:r>
            <w:r w:rsidR="00DD71F3" w:rsidRPr="00DD71F3">
              <w:t>ypisc</w:t>
            </w:r>
            <w:r w:rsidR="00DD71F3">
              <w:t xml:space="preserve">he Werte sind .01 oder .001 (James et al.). </w:t>
            </w:r>
            <w:r w:rsidR="006C4384">
              <w:t xml:space="preserve">Speed vs. accuracy: </w:t>
            </w:r>
            <w:r w:rsidR="006C4384" w:rsidRPr="006C4384">
              <w:rPr>
                <w:rFonts w:ascii="Symbol" w:hAnsi="Symbol"/>
              </w:rPr>
              <w:t>l</w:t>
            </w:r>
            <w:r w:rsidR="006C4384">
              <w:t xml:space="preserve"> bestimmt</w:t>
            </w:r>
            <w:r w:rsidR="00E75D41">
              <w:t xml:space="preserve"> die Schritte, über die das Modell seine Gewichte anpasst. </w:t>
            </w:r>
            <w:r w:rsidR="00DD71F3">
              <w:t xml:space="preserve">Kleine Werte </w:t>
            </w:r>
            <w:r w:rsidR="00E75D41">
              <w:t xml:space="preserve">führen zu akkurateren Trees; </w:t>
            </w:r>
            <w:r w:rsidR="00DD71F3">
              <w:t>könne</w:t>
            </w:r>
            <w:r w:rsidR="00E75D41">
              <w:t>n</w:t>
            </w:r>
            <w:r w:rsidR="00DD71F3">
              <w:t xml:space="preserve"> </w:t>
            </w:r>
            <w:r w:rsidR="00E75D41">
              <w:t xml:space="preserve">aber </w:t>
            </w:r>
            <w:r w:rsidR="00DD71F3">
              <w:t xml:space="preserve">eine größere Anzahl von </w:t>
            </w:r>
            <w:r w:rsidR="00E75D41">
              <w:t>Iterationen/</w:t>
            </w:r>
            <w:r w:rsidR="00DD71F3">
              <w:t>Trees nötig machen</w:t>
            </w:r>
            <w:r w:rsidR="00E75D41">
              <w:t>, was die Dauer erhöht</w:t>
            </w:r>
            <w:r w:rsidR="006C4384">
              <w:t xml:space="preserve">. </w:t>
            </w:r>
          </w:p>
        </w:tc>
      </w:tr>
      <w:tr w:rsidR="00E5772A" w:rsidRPr="000F4AFF" w14:paraId="3224994F" w14:textId="77777777" w:rsidTr="00D9496C">
        <w:trPr>
          <w:trHeight w:val="730"/>
        </w:trPr>
        <w:tc>
          <w:tcPr>
            <w:tcW w:w="2017" w:type="dxa"/>
          </w:tcPr>
          <w:p w14:paraId="333C8CE7" w14:textId="3A958869" w:rsidR="00E5772A" w:rsidRDefault="00E5772A" w:rsidP="00CD6939">
            <w:pPr>
              <w:pStyle w:val="Aufzhlung"/>
              <w:numPr>
                <w:ilvl w:val="0"/>
                <w:numId w:val="0"/>
              </w:numPr>
              <w:spacing w:before="0"/>
              <w:rPr>
                <w:rStyle w:val="RZchn"/>
                <w:sz w:val="20"/>
                <w:szCs w:val="20"/>
              </w:rPr>
            </w:pPr>
            <w:r w:rsidRPr="00E04305">
              <w:rPr>
                <w:rStyle w:val="RZchn"/>
                <w:sz w:val="20"/>
                <w:szCs w:val="20"/>
              </w:rPr>
              <w:t>loss_reduction</w:t>
            </w:r>
          </w:p>
        </w:tc>
        <w:tc>
          <w:tcPr>
            <w:tcW w:w="909" w:type="dxa"/>
          </w:tcPr>
          <w:p w14:paraId="34F6587A" w14:textId="77777777" w:rsidR="00E5772A" w:rsidRDefault="00E5772A" w:rsidP="00CD6939">
            <w:pPr>
              <w:pStyle w:val="Aufzhlung"/>
              <w:numPr>
                <w:ilvl w:val="0"/>
                <w:numId w:val="0"/>
              </w:numPr>
              <w:spacing w:before="0"/>
            </w:pPr>
          </w:p>
        </w:tc>
        <w:tc>
          <w:tcPr>
            <w:tcW w:w="7028" w:type="dxa"/>
            <w:vAlign w:val="center"/>
          </w:tcPr>
          <w:p w14:paraId="69AD2300" w14:textId="6DEE256B" w:rsidR="00E5772A" w:rsidRPr="009F4695" w:rsidRDefault="002D36DD" w:rsidP="00CD6939">
            <w:pPr>
              <w:pStyle w:val="Aufzhlung2"/>
              <w:numPr>
                <w:ilvl w:val="0"/>
                <w:numId w:val="0"/>
              </w:numPr>
              <w:spacing w:before="0"/>
              <w:ind w:left="34"/>
              <w:rPr>
                <w:lang w:val="en-GB"/>
              </w:rPr>
            </w:pPr>
            <w:r w:rsidRPr="009F4695">
              <w:rPr>
                <w:lang w:val="en-GB"/>
              </w:rPr>
              <w:t>„A number for the reduction in the loss function required to split further“ (nehme an, das betrifft Klassifikation, weil es dort wohl eine loss function gibt</w:t>
            </w:r>
          </w:p>
        </w:tc>
      </w:tr>
      <w:tr w:rsidR="00E5772A" w14:paraId="2AE0D9F6" w14:textId="77777777" w:rsidTr="00D9496C">
        <w:tc>
          <w:tcPr>
            <w:tcW w:w="2017" w:type="dxa"/>
          </w:tcPr>
          <w:p w14:paraId="6E1F39A2" w14:textId="08EF2550" w:rsidR="00E5772A" w:rsidRPr="00E04305" w:rsidRDefault="00E5772A" w:rsidP="00CD6939">
            <w:pPr>
              <w:pStyle w:val="Aufzhlung"/>
              <w:numPr>
                <w:ilvl w:val="0"/>
                <w:numId w:val="0"/>
              </w:numPr>
              <w:spacing w:before="0"/>
              <w:rPr>
                <w:rStyle w:val="RZchn"/>
                <w:sz w:val="20"/>
                <w:szCs w:val="20"/>
              </w:rPr>
            </w:pPr>
            <w:r>
              <w:rPr>
                <w:rStyle w:val="RZchn"/>
                <w:sz w:val="20"/>
                <w:szCs w:val="20"/>
              </w:rPr>
              <w:t>s</w:t>
            </w:r>
            <w:r>
              <w:rPr>
                <w:rStyle w:val="RZchn"/>
              </w:rPr>
              <w:t>ample_size</w:t>
            </w:r>
          </w:p>
        </w:tc>
        <w:tc>
          <w:tcPr>
            <w:tcW w:w="909" w:type="dxa"/>
          </w:tcPr>
          <w:p w14:paraId="3EF2E9FF" w14:textId="77777777" w:rsidR="00E5772A" w:rsidRDefault="00E5772A" w:rsidP="00CD6939">
            <w:pPr>
              <w:pStyle w:val="Aufzhlung"/>
              <w:numPr>
                <w:ilvl w:val="0"/>
                <w:numId w:val="0"/>
              </w:numPr>
              <w:spacing w:before="0"/>
            </w:pPr>
          </w:p>
        </w:tc>
        <w:tc>
          <w:tcPr>
            <w:tcW w:w="7028" w:type="dxa"/>
            <w:vAlign w:val="center"/>
          </w:tcPr>
          <w:p w14:paraId="0807B614" w14:textId="77777777" w:rsidR="00E5772A" w:rsidRDefault="00E5772A" w:rsidP="00CD6939">
            <w:pPr>
              <w:pStyle w:val="Aufzhlung2"/>
              <w:numPr>
                <w:ilvl w:val="0"/>
                <w:numId w:val="0"/>
              </w:numPr>
              <w:spacing w:before="0"/>
              <w:ind w:left="34"/>
            </w:pPr>
          </w:p>
        </w:tc>
      </w:tr>
      <w:tr w:rsidR="00C914AE" w14:paraId="1CF8E1E0" w14:textId="77777777" w:rsidTr="00D9496C">
        <w:tc>
          <w:tcPr>
            <w:tcW w:w="2017" w:type="dxa"/>
            <w:shd w:val="clear" w:color="auto" w:fill="BFBFBF" w:themeFill="background1" w:themeFillShade="BF"/>
          </w:tcPr>
          <w:p w14:paraId="2B6EE2DD" w14:textId="01029207" w:rsidR="00C914AE" w:rsidRPr="00C914AE" w:rsidRDefault="00C914AE" w:rsidP="00CD6939">
            <w:pPr>
              <w:pStyle w:val="Aufzhlung"/>
              <w:numPr>
                <w:ilvl w:val="0"/>
                <w:numId w:val="0"/>
              </w:numPr>
              <w:spacing w:before="0"/>
              <w:rPr>
                <w:b/>
              </w:rPr>
            </w:pPr>
            <w:r>
              <w:rPr>
                <w:b/>
              </w:rPr>
              <w:t>SVM</w:t>
            </w:r>
            <w:r w:rsidR="00411F7F">
              <w:rPr>
                <w:b/>
              </w:rPr>
              <w:t xml:space="preserve"> (linear)</w:t>
            </w:r>
          </w:p>
        </w:tc>
        <w:tc>
          <w:tcPr>
            <w:tcW w:w="909" w:type="dxa"/>
            <w:shd w:val="clear" w:color="auto" w:fill="BFBFBF" w:themeFill="background1" w:themeFillShade="BF"/>
          </w:tcPr>
          <w:p w14:paraId="580207C6" w14:textId="77777777" w:rsidR="00C914AE" w:rsidRDefault="00C914AE" w:rsidP="00CD6939">
            <w:pPr>
              <w:pStyle w:val="Aufzhlung"/>
              <w:numPr>
                <w:ilvl w:val="0"/>
                <w:numId w:val="0"/>
              </w:numPr>
              <w:spacing w:before="0"/>
            </w:pPr>
          </w:p>
        </w:tc>
        <w:tc>
          <w:tcPr>
            <w:tcW w:w="7028" w:type="dxa"/>
            <w:shd w:val="clear" w:color="auto" w:fill="BFBFBF" w:themeFill="background1" w:themeFillShade="BF"/>
          </w:tcPr>
          <w:p w14:paraId="60F11D2B" w14:textId="77777777" w:rsidR="00C914AE" w:rsidRDefault="00C914AE" w:rsidP="00CD6939">
            <w:pPr>
              <w:pStyle w:val="Aufzhlung2"/>
              <w:numPr>
                <w:ilvl w:val="0"/>
                <w:numId w:val="0"/>
              </w:numPr>
              <w:spacing w:before="0"/>
              <w:ind w:left="34"/>
            </w:pPr>
          </w:p>
        </w:tc>
      </w:tr>
      <w:tr w:rsidR="00C914AE" w14:paraId="4B729CBE" w14:textId="77777777" w:rsidTr="00D9496C">
        <w:tc>
          <w:tcPr>
            <w:tcW w:w="2017" w:type="dxa"/>
          </w:tcPr>
          <w:p w14:paraId="64B80A4E" w14:textId="5810CC04" w:rsidR="00C914AE" w:rsidRDefault="00C914AE" w:rsidP="00CD6939">
            <w:pPr>
              <w:pStyle w:val="Aufzhlung"/>
              <w:numPr>
                <w:ilvl w:val="0"/>
                <w:numId w:val="0"/>
              </w:numPr>
              <w:spacing w:before="0"/>
              <w:rPr>
                <w:rStyle w:val="RZchn"/>
                <w:sz w:val="20"/>
                <w:szCs w:val="20"/>
              </w:rPr>
            </w:pPr>
            <w:r>
              <w:rPr>
                <w:rStyle w:val="RZchn"/>
                <w:sz w:val="20"/>
                <w:szCs w:val="20"/>
              </w:rPr>
              <w:t>cost</w:t>
            </w:r>
          </w:p>
        </w:tc>
        <w:tc>
          <w:tcPr>
            <w:tcW w:w="909" w:type="dxa"/>
          </w:tcPr>
          <w:p w14:paraId="037034B9" w14:textId="17E34106" w:rsidR="00C914AE" w:rsidRDefault="00C914AE" w:rsidP="00CD6939">
            <w:pPr>
              <w:pStyle w:val="Aufzhlung"/>
              <w:numPr>
                <w:ilvl w:val="0"/>
                <w:numId w:val="0"/>
              </w:numPr>
              <w:spacing w:before="0"/>
            </w:pPr>
            <w:r>
              <w:t>1</w:t>
            </w:r>
          </w:p>
        </w:tc>
        <w:tc>
          <w:tcPr>
            <w:tcW w:w="7028" w:type="dxa"/>
          </w:tcPr>
          <w:p w14:paraId="751CAC46" w14:textId="77777777" w:rsidR="00C914AE" w:rsidRDefault="00C914AE" w:rsidP="00CD6939">
            <w:pPr>
              <w:pStyle w:val="Aufzhlung2"/>
              <w:numPr>
                <w:ilvl w:val="0"/>
                <w:numId w:val="0"/>
              </w:numPr>
              <w:spacing w:before="0"/>
              <w:ind w:left="34"/>
            </w:pPr>
            <w:r>
              <w:t>Budget für die Anzahl der tolerierten Punkte innerhalb der margin</w:t>
            </w:r>
            <w:r w:rsidR="00AA5532">
              <w:t xml:space="preserve"> (</w:t>
            </w:r>
            <w:r>
              <w:t>„costs of constraint violation“</w:t>
            </w:r>
            <w:r w:rsidR="00AA5532">
              <w:t>)</w:t>
            </w:r>
          </w:p>
          <w:p w14:paraId="02A33D48" w14:textId="27854EB2" w:rsidR="007E19B0" w:rsidRDefault="007E19B0" w:rsidP="007E19B0">
            <w:pPr>
              <w:pStyle w:val="Aufzhlung2"/>
              <w:ind w:left="34"/>
            </w:pPr>
            <w:r>
              <w:t>Tuning-Range : 0.0000000001 – 10,000,000,000 (der auch 1e</w:t>
            </w:r>
            <w:r w:rsidRPr="007E19B0">
              <w:rPr>
                <w:vertAlign w:val="superscript"/>
              </w:rPr>
              <w:t>-10</w:t>
            </w:r>
            <w:r>
              <w:t xml:space="preserve"> bis  1e</w:t>
            </w:r>
            <w:r w:rsidRPr="007E19B0">
              <w:rPr>
                <w:vertAlign w:val="superscript"/>
              </w:rPr>
              <w:t>10</w:t>
            </w:r>
            <w:r w:rsidRPr="007E19B0">
              <w:t>)</w:t>
            </w:r>
          </w:p>
        </w:tc>
      </w:tr>
      <w:tr w:rsidR="00C914AE" w14:paraId="25DE453C" w14:textId="77777777" w:rsidTr="00D9496C">
        <w:tc>
          <w:tcPr>
            <w:tcW w:w="2017" w:type="dxa"/>
          </w:tcPr>
          <w:p w14:paraId="751B7386" w14:textId="77777777" w:rsidR="00C914AE" w:rsidRDefault="00C914AE" w:rsidP="00CD6939">
            <w:pPr>
              <w:pStyle w:val="Aufzhlung"/>
              <w:numPr>
                <w:ilvl w:val="0"/>
                <w:numId w:val="0"/>
              </w:numPr>
              <w:spacing w:before="0"/>
              <w:rPr>
                <w:rStyle w:val="RZchn"/>
                <w:sz w:val="20"/>
                <w:szCs w:val="20"/>
              </w:rPr>
            </w:pPr>
          </w:p>
        </w:tc>
        <w:tc>
          <w:tcPr>
            <w:tcW w:w="909" w:type="dxa"/>
          </w:tcPr>
          <w:p w14:paraId="392BDE81" w14:textId="77777777" w:rsidR="00C914AE" w:rsidRDefault="00C914AE" w:rsidP="00CD6939">
            <w:pPr>
              <w:pStyle w:val="Aufzhlung"/>
              <w:numPr>
                <w:ilvl w:val="0"/>
                <w:numId w:val="0"/>
              </w:numPr>
              <w:spacing w:before="0"/>
            </w:pPr>
          </w:p>
        </w:tc>
        <w:tc>
          <w:tcPr>
            <w:tcW w:w="7028" w:type="dxa"/>
          </w:tcPr>
          <w:p w14:paraId="6303DA65" w14:textId="77777777" w:rsidR="00C914AE" w:rsidRDefault="00C914AE" w:rsidP="00CD6939">
            <w:pPr>
              <w:pStyle w:val="Aufzhlung2"/>
              <w:numPr>
                <w:ilvl w:val="0"/>
                <w:numId w:val="0"/>
              </w:numPr>
              <w:spacing w:before="0"/>
              <w:ind w:left="34"/>
            </w:pPr>
          </w:p>
        </w:tc>
      </w:tr>
      <w:tr w:rsidR="00411F7F" w:rsidRPr="00411F7F" w14:paraId="160E58BF" w14:textId="77777777" w:rsidTr="00D9496C">
        <w:tc>
          <w:tcPr>
            <w:tcW w:w="2017" w:type="dxa"/>
            <w:shd w:val="clear" w:color="auto" w:fill="BFBFBF" w:themeFill="background1" w:themeFillShade="BF"/>
          </w:tcPr>
          <w:p w14:paraId="184F9BB0" w14:textId="3406384A" w:rsidR="00411F7F" w:rsidRPr="00411F7F" w:rsidRDefault="00411F7F" w:rsidP="00CD6939">
            <w:pPr>
              <w:pStyle w:val="Aufzhlung"/>
              <w:numPr>
                <w:ilvl w:val="0"/>
                <w:numId w:val="0"/>
              </w:numPr>
              <w:spacing w:before="0"/>
              <w:rPr>
                <w:b/>
              </w:rPr>
            </w:pPr>
            <w:r w:rsidRPr="00411F7F">
              <w:rPr>
                <w:b/>
              </w:rPr>
              <w:t>SVM (n</w:t>
            </w:r>
            <w:r>
              <w:rPr>
                <w:b/>
              </w:rPr>
              <w:t>on</w:t>
            </w:r>
            <w:r w:rsidRPr="00411F7F">
              <w:rPr>
                <w:b/>
              </w:rPr>
              <w:t>linear)</w:t>
            </w:r>
          </w:p>
        </w:tc>
        <w:tc>
          <w:tcPr>
            <w:tcW w:w="909" w:type="dxa"/>
            <w:shd w:val="clear" w:color="auto" w:fill="BFBFBF" w:themeFill="background1" w:themeFillShade="BF"/>
          </w:tcPr>
          <w:p w14:paraId="41146616" w14:textId="77777777" w:rsidR="00411F7F" w:rsidRPr="00411F7F" w:rsidRDefault="00411F7F" w:rsidP="00CD6939">
            <w:pPr>
              <w:pStyle w:val="Aufzhlung"/>
              <w:numPr>
                <w:ilvl w:val="0"/>
                <w:numId w:val="0"/>
              </w:numPr>
              <w:spacing w:before="0"/>
              <w:rPr>
                <w:b/>
              </w:rPr>
            </w:pPr>
          </w:p>
        </w:tc>
        <w:tc>
          <w:tcPr>
            <w:tcW w:w="7028" w:type="dxa"/>
            <w:shd w:val="clear" w:color="auto" w:fill="BFBFBF" w:themeFill="background1" w:themeFillShade="BF"/>
          </w:tcPr>
          <w:p w14:paraId="469D27D8" w14:textId="77777777" w:rsidR="00411F7F" w:rsidRPr="00411F7F" w:rsidRDefault="00411F7F" w:rsidP="00CD6939">
            <w:pPr>
              <w:pStyle w:val="Aufzhlung"/>
              <w:numPr>
                <w:ilvl w:val="0"/>
                <w:numId w:val="0"/>
              </w:numPr>
              <w:spacing w:before="0"/>
              <w:rPr>
                <w:b/>
              </w:rPr>
            </w:pPr>
          </w:p>
        </w:tc>
      </w:tr>
      <w:tr w:rsidR="00411F7F" w14:paraId="1F02BF54" w14:textId="77777777" w:rsidTr="00D9496C">
        <w:tc>
          <w:tcPr>
            <w:tcW w:w="2017" w:type="dxa"/>
          </w:tcPr>
          <w:p w14:paraId="0FD9469A" w14:textId="241221E0" w:rsidR="00411F7F" w:rsidRDefault="00411F7F" w:rsidP="00CD6939">
            <w:pPr>
              <w:pStyle w:val="Aufzhlung"/>
              <w:numPr>
                <w:ilvl w:val="0"/>
                <w:numId w:val="0"/>
              </w:numPr>
              <w:spacing w:before="0"/>
              <w:rPr>
                <w:rStyle w:val="RZchn"/>
                <w:sz w:val="20"/>
                <w:szCs w:val="20"/>
              </w:rPr>
            </w:pPr>
            <w:r>
              <w:rPr>
                <w:rStyle w:val="RZchn"/>
                <w:sz w:val="20"/>
                <w:szCs w:val="20"/>
              </w:rPr>
              <w:t>cost</w:t>
            </w:r>
          </w:p>
        </w:tc>
        <w:tc>
          <w:tcPr>
            <w:tcW w:w="909" w:type="dxa"/>
          </w:tcPr>
          <w:p w14:paraId="1D7634F9" w14:textId="77777777" w:rsidR="00411F7F" w:rsidRDefault="00411F7F" w:rsidP="00CD6939">
            <w:pPr>
              <w:pStyle w:val="Aufzhlung"/>
              <w:numPr>
                <w:ilvl w:val="0"/>
                <w:numId w:val="0"/>
              </w:numPr>
              <w:spacing w:before="0"/>
            </w:pPr>
          </w:p>
        </w:tc>
        <w:tc>
          <w:tcPr>
            <w:tcW w:w="7028" w:type="dxa"/>
          </w:tcPr>
          <w:p w14:paraId="4F0DBF48" w14:textId="77777777" w:rsidR="007E19B0" w:rsidRDefault="007E19B0" w:rsidP="007E19B0">
            <w:pPr>
              <w:pStyle w:val="Aufzhlung2"/>
              <w:numPr>
                <w:ilvl w:val="0"/>
                <w:numId w:val="0"/>
              </w:numPr>
              <w:spacing w:before="0"/>
              <w:ind w:left="34"/>
            </w:pPr>
            <w:r>
              <w:t>Budget für die Anzahl der tolerierten Punkte innerhalb der margin („costs of constraint violation“)</w:t>
            </w:r>
          </w:p>
          <w:p w14:paraId="5ADB02AE" w14:textId="0EBAA112" w:rsidR="00411F7F" w:rsidRDefault="00411F7F" w:rsidP="00CD6939">
            <w:pPr>
              <w:pStyle w:val="Aufzhlung2"/>
              <w:numPr>
                <w:ilvl w:val="0"/>
                <w:numId w:val="0"/>
              </w:numPr>
              <w:spacing w:before="0"/>
              <w:ind w:left="34"/>
            </w:pPr>
          </w:p>
        </w:tc>
      </w:tr>
      <w:tr w:rsidR="00411F7F" w14:paraId="11BB39C9" w14:textId="77777777" w:rsidTr="00D9496C">
        <w:tc>
          <w:tcPr>
            <w:tcW w:w="2017" w:type="dxa"/>
          </w:tcPr>
          <w:p w14:paraId="13ABB647" w14:textId="4EF6595E" w:rsidR="00411F7F" w:rsidRDefault="00411F7F" w:rsidP="00CD6939">
            <w:pPr>
              <w:pStyle w:val="Aufzhlung"/>
              <w:numPr>
                <w:ilvl w:val="0"/>
                <w:numId w:val="0"/>
              </w:numPr>
              <w:spacing w:before="0"/>
              <w:rPr>
                <w:rStyle w:val="RZchn"/>
                <w:sz w:val="20"/>
                <w:szCs w:val="20"/>
              </w:rPr>
            </w:pPr>
            <w:r>
              <w:rPr>
                <w:rStyle w:val="RZchn"/>
                <w:sz w:val="20"/>
                <w:szCs w:val="20"/>
              </w:rPr>
              <w:t>rbf_sigma</w:t>
            </w:r>
          </w:p>
        </w:tc>
        <w:tc>
          <w:tcPr>
            <w:tcW w:w="909" w:type="dxa"/>
          </w:tcPr>
          <w:p w14:paraId="3D7C7365" w14:textId="77777777" w:rsidR="00411F7F" w:rsidRDefault="00411F7F" w:rsidP="00CD6939">
            <w:pPr>
              <w:pStyle w:val="Aufzhlung"/>
              <w:numPr>
                <w:ilvl w:val="0"/>
                <w:numId w:val="0"/>
              </w:numPr>
              <w:spacing w:before="0"/>
            </w:pPr>
          </w:p>
        </w:tc>
        <w:tc>
          <w:tcPr>
            <w:tcW w:w="7028" w:type="dxa"/>
          </w:tcPr>
          <w:p w14:paraId="6A63CCF8" w14:textId="77777777" w:rsidR="00411F7F" w:rsidRDefault="00411F7F" w:rsidP="00CD6939">
            <w:pPr>
              <w:pStyle w:val="Aufzhlung2"/>
              <w:numPr>
                <w:ilvl w:val="0"/>
                <w:numId w:val="0"/>
              </w:numPr>
              <w:spacing w:before="0"/>
              <w:ind w:left="34"/>
            </w:pPr>
          </w:p>
        </w:tc>
      </w:tr>
      <w:tr w:rsidR="00411F7F" w14:paraId="7DD4B977" w14:textId="77777777" w:rsidTr="00D9496C">
        <w:tc>
          <w:tcPr>
            <w:tcW w:w="2017" w:type="dxa"/>
          </w:tcPr>
          <w:p w14:paraId="54C7FBC5" w14:textId="77777777" w:rsidR="00411F7F" w:rsidRDefault="00411F7F" w:rsidP="00CD6939">
            <w:pPr>
              <w:pStyle w:val="Aufzhlung"/>
              <w:numPr>
                <w:ilvl w:val="0"/>
                <w:numId w:val="0"/>
              </w:numPr>
              <w:spacing w:before="0"/>
              <w:rPr>
                <w:rStyle w:val="RZchn"/>
                <w:sz w:val="20"/>
                <w:szCs w:val="20"/>
              </w:rPr>
            </w:pPr>
          </w:p>
        </w:tc>
        <w:tc>
          <w:tcPr>
            <w:tcW w:w="909" w:type="dxa"/>
          </w:tcPr>
          <w:p w14:paraId="17129082" w14:textId="77777777" w:rsidR="00411F7F" w:rsidRDefault="00411F7F" w:rsidP="00CD6939">
            <w:pPr>
              <w:pStyle w:val="Aufzhlung"/>
              <w:numPr>
                <w:ilvl w:val="0"/>
                <w:numId w:val="0"/>
              </w:numPr>
              <w:spacing w:before="0"/>
            </w:pPr>
          </w:p>
        </w:tc>
        <w:tc>
          <w:tcPr>
            <w:tcW w:w="7028" w:type="dxa"/>
          </w:tcPr>
          <w:p w14:paraId="3E3E79D5" w14:textId="77777777" w:rsidR="00411F7F" w:rsidRDefault="00411F7F" w:rsidP="00CD6939">
            <w:pPr>
              <w:pStyle w:val="Aufzhlung2"/>
              <w:numPr>
                <w:ilvl w:val="0"/>
                <w:numId w:val="0"/>
              </w:numPr>
              <w:spacing w:before="0"/>
              <w:ind w:left="34"/>
            </w:pPr>
          </w:p>
        </w:tc>
      </w:tr>
    </w:tbl>
    <w:p w14:paraId="30240C37" w14:textId="77777777" w:rsidR="00CC7142" w:rsidRDefault="00CC7142" w:rsidP="00CC7142">
      <w:pPr>
        <w:pStyle w:val="Aufzhlung"/>
        <w:numPr>
          <w:ilvl w:val="0"/>
          <w:numId w:val="0"/>
        </w:numPr>
        <w:ind w:left="360" w:hanging="360"/>
      </w:pPr>
    </w:p>
    <w:p w14:paraId="40FCCF3C" w14:textId="1B573E81" w:rsidR="00F43360" w:rsidRDefault="0045676F" w:rsidP="00892F9B">
      <w:pPr>
        <w:pStyle w:val="Aufzhlung"/>
      </w:pPr>
      <w:r>
        <w:t>In der Regel weiß man a</w:t>
      </w:r>
      <w:r w:rsidR="002D36DD">
        <w:t>b</w:t>
      </w:r>
      <w:r>
        <w:t xml:space="preserve">er die optimalen Werte nicht. Die Lösung ist tuning. Dabei wird ein range von Werten durchprobiert und das beste Modell (im Rahmen der Performance Metriken im Training Set für den </w:t>
      </w:r>
      <w:r w:rsidR="00F43360">
        <w:t xml:space="preserve">finalen Test mit den Test-Daten ausgewählt. </w:t>
      </w:r>
      <w:r w:rsidR="00FA47CF">
        <w:t>Zusätzlich plottet man den Verlauf der prediction entlang der HP-Werte (siehe die vielen Beispiele in James et al.)</w:t>
      </w:r>
    </w:p>
    <w:p w14:paraId="24C46F6D" w14:textId="402CE862" w:rsidR="00F43360" w:rsidRDefault="00F43360" w:rsidP="00C70287">
      <w:pPr>
        <w:pStyle w:val="Aufzhlung"/>
      </w:pPr>
      <w:r>
        <w:t>Anstatt in der model specification nichts zu benennen (=Nutzen des default HP) oder einen bestimmen HP zu bestimmen, muss klargemacht werden, dass der HP getuned werden muss. Hier noch mal die Optionen am Beispiel KNN:</w:t>
      </w:r>
    </w:p>
    <w:p w14:paraId="375BF940" w14:textId="70B546A0" w:rsidR="00F43360" w:rsidRPr="00614CE8" w:rsidRDefault="00F43360" w:rsidP="00906D6B">
      <w:pPr>
        <w:pStyle w:val="Aufzhlung2"/>
        <w:rPr>
          <w:lang w:val="en-GB"/>
        </w:rPr>
      </w:pPr>
      <w:r w:rsidRPr="00614CE8">
        <w:rPr>
          <w:lang w:val="en-GB"/>
        </w:rPr>
        <w:t>Default</w:t>
      </w:r>
      <w:r w:rsidR="00826510">
        <w:rPr>
          <w:lang w:val="en-GB"/>
        </w:rPr>
        <w:t>-Wert</w:t>
      </w:r>
      <w:r w:rsidRPr="00614CE8">
        <w:rPr>
          <w:lang w:val="en-GB"/>
        </w:rPr>
        <w:t xml:space="preserve">: </w:t>
      </w:r>
      <w:r w:rsidRPr="00287007">
        <w:rPr>
          <w:rStyle w:val="RZchn"/>
          <w:sz w:val="20"/>
          <w:szCs w:val="20"/>
        </w:rPr>
        <w:t>k</w:t>
      </w:r>
      <w:r w:rsidRPr="00F43360">
        <w:rPr>
          <w:rStyle w:val="RZchn"/>
          <w:sz w:val="20"/>
          <w:szCs w:val="20"/>
        </w:rPr>
        <w:t>nn_</w:t>
      </w:r>
      <w:r w:rsidR="00826510">
        <w:rPr>
          <w:rStyle w:val="RZchn"/>
          <w:sz w:val="20"/>
          <w:szCs w:val="20"/>
        </w:rPr>
        <w:t>spec</w:t>
      </w:r>
      <w:r w:rsidRPr="00F43360">
        <w:rPr>
          <w:rStyle w:val="RZchn"/>
          <w:sz w:val="20"/>
          <w:szCs w:val="20"/>
        </w:rPr>
        <w:t xml:space="preserve"> &lt;- nearest_neighbors()</w:t>
      </w:r>
    </w:p>
    <w:p w14:paraId="36C6322E" w14:textId="023D0B42" w:rsidR="00F43360" w:rsidRPr="00614CE8" w:rsidRDefault="00F43360" w:rsidP="00906D6B">
      <w:pPr>
        <w:pStyle w:val="Aufzhlung2"/>
        <w:rPr>
          <w:lang w:val="en-GB"/>
        </w:rPr>
      </w:pPr>
      <w:r w:rsidRPr="00614CE8">
        <w:rPr>
          <w:lang w:val="en-GB"/>
        </w:rPr>
        <w:t xml:space="preserve">Fester Wert: </w:t>
      </w:r>
      <w:r w:rsidRPr="00F43360">
        <w:rPr>
          <w:rStyle w:val="RZchn"/>
          <w:sz w:val="20"/>
          <w:szCs w:val="20"/>
        </w:rPr>
        <w:t>knn_</w:t>
      </w:r>
      <w:r w:rsidR="00826510">
        <w:rPr>
          <w:rStyle w:val="RZchn"/>
          <w:sz w:val="20"/>
          <w:szCs w:val="20"/>
        </w:rPr>
        <w:t>spec</w:t>
      </w:r>
      <w:r w:rsidRPr="00F43360">
        <w:rPr>
          <w:rStyle w:val="RZchn"/>
          <w:sz w:val="20"/>
          <w:szCs w:val="20"/>
        </w:rPr>
        <w:t xml:space="preserve"> &lt;- nearest_neighbors(neighbors = 10 )</w:t>
      </w:r>
    </w:p>
    <w:p w14:paraId="17AB8375" w14:textId="7F33A9B2" w:rsidR="00F43360" w:rsidRPr="00614CE8" w:rsidRDefault="00826510" w:rsidP="00906D6B">
      <w:pPr>
        <w:pStyle w:val="Aufzhlung2"/>
        <w:rPr>
          <w:lang w:val="en-GB"/>
        </w:rPr>
      </w:pPr>
      <w:r>
        <w:rPr>
          <w:lang w:val="en-GB"/>
        </w:rPr>
        <w:t xml:space="preserve">HP </w:t>
      </w:r>
      <w:r w:rsidR="00F43360" w:rsidRPr="00614CE8">
        <w:rPr>
          <w:lang w:val="en-GB"/>
        </w:rPr>
        <w:t xml:space="preserve">Tuning: </w:t>
      </w:r>
      <w:r w:rsidR="00F43360" w:rsidRPr="00F43360">
        <w:rPr>
          <w:rStyle w:val="RZchn"/>
          <w:sz w:val="20"/>
          <w:szCs w:val="20"/>
        </w:rPr>
        <w:t>knn_</w:t>
      </w:r>
      <w:r>
        <w:rPr>
          <w:rStyle w:val="RZchn"/>
          <w:sz w:val="20"/>
          <w:szCs w:val="20"/>
        </w:rPr>
        <w:t>spec</w:t>
      </w:r>
      <w:r w:rsidR="00F43360" w:rsidRPr="00F43360">
        <w:rPr>
          <w:rStyle w:val="RZchn"/>
          <w:sz w:val="20"/>
          <w:szCs w:val="20"/>
        </w:rPr>
        <w:t xml:space="preserve"> &lt;- nearest_neighbors(neighbors = tune() )</w:t>
      </w:r>
    </w:p>
    <w:p w14:paraId="6F6BA865" w14:textId="152941F9" w:rsidR="00F43360" w:rsidRDefault="00646804" w:rsidP="00646804">
      <w:pPr>
        <w:pStyle w:val="Aufzhlung"/>
      </w:pPr>
      <w:r>
        <w:t>Tuning kann auch auf bestimmte Prozesse im Recipe angewendet werden—z.B. wenn man eine PCA vorschaltet (als Teil des Precprocessing) und die Anzahl der PCs tuned. Damit wird der Preprocessing-Teil selbst Teil des ganzen—empirisch bestimmten—Auswahl-Prozesses.</w:t>
      </w:r>
    </w:p>
    <w:p w14:paraId="76533B2E" w14:textId="227F46A9" w:rsidR="00980C0E" w:rsidRDefault="00980C0E" w:rsidP="00906D6B">
      <w:pPr>
        <w:pStyle w:val="Aufzhlung2"/>
        <w:numPr>
          <w:ilvl w:val="0"/>
          <w:numId w:val="0"/>
        </w:numPr>
        <w:ind w:left="709"/>
      </w:pPr>
    </w:p>
    <w:p w14:paraId="07C673FA" w14:textId="77777777" w:rsidR="000C0A8B" w:rsidRDefault="000C0A8B" w:rsidP="00906D6B">
      <w:pPr>
        <w:pStyle w:val="Aufzhlung2"/>
        <w:numPr>
          <w:ilvl w:val="0"/>
          <w:numId w:val="0"/>
        </w:numPr>
        <w:ind w:left="709"/>
      </w:pPr>
    </w:p>
    <w:p w14:paraId="271FB14A" w14:textId="5FCE8ACD" w:rsidR="004057A7" w:rsidRDefault="009845E4" w:rsidP="00946EDC">
      <w:pPr>
        <w:pStyle w:val="berschrift2"/>
      </w:pPr>
      <w:bookmarkStart w:id="38" w:name="_Toc165445717"/>
      <w:r>
        <w:t xml:space="preserve">NEU: </w:t>
      </w:r>
      <w:r w:rsidR="004057A7">
        <w:t>Tuning-Grid generieren</w:t>
      </w:r>
      <w:bookmarkEnd w:id="38"/>
    </w:p>
    <w:p w14:paraId="30B02B2C" w14:textId="04272BC6" w:rsidR="004057A7" w:rsidRDefault="00EC2493" w:rsidP="004057A7">
      <w:pPr>
        <w:pStyle w:val="Aufzhlung"/>
      </w:pPr>
      <w:r>
        <w:t>Ein Grid ist ein</w:t>
      </w:r>
      <w:r w:rsidR="004057A7">
        <w:t xml:space="preserve"> mögliche</w:t>
      </w:r>
      <w:r>
        <w:t>r</w:t>
      </w:r>
      <w:r w:rsidR="004057A7">
        <w:t xml:space="preserve"> </w:t>
      </w:r>
      <w:r w:rsidR="000451CF">
        <w:t>Wertebereich für d</w:t>
      </w:r>
      <w:r w:rsidR="004057A7">
        <w:t>ie HP</w:t>
      </w:r>
      <w:r w:rsidR="000451CF">
        <w:t xml:space="preserve"> </w:t>
      </w:r>
      <w:r w:rsidR="00B30A87">
        <w:t xml:space="preserve">(siehe entsprechendes Kapitel über grid-search im TM Buch: </w:t>
      </w:r>
      <w:hyperlink r:id="rId40" w:history="1">
        <w:r w:rsidR="00B30A87" w:rsidRPr="00467D2D">
          <w:rPr>
            <w:rStyle w:val="Hyperlink"/>
          </w:rPr>
          <w:t>https://www.tmwr.org/grid-search.html</w:t>
        </w:r>
      </w:hyperlink>
      <w:r w:rsidR="00B30A87">
        <w:t xml:space="preserve"> )</w:t>
      </w:r>
    </w:p>
    <w:p w14:paraId="366BF04C" w14:textId="60D00D17" w:rsidR="00980C0E" w:rsidRDefault="006153DA" w:rsidP="004057A7">
      <w:pPr>
        <w:pStyle w:val="Aufzhlung"/>
      </w:pPr>
      <w:r>
        <w:t>Dazu gibt es mehrere Funktionen. Eine davon ist</w:t>
      </w:r>
      <w:r w:rsidR="000451CF">
        <w:t xml:space="preserve"> </w:t>
      </w:r>
      <w:r w:rsidR="00826510">
        <w:rPr>
          <w:rStyle w:val="RZchn"/>
          <w:sz w:val="20"/>
          <w:szCs w:val="20"/>
          <w:lang w:val="de-DE"/>
        </w:rPr>
        <w:t>grid_regular</w:t>
      </w:r>
    </w:p>
    <w:p w14:paraId="4BD45E06" w14:textId="7EB3B28B" w:rsidR="00681DE3" w:rsidRDefault="009D4020" w:rsidP="000B39D1">
      <w:pPr>
        <w:pStyle w:val="Aufzhlung"/>
      </w:pPr>
      <w:r>
        <w:lastRenderedPageBreak/>
        <w:t>Die simplelste Version ist</w:t>
      </w:r>
      <w:r w:rsidR="00681DE3">
        <w:t>, einfach nur die HPs zu nennen; dadurch</w:t>
      </w:r>
      <w:r w:rsidR="00B30A87">
        <w:t xml:space="preserve"> wird </w:t>
      </w:r>
      <w:r>
        <w:t>ein plausibler Ber</w:t>
      </w:r>
      <w:r w:rsidR="00B30A87">
        <w:t>ei</w:t>
      </w:r>
      <w:r>
        <w:t>ch angelegt</w:t>
      </w:r>
      <w:r w:rsidR="00806A48">
        <w:t xml:space="preserve">, der spezifisch für den jeweiligen HP ist. Das levels-Argument steuert, wie viele Werte man haben möchte. </w:t>
      </w:r>
    </w:p>
    <w:p w14:paraId="4ED57242" w14:textId="642352E2" w:rsidR="006153DA" w:rsidRDefault="006153DA" w:rsidP="000B39D1">
      <w:pPr>
        <w:pStyle w:val="Aufzhlung"/>
      </w:pPr>
      <w:r>
        <w:t>Damit würde ich empfehlen, immer zu beginnen. In der Regel wird ein für den HP sinnvoller Bereich gewählt. Ein späterer Plot zeigt, ob es am Anfang oder am Ende einen Trend gibt, der es möglich erscheinen lässt, dass der Optimum außerhalb des Bereichs liegt. Wenn das der Fall ist, kann man über die Wahl des Bereichs (s.u.) in einen alternativen „rein-zoomen“.</w:t>
      </w:r>
    </w:p>
    <w:p w14:paraId="6A558732" w14:textId="179D2CB8" w:rsidR="009D4020" w:rsidRDefault="00681DE3" w:rsidP="00681DE3">
      <w:pPr>
        <w:pStyle w:val="Aufzhlung"/>
        <w:numPr>
          <w:ilvl w:val="0"/>
          <w:numId w:val="0"/>
        </w:numPr>
        <w:ind w:left="360"/>
      </w:pPr>
      <w:r>
        <w:t>B</w:t>
      </w:r>
      <w:r w:rsidR="00806A48">
        <w:t>eispiel</w:t>
      </w:r>
    </w:p>
    <w:p w14:paraId="3E3379E5" w14:textId="77777777" w:rsidR="00681DE3" w:rsidRPr="007E0BE7" w:rsidRDefault="00681DE3" w:rsidP="00681DE3">
      <w:pPr>
        <w:pStyle w:val="R"/>
        <w:rPr>
          <w:lang w:val="de-DE"/>
        </w:rPr>
      </w:pPr>
      <w:r w:rsidRPr="007E0BE7">
        <w:rPr>
          <w:lang w:val="de-DE"/>
        </w:rPr>
        <w:t>grid_regular(</w:t>
      </w:r>
    </w:p>
    <w:p w14:paraId="57D818C3" w14:textId="77777777" w:rsidR="00681DE3" w:rsidRPr="007E0BE7" w:rsidRDefault="00681DE3" w:rsidP="00681DE3">
      <w:pPr>
        <w:pStyle w:val="R"/>
        <w:rPr>
          <w:lang w:val="de-DE"/>
        </w:rPr>
      </w:pPr>
      <w:r w:rsidRPr="007E0BE7">
        <w:rPr>
          <w:lang w:val="de-DE"/>
        </w:rPr>
        <w:t xml:space="preserve">  trees(),</w:t>
      </w:r>
    </w:p>
    <w:p w14:paraId="183AD120" w14:textId="77777777" w:rsidR="00681DE3" w:rsidRPr="007E0BE7" w:rsidRDefault="00681DE3" w:rsidP="00681DE3">
      <w:pPr>
        <w:pStyle w:val="R"/>
        <w:rPr>
          <w:lang w:val="de-DE"/>
        </w:rPr>
      </w:pPr>
      <w:r w:rsidRPr="007E0BE7">
        <w:rPr>
          <w:lang w:val="de-DE"/>
        </w:rPr>
        <w:t xml:space="preserve">  min_n(),</w:t>
      </w:r>
    </w:p>
    <w:p w14:paraId="522A3A4E" w14:textId="0FF995B6" w:rsidR="00806A48" w:rsidRPr="007E0BE7" w:rsidRDefault="00681DE3" w:rsidP="00681DE3">
      <w:pPr>
        <w:pStyle w:val="R"/>
        <w:rPr>
          <w:lang w:val="de-DE"/>
        </w:rPr>
      </w:pPr>
      <w:r w:rsidRPr="007E0BE7">
        <w:rPr>
          <w:lang w:val="de-DE"/>
        </w:rPr>
        <w:t xml:space="preserve">  levels=5  )</w:t>
      </w:r>
    </w:p>
    <w:p w14:paraId="74F123BB" w14:textId="442338DE" w:rsidR="00681DE3" w:rsidRPr="007E0BE7" w:rsidRDefault="00681DE3" w:rsidP="00681DE3">
      <w:pPr>
        <w:pStyle w:val="R"/>
        <w:rPr>
          <w:lang w:val="de-DE"/>
        </w:rPr>
      </w:pPr>
    </w:p>
    <w:p w14:paraId="26284EE6" w14:textId="77777777" w:rsidR="00681DE3" w:rsidRPr="007E0BE7" w:rsidRDefault="00681DE3" w:rsidP="00681DE3">
      <w:pPr>
        <w:pStyle w:val="ROutput"/>
        <w:rPr>
          <w:lang w:val="de-DE"/>
        </w:rPr>
      </w:pPr>
      <w:r w:rsidRPr="007E0BE7">
        <w:rPr>
          <w:lang w:val="de-DE"/>
        </w:rPr>
        <w:t>trees min_n</w:t>
      </w:r>
    </w:p>
    <w:p w14:paraId="73679C3A" w14:textId="77777777" w:rsidR="00681DE3" w:rsidRPr="007E0BE7" w:rsidRDefault="00681DE3" w:rsidP="00681DE3">
      <w:pPr>
        <w:pStyle w:val="ROutput"/>
        <w:rPr>
          <w:lang w:val="de-DE"/>
        </w:rPr>
      </w:pPr>
      <w:r w:rsidRPr="007E0BE7">
        <w:rPr>
          <w:lang w:val="de-DE"/>
        </w:rPr>
        <w:t>&lt;int&gt; &lt;int&gt;</w:t>
      </w:r>
    </w:p>
    <w:p w14:paraId="68E152A1" w14:textId="2DA6504F" w:rsidR="00681DE3" w:rsidRPr="007E0BE7" w:rsidRDefault="00681DE3" w:rsidP="00681DE3">
      <w:pPr>
        <w:pStyle w:val="ROutput"/>
        <w:rPr>
          <w:lang w:val="de-DE"/>
        </w:rPr>
      </w:pPr>
      <w:r w:rsidRPr="007E0BE7">
        <w:rPr>
          <w:lang w:val="de-DE"/>
        </w:rPr>
        <w:t>1     1     2</w:t>
      </w:r>
    </w:p>
    <w:p w14:paraId="272BEA8B" w14:textId="77777777" w:rsidR="00681DE3" w:rsidRPr="007E0BE7" w:rsidRDefault="00681DE3" w:rsidP="00681DE3">
      <w:pPr>
        <w:pStyle w:val="ROutput"/>
        <w:rPr>
          <w:lang w:val="de-DE"/>
        </w:rPr>
      </w:pPr>
      <w:r w:rsidRPr="007E0BE7">
        <w:rPr>
          <w:lang w:val="de-DE"/>
        </w:rPr>
        <w:t>2   500     2</w:t>
      </w:r>
    </w:p>
    <w:p w14:paraId="5AD19A3B" w14:textId="77777777" w:rsidR="00681DE3" w:rsidRPr="007E0BE7" w:rsidRDefault="00681DE3" w:rsidP="00681DE3">
      <w:pPr>
        <w:pStyle w:val="ROutput"/>
        <w:rPr>
          <w:lang w:val="de-DE"/>
        </w:rPr>
      </w:pPr>
      <w:r w:rsidRPr="007E0BE7">
        <w:rPr>
          <w:lang w:val="de-DE"/>
        </w:rPr>
        <w:t>3  1000     2</w:t>
      </w:r>
    </w:p>
    <w:p w14:paraId="3616AB11" w14:textId="77777777" w:rsidR="00681DE3" w:rsidRPr="007E0BE7" w:rsidRDefault="00681DE3" w:rsidP="00681DE3">
      <w:pPr>
        <w:pStyle w:val="ROutput"/>
        <w:rPr>
          <w:lang w:val="de-DE"/>
        </w:rPr>
      </w:pPr>
      <w:r w:rsidRPr="007E0BE7">
        <w:rPr>
          <w:lang w:val="de-DE"/>
        </w:rPr>
        <w:t>4  1500     2</w:t>
      </w:r>
    </w:p>
    <w:p w14:paraId="1EAD78A7" w14:textId="77777777" w:rsidR="00681DE3" w:rsidRPr="007E0BE7" w:rsidRDefault="00681DE3" w:rsidP="00681DE3">
      <w:pPr>
        <w:pStyle w:val="ROutput"/>
        <w:rPr>
          <w:lang w:val="de-DE"/>
        </w:rPr>
      </w:pPr>
      <w:r w:rsidRPr="007E0BE7">
        <w:rPr>
          <w:lang w:val="de-DE"/>
        </w:rPr>
        <w:t>5  2000     2</w:t>
      </w:r>
    </w:p>
    <w:p w14:paraId="7FFA7176" w14:textId="77777777" w:rsidR="00681DE3" w:rsidRPr="007E0BE7" w:rsidRDefault="00681DE3" w:rsidP="00681DE3">
      <w:pPr>
        <w:pStyle w:val="ROutput"/>
        <w:rPr>
          <w:lang w:val="de-DE"/>
        </w:rPr>
      </w:pPr>
      <w:r w:rsidRPr="007E0BE7">
        <w:rPr>
          <w:lang w:val="de-DE"/>
        </w:rPr>
        <w:t>6     1    11</w:t>
      </w:r>
    </w:p>
    <w:p w14:paraId="45DFB10E" w14:textId="77777777" w:rsidR="00681DE3" w:rsidRPr="007E0BE7" w:rsidRDefault="00681DE3" w:rsidP="00681DE3">
      <w:pPr>
        <w:pStyle w:val="ROutput"/>
        <w:rPr>
          <w:lang w:val="de-DE"/>
        </w:rPr>
      </w:pPr>
      <w:r w:rsidRPr="007E0BE7">
        <w:rPr>
          <w:lang w:val="de-DE"/>
        </w:rPr>
        <w:t>7   500    11</w:t>
      </w:r>
    </w:p>
    <w:p w14:paraId="31984339" w14:textId="77777777" w:rsidR="00681DE3" w:rsidRPr="007E0BE7" w:rsidRDefault="00681DE3" w:rsidP="00681DE3">
      <w:pPr>
        <w:pStyle w:val="ROutput"/>
        <w:rPr>
          <w:lang w:val="de-DE"/>
        </w:rPr>
      </w:pPr>
      <w:r w:rsidRPr="007E0BE7">
        <w:rPr>
          <w:lang w:val="de-DE"/>
        </w:rPr>
        <w:t>8  1000    11</w:t>
      </w:r>
    </w:p>
    <w:p w14:paraId="3957B314" w14:textId="77777777" w:rsidR="00681DE3" w:rsidRPr="007E0BE7" w:rsidRDefault="00681DE3" w:rsidP="00681DE3">
      <w:pPr>
        <w:pStyle w:val="ROutput"/>
        <w:rPr>
          <w:lang w:val="de-DE"/>
        </w:rPr>
      </w:pPr>
      <w:r w:rsidRPr="007E0BE7">
        <w:rPr>
          <w:lang w:val="de-DE"/>
        </w:rPr>
        <w:t>9  1500    11</w:t>
      </w:r>
    </w:p>
    <w:p w14:paraId="16496C13" w14:textId="62B7EAD9" w:rsidR="00681DE3" w:rsidRPr="007E0BE7" w:rsidRDefault="00681DE3" w:rsidP="00681DE3">
      <w:pPr>
        <w:pStyle w:val="ROutput"/>
        <w:rPr>
          <w:lang w:val="de-DE"/>
        </w:rPr>
      </w:pPr>
      <w:r w:rsidRPr="007E0BE7">
        <w:rPr>
          <w:lang w:val="de-DE"/>
        </w:rPr>
        <w:t>10 2000    11</w:t>
      </w:r>
    </w:p>
    <w:p w14:paraId="0C1126BA" w14:textId="1D710C03" w:rsidR="002C4D3C" w:rsidRDefault="002C4D3C" w:rsidP="002C4D3C">
      <w:pPr>
        <w:pStyle w:val="Aufzhlung"/>
        <w:numPr>
          <w:ilvl w:val="0"/>
          <w:numId w:val="0"/>
        </w:numPr>
        <w:ind w:left="360"/>
      </w:pPr>
      <w:r w:rsidRPr="006153DA">
        <w:rPr>
          <w:b/>
        </w:rPr>
        <w:t>Achtung:</w:t>
      </w:r>
      <w:r w:rsidR="006153DA">
        <w:t xml:space="preserve"> Wenn man ein tree-model rechnet und den</w:t>
      </w:r>
      <w:r w:rsidR="00D9496C">
        <w:t xml:space="preserve"> </w:t>
      </w:r>
      <w:r w:rsidRPr="006153DA">
        <w:rPr>
          <w:b/>
        </w:rPr>
        <w:t>mtry</w:t>
      </w:r>
      <w:r w:rsidR="00D9496C">
        <w:t xml:space="preserve"> </w:t>
      </w:r>
      <w:r w:rsidR="006153DA">
        <w:t xml:space="preserve">HP tunen möchte—der </w:t>
      </w:r>
      <w:r w:rsidR="00D9496C">
        <w:t xml:space="preserve">hat hier eine unangenehme Sonderrolle: Da sein Wertebereich von 1-p geht und die grid-funktion nicht weiß, was p ist, muss man entweder einen Bereich wählen oder das Argument </w:t>
      </w:r>
      <w:r w:rsidR="00D9496C" w:rsidRPr="006153DA">
        <w:rPr>
          <w:rStyle w:val="RZchn"/>
          <w:sz w:val="20"/>
          <w:szCs w:val="20"/>
        </w:rPr>
        <w:t>finalize(mtry(), train_data)</w:t>
      </w:r>
      <w:r w:rsidR="00D9496C">
        <w:t xml:space="preserve"> in die o.g. grid-Funktion einbauen (wo</w:t>
      </w:r>
      <w:r w:rsidR="006153DA">
        <w:t>b</w:t>
      </w:r>
      <w:r w:rsidR="00D9496C">
        <w:t>ei train</w:t>
      </w:r>
      <w:r w:rsidR="006153DA">
        <w:t>_</w:t>
      </w:r>
      <w:r w:rsidR="00D9496C">
        <w:t>data die Traingsdaten sind</w:t>
      </w:r>
      <w:r w:rsidR="006153DA">
        <w:t>)</w:t>
      </w:r>
      <w:r w:rsidR="00D9496C">
        <w:t>. Das ist einfach um der Funktion eine Info über p zu geben. Macht man das nicht bekommt man einen Fehler (der das o.G. ja sagt)</w:t>
      </w:r>
    </w:p>
    <w:p w14:paraId="2656D52F" w14:textId="77777777" w:rsidR="00D9496C" w:rsidRPr="00D9496C" w:rsidRDefault="00D9496C" w:rsidP="00D9496C">
      <w:pPr>
        <w:pStyle w:val="R"/>
        <w:rPr>
          <w:color w:val="E36C0A" w:themeColor="accent6" w:themeShade="BF"/>
        </w:rPr>
      </w:pPr>
      <w:r w:rsidRPr="00D9496C">
        <w:rPr>
          <w:color w:val="E36C0A" w:themeColor="accent6" w:themeShade="BF"/>
        </w:rPr>
        <w:t>Error in `grid_regular()`:</w:t>
      </w:r>
    </w:p>
    <w:p w14:paraId="64174065" w14:textId="090F1638" w:rsidR="00D9496C" w:rsidRPr="00D9496C" w:rsidRDefault="00D9496C" w:rsidP="00D9496C">
      <w:pPr>
        <w:pStyle w:val="R"/>
        <w:rPr>
          <w:color w:val="E36C0A" w:themeColor="accent6" w:themeShade="BF"/>
        </w:rPr>
      </w:pPr>
      <w:r w:rsidRPr="00D9496C">
        <w:rPr>
          <w:color w:val="E36C0A" w:themeColor="accent6" w:themeShade="BF"/>
        </w:rPr>
        <w:t>! These arguments contains unknowns: `mtry`. See the `finalize()` function.</w:t>
      </w:r>
    </w:p>
    <w:p w14:paraId="0B489C23" w14:textId="1905BC2F" w:rsidR="006D2A86" w:rsidRDefault="00806A48" w:rsidP="009C1E3D">
      <w:pPr>
        <w:pStyle w:val="Aufzhlung"/>
      </w:pPr>
      <w:r>
        <w:t xml:space="preserve">Wenn man einen bestimmten Bereich </w:t>
      </w:r>
      <w:r w:rsidRPr="006153DA">
        <w:rPr>
          <w:b/>
        </w:rPr>
        <w:t>manuell bestimmen</w:t>
      </w:r>
      <w:r>
        <w:t xml:space="preserve"> möchte, </w:t>
      </w:r>
      <w:r w:rsidR="006D2A86">
        <w:t>geht das über das range-Argument</w:t>
      </w:r>
    </w:p>
    <w:p w14:paraId="32D38A81" w14:textId="350C5BCA" w:rsidR="006D2A86" w:rsidRDefault="006D2A86" w:rsidP="006D2A86">
      <w:pPr>
        <w:pStyle w:val="R"/>
      </w:pPr>
      <w:r>
        <w:t>grid_regular(</w:t>
      </w:r>
    </w:p>
    <w:p w14:paraId="7B9A90A0" w14:textId="3F794CB9" w:rsidR="006D2A86" w:rsidRDefault="006D2A86" w:rsidP="006D2A86">
      <w:pPr>
        <w:pStyle w:val="R"/>
      </w:pPr>
      <w:r>
        <w:t xml:space="preserve">  trees(range = c(1000, 5000)),</w:t>
      </w:r>
    </w:p>
    <w:p w14:paraId="73AB46E1" w14:textId="77777777" w:rsidR="006D2A86" w:rsidRDefault="006D2A86" w:rsidP="006D2A86">
      <w:pPr>
        <w:pStyle w:val="R"/>
      </w:pPr>
      <w:r>
        <w:t xml:space="preserve">  min_n(range = c(2, 100)),</w:t>
      </w:r>
    </w:p>
    <w:p w14:paraId="0DDF5381" w14:textId="225C1958" w:rsidR="006D2A86" w:rsidRDefault="006D2A86" w:rsidP="006D2A86">
      <w:pPr>
        <w:pStyle w:val="R"/>
      </w:pPr>
      <w:r>
        <w:t xml:space="preserve">  levels=5)</w:t>
      </w:r>
    </w:p>
    <w:p w14:paraId="53CB0DA8" w14:textId="43597F51" w:rsidR="006D2A86" w:rsidRDefault="006D2A86" w:rsidP="006D2A86">
      <w:pPr>
        <w:pStyle w:val="Aufzhlung"/>
        <w:numPr>
          <w:ilvl w:val="0"/>
          <w:numId w:val="0"/>
        </w:numPr>
        <w:ind w:left="360"/>
      </w:pPr>
      <w:r>
        <w:t>Hier wird bei den treees 5 tree-Anzahlen zwischen 1000 und 5000 angelegt (also in 1000er Schritten)</w:t>
      </w:r>
    </w:p>
    <w:p w14:paraId="11393AAB" w14:textId="77777777" w:rsidR="00681DE3" w:rsidRPr="007E0BE7" w:rsidRDefault="00681DE3" w:rsidP="00681DE3">
      <w:pPr>
        <w:pStyle w:val="ROutput"/>
        <w:rPr>
          <w:lang w:val="de-DE"/>
        </w:rPr>
      </w:pPr>
      <w:r w:rsidRPr="007E0BE7">
        <w:rPr>
          <w:lang w:val="de-DE"/>
        </w:rPr>
        <w:t>trees min_n</w:t>
      </w:r>
    </w:p>
    <w:p w14:paraId="5B8C6871" w14:textId="77777777" w:rsidR="00681DE3" w:rsidRPr="007E0BE7" w:rsidRDefault="00681DE3" w:rsidP="00681DE3">
      <w:pPr>
        <w:pStyle w:val="ROutput"/>
        <w:rPr>
          <w:lang w:val="de-DE"/>
        </w:rPr>
      </w:pPr>
      <w:r w:rsidRPr="007E0BE7">
        <w:rPr>
          <w:lang w:val="de-DE"/>
        </w:rPr>
        <w:t>&lt;int&gt; &lt;int&gt;</w:t>
      </w:r>
    </w:p>
    <w:p w14:paraId="348FAB57" w14:textId="4FDFE388" w:rsidR="00681DE3" w:rsidRPr="007E0BE7" w:rsidRDefault="00681DE3" w:rsidP="00681DE3">
      <w:pPr>
        <w:pStyle w:val="ROutput"/>
        <w:rPr>
          <w:lang w:val="de-DE"/>
        </w:rPr>
      </w:pPr>
      <w:r w:rsidRPr="007E0BE7">
        <w:rPr>
          <w:lang w:val="de-DE"/>
        </w:rPr>
        <w:t>1  1000     2</w:t>
      </w:r>
    </w:p>
    <w:p w14:paraId="06ACFEDA" w14:textId="77777777" w:rsidR="00681DE3" w:rsidRPr="007E0BE7" w:rsidRDefault="00681DE3" w:rsidP="00681DE3">
      <w:pPr>
        <w:pStyle w:val="ROutput"/>
        <w:rPr>
          <w:lang w:val="de-DE"/>
        </w:rPr>
      </w:pPr>
      <w:r w:rsidRPr="007E0BE7">
        <w:rPr>
          <w:lang w:val="de-DE"/>
        </w:rPr>
        <w:t>2  2000     2</w:t>
      </w:r>
    </w:p>
    <w:p w14:paraId="35B9A74B" w14:textId="77777777" w:rsidR="00681DE3" w:rsidRPr="007E0BE7" w:rsidRDefault="00681DE3" w:rsidP="00681DE3">
      <w:pPr>
        <w:pStyle w:val="ROutput"/>
        <w:rPr>
          <w:lang w:val="de-DE"/>
        </w:rPr>
      </w:pPr>
      <w:r w:rsidRPr="007E0BE7">
        <w:rPr>
          <w:lang w:val="de-DE"/>
        </w:rPr>
        <w:t>3  3000     2</w:t>
      </w:r>
    </w:p>
    <w:p w14:paraId="2E53C7A2" w14:textId="77777777" w:rsidR="00681DE3" w:rsidRPr="007E0BE7" w:rsidRDefault="00681DE3" w:rsidP="00681DE3">
      <w:pPr>
        <w:pStyle w:val="ROutput"/>
        <w:rPr>
          <w:lang w:val="de-DE"/>
        </w:rPr>
      </w:pPr>
      <w:r w:rsidRPr="007E0BE7">
        <w:rPr>
          <w:lang w:val="de-DE"/>
        </w:rPr>
        <w:t>4  4000     2</w:t>
      </w:r>
    </w:p>
    <w:p w14:paraId="5F1E4E18" w14:textId="77777777" w:rsidR="00681DE3" w:rsidRPr="007E0BE7" w:rsidRDefault="00681DE3" w:rsidP="00681DE3">
      <w:pPr>
        <w:pStyle w:val="ROutput"/>
        <w:rPr>
          <w:lang w:val="de-DE"/>
        </w:rPr>
      </w:pPr>
      <w:r w:rsidRPr="007E0BE7">
        <w:rPr>
          <w:lang w:val="de-DE"/>
        </w:rPr>
        <w:t>5  5000     2</w:t>
      </w:r>
    </w:p>
    <w:p w14:paraId="28A6CA0F" w14:textId="77777777" w:rsidR="00681DE3" w:rsidRPr="007E0BE7" w:rsidRDefault="00681DE3" w:rsidP="00681DE3">
      <w:pPr>
        <w:pStyle w:val="ROutput"/>
        <w:rPr>
          <w:lang w:val="de-DE"/>
        </w:rPr>
      </w:pPr>
      <w:r w:rsidRPr="007E0BE7">
        <w:rPr>
          <w:lang w:val="de-DE"/>
        </w:rPr>
        <w:t>6  1000    26</w:t>
      </w:r>
    </w:p>
    <w:p w14:paraId="21A26509" w14:textId="77777777" w:rsidR="00681DE3" w:rsidRPr="007E0BE7" w:rsidRDefault="00681DE3" w:rsidP="00681DE3">
      <w:pPr>
        <w:pStyle w:val="ROutput"/>
        <w:rPr>
          <w:lang w:val="de-DE"/>
        </w:rPr>
      </w:pPr>
      <w:r w:rsidRPr="007E0BE7">
        <w:rPr>
          <w:lang w:val="de-DE"/>
        </w:rPr>
        <w:t>7  2000    26</w:t>
      </w:r>
    </w:p>
    <w:p w14:paraId="6E0ADDF6" w14:textId="77777777" w:rsidR="00681DE3" w:rsidRPr="007E0BE7" w:rsidRDefault="00681DE3" w:rsidP="00681DE3">
      <w:pPr>
        <w:pStyle w:val="ROutput"/>
        <w:rPr>
          <w:lang w:val="de-DE"/>
        </w:rPr>
      </w:pPr>
      <w:r w:rsidRPr="007E0BE7">
        <w:rPr>
          <w:lang w:val="de-DE"/>
        </w:rPr>
        <w:t>8  3000    26</w:t>
      </w:r>
    </w:p>
    <w:p w14:paraId="31F22273" w14:textId="77777777" w:rsidR="00681DE3" w:rsidRPr="007E0BE7" w:rsidRDefault="00681DE3" w:rsidP="00681DE3">
      <w:pPr>
        <w:pStyle w:val="ROutput"/>
        <w:rPr>
          <w:lang w:val="de-DE"/>
        </w:rPr>
      </w:pPr>
      <w:r w:rsidRPr="007E0BE7">
        <w:rPr>
          <w:lang w:val="de-DE"/>
        </w:rPr>
        <w:t>9  4000    26</w:t>
      </w:r>
    </w:p>
    <w:p w14:paraId="763F91BD" w14:textId="0F8CCDD7" w:rsidR="006D2A86" w:rsidRPr="007E0BE7" w:rsidRDefault="00681DE3" w:rsidP="00681DE3">
      <w:pPr>
        <w:pStyle w:val="ROutput"/>
        <w:rPr>
          <w:lang w:val="de-DE"/>
        </w:rPr>
      </w:pPr>
      <w:r w:rsidRPr="007E0BE7">
        <w:rPr>
          <w:lang w:val="de-DE"/>
        </w:rPr>
        <w:t>10 5000    26</w:t>
      </w:r>
    </w:p>
    <w:p w14:paraId="2991BEDB" w14:textId="56F8A82D" w:rsidR="00681DE3" w:rsidRDefault="00681DE3" w:rsidP="005C53D6">
      <w:pPr>
        <w:pStyle w:val="Textkrper"/>
        <w:ind w:left="348" w:firstLine="360"/>
        <w:rPr>
          <w:lang w:val="de-DE"/>
        </w:rPr>
      </w:pPr>
    </w:p>
    <w:p w14:paraId="1C58A463" w14:textId="6D35E1C3" w:rsidR="00681DE3" w:rsidRDefault="00681DE3" w:rsidP="00681DE3">
      <w:pPr>
        <w:pStyle w:val="Aufzhlung"/>
        <w:numPr>
          <w:ilvl w:val="0"/>
          <w:numId w:val="0"/>
        </w:numPr>
        <w:ind w:left="360"/>
      </w:pPr>
      <w:r>
        <w:t>Wie man sieht ist die erste Version schneller/einfacher. Die zweite</w:t>
      </w:r>
      <w:r w:rsidR="00F32CBF">
        <w:t xml:space="preserve"> bietet mehr Kontrolle (d.h. eventuell erst mal testen und einen zweiten Lauf mit sinnvolleren Werten machen)</w:t>
      </w:r>
    </w:p>
    <w:p w14:paraId="79232E66" w14:textId="0520A435" w:rsidR="006153DA" w:rsidRPr="00614CE8" w:rsidRDefault="006153DA" w:rsidP="006153DA">
      <w:pPr>
        <w:pStyle w:val="Aufzhlung"/>
      </w:pPr>
      <w:r w:rsidRPr="00614CE8">
        <w:lastRenderedPageBreak/>
        <w:t xml:space="preserve">Achtung: Gerade die Kombination zweier HP-Parameter (über Kombinationen von Werte-Bereichen) und Cross-Validation erzeugt schnell eine Masse von Modellen, was extrem lang dauern kann. Daher erst mal ohne HP-tuning anfangen und dann mal mit einem kleinen Bereich anfangen. Eine Alternative ist die Funktion </w:t>
      </w:r>
      <w:r w:rsidRPr="00614CE8">
        <w:rPr>
          <w:rStyle w:val="RZchn"/>
          <w:sz w:val="21"/>
          <w:szCs w:val="21"/>
          <w:lang w:val="de-DE"/>
        </w:rPr>
        <w:t xml:space="preserve">grid_latin_hypercube() </w:t>
      </w:r>
      <w:r w:rsidRPr="00614CE8">
        <w:t xml:space="preserve">bei der Bildung des Skripts, die aus dem multidimensionalen HP Raum sinnvolle Kombinationen zusammenstellt. Eine Illustration sieht man in dem </w:t>
      </w:r>
      <w:r>
        <w:t>Volley-ball-</w:t>
      </w:r>
      <w:hyperlink r:id="rId41" w:history="1">
        <w:r w:rsidRPr="00614CE8">
          <w:rPr>
            <w:rStyle w:val="Hyperlink"/>
          </w:rPr>
          <w:t>Video</w:t>
        </w:r>
      </w:hyperlink>
      <w:r w:rsidRPr="00614CE8">
        <w:t>, in dem Julia dies bei 29:30 zeigt</w:t>
      </w:r>
      <w:r>
        <w:t>. Hier gibt’s den code des Beispiels als R-Skript (TBD: Verlinken mit meiner github-Version)</w:t>
      </w:r>
    </w:p>
    <w:p w14:paraId="4722F106" w14:textId="44B83FC0" w:rsidR="006153DA" w:rsidRPr="00614CE8" w:rsidRDefault="002F6103" w:rsidP="002F6103">
      <w:pPr>
        <w:pStyle w:val="Aufzhlung"/>
      </w:pPr>
      <w:r>
        <w:t xml:space="preserve">Hinweis: Alternativ zu grid_regular wirden auch die </w:t>
      </w:r>
      <w:r w:rsidRPr="002F6103">
        <w:rPr>
          <w:rStyle w:val="RZchn"/>
          <w:sz w:val="20"/>
          <w:szCs w:val="20"/>
        </w:rPr>
        <w:t>expand.grid()</w:t>
      </w:r>
      <w:r>
        <w:t xml:space="preserve">-Funktion verwendet. Diese ist etwas flexibler. Beispiel: </w:t>
      </w:r>
      <w:r w:rsidRPr="002F6103">
        <w:rPr>
          <w:rStyle w:val="RZchn"/>
          <w:sz w:val="20"/>
          <w:szCs w:val="20"/>
        </w:rPr>
        <w:t>expand.grid(neighbors = seq(1,10, by=1))</w:t>
      </w:r>
    </w:p>
    <w:p w14:paraId="5BC7C1E9" w14:textId="77777777" w:rsidR="004057A7" w:rsidRPr="00614CE8" w:rsidRDefault="004057A7" w:rsidP="00E53BB2">
      <w:pPr>
        <w:pStyle w:val="Textkrper"/>
        <w:ind w:firstLine="360"/>
        <w:rPr>
          <w:lang w:val="de-DE"/>
        </w:rPr>
      </w:pPr>
    </w:p>
    <w:p w14:paraId="10ABAA5E" w14:textId="77777777" w:rsidR="004057A7" w:rsidRPr="00614CE8" w:rsidRDefault="004057A7" w:rsidP="00E53BB2">
      <w:pPr>
        <w:pStyle w:val="Textkrper"/>
        <w:ind w:firstLine="360"/>
        <w:rPr>
          <w:lang w:val="de-DE"/>
        </w:rPr>
      </w:pPr>
    </w:p>
    <w:p w14:paraId="48F4D006" w14:textId="5EA7DDA3" w:rsidR="006E1EDC" w:rsidRPr="00614CE8" w:rsidRDefault="00423ADE" w:rsidP="00946EDC">
      <w:pPr>
        <w:pStyle w:val="berschrift2"/>
        <w:rPr>
          <w:lang w:val="en-GB"/>
        </w:rPr>
      </w:pPr>
      <w:bookmarkStart w:id="39" w:name="_Toc165445718"/>
      <w:r w:rsidRPr="00614CE8">
        <w:rPr>
          <w:lang w:val="en-GB"/>
        </w:rPr>
        <w:t xml:space="preserve">NEU: </w:t>
      </w:r>
      <w:r w:rsidR="00946EDC">
        <w:rPr>
          <w:lang w:val="en-GB"/>
        </w:rPr>
        <w:t>Train</w:t>
      </w:r>
      <w:r w:rsidR="004057A7" w:rsidRPr="00614CE8">
        <w:rPr>
          <w:lang w:val="en-GB"/>
        </w:rPr>
        <w:t xml:space="preserve"> the </w:t>
      </w:r>
      <w:r w:rsidR="00946EDC">
        <w:rPr>
          <w:lang w:val="en-GB"/>
        </w:rPr>
        <w:t>Model mit</w:t>
      </w:r>
      <w:r w:rsidR="004057A7" w:rsidRPr="00614CE8">
        <w:rPr>
          <w:lang w:val="en-GB"/>
        </w:rPr>
        <w:t xml:space="preserve"> tune_grid</w:t>
      </w:r>
      <w:r w:rsidR="00946EDC">
        <w:rPr>
          <w:lang w:val="en-GB"/>
        </w:rPr>
        <w:t>()</w:t>
      </w:r>
      <w:bookmarkEnd w:id="39"/>
    </w:p>
    <w:p w14:paraId="474FD1EC" w14:textId="307BFCD4" w:rsidR="007B0AC8" w:rsidRDefault="007B0AC8" w:rsidP="00520497">
      <w:pPr>
        <w:pStyle w:val="Aufzhlung"/>
      </w:pPr>
      <w:r>
        <w:t xml:space="preserve">Bislang war </w:t>
      </w:r>
      <w:r w:rsidRPr="00614CE8">
        <w:rPr>
          <w:rStyle w:val="RZchn"/>
          <w:sz w:val="20"/>
          <w:szCs w:val="20"/>
          <w:lang w:val="de-DE"/>
        </w:rPr>
        <w:t>fit_resamples()</w:t>
      </w:r>
      <w:r>
        <w:t xml:space="preserve"> die zentrale Funktion, die das Modell über die k folds der Trainingsdaten hat laufen lassen. Im Fall von HP tuning kommt jetzt </w:t>
      </w:r>
      <w:r w:rsidRPr="007B0AC8">
        <w:rPr>
          <w:b/>
        </w:rPr>
        <w:t>stattdessen</w:t>
      </w:r>
      <w:r>
        <w:t xml:space="preserve"> </w:t>
      </w:r>
      <w:r w:rsidR="004057A7" w:rsidRPr="00614CE8">
        <w:rPr>
          <w:rStyle w:val="RZchn"/>
          <w:sz w:val="20"/>
          <w:szCs w:val="20"/>
          <w:lang w:val="de-DE"/>
        </w:rPr>
        <w:t>tune_grid</w:t>
      </w:r>
      <w:r w:rsidRPr="00614CE8">
        <w:rPr>
          <w:rStyle w:val="RZchn"/>
          <w:sz w:val="20"/>
          <w:szCs w:val="20"/>
          <w:lang w:val="de-DE"/>
        </w:rPr>
        <w:t>()</w:t>
      </w:r>
      <w:r w:rsidR="004057A7" w:rsidRPr="00614CE8">
        <w:rPr>
          <w:rStyle w:val="RZchn"/>
          <w:sz w:val="20"/>
          <w:szCs w:val="20"/>
          <w:lang w:val="de-DE"/>
        </w:rPr>
        <w:t xml:space="preserve"> </w:t>
      </w:r>
      <w:r>
        <w:t xml:space="preserve">zum Einsatz. </w:t>
      </w:r>
    </w:p>
    <w:p w14:paraId="57A9925E" w14:textId="77777777" w:rsidR="004031A8" w:rsidRPr="00B906D7" w:rsidRDefault="004031A8" w:rsidP="00423ADE">
      <w:pPr>
        <w:pStyle w:val="R"/>
        <w:ind w:left="708"/>
        <w:rPr>
          <w:lang w:val="de-DE"/>
        </w:rPr>
      </w:pPr>
    </w:p>
    <w:p w14:paraId="2C76AF14" w14:textId="23C3FBFE" w:rsidR="00423ADE" w:rsidRPr="009F4695" w:rsidRDefault="00033D51" w:rsidP="004031A8">
      <w:pPr>
        <w:pStyle w:val="R"/>
        <w:shd w:val="clear" w:color="auto" w:fill="F2F2F2" w:themeFill="background1" w:themeFillShade="F2"/>
        <w:ind w:left="708"/>
        <w:rPr>
          <w:lang w:val="de-DE"/>
        </w:rPr>
      </w:pPr>
      <w:r w:rsidRPr="009F4695">
        <w:rPr>
          <w:lang w:val="de-DE"/>
        </w:rPr>
        <w:t>m</w:t>
      </w:r>
      <w:r w:rsidR="00C85029" w:rsidRPr="009F4695">
        <w:rPr>
          <w:lang w:val="de-DE"/>
        </w:rPr>
        <w:t>odel_rs</w:t>
      </w:r>
      <w:r w:rsidR="00423ADE" w:rsidRPr="009F4695">
        <w:rPr>
          <w:lang w:val="de-DE"/>
        </w:rPr>
        <w:t xml:space="preserve"> &lt;-</w:t>
      </w:r>
      <w:r w:rsidR="007D5594" w:rsidRPr="009F4695">
        <w:rPr>
          <w:lang w:val="de-DE"/>
        </w:rPr>
        <w:t xml:space="preserve"> tune_grid(</w:t>
      </w:r>
    </w:p>
    <w:p w14:paraId="602765BC" w14:textId="20863841" w:rsidR="00423ADE" w:rsidRPr="00701314" w:rsidRDefault="007D5594" w:rsidP="004031A8">
      <w:pPr>
        <w:pStyle w:val="R"/>
        <w:shd w:val="clear" w:color="auto" w:fill="F2F2F2" w:themeFill="background1" w:themeFillShade="F2"/>
        <w:ind w:left="708"/>
        <w:rPr>
          <w:lang w:val="de-DE"/>
        </w:rPr>
      </w:pPr>
      <w:r w:rsidRPr="009F4695">
        <w:rPr>
          <w:lang w:val="de-DE"/>
        </w:rPr>
        <w:tab/>
      </w:r>
      <w:r w:rsidR="00701314" w:rsidRPr="00701314">
        <w:rPr>
          <w:lang w:val="de-DE"/>
        </w:rPr>
        <w:t>knn</w:t>
      </w:r>
      <w:r w:rsidRPr="00701314">
        <w:rPr>
          <w:lang w:val="de-DE"/>
        </w:rPr>
        <w:t>_wf</w:t>
      </w:r>
      <w:r w:rsidR="00033D51" w:rsidRPr="00701314">
        <w:rPr>
          <w:lang w:val="de-DE"/>
        </w:rPr>
        <w:t xml:space="preserve">,             </w:t>
      </w:r>
      <w:r w:rsidR="00033D51" w:rsidRPr="00701314">
        <w:rPr>
          <w:rFonts w:ascii="Times New Roman" w:hAnsi="Times New Roman"/>
          <w:color w:val="auto"/>
          <w:sz w:val="22"/>
          <w:szCs w:val="22"/>
          <w:lang w:val="de-DE"/>
        </w:rPr>
        <w:t>#workflow Objekt</w:t>
      </w:r>
      <w:r w:rsidR="00701314" w:rsidRPr="00701314">
        <w:rPr>
          <w:rFonts w:ascii="Times New Roman" w:hAnsi="Times New Roman"/>
          <w:color w:val="auto"/>
          <w:sz w:val="22"/>
          <w:szCs w:val="22"/>
          <w:lang w:val="de-DE"/>
        </w:rPr>
        <w:t xml:space="preserve"> (hier mal mit einem KNN model)</w:t>
      </w:r>
    </w:p>
    <w:p w14:paraId="3CB0B269" w14:textId="0FD18E86" w:rsidR="007D5594" w:rsidRPr="00033D51" w:rsidRDefault="007D5594" w:rsidP="007D5594">
      <w:pPr>
        <w:pStyle w:val="R"/>
        <w:shd w:val="clear" w:color="auto" w:fill="F2F2F2" w:themeFill="background1" w:themeFillShade="F2"/>
        <w:ind w:left="708"/>
        <w:rPr>
          <w:lang w:val="de-DE"/>
        </w:rPr>
      </w:pPr>
      <w:r w:rsidRPr="00701314">
        <w:rPr>
          <w:lang w:val="de-DE"/>
        </w:rPr>
        <w:tab/>
      </w:r>
      <w:r w:rsidRPr="00033D51">
        <w:rPr>
          <w:lang w:val="de-DE"/>
        </w:rPr>
        <w:t>grid = model_grid,</w:t>
      </w:r>
      <w:r w:rsidR="00033D51" w:rsidRPr="00033D51">
        <w:rPr>
          <w:lang w:val="de-DE"/>
        </w:rPr>
        <w:t xml:space="preserve"> </w:t>
      </w:r>
      <w:r w:rsidR="00033D51" w:rsidRPr="009F4695">
        <w:rPr>
          <w:rFonts w:ascii="Times New Roman" w:hAnsi="Times New Roman"/>
          <w:color w:val="auto"/>
          <w:sz w:val="22"/>
          <w:szCs w:val="22"/>
          <w:lang w:val="de-DE"/>
        </w:rPr>
        <w:t>#angelegtes Grid (Wertebereich der HP)</w:t>
      </w:r>
    </w:p>
    <w:p w14:paraId="015C345F" w14:textId="049550BE" w:rsidR="00423ADE" w:rsidRDefault="007D5594" w:rsidP="007D5594">
      <w:pPr>
        <w:pStyle w:val="R"/>
        <w:shd w:val="clear" w:color="auto" w:fill="F2F2F2" w:themeFill="background1" w:themeFillShade="F2"/>
        <w:ind w:left="708"/>
      </w:pPr>
      <w:r w:rsidRPr="00033D51">
        <w:rPr>
          <w:lang w:val="de-DE"/>
        </w:rPr>
        <w:t xml:space="preserve">      </w:t>
      </w:r>
      <w:r w:rsidR="00423ADE">
        <w:t xml:space="preserve">resamples= </w:t>
      </w:r>
      <w:r w:rsidR="00033D51">
        <w:t>mtcars</w:t>
      </w:r>
      <w:r w:rsidR="00423ADE">
        <w:t>_cv</w:t>
      </w:r>
      <w:r w:rsidR="00033D51">
        <w:t xml:space="preserve">  </w:t>
      </w:r>
      <w:r w:rsidR="00033D51" w:rsidRPr="00033D51">
        <w:rPr>
          <w:rFonts w:ascii="Times New Roman" w:hAnsi="Times New Roman"/>
          <w:color w:val="auto"/>
          <w:sz w:val="22"/>
          <w:szCs w:val="22"/>
        </w:rPr>
        <w:t>#D</w:t>
      </w:r>
      <w:r w:rsidR="00033D51">
        <w:rPr>
          <w:rFonts w:ascii="Times New Roman" w:hAnsi="Times New Roman"/>
          <w:color w:val="auto"/>
          <w:sz w:val="22"/>
          <w:szCs w:val="22"/>
        </w:rPr>
        <w:t>a</w:t>
      </w:r>
      <w:r w:rsidR="00033D51" w:rsidRPr="00033D51">
        <w:rPr>
          <w:rFonts w:ascii="Times New Roman" w:hAnsi="Times New Roman"/>
          <w:color w:val="auto"/>
          <w:sz w:val="22"/>
          <w:szCs w:val="22"/>
        </w:rPr>
        <w:t>ten</w:t>
      </w:r>
      <w:r w:rsidR="00033D51">
        <w:t xml:space="preserve"> </w:t>
      </w:r>
    </w:p>
    <w:p w14:paraId="4D78BF66" w14:textId="3D7C2C4E" w:rsidR="00033D51" w:rsidRPr="00564D62" w:rsidRDefault="00033D51" w:rsidP="007D5594">
      <w:pPr>
        <w:pStyle w:val="R"/>
        <w:shd w:val="clear" w:color="auto" w:fill="F2F2F2" w:themeFill="background1" w:themeFillShade="F2"/>
        <w:ind w:left="708"/>
      </w:pPr>
      <w:r>
        <w:t xml:space="preserve">      )</w:t>
      </w:r>
    </w:p>
    <w:p w14:paraId="1F9F14AE" w14:textId="77777777" w:rsidR="00423ADE" w:rsidRPr="007D5594" w:rsidRDefault="00423ADE" w:rsidP="00423ADE">
      <w:pPr>
        <w:pStyle w:val="Aufzhlung"/>
        <w:numPr>
          <w:ilvl w:val="0"/>
          <w:numId w:val="0"/>
        </w:numPr>
        <w:ind w:left="720"/>
        <w:rPr>
          <w:lang w:val="en-GB"/>
        </w:rPr>
      </w:pPr>
    </w:p>
    <w:p w14:paraId="52837E2D" w14:textId="0A605FF9" w:rsidR="00FA4B68" w:rsidRDefault="00FA4B68" w:rsidP="00520497">
      <w:pPr>
        <w:pStyle w:val="Aufzhlung"/>
      </w:pPr>
      <w:r>
        <w:t xml:space="preserve">Wenn man nun mittels </w:t>
      </w:r>
      <w:r w:rsidRPr="00033D51">
        <w:rPr>
          <w:rStyle w:val="RZchn"/>
          <w:sz w:val="20"/>
          <w:lang w:val="de-DE"/>
        </w:rPr>
        <w:t>collect_metrics()</w:t>
      </w:r>
      <w:r>
        <w:t xml:space="preserve"> die Metriken abfragt, bekomm</w:t>
      </w:r>
      <w:r w:rsidR="00520497">
        <w:t>t</w:t>
      </w:r>
      <w:r>
        <w:t xml:space="preserve"> man für jeden der getuned HPs die Metrik (und kann diese auch schön plottten</w:t>
      </w:r>
      <w:r w:rsidR="00033D51">
        <w:t>)</w:t>
      </w:r>
      <w:r>
        <w:t xml:space="preserve">. Daraus wählt man das Gewinnermodell. </w:t>
      </w:r>
    </w:p>
    <w:p w14:paraId="1C340E9C" w14:textId="3A12D2AC" w:rsidR="00520497" w:rsidRDefault="00520497" w:rsidP="00520497">
      <w:pPr>
        <w:pStyle w:val="Aufzhlung"/>
        <w:numPr>
          <w:ilvl w:val="0"/>
          <w:numId w:val="0"/>
        </w:numPr>
        <w:ind w:left="360" w:hanging="360"/>
      </w:pPr>
    </w:p>
    <w:p w14:paraId="5CE55D0A" w14:textId="29BB9607" w:rsidR="00520497" w:rsidRDefault="00520497" w:rsidP="00520497">
      <w:pPr>
        <w:pStyle w:val="R"/>
        <w:shd w:val="clear" w:color="auto" w:fill="F2F2F2" w:themeFill="background1" w:themeFillShade="F2"/>
        <w:tabs>
          <w:tab w:val="num" w:pos="142"/>
        </w:tabs>
        <w:ind w:left="426"/>
        <w:rPr>
          <w:rFonts w:ascii="Times New Roman" w:hAnsi="Times New Roman"/>
          <w:color w:val="auto"/>
          <w:sz w:val="22"/>
          <w:szCs w:val="22"/>
          <w:lang w:val="de-DE"/>
        </w:rPr>
      </w:pPr>
      <w:r>
        <w:rPr>
          <w:rFonts w:ascii="Times New Roman" w:hAnsi="Times New Roman"/>
          <w:color w:val="auto"/>
          <w:sz w:val="22"/>
          <w:szCs w:val="22"/>
          <w:lang w:val="de-DE"/>
        </w:rPr>
        <w:t># Metriken komfortabel plotten</w:t>
      </w:r>
    </w:p>
    <w:p w14:paraId="2D6592F1" w14:textId="76AAFF6E" w:rsidR="00520497" w:rsidRDefault="00520497" w:rsidP="00520497">
      <w:pPr>
        <w:pStyle w:val="R"/>
        <w:shd w:val="clear" w:color="auto" w:fill="F2F2F2" w:themeFill="background1" w:themeFillShade="F2"/>
        <w:ind w:left="426"/>
      </w:pPr>
      <w:r>
        <w:t>model_rs %&gt;% autoplot(</w:t>
      </w:r>
    </w:p>
    <w:p w14:paraId="1EF5E777" w14:textId="77777777" w:rsidR="00520497" w:rsidRDefault="00520497" w:rsidP="00520497">
      <w:pPr>
        <w:pStyle w:val="R"/>
        <w:shd w:val="clear" w:color="auto" w:fill="F2F2F2" w:themeFill="background1" w:themeFillShade="F2"/>
        <w:tabs>
          <w:tab w:val="num" w:pos="142"/>
        </w:tabs>
        <w:ind w:left="426"/>
        <w:rPr>
          <w:rFonts w:ascii="Times New Roman" w:hAnsi="Times New Roman"/>
          <w:color w:val="auto"/>
          <w:sz w:val="22"/>
          <w:szCs w:val="22"/>
          <w:lang w:val="de-DE"/>
        </w:rPr>
      </w:pPr>
    </w:p>
    <w:p w14:paraId="4C702CEC" w14:textId="7A45A55A" w:rsidR="00520497" w:rsidRPr="000D0CD0" w:rsidRDefault="00520497" w:rsidP="00520497">
      <w:pPr>
        <w:pStyle w:val="R"/>
        <w:shd w:val="clear" w:color="auto" w:fill="F2F2F2" w:themeFill="background1" w:themeFillShade="F2"/>
        <w:tabs>
          <w:tab w:val="num" w:pos="142"/>
        </w:tabs>
        <w:ind w:left="426"/>
        <w:rPr>
          <w:rFonts w:ascii="Times New Roman" w:hAnsi="Times New Roman"/>
          <w:color w:val="auto"/>
          <w:sz w:val="22"/>
          <w:szCs w:val="22"/>
          <w:lang w:val="de-DE"/>
        </w:rPr>
      </w:pPr>
      <w:r w:rsidRPr="000D0CD0">
        <w:rPr>
          <w:rFonts w:ascii="Times New Roman" w:hAnsi="Times New Roman"/>
          <w:color w:val="auto"/>
          <w:sz w:val="22"/>
          <w:szCs w:val="22"/>
          <w:lang w:val="de-DE"/>
        </w:rPr>
        <w:t>#</w:t>
      </w:r>
      <w:r>
        <w:rPr>
          <w:rFonts w:ascii="Times New Roman" w:hAnsi="Times New Roman"/>
          <w:color w:val="auto"/>
          <w:sz w:val="22"/>
          <w:szCs w:val="22"/>
          <w:lang w:val="de-DE"/>
        </w:rPr>
        <w:t xml:space="preserve"> </w:t>
      </w:r>
      <w:r w:rsidRPr="000D0CD0">
        <w:rPr>
          <w:rFonts w:ascii="Times New Roman" w:hAnsi="Times New Roman"/>
          <w:color w:val="auto"/>
          <w:sz w:val="22"/>
          <w:szCs w:val="22"/>
          <w:lang w:val="de-DE"/>
        </w:rPr>
        <w:t xml:space="preserve">Metriken </w:t>
      </w:r>
      <w:r>
        <w:rPr>
          <w:rFonts w:ascii="Times New Roman" w:hAnsi="Times New Roman"/>
          <w:color w:val="auto"/>
          <w:sz w:val="22"/>
          <w:szCs w:val="22"/>
          <w:lang w:val="de-DE"/>
        </w:rPr>
        <w:t>extrahieren</w:t>
      </w:r>
    </w:p>
    <w:p w14:paraId="067848A2" w14:textId="77777777" w:rsidR="00520497" w:rsidRDefault="00520497" w:rsidP="00520497">
      <w:pPr>
        <w:pStyle w:val="R"/>
        <w:shd w:val="clear" w:color="auto" w:fill="F2F2F2" w:themeFill="background1" w:themeFillShade="F2"/>
        <w:tabs>
          <w:tab w:val="num" w:pos="142"/>
        </w:tabs>
        <w:ind w:left="426"/>
        <w:rPr>
          <w:lang w:val="de-DE"/>
        </w:rPr>
      </w:pPr>
      <w:r w:rsidRPr="000D0CD0">
        <w:rPr>
          <w:lang w:val="de-DE"/>
        </w:rPr>
        <w:t xml:space="preserve">model_rs %&gt;% collect_metrics() </w:t>
      </w:r>
    </w:p>
    <w:p w14:paraId="4F871BBC" w14:textId="42A7378B" w:rsidR="00520497" w:rsidRDefault="00520497" w:rsidP="00520497">
      <w:pPr>
        <w:pStyle w:val="R"/>
        <w:shd w:val="clear" w:color="auto" w:fill="F2F2F2" w:themeFill="background1" w:themeFillShade="F2"/>
        <w:tabs>
          <w:tab w:val="num" w:pos="142"/>
        </w:tabs>
        <w:ind w:left="426"/>
        <w:rPr>
          <w:lang w:val="de-DE"/>
        </w:rPr>
      </w:pPr>
    </w:p>
    <w:p w14:paraId="240AB7A6" w14:textId="4D61C270" w:rsidR="00520497" w:rsidRPr="00520497" w:rsidRDefault="00520497" w:rsidP="00520497">
      <w:pPr>
        <w:pStyle w:val="R"/>
        <w:shd w:val="clear" w:color="auto" w:fill="F2F2F2" w:themeFill="background1" w:themeFillShade="F2"/>
        <w:tabs>
          <w:tab w:val="num" w:pos="142"/>
        </w:tabs>
        <w:ind w:left="426"/>
        <w:rPr>
          <w:rFonts w:ascii="Times New Roman" w:hAnsi="Times New Roman"/>
          <w:color w:val="auto"/>
          <w:sz w:val="22"/>
          <w:szCs w:val="22"/>
          <w:lang w:val="de-DE"/>
        </w:rPr>
      </w:pPr>
      <w:r w:rsidRPr="00520497">
        <w:rPr>
          <w:rFonts w:ascii="Times New Roman" w:hAnsi="Times New Roman"/>
          <w:color w:val="auto"/>
          <w:sz w:val="22"/>
          <w:szCs w:val="22"/>
          <w:lang w:val="de-DE"/>
        </w:rPr>
        <w:t># Die besten 5 Modelle anzeigen</w:t>
      </w:r>
    </w:p>
    <w:p w14:paraId="388A3B7C" w14:textId="4A3F1E1D" w:rsidR="00520497" w:rsidRDefault="00520497" w:rsidP="00520497">
      <w:pPr>
        <w:pStyle w:val="R"/>
        <w:shd w:val="clear" w:color="auto" w:fill="F2F2F2" w:themeFill="background1" w:themeFillShade="F2"/>
        <w:tabs>
          <w:tab w:val="num" w:pos="142"/>
        </w:tabs>
        <w:ind w:left="426"/>
        <w:rPr>
          <w:lang w:val="de-DE"/>
        </w:rPr>
      </w:pPr>
      <w:r>
        <w:rPr>
          <w:lang w:val="de-DE"/>
        </w:rPr>
        <w:t>model</w:t>
      </w:r>
      <w:r w:rsidRPr="00520497">
        <w:rPr>
          <w:lang w:val="de-DE"/>
        </w:rPr>
        <w:t>_rs %&gt;% show_best(n = 5)</w:t>
      </w:r>
    </w:p>
    <w:p w14:paraId="43437792" w14:textId="77777777" w:rsidR="00520497" w:rsidRDefault="00520497" w:rsidP="00520497">
      <w:pPr>
        <w:pStyle w:val="R"/>
        <w:shd w:val="clear" w:color="auto" w:fill="F2F2F2" w:themeFill="background1" w:themeFillShade="F2"/>
        <w:tabs>
          <w:tab w:val="num" w:pos="142"/>
        </w:tabs>
        <w:ind w:left="426"/>
        <w:rPr>
          <w:lang w:val="de-DE"/>
        </w:rPr>
      </w:pPr>
    </w:p>
    <w:p w14:paraId="6B3635A1" w14:textId="77777777" w:rsidR="00946EDC" w:rsidRDefault="00946EDC" w:rsidP="00520497">
      <w:pPr>
        <w:pStyle w:val="Aufzhlung2"/>
        <w:numPr>
          <w:ilvl w:val="0"/>
          <w:numId w:val="0"/>
        </w:numPr>
        <w:ind w:left="709"/>
      </w:pPr>
    </w:p>
    <w:p w14:paraId="1EABBA7F" w14:textId="530A5FF1" w:rsidR="00520497" w:rsidRDefault="00520497" w:rsidP="00946EDC">
      <w:pPr>
        <w:pStyle w:val="berschrift2"/>
      </w:pPr>
      <w:bookmarkStart w:id="40" w:name="_Toc165445719"/>
      <w:r>
        <w:t>NEU: Finalisieren (updaten) des workflows für das finale Modell</w:t>
      </w:r>
      <w:bookmarkEnd w:id="40"/>
    </w:p>
    <w:p w14:paraId="6E44BDDD" w14:textId="04AF0EBB" w:rsidR="00520497" w:rsidRDefault="00520497" w:rsidP="00520497">
      <w:pPr>
        <w:pStyle w:val="Aufzhlung"/>
      </w:pPr>
      <w:r>
        <w:t xml:space="preserve">Der workflow enthält bislang die Information, dass ein oder mehrere HP getuned werden sollen. Da das Rennen gelaufen ist und ein Sieger feststeht, muss—bevor das Modell final </w:t>
      </w:r>
      <w:r w:rsidR="00946EDC">
        <w:t>gefittet werden kann, dieser tune()-Befehlt durch den tatsächlcih besten HP-Wert ersetzt werden. Das mach man nicht manuell sondern mittels der select_best()-Funktion</w:t>
      </w:r>
    </w:p>
    <w:p w14:paraId="695C45CF" w14:textId="77777777" w:rsidR="00946EDC" w:rsidRDefault="00946EDC" w:rsidP="00946EDC">
      <w:pPr>
        <w:pStyle w:val="R"/>
      </w:pPr>
    </w:p>
    <w:p w14:paraId="0B6A7BD9" w14:textId="47DC4BFF" w:rsidR="00946EDC" w:rsidRPr="009F4695" w:rsidRDefault="00946EDC" w:rsidP="00946EDC">
      <w:pPr>
        <w:pStyle w:val="R"/>
        <w:shd w:val="clear" w:color="auto" w:fill="F2F2F2" w:themeFill="background1" w:themeFillShade="F2"/>
      </w:pPr>
      <w:r w:rsidRPr="009F4695">
        <w:t xml:space="preserve">best_knn &lt;- model_rs %&gt;% </w:t>
      </w:r>
    </w:p>
    <w:p w14:paraId="0F1DE1B1" w14:textId="0F982D65" w:rsidR="00946EDC" w:rsidRDefault="00946EDC" w:rsidP="00946EDC">
      <w:pPr>
        <w:pStyle w:val="R"/>
        <w:shd w:val="clear" w:color="auto" w:fill="F2F2F2" w:themeFill="background1" w:themeFillShade="F2"/>
      </w:pPr>
      <w:r w:rsidRPr="009F4695">
        <w:t xml:space="preserve">      </w:t>
      </w:r>
      <w:r>
        <w:t>select_best(metric="accuracy")</w:t>
      </w:r>
    </w:p>
    <w:p w14:paraId="24E8F601" w14:textId="1AD0B832" w:rsidR="00946EDC" w:rsidRDefault="00946EDC" w:rsidP="00946EDC">
      <w:pPr>
        <w:pStyle w:val="Aufzhlung"/>
      </w:pPr>
      <w:r>
        <w:t>Mit diesem wird der Workflow nun finalisiert</w:t>
      </w:r>
    </w:p>
    <w:p w14:paraId="2C009433" w14:textId="77777777" w:rsidR="00520497" w:rsidRDefault="00520497" w:rsidP="000D0CD0">
      <w:pPr>
        <w:pStyle w:val="Aufzhlung"/>
        <w:numPr>
          <w:ilvl w:val="0"/>
          <w:numId w:val="0"/>
        </w:numPr>
        <w:ind w:left="360"/>
      </w:pPr>
    </w:p>
    <w:p w14:paraId="039C4657" w14:textId="77777777" w:rsidR="00D912E5" w:rsidRDefault="00701314" w:rsidP="000D0CD0">
      <w:pPr>
        <w:pStyle w:val="R"/>
        <w:shd w:val="clear" w:color="auto" w:fill="F2F2F2" w:themeFill="background1" w:themeFillShade="F2"/>
        <w:tabs>
          <w:tab w:val="num" w:pos="142"/>
        </w:tabs>
        <w:ind w:left="708" w:hanging="218"/>
      </w:pPr>
      <w:r>
        <w:t>final_lm_wf &lt;- finalize</w:t>
      </w:r>
      <w:r w:rsidR="000D0CD0">
        <w:t>_workflow(</w:t>
      </w:r>
    </w:p>
    <w:p w14:paraId="0E5441A5" w14:textId="03C26D46" w:rsidR="00D912E5" w:rsidRPr="00DE5A3B" w:rsidRDefault="00D912E5" w:rsidP="000D0CD0">
      <w:pPr>
        <w:pStyle w:val="R"/>
        <w:shd w:val="clear" w:color="auto" w:fill="F2F2F2" w:themeFill="background1" w:themeFillShade="F2"/>
        <w:tabs>
          <w:tab w:val="num" w:pos="142"/>
        </w:tabs>
        <w:ind w:left="708" w:hanging="218"/>
        <w:rPr>
          <w:lang w:val="de-DE"/>
        </w:rPr>
      </w:pPr>
      <w:r>
        <w:t xml:space="preserve">                    </w:t>
      </w:r>
      <w:r w:rsidRPr="00DE5A3B">
        <w:rPr>
          <w:lang w:val="de-DE"/>
        </w:rPr>
        <w:t xml:space="preserve">knn_wf,   </w:t>
      </w:r>
      <w:r w:rsidRPr="00DE5A3B">
        <w:rPr>
          <w:rStyle w:val="TextkrperZchn"/>
          <w:rFonts w:ascii="Times New Roman" w:hAnsi="Times New Roman"/>
          <w:color w:val="auto"/>
          <w:lang w:val="de-DE"/>
        </w:rPr>
        <w:t>#Alten Workflow wählen (in dem noch "tune()" steht)</w:t>
      </w:r>
    </w:p>
    <w:p w14:paraId="40C63A92" w14:textId="016F0F27" w:rsidR="00701314" w:rsidRPr="00DE5A3B" w:rsidRDefault="00D912E5" w:rsidP="000D0CD0">
      <w:pPr>
        <w:pStyle w:val="R"/>
        <w:shd w:val="clear" w:color="auto" w:fill="F2F2F2" w:themeFill="background1" w:themeFillShade="F2"/>
        <w:tabs>
          <w:tab w:val="num" w:pos="142"/>
        </w:tabs>
        <w:ind w:left="708" w:hanging="218"/>
        <w:rPr>
          <w:lang w:val="de-DE"/>
        </w:rPr>
      </w:pPr>
      <w:r w:rsidRPr="00DE5A3B">
        <w:rPr>
          <w:lang w:val="de-DE"/>
        </w:rPr>
        <w:t xml:space="preserve">                    </w:t>
      </w:r>
      <w:r w:rsidR="000D0CD0" w:rsidRPr="00DE5A3B">
        <w:rPr>
          <w:lang w:val="de-DE"/>
        </w:rPr>
        <w:t>best_knn)</w:t>
      </w:r>
      <w:r w:rsidRPr="00DE5A3B">
        <w:rPr>
          <w:lang w:val="de-DE"/>
        </w:rPr>
        <w:t xml:space="preserve"> </w:t>
      </w:r>
      <w:r w:rsidRPr="00DE5A3B">
        <w:rPr>
          <w:rStyle w:val="TextkrperZchn"/>
          <w:rFonts w:ascii="Times New Roman" w:hAnsi="Times New Roman"/>
          <w:color w:val="auto"/>
          <w:lang w:val="de-DE"/>
        </w:rPr>
        <w:t>#</w:t>
      </w:r>
      <w:r w:rsidR="00946EDC">
        <w:rPr>
          <w:rStyle w:val="TextkrperZchn"/>
          <w:rFonts w:ascii="Times New Roman" w:hAnsi="Times New Roman"/>
          <w:color w:val="auto"/>
          <w:lang w:val="de-DE"/>
        </w:rPr>
        <w:t>Objekt mit dem besten HP angeben</w:t>
      </w:r>
    </w:p>
    <w:p w14:paraId="2855C1EF" w14:textId="572425B1" w:rsidR="00701314" w:rsidRPr="00DE5A3B" w:rsidRDefault="00701314" w:rsidP="000D0CD0">
      <w:pPr>
        <w:pStyle w:val="Aufzhlung2"/>
        <w:numPr>
          <w:ilvl w:val="0"/>
          <w:numId w:val="0"/>
        </w:numPr>
        <w:ind w:left="709"/>
      </w:pPr>
    </w:p>
    <w:p w14:paraId="4043ADF1" w14:textId="431509B7" w:rsidR="00946EDC" w:rsidRDefault="00946EDC" w:rsidP="00946EDC">
      <w:pPr>
        <w:pStyle w:val="Aufzhlung"/>
      </w:pPr>
      <w:r>
        <w:t xml:space="preserve">Dieses Objekt wird dann mittels </w:t>
      </w:r>
      <w:r w:rsidRPr="009F4695">
        <w:rPr>
          <w:rStyle w:val="RZchn"/>
          <w:sz w:val="20"/>
          <w:lang w:val="de-DE"/>
        </w:rPr>
        <w:t>last_fit()</w:t>
      </w:r>
      <w:r w:rsidRPr="00033D51">
        <w:rPr>
          <w:sz w:val="20"/>
        </w:rPr>
        <w:t xml:space="preserve"> </w:t>
      </w:r>
      <w:r>
        <w:t>final am Testdatensatz evaluiert.</w:t>
      </w:r>
    </w:p>
    <w:p w14:paraId="181380E3" w14:textId="77777777" w:rsidR="00946EDC" w:rsidRDefault="00946EDC" w:rsidP="00946EDC">
      <w:pPr>
        <w:pStyle w:val="R"/>
        <w:shd w:val="clear" w:color="auto" w:fill="F2F2F2" w:themeFill="background1" w:themeFillShade="F2"/>
      </w:pPr>
      <w:r>
        <w:t xml:space="preserve">knn_testfit &lt;- final_jsat_wf %&gt;% </w:t>
      </w:r>
    </w:p>
    <w:p w14:paraId="3F4454CA" w14:textId="77777777" w:rsidR="00946EDC" w:rsidRDefault="00946EDC" w:rsidP="00946EDC">
      <w:pPr>
        <w:pStyle w:val="R"/>
        <w:shd w:val="clear" w:color="auto" w:fill="F2F2F2" w:themeFill="background1" w:themeFillShade="F2"/>
      </w:pPr>
      <w:r>
        <w:t xml:space="preserve">     last_fit(jsat_split)</w:t>
      </w:r>
    </w:p>
    <w:p w14:paraId="3B75986F" w14:textId="77777777" w:rsidR="00946EDC" w:rsidRDefault="00946EDC" w:rsidP="00946EDC">
      <w:pPr>
        <w:pStyle w:val="ROutput"/>
      </w:pPr>
    </w:p>
    <w:p w14:paraId="2965A601" w14:textId="77777777" w:rsidR="00946EDC" w:rsidRDefault="00946EDC" w:rsidP="00946EDC">
      <w:pPr>
        <w:pStyle w:val="ROutput"/>
      </w:pPr>
    </w:p>
    <w:p w14:paraId="400BD684" w14:textId="77777777" w:rsidR="00946EDC" w:rsidRDefault="00946EDC" w:rsidP="00946EDC">
      <w:pPr>
        <w:pStyle w:val="R"/>
        <w:shd w:val="clear" w:color="auto" w:fill="F2F2F2" w:themeFill="background1" w:themeFillShade="F2"/>
      </w:pPr>
      <w:r>
        <w:t xml:space="preserve">knn_testfit %&gt;% </w:t>
      </w:r>
    </w:p>
    <w:p w14:paraId="21315A1A" w14:textId="77777777" w:rsidR="00946EDC" w:rsidRDefault="00946EDC" w:rsidP="00946EDC">
      <w:pPr>
        <w:pStyle w:val="R"/>
        <w:shd w:val="clear" w:color="auto" w:fill="F2F2F2" w:themeFill="background1" w:themeFillShade="F2"/>
      </w:pPr>
      <w:r>
        <w:t xml:space="preserve">  collect_metrics()</w:t>
      </w:r>
    </w:p>
    <w:p w14:paraId="48678644" w14:textId="77777777" w:rsidR="00946EDC" w:rsidRDefault="00946EDC" w:rsidP="00946EDC">
      <w:pPr>
        <w:pStyle w:val="Aufzhlung"/>
        <w:numPr>
          <w:ilvl w:val="0"/>
          <w:numId w:val="0"/>
        </w:numPr>
        <w:ind w:left="360"/>
      </w:pPr>
    </w:p>
    <w:p w14:paraId="20C6DBA2" w14:textId="77777777" w:rsidR="000D0CD0" w:rsidRPr="00DE5A3B" w:rsidRDefault="000D0CD0" w:rsidP="000D0CD0">
      <w:pPr>
        <w:pStyle w:val="Aufzhlung2"/>
        <w:numPr>
          <w:ilvl w:val="0"/>
          <w:numId w:val="0"/>
        </w:numPr>
        <w:ind w:left="709"/>
      </w:pPr>
    </w:p>
    <w:p w14:paraId="6199BD05" w14:textId="6D3924B6" w:rsidR="004057A7" w:rsidRDefault="000D0CD0" w:rsidP="004057A7">
      <w:pPr>
        <w:pStyle w:val="berschrift2"/>
      </w:pPr>
      <w:bookmarkStart w:id="41" w:name="_Toc165445720"/>
      <w:r>
        <w:t xml:space="preserve">Vollständiges </w:t>
      </w:r>
      <w:r w:rsidR="004057A7">
        <w:t>Beispiel</w:t>
      </w:r>
      <w:r w:rsidR="00EB6343">
        <w:t xml:space="preserve"> mit KNN</w:t>
      </w:r>
      <w:bookmarkEnd w:id="41"/>
    </w:p>
    <w:p w14:paraId="03E7727F" w14:textId="3AE7C94D" w:rsidR="004057A7" w:rsidRPr="00614CE8" w:rsidRDefault="00AE0000" w:rsidP="00AE0000">
      <w:pPr>
        <w:pStyle w:val="Textkrper"/>
        <w:rPr>
          <w:lang w:val="de-DE"/>
        </w:rPr>
      </w:pPr>
      <w:r w:rsidRPr="00614CE8">
        <w:rPr>
          <w:lang w:val="de-DE"/>
        </w:rPr>
        <w:t>Beispiel soll hier ein KNN mit einem Datensatz sein, der mögliche Prädiktoren</w:t>
      </w:r>
      <w:r w:rsidR="004057A7" w:rsidRPr="00614CE8">
        <w:rPr>
          <w:lang w:val="de-DE"/>
        </w:rPr>
        <w:t xml:space="preserve"> </w:t>
      </w:r>
      <w:r w:rsidRPr="00614CE8">
        <w:rPr>
          <w:lang w:val="de-DE"/>
        </w:rPr>
        <w:t>von Arbeitszufriede</w:t>
      </w:r>
      <w:r w:rsidR="002D3459">
        <w:rPr>
          <w:lang w:val="de-DE"/>
        </w:rPr>
        <w:t>n</w:t>
      </w:r>
      <w:r w:rsidRPr="00614CE8">
        <w:rPr>
          <w:lang w:val="de-DE"/>
        </w:rPr>
        <w:t>heit enthält.</w:t>
      </w:r>
    </w:p>
    <w:p w14:paraId="6F4C50DF" w14:textId="7A5AB905" w:rsidR="00AE0000" w:rsidRPr="00614CE8" w:rsidRDefault="00AE0000" w:rsidP="00AE0000">
      <w:pPr>
        <w:pStyle w:val="Textkrper"/>
        <w:rPr>
          <w:lang w:val="de-DE"/>
        </w:rPr>
      </w:pPr>
    </w:p>
    <w:p w14:paraId="0578EB35" w14:textId="4B15717C" w:rsidR="00AE0000" w:rsidRPr="00614CE8" w:rsidRDefault="00AE0000" w:rsidP="00AE0000">
      <w:pPr>
        <w:pStyle w:val="Textkrper"/>
        <w:rPr>
          <w:lang w:val="de-DE"/>
        </w:rPr>
      </w:pPr>
      <w:r w:rsidRPr="00614CE8">
        <w:rPr>
          <w:lang w:val="de-DE"/>
        </w:rPr>
        <w:t>Daten einlesen mit</w:t>
      </w:r>
    </w:p>
    <w:p w14:paraId="10AF78D1" w14:textId="27DD4FA2" w:rsidR="00AE0000" w:rsidRPr="00614CE8" w:rsidRDefault="00AE0000" w:rsidP="00AE0000">
      <w:pPr>
        <w:pStyle w:val="Textkrper"/>
        <w:rPr>
          <w:lang w:val="de-DE"/>
        </w:rPr>
      </w:pPr>
    </w:p>
    <w:p w14:paraId="7044CB99" w14:textId="36339EAE" w:rsidR="00AE0000" w:rsidRPr="009F4695" w:rsidRDefault="00AE0000" w:rsidP="003D4855">
      <w:pPr>
        <w:pStyle w:val="R"/>
        <w:shd w:val="clear" w:color="auto" w:fill="F2F2F2" w:themeFill="background1" w:themeFillShade="F2"/>
        <w:ind w:left="0"/>
        <w:rPr>
          <w:lang w:val="de-DE"/>
        </w:rPr>
      </w:pPr>
      <w:r w:rsidRPr="009F4695">
        <w:rPr>
          <w:lang w:val="de-DE"/>
        </w:rPr>
        <w:t>jsat_data&lt;- read_rds("https://gmudatamining.com/data/employee_data.rds")</w:t>
      </w:r>
    </w:p>
    <w:p w14:paraId="755B5273" w14:textId="2B3E3384" w:rsidR="00AE0000" w:rsidRPr="009F4695" w:rsidRDefault="00AE0000" w:rsidP="00AE0000">
      <w:pPr>
        <w:pStyle w:val="R"/>
        <w:ind w:left="0"/>
        <w:rPr>
          <w:lang w:val="de-DE"/>
        </w:rPr>
      </w:pPr>
    </w:p>
    <w:p w14:paraId="0C4B1218" w14:textId="7AF20F6B" w:rsidR="00AE0000" w:rsidRDefault="00AE0000" w:rsidP="004C7D0C">
      <w:pPr>
        <w:pStyle w:val="Aufzhlung"/>
      </w:pPr>
      <w:r>
        <w:t>Die Daten stammen aus einem data science Lehrprojekt. Vari</w:t>
      </w:r>
      <w:r w:rsidR="002D3459">
        <w:t>a</w:t>
      </w:r>
      <w:r>
        <w:t xml:space="preserve">blenbeschreibungen finden sich </w:t>
      </w:r>
      <w:hyperlink r:id="rId42" w:history="1">
        <w:r w:rsidRPr="00AE0000">
          <w:rPr>
            <w:rStyle w:val="Hyperlink"/>
          </w:rPr>
          <w:t>hier</w:t>
        </w:r>
      </w:hyperlink>
      <w:r>
        <w:t>. Das zentrale outcome job satisfaction ist ein factor mit vier leveln (von low bis very high). Ergo ist die Aufgabe eine Klassifikationsaufgabe.</w:t>
      </w:r>
    </w:p>
    <w:p w14:paraId="75332771" w14:textId="3A61B05B" w:rsidR="004C7D0C" w:rsidRDefault="004C7D0C" w:rsidP="004C7D0C">
      <w:pPr>
        <w:pStyle w:val="Aufzhlung"/>
      </w:pPr>
      <w:r>
        <w:t>Zu den Vor-Checks gehört hier</w:t>
      </w:r>
    </w:p>
    <w:p w14:paraId="50B75B4A" w14:textId="53EEA979" w:rsidR="004C7D0C" w:rsidRDefault="004C7D0C" w:rsidP="00906D6B">
      <w:pPr>
        <w:pStyle w:val="Aufzhlung2"/>
      </w:pPr>
      <w:r>
        <w:t xml:space="preserve">Check der Formate (dbl vs. fct), z.B. mittels </w:t>
      </w:r>
      <w:r w:rsidRPr="00614CE8">
        <w:rPr>
          <w:rStyle w:val="RZchn"/>
          <w:sz w:val="20"/>
          <w:lang w:val="de-DE"/>
        </w:rPr>
        <w:t>str(jsat_data)</w:t>
      </w:r>
    </w:p>
    <w:p w14:paraId="24114FEA" w14:textId="663B8893" w:rsidR="004C7D0C" w:rsidRDefault="004C7D0C" w:rsidP="00906D6B">
      <w:pPr>
        <w:pStyle w:val="Aufzhlung2"/>
      </w:pPr>
      <w:r w:rsidRPr="00614CE8">
        <w:rPr>
          <w:lang w:val="en-GB"/>
        </w:rPr>
        <w:t xml:space="preserve">Check der Balance der AV mittels count(job_satisfaction). </w:t>
      </w:r>
      <w:r>
        <w:t>Hier könnte man tatsächlich ein upsampling erwägen</w:t>
      </w:r>
    </w:p>
    <w:p w14:paraId="6B5005F3" w14:textId="77777777" w:rsidR="004C7D0C" w:rsidRDefault="004C7D0C" w:rsidP="004C7D0C">
      <w:pPr>
        <w:pStyle w:val="R"/>
        <w:ind w:left="708"/>
      </w:pPr>
      <w:r>
        <w:t>jsat_data %&gt;% count(job_satisfaction)</w:t>
      </w:r>
    </w:p>
    <w:p w14:paraId="15DC8E7F" w14:textId="77777777" w:rsidR="004C7D0C" w:rsidRDefault="004C7D0C" w:rsidP="004C7D0C">
      <w:pPr>
        <w:pStyle w:val="ROutput"/>
        <w:ind w:left="708"/>
      </w:pPr>
    </w:p>
    <w:p w14:paraId="620BD2BD" w14:textId="4E1F66C5" w:rsidR="004C7D0C" w:rsidRDefault="004C7D0C" w:rsidP="004C7D0C">
      <w:pPr>
        <w:pStyle w:val="ROutput"/>
        <w:ind w:left="708"/>
      </w:pPr>
      <w:r>
        <w:t>job_satisfaction      n</w:t>
      </w:r>
    </w:p>
    <w:p w14:paraId="7AA077FF" w14:textId="71F5CE98" w:rsidR="004C7D0C" w:rsidRDefault="004C7D0C" w:rsidP="004C7D0C">
      <w:pPr>
        <w:pStyle w:val="ROutput"/>
        <w:ind w:left="708"/>
      </w:pPr>
      <w:r>
        <w:t>&lt;fct&gt;              &lt;int&gt;</w:t>
      </w:r>
    </w:p>
    <w:p w14:paraId="79285B95" w14:textId="3394D74D" w:rsidR="004C7D0C" w:rsidRDefault="004C7D0C" w:rsidP="004C7D0C">
      <w:pPr>
        <w:pStyle w:val="ROutput"/>
        <w:ind w:left="708"/>
      </w:pPr>
      <w:r>
        <w:t>1 Low                289</w:t>
      </w:r>
    </w:p>
    <w:p w14:paraId="1C4E5D57" w14:textId="77777777" w:rsidR="004C7D0C" w:rsidRDefault="004C7D0C" w:rsidP="004C7D0C">
      <w:pPr>
        <w:pStyle w:val="ROutput"/>
        <w:ind w:left="708"/>
      </w:pPr>
      <w:r>
        <w:t>2 Medium             280</w:t>
      </w:r>
    </w:p>
    <w:p w14:paraId="055F8FFA" w14:textId="77777777" w:rsidR="004C7D0C" w:rsidRDefault="004C7D0C" w:rsidP="004C7D0C">
      <w:pPr>
        <w:pStyle w:val="ROutput"/>
        <w:ind w:left="708"/>
      </w:pPr>
      <w:r>
        <w:t>3 High               442</w:t>
      </w:r>
    </w:p>
    <w:p w14:paraId="5E4D5292" w14:textId="3E23143B" w:rsidR="004C7D0C" w:rsidRDefault="004C7D0C" w:rsidP="004C7D0C">
      <w:pPr>
        <w:pStyle w:val="ROutput"/>
        <w:ind w:left="708"/>
      </w:pPr>
      <w:r>
        <w:t>4 Very High          459</w:t>
      </w:r>
    </w:p>
    <w:p w14:paraId="48E78479" w14:textId="0DAB774A" w:rsidR="004C7D0C" w:rsidRDefault="004C7D0C" w:rsidP="00E53BB2">
      <w:pPr>
        <w:pStyle w:val="Textkrper"/>
        <w:ind w:firstLine="360"/>
      </w:pPr>
    </w:p>
    <w:p w14:paraId="060BF806" w14:textId="77777777" w:rsidR="00EB6E59" w:rsidRDefault="00EB6E59" w:rsidP="00E53BB2">
      <w:pPr>
        <w:pStyle w:val="Textkrper"/>
        <w:ind w:firstLine="360"/>
      </w:pPr>
    </w:p>
    <w:p w14:paraId="765F05BD" w14:textId="0EC37C6D" w:rsidR="004057A7" w:rsidRDefault="004057A7" w:rsidP="0025130B">
      <w:pPr>
        <w:pStyle w:val="berschrift3"/>
      </w:pPr>
      <w:r>
        <w:t>Split the Data</w:t>
      </w:r>
    </w:p>
    <w:p w14:paraId="01BA3E16" w14:textId="259D1F4A" w:rsidR="00AE0000" w:rsidRPr="00AE0000" w:rsidRDefault="00AE0000" w:rsidP="00AE0000">
      <w:pPr>
        <w:pStyle w:val="Aufzhlung"/>
        <w:rPr>
          <w:b/>
        </w:rPr>
      </w:pPr>
      <w:r w:rsidRPr="00AE0000">
        <w:rPr>
          <w:b/>
        </w:rPr>
        <w:t>Splitten</w:t>
      </w:r>
    </w:p>
    <w:p w14:paraId="215787DC" w14:textId="468B9DF7" w:rsidR="00F25079" w:rsidRDefault="00F25079" w:rsidP="00CD7438">
      <w:pPr>
        <w:pStyle w:val="R"/>
        <w:shd w:val="clear" w:color="auto" w:fill="F2F2F2" w:themeFill="background1" w:themeFillShade="F2"/>
        <w:ind w:left="708" w:hanging="282"/>
      </w:pPr>
      <w:r w:rsidRPr="00F25079">
        <w:t>set.seed(123)</w:t>
      </w:r>
    </w:p>
    <w:p w14:paraId="293FFA8F" w14:textId="083982B1" w:rsidR="00AE0000" w:rsidRPr="00AE0000" w:rsidRDefault="00AE0000" w:rsidP="00CD7438">
      <w:pPr>
        <w:pStyle w:val="R"/>
        <w:shd w:val="clear" w:color="auto" w:fill="F2F2F2" w:themeFill="background1" w:themeFillShade="F2"/>
        <w:ind w:left="708" w:hanging="282"/>
      </w:pPr>
      <w:r w:rsidRPr="00AE0000">
        <w:t>jsat_split = initial_split(jsat_data, prop=.7)</w:t>
      </w:r>
    </w:p>
    <w:p w14:paraId="167C00C4" w14:textId="77777777" w:rsidR="00AE0000" w:rsidRPr="00AE0000" w:rsidRDefault="00AE0000" w:rsidP="00CD7438">
      <w:pPr>
        <w:pStyle w:val="R"/>
        <w:shd w:val="clear" w:color="auto" w:fill="F2F2F2" w:themeFill="background1" w:themeFillShade="F2"/>
        <w:ind w:left="708" w:hanging="282"/>
      </w:pPr>
      <w:r w:rsidRPr="00AE0000">
        <w:t>jsat_train = training(jsat_split)</w:t>
      </w:r>
    </w:p>
    <w:p w14:paraId="2E361740" w14:textId="77777777" w:rsidR="00AE0000" w:rsidRPr="00AE0000" w:rsidRDefault="00AE0000" w:rsidP="00CD7438">
      <w:pPr>
        <w:pStyle w:val="R"/>
        <w:shd w:val="clear" w:color="auto" w:fill="F2F2F2" w:themeFill="background1" w:themeFillShade="F2"/>
        <w:ind w:left="708" w:hanging="282"/>
      </w:pPr>
      <w:r w:rsidRPr="00AE0000">
        <w:t>jsat_test = testing(jsat_split)</w:t>
      </w:r>
    </w:p>
    <w:p w14:paraId="6C26C6FE" w14:textId="2A6499E3" w:rsidR="00AE0000" w:rsidRDefault="00AE0000" w:rsidP="00AE0000">
      <w:pPr>
        <w:pStyle w:val="R"/>
      </w:pPr>
    </w:p>
    <w:p w14:paraId="7070758D" w14:textId="07431720" w:rsidR="00AE0000" w:rsidRPr="00AE0000" w:rsidRDefault="00AE0000" w:rsidP="00AE0000">
      <w:pPr>
        <w:pStyle w:val="Aufzhlung"/>
        <w:rPr>
          <w:b/>
        </w:rPr>
      </w:pPr>
      <w:r w:rsidRPr="00AE0000">
        <w:rPr>
          <w:b/>
        </w:rPr>
        <w:t>CV-Folds bilden</w:t>
      </w:r>
    </w:p>
    <w:p w14:paraId="6EA36659" w14:textId="57B650A5" w:rsidR="00F25079" w:rsidRDefault="00F25079" w:rsidP="00CD7438">
      <w:pPr>
        <w:pStyle w:val="R"/>
        <w:shd w:val="clear" w:color="auto" w:fill="F2F2F2" w:themeFill="background1" w:themeFillShade="F2"/>
        <w:ind w:left="708" w:hanging="282"/>
      </w:pPr>
      <w:r w:rsidRPr="00F25079">
        <w:t>set.seed(</w:t>
      </w:r>
      <w:r>
        <w:t>345</w:t>
      </w:r>
      <w:r w:rsidRPr="00F25079">
        <w:t>)</w:t>
      </w:r>
    </w:p>
    <w:p w14:paraId="7C890B1B" w14:textId="051E18A0" w:rsidR="004057A7" w:rsidRDefault="00AE0000" w:rsidP="00CD7438">
      <w:pPr>
        <w:pStyle w:val="R"/>
        <w:shd w:val="clear" w:color="auto" w:fill="F2F2F2" w:themeFill="background1" w:themeFillShade="F2"/>
        <w:ind w:left="708" w:hanging="282"/>
      </w:pPr>
      <w:r w:rsidRPr="00AE0000">
        <w:t>jsat_cv = vfold_cv(jsat_train, v = 10)</w:t>
      </w:r>
    </w:p>
    <w:p w14:paraId="33111B45" w14:textId="7BC1E8EE" w:rsidR="00AE0000" w:rsidRPr="00614CE8" w:rsidRDefault="00AE0000" w:rsidP="004057A7">
      <w:pPr>
        <w:pStyle w:val="Textkrper"/>
      </w:pPr>
    </w:p>
    <w:p w14:paraId="41870098" w14:textId="77777777" w:rsidR="00AE0000" w:rsidRPr="00614CE8" w:rsidRDefault="00AE0000" w:rsidP="004057A7">
      <w:pPr>
        <w:pStyle w:val="Textkrper"/>
      </w:pPr>
    </w:p>
    <w:p w14:paraId="575DE5E8" w14:textId="34C64D00" w:rsidR="0025130B" w:rsidRDefault="0025130B" w:rsidP="0025130B">
      <w:pPr>
        <w:pStyle w:val="berschrift3"/>
      </w:pPr>
      <w:r>
        <w:t>Create the Recipe</w:t>
      </w:r>
    </w:p>
    <w:p w14:paraId="197195B2" w14:textId="38C07086" w:rsidR="00AE0000" w:rsidRPr="00AE0000" w:rsidRDefault="005E274D" w:rsidP="00AE0000">
      <w:pPr>
        <w:pStyle w:val="Aufzhlung"/>
        <w:rPr>
          <w:b/>
        </w:rPr>
      </w:pPr>
      <w:r>
        <w:rPr>
          <w:b/>
        </w:rPr>
        <w:lastRenderedPageBreak/>
        <w:t xml:space="preserve">Recipe </w:t>
      </w:r>
      <w:r w:rsidR="00AE0000" w:rsidRPr="00AE0000">
        <w:rPr>
          <w:b/>
        </w:rPr>
        <w:t>generieren</w:t>
      </w:r>
    </w:p>
    <w:p w14:paraId="0DFE7601" w14:textId="43DD9FBC" w:rsidR="00AE0000" w:rsidRPr="00AE0000" w:rsidRDefault="004C7D0C" w:rsidP="00CD7438">
      <w:pPr>
        <w:pStyle w:val="R"/>
        <w:shd w:val="clear" w:color="auto" w:fill="F2F2F2" w:themeFill="background1" w:themeFillShade="F2"/>
        <w:ind w:left="708" w:hanging="282"/>
      </w:pPr>
      <w:r w:rsidRPr="004C7D0C">
        <w:t>jsat</w:t>
      </w:r>
      <w:r w:rsidR="00AE0000" w:rsidRPr="00AE0000">
        <w:t xml:space="preserve">_rec = recipe(job_satisfaction ~ ., data= jsat_train) %&gt;% </w:t>
      </w:r>
    </w:p>
    <w:p w14:paraId="7601BD28" w14:textId="77777777" w:rsidR="00AE0000" w:rsidRPr="00AE0000" w:rsidRDefault="00AE0000" w:rsidP="00CD7438">
      <w:pPr>
        <w:pStyle w:val="R"/>
        <w:shd w:val="clear" w:color="auto" w:fill="F2F2F2" w:themeFill="background1" w:themeFillShade="F2"/>
        <w:ind w:left="708" w:hanging="282"/>
      </w:pPr>
      <w:r w:rsidRPr="00AE0000">
        <w:t xml:space="preserve">  step_normalize(all_numeric_predictors()) %&gt;% </w:t>
      </w:r>
    </w:p>
    <w:p w14:paraId="3BC29B99" w14:textId="38E94F5A" w:rsidR="00AE0000" w:rsidRDefault="00AE0000" w:rsidP="00CD7438">
      <w:pPr>
        <w:pStyle w:val="R"/>
        <w:shd w:val="clear" w:color="auto" w:fill="F2F2F2" w:themeFill="background1" w:themeFillShade="F2"/>
        <w:ind w:left="708" w:hanging="282"/>
      </w:pPr>
      <w:r w:rsidRPr="00AE0000">
        <w:t xml:space="preserve">  step_dummy(all_nominal_predictors()) </w:t>
      </w:r>
      <w:r w:rsidR="008A1462" w:rsidRPr="00AE0000">
        <w:t>%&gt;%</w:t>
      </w:r>
    </w:p>
    <w:p w14:paraId="6996033D" w14:textId="32F9AFF5" w:rsidR="008A1462" w:rsidRPr="00AE0000" w:rsidRDefault="008A1462" w:rsidP="00CD7438">
      <w:pPr>
        <w:pStyle w:val="R"/>
        <w:shd w:val="clear" w:color="auto" w:fill="F2F2F2" w:themeFill="background1" w:themeFillShade="F2"/>
        <w:ind w:left="708" w:hanging="282"/>
      </w:pPr>
      <w:r>
        <w:t xml:space="preserve">  themis::step_smote(job_satisfaction</w:t>
      </w:r>
      <w:r w:rsidR="002B25EF">
        <w:t>)</w:t>
      </w:r>
      <w:r>
        <w:t xml:space="preserve">    </w:t>
      </w:r>
    </w:p>
    <w:p w14:paraId="33D7FDFF" w14:textId="495CD120" w:rsidR="00AE0000" w:rsidRDefault="00AE0000" w:rsidP="00AE0000">
      <w:pPr>
        <w:pStyle w:val="R"/>
      </w:pPr>
    </w:p>
    <w:p w14:paraId="08CF8F3F" w14:textId="49A6D999" w:rsidR="00AE0000" w:rsidRDefault="00AE0000" w:rsidP="00906D6B">
      <w:pPr>
        <w:pStyle w:val="Aufzhlung2"/>
      </w:pPr>
      <w:r>
        <w:t xml:space="preserve">step_dummy() kommt hier nach normalize, weil sonst über die dummies normalisiert würde (was ihnen einen mix aus negativen und positiven Werten verschafft. Dies ändert zwar nichts an deren Funktionalität, wiederspricht aber </w:t>
      </w:r>
      <w:r w:rsidR="004C7D0C">
        <w:t>dem dummy Konzept</w:t>
      </w:r>
    </w:p>
    <w:p w14:paraId="5D736755" w14:textId="3B26A1FB" w:rsidR="002B25EF" w:rsidRDefault="002B25EF" w:rsidP="00906D6B">
      <w:pPr>
        <w:pStyle w:val="Aufzhlung2"/>
      </w:pPr>
      <w:r>
        <w:t xml:space="preserve">Schließlich wird mit </w:t>
      </w:r>
      <w:r w:rsidRPr="002D3459">
        <w:rPr>
          <w:rStyle w:val="RZchn"/>
          <w:sz w:val="20"/>
          <w:szCs w:val="20"/>
        </w:rPr>
        <w:t>step_smote</w:t>
      </w:r>
      <w:r w:rsidR="002D3459" w:rsidRPr="002D3459">
        <w:rPr>
          <w:rStyle w:val="RZchn"/>
          <w:sz w:val="20"/>
          <w:szCs w:val="20"/>
        </w:rPr>
        <w:t>()</w:t>
      </w:r>
      <w:r>
        <w:t xml:space="preserve"> ein upsampling vorgenommen, da es doppelt so viele Zufriedene wie Unzufriedene gibt (smote ist die multiclass-Version von step_rose)</w:t>
      </w:r>
    </w:p>
    <w:p w14:paraId="0CF45B2D" w14:textId="3A65C719" w:rsidR="00AE0000" w:rsidRPr="00614CE8" w:rsidRDefault="00AE0000" w:rsidP="00AE0000">
      <w:pPr>
        <w:pStyle w:val="R"/>
        <w:rPr>
          <w:lang w:val="de-DE"/>
        </w:rPr>
      </w:pPr>
    </w:p>
    <w:p w14:paraId="6D93D7B5" w14:textId="7BD13303" w:rsidR="004C7D0C" w:rsidRPr="00AE0000" w:rsidRDefault="004C7D0C" w:rsidP="004C7D0C">
      <w:pPr>
        <w:pStyle w:val="Aufzhlung"/>
      </w:pPr>
      <w:r w:rsidRPr="004C7D0C">
        <w:rPr>
          <w:b/>
        </w:rPr>
        <w:t>Testweise mal anschauen</w:t>
      </w:r>
      <w:r>
        <w:t xml:space="preserve"> (mittels prep und juice)</w:t>
      </w:r>
    </w:p>
    <w:p w14:paraId="0037E912" w14:textId="78EFA4EA" w:rsidR="00AE0000" w:rsidRPr="00AE0000" w:rsidRDefault="004C7D0C" w:rsidP="00CD7438">
      <w:pPr>
        <w:pStyle w:val="R"/>
        <w:shd w:val="clear" w:color="auto" w:fill="F2F2F2" w:themeFill="background1" w:themeFillShade="F2"/>
        <w:ind w:left="708" w:hanging="282"/>
      </w:pPr>
      <w:r w:rsidRPr="004C7D0C">
        <w:t>jsat</w:t>
      </w:r>
      <w:r w:rsidR="00AE0000" w:rsidRPr="00AE0000">
        <w:t xml:space="preserve">_rec %&gt;% </w:t>
      </w:r>
    </w:p>
    <w:p w14:paraId="7BF50B50" w14:textId="77777777" w:rsidR="00AE0000" w:rsidRPr="00AE0000" w:rsidRDefault="00AE0000" w:rsidP="00CD7438">
      <w:pPr>
        <w:pStyle w:val="R"/>
        <w:shd w:val="clear" w:color="auto" w:fill="F2F2F2" w:themeFill="background1" w:themeFillShade="F2"/>
        <w:ind w:left="708" w:hanging="282"/>
      </w:pPr>
      <w:r w:rsidRPr="00AE0000">
        <w:t xml:space="preserve">  prep() %&gt;% </w:t>
      </w:r>
    </w:p>
    <w:p w14:paraId="3684D516" w14:textId="02BFE99D" w:rsidR="0025130B" w:rsidRDefault="00AE0000" w:rsidP="00CD7438">
      <w:pPr>
        <w:pStyle w:val="R"/>
        <w:shd w:val="clear" w:color="auto" w:fill="F2F2F2" w:themeFill="background1" w:themeFillShade="F2"/>
        <w:ind w:left="708" w:hanging="282"/>
      </w:pPr>
      <w:r w:rsidRPr="00AE0000">
        <w:t xml:space="preserve">  juice()</w:t>
      </w:r>
    </w:p>
    <w:p w14:paraId="0BD40438" w14:textId="5DD6E939" w:rsidR="00AE0000" w:rsidRDefault="00AE0000" w:rsidP="0025130B">
      <w:pPr>
        <w:pStyle w:val="Textkrper"/>
        <w:rPr>
          <w:lang w:val="de-DE"/>
        </w:rPr>
      </w:pPr>
    </w:p>
    <w:p w14:paraId="18BE05CD" w14:textId="77777777" w:rsidR="001E5018" w:rsidRDefault="001E5018" w:rsidP="0025130B">
      <w:pPr>
        <w:pStyle w:val="Textkrper"/>
        <w:rPr>
          <w:lang w:val="de-DE"/>
        </w:rPr>
      </w:pPr>
    </w:p>
    <w:p w14:paraId="343BD3E0" w14:textId="00B46C82" w:rsidR="0025130B" w:rsidRDefault="004C7D0C" w:rsidP="0025130B">
      <w:pPr>
        <w:pStyle w:val="berschrift3"/>
      </w:pPr>
      <w:r>
        <w:t xml:space="preserve">NEU: </w:t>
      </w:r>
      <w:r w:rsidR="0025130B">
        <w:t xml:space="preserve">Specify the model </w:t>
      </w:r>
    </w:p>
    <w:p w14:paraId="6DF03357" w14:textId="179AB79C" w:rsidR="0025130B" w:rsidRDefault="0025130B" w:rsidP="009E69DF">
      <w:pPr>
        <w:pStyle w:val="Aufzhlung"/>
      </w:pPr>
      <w:r>
        <w:t>Hier</w:t>
      </w:r>
      <w:r w:rsidR="004C7D0C">
        <w:t xml:space="preserve"> kommt jetzt die </w:t>
      </w:r>
      <w:r w:rsidR="002D3459">
        <w:t>Spezfikation</w:t>
      </w:r>
      <w:r w:rsidR="004C7D0C">
        <w:t xml:space="preserve">, dass HP getuned werden sollen </w:t>
      </w:r>
    </w:p>
    <w:p w14:paraId="5ACC88F1" w14:textId="1F7B48D2" w:rsidR="0025130B" w:rsidRDefault="0025130B" w:rsidP="004057A7">
      <w:pPr>
        <w:pStyle w:val="Textkrper"/>
        <w:rPr>
          <w:lang w:val="de-DE"/>
        </w:rPr>
      </w:pPr>
    </w:p>
    <w:p w14:paraId="391B2E09" w14:textId="77777777" w:rsidR="009E69DF" w:rsidRPr="009E69DF" w:rsidRDefault="009E69DF" w:rsidP="007A4EDA">
      <w:pPr>
        <w:pStyle w:val="R"/>
        <w:shd w:val="clear" w:color="auto" w:fill="F2F2F2" w:themeFill="background1" w:themeFillShade="F2"/>
      </w:pPr>
      <w:r w:rsidRPr="009E69DF">
        <w:t>knn_spec &lt;- nearest_neighbor(</w:t>
      </w:r>
    </w:p>
    <w:p w14:paraId="62C1E7FC" w14:textId="24C0889C" w:rsidR="009E69DF" w:rsidRPr="009E69DF" w:rsidRDefault="009E69DF" w:rsidP="007A4EDA">
      <w:pPr>
        <w:pStyle w:val="R"/>
        <w:shd w:val="clear" w:color="auto" w:fill="F2F2F2" w:themeFill="background1" w:themeFillShade="F2"/>
        <w:rPr>
          <w:u w:val="single"/>
        </w:rPr>
      </w:pPr>
      <w:r w:rsidRPr="009E69DF">
        <w:t xml:space="preserve">  </w:t>
      </w:r>
      <w:r w:rsidR="003D4855">
        <w:t xml:space="preserve">               </w:t>
      </w:r>
      <w:r w:rsidRPr="009E69DF">
        <w:rPr>
          <w:u w:val="single"/>
        </w:rPr>
        <w:t>neighbors = tune()</w:t>
      </w:r>
    </w:p>
    <w:p w14:paraId="43ED8AC9" w14:textId="3A0FA272" w:rsidR="009E69DF" w:rsidRPr="00614CE8" w:rsidRDefault="003D4855" w:rsidP="007A4EDA">
      <w:pPr>
        <w:pStyle w:val="R"/>
        <w:shd w:val="clear" w:color="auto" w:fill="F2F2F2" w:themeFill="background1" w:themeFillShade="F2"/>
        <w:rPr>
          <w:lang w:val="de-DE"/>
        </w:rPr>
      </w:pPr>
      <w:r w:rsidRPr="009F4695">
        <w:t xml:space="preserve">               </w:t>
      </w:r>
      <w:r w:rsidR="009E69DF" w:rsidRPr="00614CE8">
        <w:rPr>
          <w:lang w:val="de-DE"/>
        </w:rPr>
        <w:t>) %&gt;%</w:t>
      </w:r>
    </w:p>
    <w:p w14:paraId="3FFD0988" w14:textId="5A532277" w:rsidR="009E69DF" w:rsidRPr="00614CE8" w:rsidRDefault="007A4EDA" w:rsidP="007A4EDA">
      <w:pPr>
        <w:pStyle w:val="R"/>
        <w:shd w:val="clear" w:color="auto" w:fill="F2F2F2" w:themeFill="background1" w:themeFillShade="F2"/>
        <w:rPr>
          <w:lang w:val="de-DE"/>
        </w:rPr>
      </w:pPr>
      <w:r>
        <w:rPr>
          <w:lang w:val="de-DE"/>
        </w:rPr>
        <w:t xml:space="preserve">  </w:t>
      </w:r>
      <w:r w:rsidR="009E69DF" w:rsidRPr="00614CE8">
        <w:rPr>
          <w:lang w:val="de-DE"/>
        </w:rPr>
        <w:t xml:space="preserve">set_mode("classification") %&gt;%  </w:t>
      </w:r>
      <w:r w:rsidR="009E69DF" w:rsidRPr="00B906D7">
        <w:rPr>
          <w:rStyle w:val="TextkrperZchn"/>
          <w:rFonts w:ascii="Times New Roman" w:hAnsi="Times New Roman"/>
          <w:color w:val="000000" w:themeColor="text1"/>
          <w:sz w:val="22"/>
          <w:szCs w:val="22"/>
          <w:lang w:val="de-DE"/>
        </w:rPr>
        <w:t>#wichtig, da KNN beides kann</w:t>
      </w:r>
    </w:p>
    <w:p w14:paraId="57A56047" w14:textId="0AF20B80" w:rsidR="009E69DF" w:rsidRDefault="009E69DF" w:rsidP="007A4EDA">
      <w:pPr>
        <w:pStyle w:val="R"/>
        <w:shd w:val="clear" w:color="auto" w:fill="F2F2F2" w:themeFill="background1" w:themeFillShade="F2"/>
      </w:pPr>
      <w:r w:rsidRPr="00614CE8">
        <w:rPr>
          <w:lang w:val="de-DE"/>
        </w:rPr>
        <w:t xml:space="preserve">  </w:t>
      </w:r>
      <w:r w:rsidRPr="009E69DF">
        <w:t>set_engine("kknn")</w:t>
      </w:r>
    </w:p>
    <w:p w14:paraId="6CE6FF5E" w14:textId="01E580C3" w:rsidR="009E69DF" w:rsidRDefault="009E69DF" w:rsidP="009E69DF">
      <w:pPr>
        <w:pStyle w:val="Aufzhlung"/>
      </w:pPr>
      <w:r>
        <w:t>Anstelle neighbors = 10 etc. wird hier mit tune() klargemacht, dass ein Bereich getestet werden soll.</w:t>
      </w:r>
    </w:p>
    <w:p w14:paraId="5C896559" w14:textId="658E13D4" w:rsidR="00BE2EE0" w:rsidRDefault="00BE2EE0" w:rsidP="009E69DF">
      <w:pPr>
        <w:pStyle w:val="Aufzhlung"/>
      </w:pPr>
      <w:r>
        <w:t>Ruft man knn_spec auf bekommt man die Übersicht</w:t>
      </w:r>
    </w:p>
    <w:p w14:paraId="1E868676" w14:textId="77777777" w:rsidR="00BE2EE0" w:rsidRPr="00614CE8" w:rsidRDefault="00BE2EE0" w:rsidP="00BE2EE0">
      <w:pPr>
        <w:pStyle w:val="ROutput"/>
        <w:rPr>
          <w:lang w:val="de-DE"/>
        </w:rPr>
      </w:pPr>
    </w:p>
    <w:p w14:paraId="12157922" w14:textId="79892CBF" w:rsidR="00BE2EE0" w:rsidRDefault="00BE2EE0" w:rsidP="00BE2EE0">
      <w:pPr>
        <w:pStyle w:val="ROutput"/>
      </w:pPr>
      <w:r>
        <w:t>K-Nearest Neighbor Model Specification (classification)</w:t>
      </w:r>
    </w:p>
    <w:p w14:paraId="5CD4B536" w14:textId="77777777" w:rsidR="00BE2EE0" w:rsidRDefault="00BE2EE0" w:rsidP="00BE2EE0">
      <w:pPr>
        <w:pStyle w:val="ROutput"/>
      </w:pPr>
    </w:p>
    <w:p w14:paraId="6738CABB" w14:textId="77777777" w:rsidR="00BE2EE0" w:rsidRDefault="00BE2EE0" w:rsidP="00BE2EE0">
      <w:pPr>
        <w:pStyle w:val="ROutput"/>
      </w:pPr>
      <w:r>
        <w:t>Main Arguments:</w:t>
      </w:r>
    </w:p>
    <w:p w14:paraId="08C65A47" w14:textId="77777777" w:rsidR="00BE2EE0" w:rsidRDefault="00BE2EE0" w:rsidP="00BE2EE0">
      <w:pPr>
        <w:pStyle w:val="ROutput"/>
      </w:pPr>
      <w:r>
        <w:t xml:space="preserve">  neighbors = tune()</w:t>
      </w:r>
    </w:p>
    <w:p w14:paraId="3C821050" w14:textId="77777777" w:rsidR="00BE2EE0" w:rsidRDefault="00BE2EE0" w:rsidP="00BE2EE0">
      <w:pPr>
        <w:pStyle w:val="ROutput"/>
      </w:pPr>
    </w:p>
    <w:p w14:paraId="169B9272" w14:textId="64B8A194" w:rsidR="00BE2EE0" w:rsidRPr="00614CE8" w:rsidRDefault="00BE2EE0" w:rsidP="00BE2EE0">
      <w:pPr>
        <w:pStyle w:val="ROutput"/>
        <w:rPr>
          <w:lang w:val="en-GB"/>
        </w:rPr>
      </w:pPr>
      <w:r>
        <w:t>Computational engine: kknn</w:t>
      </w:r>
    </w:p>
    <w:p w14:paraId="47945525" w14:textId="77777777" w:rsidR="009E69DF" w:rsidRPr="00614CE8" w:rsidRDefault="009E69DF" w:rsidP="004057A7">
      <w:pPr>
        <w:pStyle w:val="Textkrper"/>
      </w:pPr>
    </w:p>
    <w:p w14:paraId="59B49C23" w14:textId="77777777" w:rsidR="009E69DF" w:rsidRPr="00614CE8" w:rsidRDefault="009E69DF" w:rsidP="004057A7">
      <w:pPr>
        <w:pStyle w:val="Textkrper"/>
      </w:pPr>
    </w:p>
    <w:p w14:paraId="79E6B3A7" w14:textId="77777777" w:rsidR="001E5018" w:rsidRDefault="001E5018" w:rsidP="001E5018">
      <w:pPr>
        <w:pStyle w:val="berschrift3"/>
      </w:pPr>
      <w:r>
        <w:t xml:space="preserve">Add to Workflow </w:t>
      </w:r>
    </w:p>
    <w:p w14:paraId="4621DFA8" w14:textId="77777777" w:rsidR="000032FD" w:rsidRDefault="001E5018" w:rsidP="001E5018">
      <w:pPr>
        <w:pStyle w:val="Aufzhlung"/>
      </w:pPr>
      <w:r>
        <w:t xml:space="preserve">Nun wird das recipe und die model spec dem worflow hinzugeüfhrt </w:t>
      </w:r>
    </w:p>
    <w:p w14:paraId="2287197C" w14:textId="1CBCB30D" w:rsidR="001E5018" w:rsidRPr="007717F6" w:rsidRDefault="000032FD" w:rsidP="001E5018">
      <w:pPr>
        <w:pStyle w:val="Aufzhlung"/>
      </w:pPr>
      <w:r>
        <w:t>T</w:t>
      </w:r>
      <w:r w:rsidR="001E5018">
        <w:t>easer für das nächste Kapitel: Wenn man mehrere</w:t>
      </w:r>
      <w:r>
        <w:t xml:space="preserve"> Modelle vergleichen will, kann an die model spec hier weglassen und die model-specs der zu-vergleichenden Modelle später mittels pipe operators flexible ansprechen. Alternativ mü</w:t>
      </w:r>
      <w:r w:rsidR="00285D44">
        <w:t>ss</w:t>
      </w:r>
      <w:r>
        <w:t>te man model #1 entfernen (remove_model()) und das andere hinzufügen.</w:t>
      </w:r>
    </w:p>
    <w:p w14:paraId="33E981CA" w14:textId="77777777" w:rsidR="001E5018" w:rsidRDefault="001E5018" w:rsidP="001E5018">
      <w:pPr>
        <w:pStyle w:val="Textkrper"/>
        <w:rPr>
          <w:lang w:val="de-DE"/>
        </w:rPr>
      </w:pPr>
    </w:p>
    <w:p w14:paraId="5AAAE86F" w14:textId="65788E58" w:rsidR="000032FD" w:rsidRDefault="00BA01F3" w:rsidP="00D251C2">
      <w:pPr>
        <w:pStyle w:val="R"/>
        <w:shd w:val="clear" w:color="auto" w:fill="F2F2F2" w:themeFill="background1" w:themeFillShade="F2"/>
        <w:ind w:left="357"/>
      </w:pPr>
      <w:r>
        <w:t>knn</w:t>
      </w:r>
      <w:r w:rsidR="000032FD">
        <w:t>_wf &lt;- workflow()%&gt;%</w:t>
      </w:r>
    </w:p>
    <w:p w14:paraId="69A3E1D5" w14:textId="7C61CB61" w:rsidR="000032FD" w:rsidRDefault="000032FD" w:rsidP="00D251C2">
      <w:pPr>
        <w:pStyle w:val="R"/>
        <w:shd w:val="clear" w:color="auto" w:fill="F2F2F2" w:themeFill="background1" w:themeFillShade="F2"/>
        <w:ind w:left="357"/>
      </w:pPr>
      <w:r>
        <w:t xml:space="preserve">  add_recipe(jsat_rec) </w:t>
      </w:r>
      <w:r w:rsidR="008C36E8">
        <w:t>%&gt;%</w:t>
      </w:r>
    </w:p>
    <w:p w14:paraId="47FE0112" w14:textId="51B130F7" w:rsidR="001E5018" w:rsidRDefault="000032FD" w:rsidP="00D251C2">
      <w:pPr>
        <w:pStyle w:val="R"/>
        <w:shd w:val="clear" w:color="auto" w:fill="F2F2F2" w:themeFill="background1" w:themeFillShade="F2"/>
        <w:ind w:left="357"/>
      </w:pPr>
      <w:r>
        <w:t xml:space="preserve">  add_model(knn_spec)  </w:t>
      </w:r>
    </w:p>
    <w:p w14:paraId="15B04601" w14:textId="77777777" w:rsidR="000032FD" w:rsidRDefault="000032FD" w:rsidP="000032FD">
      <w:pPr>
        <w:pStyle w:val="R"/>
        <w:ind w:left="357"/>
        <w:rPr>
          <w:rStyle w:val="TextkrperZchn"/>
          <w:rFonts w:ascii="Times New Roman" w:hAnsi="Times New Roman"/>
          <w:color w:val="auto"/>
          <w:lang w:val="de-DE"/>
        </w:rPr>
      </w:pPr>
    </w:p>
    <w:p w14:paraId="459ADC35" w14:textId="77777777" w:rsidR="001E5018" w:rsidRPr="007717F6" w:rsidRDefault="001E5018" w:rsidP="001E5018">
      <w:pPr>
        <w:pStyle w:val="R"/>
        <w:ind w:left="357"/>
        <w:rPr>
          <w:rStyle w:val="TextkrperZchn"/>
          <w:rFonts w:ascii="Times New Roman" w:hAnsi="Times New Roman"/>
          <w:color w:val="auto"/>
          <w:lang w:val="de-DE"/>
        </w:rPr>
      </w:pPr>
    </w:p>
    <w:p w14:paraId="4EE6F02F" w14:textId="1D305B3B" w:rsidR="004057A7" w:rsidRDefault="00BA01F3" w:rsidP="0025130B">
      <w:pPr>
        <w:pStyle w:val="berschrift3"/>
      </w:pPr>
      <w:r>
        <w:t xml:space="preserve">NEU: </w:t>
      </w:r>
      <w:r w:rsidR="0025130B">
        <w:t>Generate Tuning-Grid</w:t>
      </w:r>
    </w:p>
    <w:p w14:paraId="46FC7429" w14:textId="22584333" w:rsidR="001E5018" w:rsidRDefault="000032FD" w:rsidP="000032FD">
      <w:pPr>
        <w:pStyle w:val="Aufzhlung"/>
      </w:pPr>
      <w:r>
        <w:lastRenderedPageBreak/>
        <w:t xml:space="preserve">Nun generiert man ein sog. „grid“ von HP-Kandidaten. Da in dem Beispiel hier nur der K-Wert getuned werden soll ist das eine simple Liste. </w:t>
      </w:r>
    </w:p>
    <w:p w14:paraId="1568F9DC" w14:textId="77777777" w:rsidR="00AC03A9" w:rsidRDefault="00AC03A9" w:rsidP="00AC03A9">
      <w:pPr>
        <w:pStyle w:val="Aufzhlung"/>
      </w:pPr>
      <w:r>
        <w:t>Hinweis: Als eine Daumenregel für die adequate K-Anzahl dient sqrt(N). In dem Fall hier ist das N = 9,000 = 94.</w:t>
      </w:r>
    </w:p>
    <w:p w14:paraId="6AFE2A97" w14:textId="7DBB940E" w:rsidR="00AC03A9" w:rsidRDefault="005E274D" w:rsidP="005E274D">
      <w:pPr>
        <w:pStyle w:val="Aufzhlung"/>
        <w:numPr>
          <w:ilvl w:val="0"/>
          <w:numId w:val="0"/>
        </w:numPr>
        <w:ind w:left="360" w:hanging="360"/>
      </w:pPr>
      <w:r>
        <w:t xml:space="preserve">       </w:t>
      </w:r>
      <w:r w:rsidR="00AC03A9">
        <w:t xml:space="preserve">Ich </w:t>
      </w:r>
      <w:r>
        <w:t>hatte im ersten Lauf eine</w:t>
      </w:r>
      <w:r w:rsidR="00AC03A9">
        <w:t xml:space="preserve"> 10er Sequenz</w:t>
      </w:r>
      <w:r>
        <w:t xml:space="preserve"> von 1 bis 100, musste die aber schnell anpassen, weil die Akkuratheitswerte immer mehr anstiegen (um es vorweg zu nehmen: Kein gutes Zeichen)</w:t>
      </w:r>
    </w:p>
    <w:p w14:paraId="66C50234" w14:textId="77777777" w:rsidR="00AC03A9" w:rsidRDefault="00AC03A9" w:rsidP="00AC03A9">
      <w:pPr>
        <w:pStyle w:val="Aufzhlung"/>
        <w:numPr>
          <w:ilvl w:val="0"/>
          <w:numId w:val="0"/>
        </w:numPr>
        <w:ind w:left="1069"/>
      </w:pPr>
    </w:p>
    <w:p w14:paraId="0A55A46E" w14:textId="657FEE48" w:rsidR="001E5018" w:rsidRDefault="005E274D" w:rsidP="00D251C2">
      <w:pPr>
        <w:pStyle w:val="Textkrper"/>
        <w:shd w:val="clear" w:color="auto" w:fill="F2F2F2" w:themeFill="background1" w:themeFillShade="F2"/>
        <w:ind w:left="426"/>
      </w:pPr>
      <w:r w:rsidRPr="005E274D">
        <w:rPr>
          <w:rFonts w:ascii="Courier New" w:hAnsi="Courier New"/>
          <w:color w:val="FF0000"/>
          <w:sz w:val="20"/>
          <w:szCs w:val="20"/>
        </w:rPr>
        <w:t>knn_exp_grid = expand.grid(neighbors = seq(1,400, by=20))</w:t>
      </w:r>
    </w:p>
    <w:p w14:paraId="7D77891A" w14:textId="77777777" w:rsidR="0025130B" w:rsidRDefault="0025130B" w:rsidP="00E53BB2">
      <w:pPr>
        <w:pStyle w:val="Textkrper"/>
        <w:ind w:firstLine="360"/>
      </w:pPr>
    </w:p>
    <w:p w14:paraId="503CFA31" w14:textId="5F50701C" w:rsidR="0049242F" w:rsidRPr="00614CE8" w:rsidRDefault="0049242F" w:rsidP="000B39D1">
      <w:pPr>
        <w:pStyle w:val="Aufzhlung"/>
        <w:numPr>
          <w:ilvl w:val="0"/>
          <w:numId w:val="0"/>
        </w:numPr>
        <w:ind w:left="360"/>
        <w:rPr>
          <w:lang w:val="en-GB"/>
        </w:rPr>
      </w:pPr>
    </w:p>
    <w:p w14:paraId="2BE9C7A0" w14:textId="77777777" w:rsidR="004057A7" w:rsidRPr="00614CE8" w:rsidRDefault="004057A7" w:rsidP="000B39D1">
      <w:pPr>
        <w:pStyle w:val="Aufzhlung"/>
        <w:numPr>
          <w:ilvl w:val="0"/>
          <w:numId w:val="0"/>
        </w:numPr>
        <w:ind w:left="360"/>
        <w:rPr>
          <w:lang w:val="en-GB"/>
        </w:rPr>
      </w:pPr>
    </w:p>
    <w:p w14:paraId="4E5703F0" w14:textId="4C0A4E16" w:rsidR="0049242F" w:rsidRPr="00614CE8" w:rsidRDefault="00BA01F3" w:rsidP="004057A7">
      <w:pPr>
        <w:pStyle w:val="berschrift3"/>
        <w:rPr>
          <w:lang w:val="en-GB"/>
        </w:rPr>
      </w:pPr>
      <w:r>
        <w:rPr>
          <w:lang w:val="en-GB"/>
        </w:rPr>
        <w:t xml:space="preserve">NEU: </w:t>
      </w:r>
      <w:r w:rsidR="004057A7" w:rsidRPr="00614CE8">
        <w:rPr>
          <w:lang w:val="en-GB"/>
        </w:rPr>
        <w:t>Fit the Data and Tune HPs</w:t>
      </w:r>
    </w:p>
    <w:p w14:paraId="583E7474" w14:textId="2FB4BE88" w:rsidR="0037432F" w:rsidRDefault="0037432F" w:rsidP="000B39D1">
      <w:pPr>
        <w:pStyle w:val="R"/>
      </w:pPr>
    </w:p>
    <w:p w14:paraId="12F48672" w14:textId="5C1352BF" w:rsidR="0037432F" w:rsidRPr="00BA01F3" w:rsidRDefault="0037432F" w:rsidP="00D251C2">
      <w:pPr>
        <w:pStyle w:val="R"/>
        <w:shd w:val="clear" w:color="auto" w:fill="F2F2F2" w:themeFill="background1" w:themeFillShade="F2"/>
        <w:rPr>
          <w:lang w:val="de-DE"/>
        </w:rPr>
      </w:pPr>
      <w:r w:rsidRPr="00BA01F3">
        <w:rPr>
          <w:lang w:val="de-DE"/>
        </w:rPr>
        <w:t>knn_</w:t>
      </w:r>
      <w:r w:rsidR="001C1FE1" w:rsidRPr="00BA01F3">
        <w:rPr>
          <w:lang w:val="de-DE"/>
        </w:rPr>
        <w:t>rs</w:t>
      </w:r>
      <w:r w:rsidRPr="00BA01F3">
        <w:rPr>
          <w:lang w:val="de-DE"/>
        </w:rPr>
        <w:t xml:space="preserve"> &lt;- tune_grid(</w:t>
      </w:r>
    </w:p>
    <w:p w14:paraId="49D69084" w14:textId="16B9FBD2" w:rsidR="0037432F" w:rsidRPr="00BA01F3" w:rsidRDefault="0037432F" w:rsidP="00D251C2">
      <w:pPr>
        <w:pStyle w:val="R"/>
        <w:shd w:val="clear" w:color="auto" w:fill="F2F2F2" w:themeFill="background1" w:themeFillShade="F2"/>
        <w:rPr>
          <w:lang w:val="de-DE"/>
        </w:rPr>
      </w:pPr>
      <w:r w:rsidRPr="00BA01F3">
        <w:rPr>
          <w:lang w:val="de-DE"/>
        </w:rPr>
        <w:t xml:space="preserve">  </w:t>
      </w:r>
      <w:r w:rsidR="00BA01F3" w:rsidRPr="00BA01F3">
        <w:rPr>
          <w:lang w:val="de-DE"/>
        </w:rPr>
        <w:t>knn</w:t>
      </w:r>
      <w:r w:rsidRPr="00BA01F3">
        <w:rPr>
          <w:lang w:val="de-DE"/>
        </w:rPr>
        <w:t xml:space="preserve">_wf,              </w:t>
      </w:r>
      <w:r w:rsidRPr="00BA01F3">
        <w:rPr>
          <w:rFonts w:ascii="Times New Roman" w:hAnsi="Times New Roman"/>
          <w:color w:val="auto"/>
          <w:lang w:val="de-DE"/>
        </w:rPr>
        <w:t># workflow mit recipe und preproc-Anweisungen</w:t>
      </w:r>
    </w:p>
    <w:p w14:paraId="4772EE45" w14:textId="7F44D6CF" w:rsidR="0037432F" w:rsidRPr="009F4695" w:rsidRDefault="0037432F" w:rsidP="00D251C2">
      <w:pPr>
        <w:pStyle w:val="R"/>
        <w:shd w:val="clear" w:color="auto" w:fill="F2F2F2" w:themeFill="background1" w:themeFillShade="F2"/>
        <w:rPr>
          <w:lang w:val="de-DE"/>
        </w:rPr>
      </w:pPr>
      <w:r w:rsidRPr="00BA01F3">
        <w:rPr>
          <w:lang w:val="de-DE"/>
        </w:rPr>
        <w:t xml:space="preserve">  </w:t>
      </w:r>
      <w:r w:rsidRPr="009F4695">
        <w:rPr>
          <w:lang w:val="de-DE"/>
        </w:rPr>
        <w:t xml:space="preserve">resamples = jsat_cv,  </w:t>
      </w:r>
      <w:r w:rsidRPr="009F4695">
        <w:rPr>
          <w:rFonts w:ascii="Times New Roman" w:hAnsi="Times New Roman"/>
          <w:color w:val="auto"/>
          <w:lang w:val="de-DE"/>
        </w:rPr>
        <w:t># Daten (10 CV folds)</w:t>
      </w:r>
    </w:p>
    <w:p w14:paraId="1F2BB080" w14:textId="3AD55F69" w:rsidR="0037432F" w:rsidRPr="00614CE8" w:rsidRDefault="0037432F" w:rsidP="00D251C2">
      <w:pPr>
        <w:pStyle w:val="R"/>
        <w:shd w:val="clear" w:color="auto" w:fill="F2F2F2" w:themeFill="background1" w:themeFillShade="F2"/>
        <w:rPr>
          <w:rFonts w:ascii="Times New Roman" w:hAnsi="Times New Roman"/>
          <w:color w:val="auto"/>
        </w:rPr>
      </w:pPr>
      <w:r w:rsidRPr="009F4695">
        <w:rPr>
          <w:lang w:val="de-DE"/>
        </w:rPr>
        <w:t xml:space="preserve">  </w:t>
      </w:r>
      <w:r>
        <w:t xml:space="preserve">grid = knn_exp_grid,  </w:t>
      </w:r>
      <w:r w:rsidRPr="00614CE8">
        <w:rPr>
          <w:rFonts w:ascii="Times New Roman" w:hAnsi="Times New Roman"/>
          <w:color w:val="auto"/>
        </w:rPr>
        <w:t># tuning grid</w:t>
      </w:r>
    </w:p>
    <w:p w14:paraId="6A1ED366" w14:textId="77777777" w:rsidR="0037432F" w:rsidRDefault="0037432F" w:rsidP="00D251C2">
      <w:pPr>
        <w:pStyle w:val="R"/>
        <w:shd w:val="clear" w:color="auto" w:fill="F2F2F2" w:themeFill="background1" w:themeFillShade="F2"/>
      </w:pPr>
      <w:r>
        <w:t xml:space="preserve">  control = control_resamples(save_pred = TRUE, verbose=TRUE)</w:t>
      </w:r>
    </w:p>
    <w:p w14:paraId="58DB80EF" w14:textId="3BA0D309" w:rsidR="0049242F" w:rsidRPr="00D34075" w:rsidRDefault="0037432F" w:rsidP="00D251C2">
      <w:pPr>
        <w:pStyle w:val="R"/>
        <w:shd w:val="clear" w:color="auto" w:fill="F2F2F2" w:themeFill="background1" w:themeFillShade="F2"/>
      </w:pPr>
      <w:r>
        <w:t>)</w:t>
      </w:r>
      <w:r w:rsidR="0049242F" w:rsidRPr="00564D62">
        <w:t xml:space="preserve">             </w:t>
      </w:r>
    </w:p>
    <w:p w14:paraId="77EE3959" w14:textId="0EB93986" w:rsidR="0049242F" w:rsidRDefault="0049242F" w:rsidP="000B39D1">
      <w:pPr>
        <w:pStyle w:val="R"/>
      </w:pPr>
      <w:r w:rsidRPr="00D34075">
        <w:t xml:space="preserve">      </w:t>
      </w:r>
      <w:r w:rsidRPr="00D34075">
        <w:tab/>
      </w:r>
      <w:r w:rsidRPr="00564D62">
        <w:t xml:space="preserve">            </w:t>
      </w:r>
    </w:p>
    <w:p w14:paraId="3D9930CA" w14:textId="6BA37CFD" w:rsidR="0037432F" w:rsidRDefault="0037432F" w:rsidP="0037432F">
      <w:pPr>
        <w:pStyle w:val="R"/>
      </w:pPr>
    </w:p>
    <w:p w14:paraId="79FEF729" w14:textId="192E7A37" w:rsidR="0037432F" w:rsidRDefault="0037432F" w:rsidP="0037432F">
      <w:pPr>
        <w:pStyle w:val="R"/>
      </w:pPr>
    </w:p>
    <w:p w14:paraId="2713543E" w14:textId="44436BAB" w:rsidR="0037432F" w:rsidRPr="00614CE8" w:rsidRDefault="00BA01F3" w:rsidP="0037432F">
      <w:pPr>
        <w:pStyle w:val="berschrift3"/>
        <w:rPr>
          <w:lang w:val="en-GB"/>
        </w:rPr>
      </w:pPr>
      <w:r>
        <w:rPr>
          <w:lang w:val="en-GB"/>
        </w:rPr>
        <w:t xml:space="preserve">NEU: </w:t>
      </w:r>
      <w:r w:rsidR="0037432F" w:rsidRPr="00614CE8">
        <w:rPr>
          <w:lang w:val="en-GB"/>
        </w:rPr>
        <w:t>Evaluate the Model in the Assessment Set</w:t>
      </w:r>
    </w:p>
    <w:p w14:paraId="29F7E634" w14:textId="7653A945" w:rsidR="0037432F" w:rsidRDefault="00D05DBF" w:rsidP="0037432F">
      <w:pPr>
        <w:pStyle w:val="Aufzhlung"/>
      </w:pPr>
      <w:r>
        <w:t>J</w:t>
      </w:r>
      <w:r w:rsidR="0037432F">
        <w:t xml:space="preserve">etzt kommt der große Unterschied zu den bisherigen non-tuning-Beispielen: Da das Modell ja nicht nur über 9 der 10 folds gelaufen und am 10. </w:t>
      </w:r>
      <w:r w:rsidR="00C16326">
        <w:t>evaluiert wurde, sondern dies alles auch noch Dutzende Male für jeden der 20 HP-Kandi</w:t>
      </w:r>
      <w:r w:rsidR="003D4855">
        <w:t>da</w:t>
      </w:r>
      <w:r w:rsidR="00C16326">
        <w:t>ten (von K=1 bis K = 381), bekommt man jetzt die über die folds gemittelten Metriken für jeden der HP Kandiaten</w:t>
      </w:r>
      <w:r w:rsidR="00146E5E">
        <w:t>.</w:t>
      </w:r>
    </w:p>
    <w:p w14:paraId="44CFC17B" w14:textId="4C202AB8" w:rsidR="00146E5E" w:rsidRDefault="000D78FE" w:rsidP="0037432F">
      <w:pPr>
        <w:pStyle w:val="Aufzhlung"/>
      </w:pPr>
      <w:r>
        <w:t>Da</w:t>
      </w:r>
      <w:r w:rsidR="00146E5E">
        <w:t xml:space="preserve"> </w:t>
      </w:r>
      <w:r w:rsidR="00961BED">
        <w:t xml:space="preserve">das </w:t>
      </w:r>
      <w:r w:rsidR="00146E5E">
        <w:t>knn_</w:t>
      </w:r>
      <w:r w:rsidR="001C1FE1">
        <w:t>res</w:t>
      </w:r>
      <w:r w:rsidR="00961BED">
        <w:t>-Objekt</w:t>
      </w:r>
      <w:r w:rsidR="00146E5E">
        <w:t xml:space="preserve"> </w:t>
      </w:r>
      <w:r>
        <w:t xml:space="preserve">für mehrere der folgenden </w:t>
      </w:r>
      <w:r w:rsidR="00961BED">
        <w:t xml:space="preserve">Prozesse </w:t>
      </w:r>
      <w:r>
        <w:t xml:space="preserve">zentral ist, hier eine Erläuterung </w:t>
      </w:r>
      <w:r w:rsidR="00961BED">
        <w:t>seiner</w:t>
      </w:r>
      <w:r>
        <w:t xml:space="preserve"> Inhalte</w:t>
      </w:r>
      <w:r w:rsidR="00146E5E">
        <w:t>:</w:t>
      </w:r>
    </w:p>
    <w:p w14:paraId="395DDD5C" w14:textId="77777777" w:rsidR="000D78FE" w:rsidRPr="00614CE8" w:rsidRDefault="000D78FE" w:rsidP="00146E5E">
      <w:pPr>
        <w:pStyle w:val="R"/>
        <w:rPr>
          <w:lang w:val="de-DE"/>
        </w:rPr>
      </w:pPr>
    </w:p>
    <w:p w14:paraId="4FF12A31" w14:textId="2A2FFA52" w:rsidR="00146E5E" w:rsidRPr="00614CE8" w:rsidRDefault="00146E5E" w:rsidP="00D251C2">
      <w:pPr>
        <w:pStyle w:val="R"/>
        <w:shd w:val="clear" w:color="auto" w:fill="F2F2F2" w:themeFill="background1" w:themeFillShade="F2"/>
        <w:rPr>
          <w:lang w:val="de-DE"/>
        </w:rPr>
      </w:pPr>
      <w:r w:rsidRPr="00614CE8">
        <w:rPr>
          <w:lang w:val="de-DE"/>
        </w:rPr>
        <w:t>knn_</w:t>
      </w:r>
      <w:r w:rsidR="001C1FE1" w:rsidRPr="00614CE8">
        <w:rPr>
          <w:lang w:val="de-DE"/>
        </w:rPr>
        <w:t>rs</w:t>
      </w:r>
      <w:r w:rsidRPr="00614CE8">
        <w:rPr>
          <w:lang w:val="de-DE"/>
        </w:rPr>
        <w:t xml:space="preserve"> %&gt;% select(-.notes)</w:t>
      </w:r>
      <w:r w:rsidR="000D78FE" w:rsidRPr="00614CE8">
        <w:rPr>
          <w:lang w:val="de-DE"/>
        </w:rPr>
        <w:t xml:space="preserve"> </w:t>
      </w:r>
      <w:r w:rsidR="000D78FE" w:rsidRPr="00614CE8">
        <w:rPr>
          <w:rStyle w:val="TextkrperZchn"/>
          <w:rFonts w:ascii="Times New Roman" w:hAnsi="Times New Roman"/>
          <w:color w:val="auto"/>
          <w:lang w:val="de-DE"/>
        </w:rPr>
        <w:t>#Ich schließe mal die irrelante .notes-Spalte aus</w:t>
      </w:r>
    </w:p>
    <w:p w14:paraId="6972E4F5" w14:textId="77777777" w:rsidR="00146E5E" w:rsidRPr="00614CE8" w:rsidRDefault="00146E5E" w:rsidP="00146E5E">
      <w:pPr>
        <w:pStyle w:val="ROutput"/>
        <w:rPr>
          <w:lang w:val="de-DE"/>
        </w:rPr>
      </w:pPr>
    </w:p>
    <w:p w14:paraId="4ACDD96F" w14:textId="34C44AB6" w:rsidR="00146E5E" w:rsidRPr="00146E5E" w:rsidRDefault="00146E5E" w:rsidP="00146E5E">
      <w:pPr>
        <w:pStyle w:val="ROutput"/>
      </w:pPr>
      <w:r w:rsidRPr="00146E5E">
        <w:t># A tibble: 10 × 4</w:t>
      </w:r>
    </w:p>
    <w:p w14:paraId="561B4D0B" w14:textId="77777777" w:rsidR="00146E5E" w:rsidRPr="00146E5E" w:rsidRDefault="00146E5E" w:rsidP="00146E5E">
      <w:pPr>
        <w:pStyle w:val="ROutput"/>
      </w:pPr>
      <w:r w:rsidRPr="00146E5E">
        <w:t xml:space="preserve">splits            id     .metrics          .predictions        </w:t>
      </w:r>
    </w:p>
    <w:p w14:paraId="7067710A" w14:textId="77777777" w:rsidR="00146E5E" w:rsidRPr="00146E5E" w:rsidRDefault="00146E5E" w:rsidP="00146E5E">
      <w:pPr>
        <w:pStyle w:val="ROutput"/>
      </w:pPr>
      <w:r w:rsidRPr="00146E5E">
        <w:t xml:space="preserve">&lt;list&gt;            &lt;chr&gt;  &lt;list&gt;            &lt;list&gt;              </w:t>
      </w:r>
    </w:p>
    <w:p w14:paraId="4B6888DD" w14:textId="60ADB411" w:rsidR="00146E5E" w:rsidRPr="00146E5E" w:rsidRDefault="00146E5E" w:rsidP="00146E5E">
      <w:pPr>
        <w:pStyle w:val="ROutput"/>
      </w:pPr>
      <w:r w:rsidRPr="00146E5E">
        <w:t>1 &lt;split [926/103]&gt; Fold01 &lt;tibble [40 × 5]&gt; &lt;tibble [2,060 × 9]&gt;</w:t>
      </w:r>
    </w:p>
    <w:p w14:paraId="0457666C" w14:textId="1B8C0EE5" w:rsidR="00146E5E" w:rsidRPr="00146E5E" w:rsidRDefault="00146E5E" w:rsidP="00146E5E">
      <w:pPr>
        <w:pStyle w:val="ROutput"/>
      </w:pPr>
      <w:r w:rsidRPr="00146E5E">
        <w:t>2 &lt;split [926/103]&gt; Fold02 &lt;tibble [40 × 5]&gt; &lt;tibble [2,060 × 9]&gt;</w:t>
      </w:r>
    </w:p>
    <w:p w14:paraId="2800F26F" w14:textId="63139F01" w:rsidR="00146E5E" w:rsidRPr="00146E5E" w:rsidRDefault="00146E5E" w:rsidP="00146E5E">
      <w:pPr>
        <w:pStyle w:val="ROutput"/>
      </w:pPr>
      <w:r w:rsidRPr="00146E5E">
        <w:t>3 &lt;split [926/103]&gt; Fold03 &lt;tibble [40 × 5]&gt; &lt;tibble [2,060 × 9]&gt;</w:t>
      </w:r>
    </w:p>
    <w:p w14:paraId="476164D0" w14:textId="0C46269C" w:rsidR="00146E5E" w:rsidRPr="00146E5E" w:rsidRDefault="00146E5E" w:rsidP="00146E5E">
      <w:pPr>
        <w:pStyle w:val="ROutput"/>
      </w:pPr>
      <w:r w:rsidRPr="00146E5E">
        <w:t>4 &lt;split [926/103]&gt; Fold04 &lt;tibble [40 × 5]&gt; &lt;tibble [2,060 × 9]&gt;</w:t>
      </w:r>
    </w:p>
    <w:p w14:paraId="7E656D41" w14:textId="6F343385" w:rsidR="00146E5E" w:rsidRPr="00146E5E" w:rsidRDefault="00146E5E" w:rsidP="00146E5E">
      <w:pPr>
        <w:pStyle w:val="ROutput"/>
      </w:pPr>
      <w:r w:rsidRPr="00146E5E">
        <w:t>5 &lt;split [926/103]&gt; Fold05 &lt;tibble [40 × 5]&gt; &lt;tibble [2,060 × 9]&gt;</w:t>
      </w:r>
    </w:p>
    <w:p w14:paraId="141D53D2" w14:textId="384EC955" w:rsidR="00146E5E" w:rsidRPr="00146E5E" w:rsidRDefault="00146E5E" w:rsidP="00146E5E">
      <w:pPr>
        <w:pStyle w:val="ROutput"/>
      </w:pPr>
      <w:r w:rsidRPr="00146E5E">
        <w:t>6 &lt;split [926/103]&gt; Fold06 &lt;tibble [40 × 5]&gt; &lt;tibble [2,060 × 9]&gt;</w:t>
      </w:r>
    </w:p>
    <w:p w14:paraId="442566D8" w14:textId="5020DCD4" w:rsidR="00146E5E" w:rsidRPr="00146E5E" w:rsidRDefault="00146E5E" w:rsidP="00146E5E">
      <w:pPr>
        <w:pStyle w:val="ROutput"/>
      </w:pPr>
      <w:r w:rsidRPr="00146E5E">
        <w:t>7 &lt;split [926/103]&gt; Fold07 &lt;tibble [40 × 5]&gt; &lt;tibble [2,060 × 9]&gt;</w:t>
      </w:r>
    </w:p>
    <w:p w14:paraId="69E75837" w14:textId="2DC30E37" w:rsidR="00146E5E" w:rsidRPr="00146E5E" w:rsidRDefault="00146E5E" w:rsidP="00146E5E">
      <w:pPr>
        <w:pStyle w:val="ROutput"/>
      </w:pPr>
      <w:r w:rsidRPr="00146E5E">
        <w:t>8 &lt;split [926/103]&gt; Fold08 &lt;tibble [40 × 5]&gt; &lt;tibble [2,060 × 9]&gt;</w:t>
      </w:r>
    </w:p>
    <w:p w14:paraId="6B301776" w14:textId="3214F5C3" w:rsidR="00146E5E" w:rsidRPr="00146E5E" w:rsidRDefault="00146E5E" w:rsidP="00146E5E">
      <w:pPr>
        <w:pStyle w:val="ROutput"/>
      </w:pPr>
      <w:r w:rsidRPr="00146E5E">
        <w:t>9 &lt;split [926/103]&gt; Fold09 &lt;tibble [40 × 5]&gt; &lt;tibble [2,060 × 9]&gt;</w:t>
      </w:r>
    </w:p>
    <w:p w14:paraId="64E13E4F" w14:textId="75D9AA7A" w:rsidR="00146E5E" w:rsidRDefault="00146E5E" w:rsidP="00146E5E">
      <w:pPr>
        <w:pStyle w:val="ROutput"/>
      </w:pPr>
      <w:r w:rsidRPr="00146E5E">
        <w:t>10 &lt;split [927/102]&gt; Fold10 &lt;tibble [40 × 5]&gt; &lt;tibble [2,040 × 9]&gt;</w:t>
      </w:r>
    </w:p>
    <w:p w14:paraId="6E114A5C" w14:textId="65B20AD0" w:rsidR="00146E5E" w:rsidRDefault="00146E5E" w:rsidP="00146E5E">
      <w:pPr>
        <w:pStyle w:val="ROutput"/>
      </w:pPr>
    </w:p>
    <w:p w14:paraId="7A55C0CD" w14:textId="413C33BF" w:rsidR="00146E5E" w:rsidRDefault="000D78FE" w:rsidP="00906D6B">
      <w:pPr>
        <w:pStyle w:val="Aufzhlung2"/>
      </w:pPr>
      <w:r>
        <w:t xml:space="preserve">Jede Zeile ist eines der 10 folds—in jedem wurden 20 </w:t>
      </w:r>
      <w:r w:rsidR="00961BED">
        <w:t xml:space="preserve">K-Werte </w:t>
      </w:r>
      <w:r>
        <w:t>getestet</w:t>
      </w:r>
    </w:p>
    <w:p w14:paraId="45C404D3" w14:textId="582D4901" w:rsidR="000D78FE" w:rsidRDefault="000D78FE" w:rsidP="00906D6B">
      <w:pPr>
        <w:pStyle w:val="Aufzhlung2"/>
      </w:pPr>
      <w:r>
        <w:t>In jedem fold wurden 2 Metriken berechnet (</w:t>
      </w:r>
      <w:r w:rsidR="000C2383">
        <w:t>a</w:t>
      </w:r>
      <w:r>
        <w:t>ccuracy und roc_auc)—daher 2x20 = 40 (genestete) Zeilen in der .metrics-Spalte</w:t>
      </w:r>
      <w:r w:rsidR="000C2383">
        <w:t xml:space="preserve">. </w:t>
      </w:r>
    </w:p>
    <w:p w14:paraId="6FECECE1" w14:textId="5F47C16A" w:rsidR="000D78FE" w:rsidRDefault="000D78FE" w:rsidP="00906D6B">
      <w:pPr>
        <w:pStyle w:val="Aufzhlung2"/>
      </w:pPr>
      <w:r>
        <w:lastRenderedPageBreak/>
        <w:t xml:space="preserve">Die .prediction-Spalte enthält schließlich für jeden der 103 </w:t>
      </w:r>
      <w:r w:rsidR="000C2383">
        <w:t>Personen im</w:t>
      </w:r>
      <w:r>
        <w:t xml:space="preserve"> Assesments </w:t>
      </w:r>
      <w:r w:rsidR="000C2383">
        <w:t>S</w:t>
      </w:r>
      <w:r>
        <w:t>et (</w:t>
      </w:r>
      <w:r w:rsidR="000C2383">
        <w:t xml:space="preserve">siehe Spalte „splits“) ihren tatsächlichen und predicted job satisfaction Wert—und das für jeden der 20 HP </w:t>
      </w:r>
      <w:r>
        <w:t xml:space="preserve"> </w:t>
      </w:r>
      <w:r w:rsidR="000C2383">
        <w:t xml:space="preserve">(→ 20 HP x 103 = 2,060). Diese Teil ist die Grundlage der confusion matrix unten. </w:t>
      </w:r>
    </w:p>
    <w:p w14:paraId="08AC955D" w14:textId="77777777" w:rsidR="00146E5E" w:rsidRDefault="00146E5E" w:rsidP="00146E5E">
      <w:pPr>
        <w:pStyle w:val="Aufzhlung"/>
        <w:numPr>
          <w:ilvl w:val="0"/>
          <w:numId w:val="0"/>
        </w:numPr>
        <w:ind w:left="360" w:hanging="360"/>
      </w:pPr>
    </w:p>
    <w:p w14:paraId="32016815" w14:textId="115BDA64" w:rsidR="00C16326" w:rsidRPr="000C2383" w:rsidRDefault="000C2383" w:rsidP="000C2383">
      <w:pPr>
        <w:pStyle w:val="Aufzhlung"/>
        <w:rPr>
          <w:b/>
        </w:rPr>
      </w:pPr>
      <w:r w:rsidRPr="000C2383">
        <w:rPr>
          <w:b/>
        </w:rPr>
        <w:t>Auflistung der Metriken</w:t>
      </w:r>
    </w:p>
    <w:p w14:paraId="1267103D" w14:textId="43EC5BE8" w:rsidR="00C16326" w:rsidRDefault="00C16326" w:rsidP="00D251C2">
      <w:pPr>
        <w:pStyle w:val="R"/>
        <w:shd w:val="clear" w:color="auto" w:fill="F2F2F2" w:themeFill="background1" w:themeFillShade="F2"/>
      </w:pPr>
      <w:r>
        <w:t>knn_</w:t>
      </w:r>
      <w:r w:rsidR="001C1FE1">
        <w:t>rs</w:t>
      </w:r>
      <w:r>
        <w:t xml:space="preserve"> %&gt;% collect_metrics() %&gt;% </w:t>
      </w:r>
    </w:p>
    <w:p w14:paraId="1C34E4F5" w14:textId="7A27E68B" w:rsidR="00C16326" w:rsidRDefault="00C16326" w:rsidP="00D251C2">
      <w:pPr>
        <w:pStyle w:val="R"/>
        <w:shd w:val="clear" w:color="auto" w:fill="F2F2F2" w:themeFill="background1" w:themeFillShade="F2"/>
      </w:pPr>
      <w:r>
        <w:t xml:space="preserve">  select(neighbors, .metric, mean)  </w:t>
      </w:r>
      <w:r w:rsidRPr="00C16326">
        <w:rPr>
          <w:rFonts w:ascii="Times New Roman" w:hAnsi="Times New Roman"/>
          <w:color w:val="auto"/>
          <w:sz w:val="21"/>
          <w:szCs w:val="23"/>
          <w:lang w:val="de-DE"/>
        </w:rPr>
        <w:t>#ich wähl nur die relvanten Var</w:t>
      </w:r>
      <w:r w:rsidR="00146E5E">
        <w:rPr>
          <w:rFonts w:ascii="Times New Roman" w:hAnsi="Times New Roman"/>
          <w:color w:val="auto"/>
          <w:sz w:val="21"/>
          <w:szCs w:val="23"/>
          <w:lang w:val="de-DE"/>
        </w:rPr>
        <w:t>iablen</w:t>
      </w:r>
    </w:p>
    <w:p w14:paraId="64847FBA" w14:textId="549CA8A8" w:rsidR="0037432F" w:rsidRDefault="0037432F" w:rsidP="0037432F">
      <w:pPr>
        <w:pStyle w:val="R"/>
      </w:pPr>
    </w:p>
    <w:p w14:paraId="746DCC86" w14:textId="77777777" w:rsidR="002B25EF" w:rsidRDefault="002B25EF" w:rsidP="002B25EF">
      <w:pPr>
        <w:pStyle w:val="ROutput"/>
      </w:pPr>
      <w:r>
        <w:t>neighbors .metric   mean</w:t>
      </w:r>
    </w:p>
    <w:p w14:paraId="334C1383" w14:textId="77777777" w:rsidR="002B25EF" w:rsidRDefault="002B25EF" w:rsidP="002B25EF">
      <w:pPr>
        <w:pStyle w:val="ROutput"/>
      </w:pPr>
      <w:r>
        <w:t>&lt;dbl&gt; &lt;chr&gt;    &lt;dbl&gt;</w:t>
      </w:r>
    </w:p>
    <w:p w14:paraId="0895528C" w14:textId="737BD222" w:rsidR="002B25EF" w:rsidRDefault="002B25EF" w:rsidP="002B25EF">
      <w:pPr>
        <w:pStyle w:val="ROutput"/>
      </w:pPr>
      <w:r>
        <w:t xml:space="preserve">1 accuracy </w:t>
      </w:r>
      <w:r w:rsidR="00961BED">
        <w:t xml:space="preserve"> </w:t>
      </w:r>
      <w:r>
        <w:t>0.249</w:t>
      </w:r>
    </w:p>
    <w:p w14:paraId="638C830C" w14:textId="2F00315E" w:rsidR="002B25EF" w:rsidRDefault="002B25EF" w:rsidP="002B25EF">
      <w:pPr>
        <w:pStyle w:val="ROutput"/>
      </w:pPr>
      <w:r>
        <w:t xml:space="preserve">1 roc_auc  </w:t>
      </w:r>
      <w:r w:rsidR="00961BED">
        <w:t xml:space="preserve"> </w:t>
      </w:r>
      <w:r>
        <w:t>0.489</w:t>
      </w:r>
    </w:p>
    <w:p w14:paraId="208C5A6C" w14:textId="18573733" w:rsidR="002B25EF" w:rsidRDefault="002B25EF" w:rsidP="002B25EF">
      <w:pPr>
        <w:pStyle w:val="ROutput"/>
      </w:pPr>
      <w:r>
        <w:t>21 accuracy 0.234</w:t>
      </w:r>
    </w:p>
    <w:p w14:paraId="4375ACC3" w14:textId="60744DA1" w:rsidR="002B25EF" w:rsidRDefault="002B25EF" w:rsidP="002B25EF">
      <w:pPr>
        <w:pStyle w:val="ROutput"/>
      </w:pPr>
      <w:r>
        <w:t>21 roc_auc  0.477</w:t>
      </w:r>
    </w:p>
    <w:p w14:paraId="14719247" w14:textId="6EE0E5A6" w:rsidR="002B25EF" w:rsidRDefault="002B25EF" w:rsidP="002B25EF">
      <w:pPr>
        <w:pStyle w:val="ROutput"/>
      </w:pPr>
      <w:r>
        <w:t>41 accuracy 0.229</w:t>
      </w:r>
    </w:p>
    <w:p w14:paraId="640574AC" w14:textId="731493EB" w:rsidR="002B25EF" w:rsidRDefault="002B25EF" w:rsidP="002B25EF">
      <w:pPr>
        <w:pStyle w:val="ROutput"/>
      </w:pPr>
      <w:r>
        <w:t>41 roc_auc  0.480</w:t>
      </w:r>
    </w:p>
    <w:p w14:paraId="4059E43E" w14:textId="2263631B" w:rsidR="002B25EF" w:rsidRDefault="002B25EF" w:rsidP="002B25EF">
      <w:pPr>
        <w:pStyle w:val="ROutput"/>
      </w:pPr>
      <w:r>
        <w:t>61 accuracy 0.230</w:t>
      </w:r>
    </w:p>
    <w:p w14:paraId="5395FEBB" w14:textId="36035490" w:rsidR="002B25EF" w:rsidRDefault="002B25EF" w:rsidP="002B25EF">
      <w:pPr>
        <w:pStyle w:val="ROutput"/>
      </w:pPr>
      <w:r>
        <w:t>61 roc_auc  0.487</w:t>
      </w:r>
    </w:p>
    <w:p w14:paraId="3C5A2E77" w14:textId="31A67D3B" w:rsidR="002B25EF" w:rsidRDefault="002B25EF" w:rsidP="002B25EF">
      <w:pPr>
        <w:pStyle w:val="ROutput"/>
      </w:pPr>
      <w:r>
        <w:t>81 accuracy 0.223</w:t>
      </w:r>
    </w:p>
    <w:p w14:paraId="18FF073B" w14:textId="2E29C09A" w:rsidR="00C16326" w:rsidRDefault="002B25EF" w:rsidP="002B25EF">
      <w:pPr>
        <w:pStyle w:val="ROutput"/>
      </w:pPr>
      <w:r>
        <w:t>81 roc_auc  0.490</w:t>
      </w:r>
    </w:p>
    <w:p w14:paraId="1FB6DD95" w14:textId="35250515" w:rsidR="00C16326" w:rsidRDefault="00C16326" w:rsidP="0037432F">
      <w:pPr>
        <w:pStyle w:val="R"/>
      </w:pPr>
    </w:p>
    <w:p w14:paraId="6840B7F7" w14:textId="56403C64" w:rsidR="00C16326" w:rsidRDefault="00C16326" w:rsidP="00906D6B">
      <w:pPr>
        <w:pStyle w:val="Aufzhlung2"/>
      </w:pPr>
      <w:r>
        <w:t xml:space="preserve">Für jedes K gibt es accuracy und roc_auc-Mittelwerte (über die </w:t>
      </w:r>
      <w:r w:rsidR="00961BED">
        <w:t xml:space="preserve">Assessment-Sektionen der </w:t>
      </w:r>
      <w:r>
        <w:t>10 folds).</w:t>
      </w:r>
    </w:p>
    <w:p w14:paraId="46184F52" w14:textId="2EB45D73" w:rsidR="00C16326" w:rsidRDefault="00C16326" w:rsidP="00906D6B">
      <w:pPr>
        <w:pStyle w:val="Aufzhlung2"/>
      </w:pPr>
      <w:r>
        <w:t>Da multi-kategoriale Klassifikation</w:t>
      </w:r>
      <w:r w:rsidR="00961BED">
        <w:t xml:space="preserve">en ist </w:t>
      </w:r>
      <w:r>
        <w:t xml:space="preserve">roc_auc nicht sinnvoll ist (Quelle: </w:t>
      </w:r>
      <w:hyperlink r:id="rId43" w:history="1">
        <w:r w:rsidRPr="00C16326">
          <w:rPr>
            <w:rStyle w:val="Hyperlink"/>
          </w:rPr>
          <w:t>Video</w:t>
        </w:r>
      </w:hyperlink>
      <w:r>
        <w:t xml:space="preserve"> von Andrew Couch)</w:t>
      </w:r>
      <w:r w:rsidR="00961BED">
        <w:t xml:space="preserve">; daher kann man die ignorieren / </w:t>
      </w:r>
      <w:r>
        <w:t xml:space="preserve"> rausfiltern</w:t>
      </w:r>
    </w:p>
    <w:p w14:paraId="05F29FF0" w14:textId="245C3704" w:rsidR="00C16326" w:rsidRDefault="00C16326" w:rsidP="00C16326">
      <w:pPr>
        <w:pStyle w:val="Aufzhlung"/>
      </w:pPr>
      <w:r>
        <w:t>Die Entscheidung kann man mittels plot am ehesten treffen</w:t>
      </w:r>
    </w:p>
    <w:p w14:paraId="00B758DE" w14:textId="132284B9" w:rsidR="009E73C9" w:rsidRDefault="009E73C9" w:rsidP="009E73C9">
      <w:pPr>
        <w:pStyle w:val="Aufzhlung"/>
        <w:numPr>
          <w:ilvl w:val="0"/>
          <w:numId w:val="0"/>
        </w:numPr>
        <w:ind w:left="360"/>
      </w:pPr>
      <w:r>
        <w:t>Die einfachste Version ist autoplot()</w:t>
      </w:r>
    </w:p>
    <w:p w14:paraId="2E4A6FE5" w14:textId="4B3BE3BC" w:rsidR="009E73C9" w:rsidRDefault="009E73C9" w:rsidP="009E73C9">
      <w:pPr>
        <w:pStyle w:val="Aufzhlung"/>
        <w:numPr>
          <w:ilvl w:val="0"/>
          <w:numId w:val="0"/>
        </w:numPr>
        <w:ind w:left="360"/>
      </w:pPr>
    </w:p>
    <w:p w14:paraId="539C7F28" w14:textId="774FE1FE" w:rsidR="009E73C9" w:rsidRPr="009F4695" w:rsidRDefault="009E73C9" w:rsidP="009E73C9">
      <w:pPr>
        <w:pStyle w:val="R"/>
        <w:shd w:val="clear" w:color="auto" w:fill="F2F2F2" w:themeFill="background1" w:themeFillShade="F2"/>
        <w:rPr>
          <w:lang w:val="de-DE"/>
        </w:rPr>
      </w:pPr>
      <w:r w:rsidRPr="009F4695">
        <w:rPr>
          <w:lang w:val="de-DE"/>
        </w:rPr>
        <w:t>autoplot(knn_rs)</w:t>
      </w:r>
    </w:p>
    <w:p w14:paraId="3A8DF84F" w14:textId="26B30ECD" w:rsidR="0037432F" w:rsidRDefault="0037432F" w:rsidP="0037432F">
      <w:pPr>
        <w:pStyle w:val="R"/>
        <w:rPr>
          <w:lang w:val="de-DE"/>
        </w:rPr>
      </w:pPr>
    </w:p>
    <w:p w14:paraId="3E4B8F10" w14:textId="5CCEB9F4" w:rsidR="00CA0E53" w:rsidRDefault="00CA0E53" w:rsidP="0037432F">
      <w:pPr>
        <w:pStyle w:val="R"/>
        <w:rPr>
          <w:lang w:val="de-DE"/>
        </w:rPr>
      </w:pPr>
    </w:p>
    <w:p w14:paraId="235E1B56" w14:textId="77777777" w:rsidR="00CA0E53" w:rsidRDefault="00CA0E53" w:rsidP="0037432F">
      <w:pPr>
        <w:pStyle w:val="R"/>
        <w:rPr>
          <w:lang w:val="de-DE"/>
        </w:rPr>
      </w:pPr>
    </w:p>
    <w:p w14:paraId="0343600F" w14:textId="15082664" w:rsidR="009E73C9" w:rsidRPr="009F4695" w:rsidRDefault="009E73C9" w:rsidP="00CA0E53">
      <w:pPr>
        <w:pStyle w:val="Textkrper"/>
        <w:ind w:firstLine="360"/>
        <w:rPr>
          <w:lang w:val="de-DE"/>
        </w:rPr>
      </w:pPr>
      <w:r w:rsidRPr="009F4695">
        <w:rPr>
          <w:lang w:val="de-DE"/>
        </w:rPr>
        <w:t>Oder auch aufwändiger</w:t>
      </w:r>
    </w:p>
    <w:p w14:paraId="6A159818" w14:textId="77777777" w:rsidR="009E73C9" w:rsidRPr="00614CE8" w:rsidRDefault="009E73C9" w:rsidP="0037432F">
      <w:pPr>
        <w:pStyle w:val="R"/>
        <w:rPr>
          <w:lang w:val="de-DE"/>
        </w:rPr>
      </w:pPr>
    </w:p>
    <w:p w14:paraId="65578C64" w14:textId="580B62B5" w:rsidR="00C16326" w:rsidRDefault="00C16326" w:rsidP="00D251C2">
      <w:pPr>
        <w:pStyle w:val="R"/>
        <w:shd w:val="clear" w:color="auto" w:fill="F2F2F2" w:themeFill="background1" w:themeFillShade="F2"/>
      </w:pPr>
      <w:r>
        <w:t>knn_</w:t>
      </w:r>
      <w:r w:rsidR="00BA01F3">
        <w:t>r</w:t>
      </w:r>
      <w:r w:rsidR="001C1FE1">
        <w:t>s</w:t>
      </w:r>
      <w:r>
        <w:t xml:space="preserve"> %&gt;% </w:t>
      </w:r>
    </w:p>
    <w:p w14:paraId="6AB1BAB5" w14:textId="77777777" w:rsidR="00C16326" w:rsidRDefault="00C16326" w:rsidP="00D251C2">
      <w:pPr>
        <w:pStyle w:val="R"/>
        <w:shd w:val="clear" w:color="auto" w:fill="F2F2F2" w:themeFill="background1" w:themeFillShade="F2"/>
      </w:pPr>
      <w:r>
        <w:t xml:space="preserve">  collect_metrics() %&gt;% </w:t>
      </w:r>
    </w:p>
    <w:p w14:paraId="3F549E8D" w14:textId="77777777" w:rsidR="00C16326" w:rsidRDefault="00C16326" w:rsidP="00D251C2">
      <w:pPr>
        <w:pStyle w:val="R"/>
        <w:shd w:val="clear" w:color="auto" w:fill="F2F2F2" w:themeFill="background1" w:themeFillShade="F2"/>
      </w:pPr>
      <w:r>
        <w:t xml:space="preserve">  filter(.metric == "accuracy") %&gt;% </w:t>
      </w:r>
    </w:p>
    <w:p w14:paraId="2C53572C" w14:textId="77777777" w:rsidR="00C16326" w:rsidRDefault="00C16326" w:rsidP="00D251C2">
      <w:pPr>
        <w:pStyle w:val="R"/>
        <w:shd w:val="clear" w:color="auto" w:fill="F2F2F2" w:themeFill="background1" w:themeFillShade="F2"/>
      </w:pPr>
      <w:r>
        <w:t xml:space="preserve">  ggplot(aes(neighbors, mean)) +</w:t>
      </w:r>
    </w:p>
    <w:p w14:paraId="1444058F" w14:textId="77777777" w:rsidR="00C16326" w:rsidRDefault="00C16326" w:rsidP="00D251C2">
      <w:pPr>
        <w:pStyle w:val="R"/>
        <w:shd w:val="clear" w:color="auto" w:fill="F2F2F2" w:themeFill="background1" w:themeFillShade="F2"/>
      </w:pPr>
      <w:r>
        <w:t xml:space="preserve">  geom_line() +</w:t>
      </w:r>
    </w:p>
    <w:p w14:paraId="1095F8DF" w14:textId="77777777" w:rsidR="00C16326" w:rsidRDefault="00C16326" w:rsidP="00D251C2">
      <w:pPr>
        <w:pStyle w:val="R"/>
        <w:shd w:val="clear" w:color="auto" w:fill="F2F2F2" w:themeFill="background1" w:themeFillShade="F2"/>
      </w:pPr>
      <w:r>
        <w:t xml:space="preserve">  geom_point(size = 2)+</w:t>
      </w:r>
    </w:p>
    <w:p w14:paraId="5A94E5AA" w14:textId="77777777" w:rsidR="00C16326" w:rsidRDefault="00C16326" w:rsidP="00D251C2">
      <w:pPr>
        <w:pStyle w:val="R"/>
        <w:shd w:val="clear" w:color="auto" w:fill="F2F2F2" w:themeFill="background1" w:themeFillShade="F2"/>
      </w:pPr>
      <w:r>
        <w:t xml:space="preserve">  labs(x = "Number of Neighbors (K)", y = "Mean Accuracy across 10 CV </w:t>
      </w:r>
    </w:p>
    <w:p w14:paraId="64794625" w14:textId="02D08314" w:rsidR="00C16326" w:rsidRDefault="00C16326" w:rsidP="00D251C2">
      <w:pPr>
        <w:pStyle w:val="R"/>
        <w:shd w:val="clear" w:color="auto" w:fill="F2F2F2" w:themeFill="background1" w:themeFillShade="F2"/>
      </w:pPr>
      <w:r>
        <w:t xml:space="preserve">            folds")+</w:t>
      </w:r>
    </w:p>
    <w:p w14:paraId="4BCE7703" w14:textId="076C933B" w:rsidR="0037432F" w:rsidRDefault="00C16326" w:rsidP="00D251C2">
      <w:pPr>
        <w:pStyle w:val="R"/>
        <w:shd w:val="clear" w:color="auto" w:fill="F2F2F2" w:themeFill="background1" w:themeFillShade="F2"/>
      </w:pPr>
      <w:r>
        <w:t xml:space="preserve">  theme_minimal()</w:t>
      </w:r>
    </w:p>
    <w:p w14:paraId="6B58F7D4" w14:textId="4AAAE4C8" w:rsidR="00C16326" w:rsidRDefault="00C16326" w:rsidP="00C16326">
      <w:pPr>
        <w:pStyle w:val="R"/>
      </w:pPr>
    </w:p>
    <w:p w14:paraId="1917AE5E" w14:textId="21A3F8C7" w:rsidR="00C16326" w:rsidRDefault="002B25EF" w:rsidP="00C16326">
      <w:pPr>
        <w:pStyle w:val="R"/>
      </w:pPr>
      <w:r>
        <w:rPr>
          <w:noProof/>
          <w:lang w:eastAsia="en-GB"/>
        </w:rPr>
        <w:lastRenderedPageBreak/>
        <w:drawing>
          <wp:inline distT="0" distB="0" distL="0" distR="0" wp14:anchorId="2A8BABDB" wp14:editId="2956E8EE">
            <wp:extent cx="3981856" cy="17621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85907" cy="1763918"/>
                    </a:xfrm>
                    <a:prstGeom prst="rect">
                      <a:avLst/>
                    </a:prstGeom>
                  </pic:spPr>
                </pic:pic>
              </a:graphicData>
            </a:graphic>
          </wp:inline>
        </w:drawing>
      </w:r>
    </w:p>
    <w:p w14:paraId="7CBC7DC8" w14:textId="5B8312EE" w:rsidR="00C16326" w:rsidRDefault="00C16326" w:rsidP="00C16326">
      <w:pPr>
        <w:pStyle w:val="R"/>
      </w:pPr>
    </w:p>
    <w:p w14:paraId="4E7A2D05" w14:textId="015D0FBB" w:rsidR="00C16326" w:rsidRDefault="00C16326" w:rsidP="00C16326">
      <w:pPr>
        <w:pStyle w:val="R"/>
      </w:pPr>
    </w:p>
    <w:p w14:paraId="7F115AAC" w14:textId="58B5C4C0" w:rsidR="00F25079" w:rsidRPr="00F25079" w:rsidRDefault="00F25079" w:rsidP="00F25079">
      <w:pPr>
        <w:pStyle w:val="Aufzhlung"/>
        <w:rPr>
          <w:b/>
        </w:rPr>
      </w:pPr>
      <w:r w:rsidRPr="00F25079">
        <w:rPr>
          <w:b/>
        </w:rPr>
        <w:t>Was ist das beste Modell?</w:t>
      </w:r>
    </w:p>
    <w:p w14:paraId="57D08174" w14:textId="15D84137" w:rsidR="00F25079" w:rsidRDefault="00F25079" w:rsidP="00D251C2">
      <w:pPr>
        <w:pStyle w:val="R"/>
        <w:shd w:val="clear" w:color="auto" w:fill="F2F2F2" w:themeFill="background1" w:themeFillShade="F2"/>
      </w:pPr>
      <w:r>
        <w:t>knn_</w:t>
      </w:r>
      <w:r w:rsidR="001C1FE1">
        <w:t>rs</w:t>
      </w:r>
      <w:r>
        <w:t xml:space="preserve"> %&gt;% </w:t>
      </w:r>
    </w:p>
    <w:p w14:paraId="2E89CE13" w14:textId="75031A7A" w:rsidR="00D05DBF" w:rsidRDefault="00F25079" w:rsidP="00D251C2">
      <w:pPr>
        <w:pStyle w:val="R"/>
        <w:shd w:val="clear" w:color="auto" w:fill="F2F2F2" w:themeFill="background1" w:themeFillShade="F2"/>
      </w:pPr>
      <w:r>
        <w:t xml:space="preserve">  select_best(metric="accuracy")</w:t>
      </w:r>
    </w:p>
    <w:p w14:paraId="42DF136E" w14:textId="48FE795B" w:rsidR="00F25079" w:rsidRDefault="00F25079" w:rsidP="00D05DBF">
      <w:pPr>
        <w:pStyle w:val="Textkrper"/>
      </w:pPr>
    </w:p>
    <w:p w14:paraId="6582738B" w14:textId="1463B694" w:rsidR="00F25079" w:rsidRDefault="00F25079" w:rsidP="00D05DBF">
      <w:pPr>
        <w:pStyle w:val="Textkrper"/>
      </w:pPr>
      <w:r>
        <w:t xml:space="preserve">       </w:t>
      </w:r>
      <w:r w:rsidR="002B25EF">
        <w:t>→ K = 1</w:t>
      </w:r>
    </w:p>
    <w:p w14:paraId="33794A7B" w14:textId="77777777" w:rsidR="00F25079" w:rsidRDefault="00F25079" w:rsidP="00D05DBF">
      <w:pPr>
        <w:pStyle w:val="Textkrper"/>
      </w:pPr>
    </w:p>
    <w:p w14:paraId="7F3384AA" w14:textId="0EF761B8" w:rsidR="00A841D0" w:rsidRPr="0012326F" w:rsidRDefault="003176D1" w:rsidP="007E0FD4">
      <w:pPr>
        <w:pStyle w:val="Aufzhlung"/>
      </w:pPr>
      <w:r>
        <w:t>Hinweis</w:t>
      </w:r>
      <w:r w:rsidR="0012326F">
        <w:t xml:space="preserve">: Eine </w:t>
      </w:r>
      <w:r w:rsidR="00A841D0" w:rsidRPr="0012326F">
        <w:t>ROC Kurve</w:t>
      </w:r>
      <w:r w:rsidR="0012326F">
        <w:t xml:space="preserve"> gibt es bei multi-class-Modellen nicht</w:t>
      </w:r>
    </w:p>
    <w:p w14:paraId="039B2580" w14:textId="22F07E8C" w:rsidR="00D05DBF" w:rsidRDefault="007E0FD4" w:rsidP="007E0FD4">
      <w:pPr>
        <w:pStyle w:val="Aufzhlung"/>
      </w:pPr>
      <w:r w:rsidRPr="007E0FD4">
        <w:rPr>
          <w:b/>
        </w:rPr>
        <w:t>Confusion matrix</w:t>
      </w:r>
      <w:r>
        <w:t xml:space="preserve"> (mit den Trainingsdaten)</w:t>
      </w:r>
    </w:p>
    <w:p w14:paraId="2CCA2A48" w14:textId="73937BF7" w:rsidR="00146E5E" w:rsidRPr="00146E5E" w:rsidRDefault="00146E5E" w:rsidP="00146E5E">
      <w:pPr>
        <w:pStyle w:val="Aufzhlung"/>
        <w:numPr>
          <w:ilvl w:val="0"/>
          <w:numId w:val="0"/>
        </w:numPr>
        <w:ind w:left="360"/>
      </w:pPr>
      <w:r w:rsidRPr="00146E5E">
        <w:t>Fü</w:t>
      </w:r>
      <w:r>
        <w:t xml:space="preserve">r die confusion matrix wählen wir aus dem gesamten Set der getunten Model (insgesamt 20 Modelle gefittet über </w:t>
      </w:r>
    </w:p>
    <w:p w14:paraId="4E44F3D7" w14:textId="77777777" w:rsidR="007E0FD4" w:rsidRDefault="007E0FD4" w:rsidP="007E0FD4">
      <w:pPr>
        <w:pStyle w:val="Textkrper"/>
        <w:rPr>
          <w:lang w:val="de-DE"/>
        </w:rPr>
      </w:pPr>
    </w:p>
    <w:p w14:paraId="40FFBEFB" w14:textId="0CA29938" w:rsidR="007E0FD4" w:rsidRPr="009F4695" w:rsidRDefault="007E0FD4" w:rsidP="00D251C2">
      <w:pPr>
        <w:pStyle w:val="R"/>
        <w:shd w:val="clear" w:color="auto" w:fill="F2F2F2" w:themeFill="background1" w:themeFillShade="F2"/>
        <w:rPr>
          <w:lang w:val="de-DE"/>
        </w:rPr>
      </w:pPr>
      <w:r w:rsidRPr="009F4695">
        <w:rPr>
          <w:lang w:val="de-DE"/>
        </w:rPr>
        <w:t>knn_</w:t>
      </w:r>
      <w:r w:rsidR="001C1FE1" w:rsidRPr="009F4695">
        <w:rPr>
          <w:lang w:val="de-DE"/>
        </w:rPr>
        <w:t>rs</w:t>
      </w:r>
      <w:r w:rsidRPr="009F4695">
        <w:rPr>
          <w:lang w:val="de-DE"/>
        </w:rPr>
        <w:t xml:space="preserve"> %&gt;% </w:t>
      </w:r>
    </w:p>
    <w:p w14:paraId="2E4E68F1" w14:textId="77777777" w:rsidR="007E0FD4" w:rsidRPr="009F4695" w:rsidRDefault="007E0FD4" w:rsidP="00D251C2">
      <w:pPr>
        <w:pStyle w:val="R"/>
        <w:shd w:val="clear" w:color="auto" w:fill="F2F2F2" w:themeFill="background1" w:themeFillShade="F2"/>
        <w:rPr>
          <w:lang w:val="de-DE"/>
        </w:rPr>
      </w:pPr>
      <w:r w:rsidRPr="009F4695">
        <w:rPr>
          <w:lang w:val="de-DE"/>
        </w:rPr>
        <w:t xml:space="preserve">  unnest(.predictions) %&gt;% </w:t>
      </w:r>
    </w:p>
    <w:p w14:paraId="111CC384" w14:textId="45818720" w:rsidR="007E0FD4" w:rsidRPr="00BA01F3" w:rsidRDefault="007E0FD4" w:rsidP="00D251C2">
      <w:pPr>
        <w:pStyle w:val="R"/>
        <w:shd w:val="clear" w:color="auto" w:fill="F2F2F2" w:themeFill="background1" w:themeFillShade="F2"/>
        <w:rPr>
          <w:rFonts w:ascii="Times New Roman" w:hAnsi="Times New Roman"/>
          <w:color w:val="auto"/>
          <w:sz w:val="22"/>
          <w:szCs w:val="22"/>
          <w:lang w:val="de-DE"/>
        </w:rPr>
      </w:pPr>
      <w:r w:rsidRPr="00BA01F3">
        <w:rPr>
          <w:lang w:val="de-DE"/>
        </w:rPr>
        <w:t xml:space="preserve">  filter(neighbors=="1") %&gt;% </w:t>
      </w:r>
      <w:r w:rsidRPr="00BA01F3">
        <w:rPr>
          <w:rFonts w:ascii="Times New Roman" w:hAnsi="Times New Roman"/>
          <w:color w:val="auto"/>
          <w:sz w:val="22"/>
          <w:szCs w:val="22"/>
          <w:lang w:val="de-DE"/>
        </w:rPr>
        <w:t>#Auswahl des best</w:t>
      </w:r>
      <w:r w:rsidR="00BA01F3" w:rsidRPr="00BA01F3">
        <w:rPr>
          <w:rFonts w:ascii="Times New Roman" w:hAnsi="Times New Roman"/>
          <w:color w:val="auto"/>
          <w:sz w:val="22"/>
          <w:szCs w:val="22"/>
          <w:lang w:val="de-DE"/>
        </w:rPr>
        <w:t>en</w:t>
      </w:r>
      <w:r w:rsidRPr="00BA01F3">
        <w:rPr>
          <w:rFonts w:ascii="Times New Roman" w:hAnsi="Times New Roman"/>
          <w:color w:val="auto"/>
          <w:sz w:val="22"/>
          <w:szCs w:val="22"/>
          <w:lang w:val="de-DE"/>
        </w:rPr>
        <w:t xml:space="preserve"> </w:t>
      </w:r>
      <w:r w:rsidR="00BA01F3" w:rsidRPr="00BA01F3">
        <w:rPr>
          <w:rFonts w:ascii="Times New Roman" w:hAnsi="Times New Roman"/>
          <w:color w:val="auto"/>
          <w:sz w:val="22"/>
          <w:szCs w:val="22"/>
          <w:lang w:val="de-DE"/>
        </w:rPr>
        <w:t>M</w:t>
      </w:r>
      <w:r w:rsidRPr="00BA01F3">
        <w:rPr>
          <w:rFonts w:ascii="Times New Roman" w:hAnsi="Times New Roman"/>
          <w:color w:val="auto"/>
          <w:sz w:val="22"/>
          <w:szCs w:val="22"/>
          <w:lang w:val="de-DE"/>
        </w:rPr>
        <w:t>odel</w:t>
      </w:r>
      <w:r w:rsidR="00BA01F3" w:rsidRPr="00BA01F3">
        <w:rPr>
          <w:rFonts w:ascii="Times New Roman" w:hAnsi="Times New Roman"/>
          <w:color w:val="auto"/>
          <w:sz w:val="22"/>
          <w:szCs w:val="22"/>
          <w:lang w:val="de-DE"/>
        </w:rPr>
        <w:t>l</w:t>
      </w:r>
      <w:r w:rsidRPr="00BA01F3">
        <w:rPr>
          <w:rFonts w:ascii="Times New Roman" w:hAnsi="Times New Roman"/>
          <w:color w:val="auto"/>
          <w:sz w:val="22"/>
          <w:szCs w:val="22"/>
          <w:lang w:val="de-DE"/>
        </w:rPr>
        <w:t>s</w:t>
      </w:r>
    </w:p>
    <w:p w14:paraId="178549E4" w14:textId="77777777" w:rsidR="007E0FD4" w:rsidRPr="007E0FD4" w:rsidRDefault="007E0FD4" w:rsidP="00D251C2">
      <w:pPr>
        <w:pStyle w:val="R"/>
        <w:shd w:val="clear" w:color="auto" w:fill="F2F2F2" w:themeFill="background1" w:themeFillShade="F2"/>
      </w:pPr>
      <w:r w:rsidRPr="00BA01F3">
        <w:rPr>
          <w:lang w:val="de-DE"/>
        </w:rPr>
        <w:t xml:space="preserve">  </w:t>
      </w:r>
      <w:r w:rsidRPr="007E0FD4">
        <w:t>conf_mat(job_satisfaction, .pred_class)</w:t>
      </w:r>
    </w:p>
    <w:p w14:paraId="13757CA2" w14:textId="0A069D00" w:rsidR="007E0FD4" w:rsidRPr="00614CE8" w:rsidRDefault="007E0FD4" w:rsidP="007E0FD4">
      <w:pPr>
        <w:pStyle w:val="Textkrper"/>
      </w:pPr>
    </w:p>
    <w:p w14:paraId="25E320F9" w14:textId="5CF600AC" w:rsidR="002B25EF" w:rsidRPr="002B25EF" w:rsidRDefault="002B25EF" w:rsidP="002B25EF">
      <w:pPr>
        <w:pStyle w:val="Textkrper"/>
        <w:ind w:left="360"/>
        <w:rPr>
          <w:rFonts w:ascii="Courier New" w:hAnsi="Courier New" w:cs="Courier New"/>
          <w:color w:val="000074"/>
          <w:sz w:val="20"/>
          <w:szCs w:val="20"/>
          <w:lang w:val="en-US"/>
        </w:rPr>
      </w:pPr>
      <w:r>
        <w:rPr>
          <w:rFonts w:ascii="Courier New" w:hAnsi="Courier New" w:cs="Courier New"/>
          <w:color w:val="000074"/>
          <w:sz w:val="20"/>
          <w:szCs w:val="20"/>
          <w:lang w:val="en-US"/>
        </w:rPr>
        <w:t xml:space="preserve">        </w:t>
      </w:r>
      <w:r w:rsidRPr="002B25EF">
        <w:rPr>
          <w:rFonts w:ascii="Courier New" w:hAnsi="Courier New" w:cs="Courier New"/>
          <w:color w:val="000074"/>
          <w:sz w:val="20"/>
          <w:szCs w:val="20"/>
          <w:lang w:val="en-US"/>
        </w:rPr>
        <w:t xml:space="preserve">    Truth</w:t>
      </w:r>
    </w:p>
    <w:p w14:paraId="1574AF40" w14:textId="77777777" w:rsidR="002B25EF" w:rsidRPr="002B25EF" w:rsidRDefault="002B25EF" w:rsidP="002B25EF">
      <w:pPr>
        <w:pStyle w:val="Textkrper"/>
        <w:ind w:left="360"/>
        <w:rPr>
          <w:rFonts w:ascii="Courier New" w:hAnsi="Courier New" w:cs="Courier New"/>
          <w:color w:val="000074"/>
          <w:sz w:val="20"/>
          <w:szCs w:val="20"/>
          <w:lang w:val="en-US"/>
        </w:rPr>
      </w:pPr>
      <w:r w:rsidRPr="002B25EF">
        <w:rPr>
          <w:rFonts w:ascii="Courier New" w:hAnsi="Courier New" w:cs="Courier New"/>
          <w:color w:val="000074"/>
          <w:sz w:val="20"/>
          <w:szCs w:val="20"/>
          <w:lang w:val="en-US"/>
        </w:rPr>
        <w:t>Prediction  Low Medium High Very High</w:t>
      </w:r>
    </w:p>
    <w:p w14:paraId="3873E5F8" w14:textId="77777777" w:rsidR="002B25EF" w:rsidRPr="002B25EF" w:rsidRDefault="002B25EF" w:rsidP="002B25EF">
      <w:pPr>
        <w:pStyle w:val="Textkrper"/>
        <w:ind w:left="360"/>
        <w:rPr>
          <w:rFonts w:ascii="Courier New" w:hAnsi="Courier New" w:cs="Courier New"/>
          <w:color w:val="000074"/>
          <w:sz w:val="20"/>
          <w:szCs w:val="20"/>
          <w:lang w:val="en-US"/>
        </w:rPr>
      </w:pPr>
      <w:r w:rsidRPr="002B25EF">
        <w:rPr>
          <w:rFonts w:ascii="Courier New" w:hAnsi="Courier New" w:cs="Courier New"/>
          <w:color w:val="000074"/>
          <w:sz w:val="20"/>
          <w:szCs w:val="20"/>
          <w:lang w:val="en-US"/>
        </w:rPr>
        <w:t xml:space="preserve">  Low        36     42   63        69</w:t>
      </w:r>
    </w:p>
    <w:p w14:paraId="514A2C04" w14:textId="77777777" w:rsidR="002B25EF" w:rsidRPr="002B25EF" w:rsidRDefault="002B25EF" w:rsidP="002B25EF">
      <w:pPr>
        <w:pStyle w:val="Textkrper"/>
        <w:ind w:left="360"/>
        <w:rPr>
          <w:rFonts w:ascii="Courier New" w:hAnsi="Courier New" w:cs="Courier New"/>
          <w:color w:val="000074"/>
          <w:sz w:val="20"/>
          <w:szCs w:val="20"/>
          <w:lang w:val="en-US"/>
        </w:rPr>
      </w:pPr>
      <w:r w:rsidRPr="002B25EF">
        <w:rPr>
          <w:rFonts w:ascii="Courier New" w:hAnsi="Courier New" w:cs="Courier New"/>
          <w:color w:val="000074"/>
          <w:sz w:val="20"/>
          <w:szCs w:val="20"/>
          <w:lang w:val="en-US"/>
        </w:rPr>
        <w:t xml:space="preserve">  Medium     41     30   70        53</w:t>
      </w:r>
    </w:p>
    <w:p w14:paraId="258775E3" w14:textId="77777777" w:rsidR="002B25EF" w:rsidRPr="002B25EF" w:rsidRDefault="002B25EF" w:rsidP="002B25EF">
      <w:pPr>
        <w:pStyle w:val="Textkrper"/>
        <w:ind w:left="360"/>
        <w:rPr>
          <w:rFonts w:ascii="Courier New" w:hAnsi="Courier New" w:cs="Courier New"/>
          <w:color w:val="000074"/>
          <w:sz w:val="20"/>
          <w:szCs w:val="20"/>
          <w:lang w:val="en-US"/>
        </w:rPr>
      </w:pPr>
      <w:r w:rsidRPr="002B25EF">
        <w:rPr>
          <w:rFonts w:ascii="Courier New" w:hAnsi="Courier New" w:cs="Courier New"/>
          <w:color w:val="000074"/>
          <w:sz w:val="20"/>
          <w:szCs w:val="20"/>
          <w:lang w:val="en-US"/>
        </w:rPr>
        <w:t xml:space="preserve">  High       59     66   84        97</w:t>
      </w:r>
    </w:p>
    <w:p w14:paraId="41784644" w14:textId="5F9598D8" w:rsidR="007E0FD4" w:rsidRDefault="002B25EF" w:rsidP="002B25EF">
      <w:pPr>
        <w:pStyle w:val="Textkrper"/>
        <w:ind w:left="360"/>
        <w:rPr>
          <w:rFonts w:ascii="Courier New" w:hAnsi="Courier New" w:cs="Courier New"/>
          <w:color w:val="000074"/>
          <w:sz w:val="20"/>
          <w:szCs w:val="20"/>
          <w:lang w:val="en-US"/>
        </w:rPr>
      </w:pPr>
      <w:r w:rsidRPr="002B25EF">
        <w:rPr>
          <w:rFonts w:ascii="Courier New" w:hAnsi="Courier New" w:cs="Courier New"/>
          <w:color w:val="000074"/>
          <w:sz w:val="20"/>
          <w:szCs w:val="20"/>
          <w:lang w:val="en-US"/>
        </w:rPr>
        <w:t xml:space="preserve">  Very High  68     48   97       106</w:t>
      </w:r>
    </w:p>
    <w:p w14:paraId="09157A21" w14:textId="77777777" w:rsidR="002B25EF" w:rsidRPr="00614CE8" w:rsidRDefault="002B25EF" w:rsidP="002B25EF">
      <w:pPr>
        <w:pStyle w:val="Textkrper"/>
      </w:pPr>
    </w:p>
    <w:p w14:paraId="1DEC60DE" w14:textId="5D61FA38" w:rsidR="002B25EF" w:rsidRDefault="002B25EF" w:rsidP="005C70A6">
      <w:pPr>
        <w:pStyle w:val="Aufzhlung"/>
      </w:pPr>
      <w:r>
        <w:t>Die Matrix zeigt:</w:t>
      </w:r>
    </w:p>
    <w:p w14:paraId="7FE1C041" w14:textId="5E9F58DD" w:rsidR="00D05DBF" w:rsidRDefault="002B25EF" w:rsidP="005C70A6">
      <w:pPr>
        <w:pStyle w:val="Aufzhlung2"/>
      </w:pPr>
      <w:r>
        <w:t>Generell sehr schlechte Vorhersage, da das Verhältnis der Werte auf der Diagonale zu den Spaltensummen (Missklassifikationen) sehr schlecht ist. Das ist am dramatischsten, wenn Unzufriedene als hochzufrieden klassifiziert wurden oder vice versa. Dies zeigt einfach, dass das Modell nicht prädiktiv ist</w:t>
      </w:r>
    </w:p>
    <w:p w14:paraId="76EC05B8" w14:textId="4B8A7F39" w:rsidR="00F267BD" w:rsidRDefault="00F267BD" w:rsidP="005C70A6">
      <w:pPr>
        <w:pStyle w:val="Aufzhlung2"/>
      </w:pPr>
      <w:r>
        <w:t>Daher auch der K=1-Wert als bestes Modell, weil das Modell alles tut (Maximierung der Flexibil</w:t>
      </w:r>
      <w:r w:rsidR="00BA01F3">
        <w:t>i</w:t>
      </w:r>
      <w:r>
        <w:t>tät) um die Prädiktion zu erhöhen.</w:t>
      </w:r>
    </w:p>
    <w:p w14:paraId="2220F898" w14:textId="361FB2AC" w:rsidR="002B25EF" w:rsidRDefault="002B25EF" w:rsidP="005C70A6">
      <w:pPr>
        <w:pStyle w:val="Aufzhlung2"/>
      </w:pPr>
      <w:r>
        <w:t>Gegenüber einem (nicht hier gezeigten) Modell ohne Upsampling ist der Anteil der korrekt klassifizierten Unzufriedenen höher als ohne, was die Wichtigkeit von Upsampling (oder downsampling) zeigt.</w:t>
      </w:r>
    </w:p>
    <w:p w14:paraId="4F8C27FF" w14:textId="77777777" w:rsidR="005C70A6" w:rsidRPr="005C70A6" w:rsidRDefault="005C70A6" w:rsidP="005C70A6">
      <w:pPr>
        <w:pStyle w:val="Aufzhlung"/>
        <w:numPr>
          <w:ilvl w:val="0"/>
          <w:numId w:val="0"/>
        </w:numPr>
        <w:ind w:left="360"/>
      </w:pPr>
    </w:p>
    <w:p w14:paraId="57A9B1C3" w14:textId="2E175106" w:rsidR="00C90969" w:rsidRDefault="005C70A6" w:rsidP="00C90969">
      <w:pPr>
        <w:pStyle w:val="Aufzhlung"/>
      </w:pPr>
      <w:r w:rsidRPr="005C70A6">
        <w:rPr>
          <w:b/>
        </w:rPr>
        <w:t>Training confusion matrix bei CV + HP tuning</w:t>
      </w:r>
      <w:r w:rsidR="00C90969" w:rsidRPr="005C70A6">
        <w:rPr>
          <w:b/>
        </w:rPr>
        <w:t>:</w:t>
      </w:r>
      <w:r w:rsidR="00C90969">
        <w:t xml:space="preserve"> Anstatt die Auswahl des besten Modells wie oben über filter = zu regeln, gibt es in die </w:t>
      </w:r>
      <w:r w:rsidR="00C90969" w:rsidRPr="005C70A6">
        <w:rPr>
          <w:rStyle w:val="RZchn"/>
          <w:sz w:val="20"/>
          <w:szCs w:val="20"/>
          <w:lang w:val="de-DE"/>
        </w:rPr>
        <w:t>conf_mat_resampled()</w:t>
      </w:r>
      <w:r w:rsidR="00C90969">
        <w:t xml:space="preserve"> Funktion und dort das Argument </w:t>
      </w:r>
      <w:r w:rsidR="00C90969" w:rsidRPr="005C70A6">
        <w:rPr>
          <w:rStyle w:val="RZchn"/>
          <w:sz w:val="20"/>
          <w:szCs w:val="20"/>
          <w:lang w:val="de-DE"/>
        </w:rPr>
        <w:t>„parameters=“</w:t>
      </w:r>
      <w:r w:rsidR="00C90969">
        <w:t xml:space="preserve">. Dort kann man einfach das Objekt aus der </w:t>
      </w:r>
      <w:r w:rsidR="00C90969" w:rsidRPr="005C70A6">
        <w:rPr>
          <w:rStyle w:val="RZchn"/>
          <w:sz w:val="20"/>
          <w:szCs w:val="20"/>
        </w:rPr>
        <w:t>select_best()</w:t>
      </w:r>
      <w:r w:rsidR="00C90969">
        <w:t xml:space="preserve"> Funktion nehmen! Das </w:t>
      </w:r>
      <w:r w:rsidR="00C90969">
        <w:lastRenderedPageBreak/>
        <w:t>ist gerade dann sinnvoll, wenn das beste Modell eine Kombination aus mehreren HPs war. Hier ein Beispiel aus einem penalized regression model</w:t>
      </w:r>
    </w:p>
    <w:p w14:paraId="6C0603AC" w14:textId="77777777" w:rsidR="005C70A6" w:rsidRDefault="005C70A6" w:rsidP="005C70A6">
      <w:pPr>
        <w:pStyle w:val="R"/>
      </w:pPr>
    </w:p>
    <w:p w14:paraId="43036070" w14:textId="034E5302" w:rsidR="005C70A6" w:rsidRDefault="005C70A6" w:rsidP="005C70A6">
      <w:pPr>
        <w:pStyle w:val="R"/>
      </w:pPr>
      <w:r>
        <w:t xml:space="preserve">log_rs %&gt;% </w:t>
      </w:r>
    </w:p>
    <w:p w14:paraId="73979182" w14:textId="77777777" w:rsidR="005C70A6" w:rsidRPr="005C70A6" w:rsidRDefault="005C70A6" w:rsidP="005C70A6">
      <w:pPr>
        <w:pStyle w:val="R"/>
      </w:pPr>
      <w:r w:rsidRPr="005C70A6">
        <w:t xml:space="preserve">  conf_mat_resampled(parameters = best_auc)%&gt;% </w:t>
      </w:r>
    </w:p>
    <w:p w14:paraId="13ADD73D" w14:textId="18B62CDA" w:rsidR="005C70A6" w:rsidRDefault="005C70A6" w:rsidP="005C70A6">
      <w:pPr>
        <w:pStyle w:val="R"/>
      </w:pPr>
      <w:r w:rsidRPr="005C70A6">
        <w:t xml:space="preserve">  </w:t>
      </w:r>
      <w:r>
        <w:t>spread(Truth, Freq)</w:t>
      </w:r>
    </w:p>
    <w:p w14:paraId="173E46BA" w14:textId="77777777" w:rsidR="00C90969" w:rsidRDefault="00C90969" w:rsidP="00D05DBF">
      <w:pPr>
        <w:pStyle w:val="Textkrper"/>
        <w:rPr>
          <w:lang w:val="de-DE"/>
        </w:rPr>
      </w:pPr>
    </w:p>
    <w:p w14:paraId="195E13D6" w14:textId="7A9ADAF7" w:rsidR="007E0FD4" w:rsidRDefault="005C70A6" w:rsidP="005C70A6">
      <w:pPr>
        <w:pStyle w:val="Aufzhlung2"/>
      </w:pPr>
      <w:r>
        <w:t xml:space="preserve">Hier war log_rs der gefittete workflow: </w:t>
      </w:r>
    </w:p>
    <w:p w14:paraId="315AA47D" w14:textId="77777777" w:rsidR="005C70A6" w:rsidRDefault="005C70A6" w:rsidP="005C70A6">
      <w:pPr>
        <w:pStyle w:val="ROutput"/>
        <w:ind w:right="-665"/>
        <w:rPr>
          <w:sz w:val="18"/>
          <w:szCs w:val="18"/>
        </w:rPr>
      </w:pPr>
    </w:p>
    <w:p w14:paraId="4837B32C" w14:textId="539FB7CA" w:rsidR="005C70A6" w:rsidRPr="005C70A6" w:rsidRDefault="005C70A6" w:rsidP="005C70A6">
      <w:pPr>
        <w:pStyle w:val="ROutput"/>
        <w:ind w:left="708" w:right="-665"/>
        <w:rPr>
          <w:sz w:val="18"/>
          <w:szCs w:val="18"/>
        </w:rPr>
      </w:pPr>
      <w:r w:rsidRPr="005C70A6">
        <w:rPr>
          <w:sz w:val="18"/>
          <w:szCs w:val="18"/>
        </w:rPr>
        <w:t># Tuning results</w:t>
      </w:r>
    </w:p>
    <w:p w14:paraId="1BE183EA" w14:textId="77777777" w:rsidR="005C70A6" w:rsidRPr="005C70A6" w:rsidRDefault="005C70A6" w:rsidP="005C70A6">
      <w:pPr>
        <w:pStyle w:val="ROutput"/>
        <w:ind w:left="708" w:right="-665"/>
        <w:rPr>
          <w:sz w:val="18"/>
          <w:szCs w:val="18"/>
        </w:rPr>
      </w:pPr>
      <w:r w:rsidRPr="005C70A6">
        <w:rPr>
          <w:sz w:val="18"/>
          <w:szCs w:val="18"/>
        </w:rPr>
        <w:t xml:space="preserve"># 5-fold cross-validation </w:t>
      </w:r>
    </w:p>
    <w:p w14:paraId="358E752F" w14:textId="77777777" w:rsidR="005C70A6" w:rsidRPr="005C70A6" w:rsidRDefault="005C70A6" w:rsidP="005C70A6">
      <w:pPr>
        <w:pStyle w:val="ROutput"/>
        <w:ind w:left="708" w:right="-665"/>
        <w:rPr>
          <w:sz w:val="18"/>
          <w:szCs w:val="18"/>
        </w:rPr>
      </w:pPr>
      <w:r w:rsidRPr="005C70A6">
        <w:rPr>
          <w:sz w:val="18"/>
          <w:szCs w:val="18"/>
        </w:rPr>
        <w:t># A tibble: 5 × 5</w:t>
      </w:r>
    </w:p>
    <w:p w14:paraId="3532695C" w14:textId="2701803C" w:rsidR="005C70A6" w:rsidRPr="005C70A6" w:rsidRDefault="005C70A6" w:rsidP="005C70A6">
      <w:pPr>
        <w:pStyle w:val="ROutput"/>
        <w:ind w:left="708" w:right="-665"/>
        <w:rPr>
          <w:sz w:val="18"/>
          <w:szCs w:val="18"/>
        </w:rPr>
      </w:pPr>
      <w:r>
        <w:rPr>
          <w:sz w:val="18"/>
          <w:szCs w:val="18"/>
        </w:rPr>
        <w:t xml:space="preserve">  </w:t>
      </w:r>
      <w:r w:rsidRPr="005C70A6">
        <w:rPr>
          <w:sz w:val="18"/>
          <w:szCs w:val="18"/>
        </w:rPr>
        <w:t xml:space="preserve">splits            id    .metrics           .notes           .predictions         </w:t>
      </w:r>
    </w:p>
    <w:p w14:paraId="6A00CDBA" w14:textId="7955B388" w:rsidR="005C70A6" w:rsidRPr="005C70A6" w:rsidRDefault="005C70A6" w:rsidP="005C70A6">
      <w:pPr>
        <w:pStyle w:val="ROutput"/>
        <w:ind w:left="708" w:right="-665"/>
        <w:rPr>
          <w:sz w:val="18"/>
          <w:szCs w:val="18"/>
          <w:lang w:val="en-GB"/>
        </w:rPr>
      </w:pPr>
      <w:r>
        <w:rPr>
          <w:sz w:val="18"/>
          <w:szCs w:val="18"/>
          <w:lang w:val="en-GB"/>
        </w:rPr>
        <w:t xml:space="preserve">  </w:t>
      </w:r>
      <w:r w:rsidRPr="005C70A6">
        <w:rPr>
          <w:sz w:val="18"/>
          <w:szCs w:val="18"/>
          <w:lang w:val="en-GB"/>
        </w:rPr>
        <w:t xml:space="preserve">&lt;list&gt;            &lt;chr&gt; &lt;list&gt;             &lt;list&gt;           &lt;list&gt;               </w:t>
      </w:r>
    </w:p>
    <w:p w14:paraId="3BE15A92" w14:textId="315D291A" w:rsidR="005C70A6" w:rsidRPr="005C70A6" w:rsidRDefault="005C70A6" w:rsidP="005C70A6">
      <w:pPr>
        <w:pStyle w:val="ROutput"/>
        <w:ind w:left="708" w:right="-665"/>
        <w:rPr>
          <w:sz w:val="18"/>
          <w:szCs w:val="18"/>
          <w:lang w:val="en-GB"/>
        </w:rPr>
      </w:pPr>
      <w:r w:rsidRPr="005C70A6">
        <w:rPr>
          <w:sz w:val="18"/>
          <w:szCs w:val="18"/>
          <w:lang w:val="en-GB"/>
        </w:rPr>
        <w:t>1 &lt;split [935/234]&gt; Fold1 &lt;tibble [100 × 5]&gt; &lt;tibble [0 × 3]&gt; &lt;tibble [11,700 × 7]&gt;</w:t>
      </w:r>
    </w:p>
    <w:p w14:paraId="4F5C727F" w14:textId="3AC654DF" w:rsidR="005C70A6" w:rsidRPr="005C70A6" w:rsidRDefault="005C70A6" w:rsidP="005C70A6">
      <w:pPr>
        <w:pStyle w:val="ROutput"/>
        <w:ind w:left="708" w:right="-665"/>
        <w:rPr>
          <w:sz w:val="18"/>
          <w:szCs w:val="18"/>
          <w:lang w:val="en-GB"/>
        </w:rPr>
      </w:pPr>
      <w:r w:rsidRPr="005C70A6">
        <w:rPr>
          <w:sz w:val="18"/>
          <w:szCs w:val="18"/>
          <w:lang w:val="en-GB"/>
        </w:rPr>
        <w:t>2 &lt;split [935/234]&gt; Fold2 &lt;tibble [100 × 5]&gt; &lt;tibble [0 × 3]&gt; &lt;tibble [11,700 × 7]&gt;</w:t>
      </w:r>
    </w:p>
    <w:p w14:paraId="28A15BB6" w14:textId="51C042EF" w:rsidR="005C70A6" w:rsidRPr="005C70A6" w:rsidRDefault="005C70A6" w:rsidP="005C70A6">
      <w:pPr>
        <w:pStyle w:val="ROutput"/>
        <w:ind w:left="708" w:right="-665"/>
        <w:rPr>
          <w:sz w:val="18"/>
          <w:szCs w:val="18"/>
          <w:lang w:val="en-GB"/>
        </w:rPr>
      </w:pPr>
      <w:r w:rsidRPr="005C70A6">
        <w:rPr>
          <w:sz w:val="18"/>
          <w:szCs w:val="18"/>
          <w:lang w:val="en-GB"/>
        </w:rPr>
        <w:t>3 &lt;split [935/234]&gt; Fold3 &lt;tibble [100 × 5]&gt; &lt;tibble [0 × 3]&gt; &lt;tibble [11,700 × 7]&gt;</w:t>
      </w:r>
    </w:p>
    <w:p w14:paraId="51482C55" w14:textId="380B6CA0" w:rsidR="005C70A6" w:rsidRPr="005C70A6" w:rsidRDefault="005C70A6" w:rsidP="005C70A6">
      <w:pPr>
        <w:pStyle w:val="ROutput"/>
        <w:ind w:left="708" w:right="-665"/>
        <w:rPr>
          <w:sz w:val="18"/>
          <w:szCs w:val="18"/>
          <w:lang w:val="en-GB"/>
        </w:rPr>
      </w:pPr>
      <w:r w:rsidRPr="005C70A6">
        <w:rPr>
          <w:sz w:val="18"/>
          <w:szCs w:val="18"/>
          <w:lang w:val="en-GB"/>
        </w:rPr>
        <w:t>4 &lt;split [935/234]&gt; Fold4 &lt;tibble [100 × 5]&gt; &lt;tibble [0 × 3]&gt; &lt;tibble [11,700 × 7]&gt;</w:t>
      </w:r>
    </w:p>
    <w:p w14:paraId="21CF200E" w14:textId="3341DA04" w:rsidR="005C70A6" w:rsidRPr="005C70A6" w:rsidRDefault="005C70A6" w:rsidP="005C70A6">
      <w:pPr>
        <w:pStyle w:val="ROutput"/>
        <w:ind w:left="708" w:right="-665"/>
        <w:rPr>
          <w:sz w:val="18"/>
          <w:szCs w:val="18"/>
          <w:lang w:val="en-GB"/>
        </w:rPr>
      </w:pPr>
      <w:r w:rsidRPr="005C70A6">
        <w:rPr>
          <w:sz w:val="18"/>
          <w:szCs w:val="18"/>
          <w:lang w:val="en-GB"/>
        </w:rPr>
        <w:t>5 &lt;split [936/233]&gt; Fold5 &lt;tibble [100 × 5]&gt; &lt;tibble [0 × 3]&gt; &lt;tibble [11,650 × 7]&gt;</w:t>
      </w:r>
    </w:p>
    <w:p w14:paraId="3BD57D4F" w14:textId="0EC0B717" w:rsidR="005C70A6" w:rsidRDefault="005C70A6" w:rsidP="005C70A6">
      <w:pPr>
        <w:pStyle w:val="Aufzhlung2"/>
      </w:pPr>
      <w:r>
        <w:t>best_auc war ein bestimmter penality-Wert. Der w</w:t>
      </w:r>
      <w:r w:rsidR="00FB1344">
        <w:t>ar vorher</w:t>
      </w:r>
      <w:r>
        <w:t xml:space="preserve"> mit select_best generiert/ausgewählt und kann hier angesprochen werden.</w:t>
      </w:r>
    </w:p>
    <w:p w14:paraId="58161195" w14:textId="5F1A6517" w:rsidR="005C70A6" w:rsidRDefault="005C70A6" w:rsidP="005C70A6">
      <w:pPr>
        <w:pStyle w:val="Aufzhlung2"/>
      </w:pPr>
      <w:r>
        <w:t xml:space="preserve">Ergebnis eine confusion matrix, die den Mittlewetrt der 5 folds wiedergibt (daher die Dezimalzahlen. </w:t>
      </w:r>
    </w:p>
    <w:p w14:paraId="59C976EB" w14:textId="77777777" w:rsidR="005C70A6" w:rsidRDefault="005C70A6" w:rsidP="005C70A6">
      <w:pPr>
        <w:pStyle w:val="ROutput"/>
        <w:ind w:left="708"/>
      </w:pPr>
      <w:r>
        <w:t># A tibble: 2 × 3</w:t>
      </w:r>
    </w:p>
    <w:p w14:paraId="20E4058A" w14:textId="7148304A" w:rsidR="005C70A6" w:rsidRDefault="005C70A6" w:rsidP="005C70A6">
      <w:pPr>
        <w:pStyle w:val="ROutput"/>
        <w:ind w:left="708"/>
      </w:pPr>
      <w:r>
        <w:t xml:space="preserve">  Prediction   `0`   `1`</w:t>
      </w:r>
    </w:p>
    <w:p w14:paraId="66B555BF" w14:textId="54F7CB0A" w:rsidR="005C70A6" w:rsidRDefault="005C70A6" w:rsidP="005C70A6">
      <w:pPr>
        <w:pStyle w:val="ROutput"/>
        <w:ind w:left="708"/>
      </w:pPr>
      <w:r>
        <w:t xml:space="preserve">  &lt;fct&gt;      &lt;dbl&gt; &lt;dbl&gt;</w:t>
      </w:r>
    </w:p>
    <w:p w14:paraId="55A77FB0" w14:textId="107F588E" w:rsidR="005C70A6" w:rsidRDefault="005C70A6" w:rsidP="005C70A6">
      <w:pPr>
        <w:pStyle w:val="ROutput"/>
        <w:ind w:left="708"/>
      </w:pPr>
      <w:r>
        <w:t xml:space="preserve">1 0          146.    6  </w:t>
      </w:r>
    </w:p>
    <w:p w14:paraId="12A511A7" w14:textId="15DA7415" w:rsidR="005C70A6" w:rsidRPr="005C70A6" w:rsidRDefault="005C70A6" w:rsidP="005C70A6">
      <w:pPr>
        <w:pStyle w:val="ROutput"/>
        <w:ind w:left="708"/>
      </w:pPr>
      <w:r>
        <w:t>2 1           71.6   9.8</w:t>
      </w:r>
    </w:p>
    <w:p w14:paraId="1E4739AF" w14:textId="77777777" w:rsidR="005C70A6" w:rsidRPr="005C70A6" w:rsidRDefault="005C70A6" w:rsidP="00D05DBF">
      <w:pPr>
        <w:pStyle w:val="Textkrper"/>
        <w:rPr>
          <w:lang w:val="de-DE"/>
        </w:rPr>
      </w:pPr>
    </w:p>
    <w:p w14:paraId="7ED6A852" w14:textId="77777777" w:rsidR="005C70A6" w:rsidRPr="005C70A6" w:rsidRDefault="005C70A6" w:rsidP="00D05DBF">
      <w:pPr>
        <w:pStyle w:val="Textkrper"/>
        <w:rPr>
          <w:lang w:val="de-DE"/>
        </w:rPr>
      </w:pPr>
    </w:p>
    <w:p w14:paraId="0675E023" w14:textId="64181631" w:rsidR="00D05DBF" w:rsidRDefault="00BA01F3" w:rsidP="00D05DBF">
      <w:pPr>
        <w:pStyle w:val="berschrift3"/>
      </w:pPr>
      <w:bookmarkStart w:id="42" w:name="_Ref113704003"/>
      <w:r>
        <w:t xml:space="preserve">NEU: </w:t>
      </w:r>
      <w:r w:rsidR="00D05DBF">
        <w:t>Finalize workflow</w:t>
      </w:r>
      <w:bookmarkEnd w:id="42"/>
    </w:p>
    <w:p w14:paraId="42C2EE74" w14:textId="59083A19" w:rsidR="00D05DBF" w:rsidRDefault="00D05DBF" w:rsidP="00C16326">
      <w:pPr>
        <w:pStyle w:val="Aufzhlung"/>
      </w:pPr>
      <w:r>
        <w:t>Das bisherige workflow-Objekt jsat_wf enthielt ja noch die Info, dass K getuned werden soll. Diese info wird jetzt ersetzt durch das best model</w:t>
      </w:r>
      <w:r w:rsidR="00CD512A">
        <w:t xml:space="preserve">. </w:t>
      </w:r>
    </w:p>
    <w:p w14:paraId="6A311CD2" w14:textId="1538691E" w:rsidR="00C16326" w:rsidRDefault="00C16326" w:rsidP="00C16326">
      <w:pPr>
        <w:pStyle w:val="Aufzhlung"/>
      </w:pPr>
      <w:r>
        <w:t xml:space="preserve">Das beste Modell (K = 1) kann man sich mit der </w:t>
      </w:r>
      <w:r w:rsidR="00CD512A">
        <w:t>bereits oben benutz</w:t>
      </w:r>
      <w:r w:rsidR="0026417B">
        <w:t>t</w:t>
      </w:r>
      <w:r w:rsidR="00CD512A">
        <w:t xml:space="preserve">en </w:t>
      </w:r>
      <w:r w:rsidRPr="00614CE8">
        <w:rPr>
          <w:rStyle w:val="RZchn"/>
          <w:sz w:val="20"/>
          <w:szCs w:val="20"/>
          <w:lang w:val="de-DE"/>
        </w:rPr>
        <w:t>select_best()</w:t>
      </w:r>
      <w:r>
        <w:t>-Funktion ausgeben lassen</w:t>
      </w:r>
      <w:r w:rsidR="00CD512A">
        <w:t>:</w:t>
      </w:r>
    </w:p>
    <w:p w14:paraId="5209FA3B" w14:textId="77777777" w:rsidR="00C16326" w:rsidRPr="00614CE8" w:rsidRDefault="00C16326" w:rsidP="00C16326">
      <w:pPr>
        <w:pStyle w:val="R"/>
        <w:rPr>
          <w:lang w:val="de-DE"/>
        </w:rPr>
      </w:pPr>
    </w:p>
    <w:p w14:paraId="49982E05" w14:textId="4A7D9E12" w:rsidR="00C16326" w:rsidRDefault="00C16326" w:rsidP="00D251C2">
      <w:pPr>
        <w:pStyle w:val="R"/>
        <w:shd w:val="clear" w:color="auto" w:fill="F2F2F2" w:themeFill="background1" w:themeFillShade="F2"/>
      </w:pPr>
      <w:r>
        <w:t>best_knn &lt;- knn_</w:t>
      </w:r>
      <w:r w:rsidR="00701314">
        <w:t>r</w:t>
      </w:r>
      <w:r w:rsidR="001C1FE1">
        <w:t>s</w:t>
      </w:r>
      <w:r>
        <w:t xml:space="preserve"> %&gt;% </w:t>
      </w:r>
    </w:p>
    <w:p w14:paraId="5B8B460A" w14:textId="6E2A53D6" w:rsidR="00C16326" w:rsidRDefault="00C16326" w:rsidP="00D251C2">
      <w:pPr>
        <w:pStyle w:val="R"/>
        <w:shd w:val="clear" w:color="auto" w:fill="F2F2F2" w:themeFill="background1" w:themeFillShade="F2"/>
      </w:pPr>
      <w:r>
        <w:t xml:space="preserve">  select_best(metric="accuracy")</w:t>
      </w:r>
    </w:p>
    <w:p w14:paraId="6B23FE58" w14:textId="43D80746" w:rsidR="00007BD2" w:rsidRPr="00614CE8" w:rsidRDefault="00007BD2" w:rsidP="00007BD2">
      <w:pPr>
        <w:pStyle w:val="Textkrper"/>
      </w:pPr>
    </w:p>
    <w:p w14:paraId="77EC398C" w14:textId="77777777" w:rsidR="00C16326" w:rsidRPr="00C16326" w:rsidRDefault="00C16326" w:rsidP="00C16326">
      <w:pPr>
        <w:pStyle w:val="ROutput"/>
      </w:pPr>
      <w:r w:rsidRPr="00C16326">
        <w:t xml:space="preserve">neighbors .config              </w:t>
      </w:r>
    </w:p>
    <w:p w14:paraId="3C6895B0" w14:textId="77777777" w:rsidR="00C16326" w:rsidRPr="00C16326" w:rsidRDefault="00C16326" w:rsidP="00C16326">
      <w:pPr>
        <w:pStyle w:val="ROutput"/>
      </w:pPr>
      <w:r w:rsidRPr="00C16326">
        <w:t xml:space="preserve">&lt;dbl&gt; &lt;chr&gt;                </w:t>
      </w:r>
    </w:p>
    <w:p w14:paraId="519BE74A" w14:textId="469129CC" w:rsidR="00C16326" w:rsidRDefault="00C16326" w:rsidP="00C16326">
      <w:pPr>
        <w:pStyle w:val="ROutput"/>
      </w:pPr>
      <w:r w:rsidRPr="00C16326">
        <w:t>1       1 Preprocessor1_Model11</w:t>
      </w:r>
    </w:p>
    <w:p w14:paraId="5184B29B" w14:textId="0D4CA0F8" w:rsidR="00C16326" w:rsidRDefault="00C16326" w:rsidP="00C16326">
      <w:pPr>
        <w:pStyle w:val="ROutput"/>
      </w:pPr>
    </w:p>
    <w:p w14:paraId="5D9A7547" w14:textId="7FE370F0" w:rsidR="00D05DBF" w:rsidRPr="00D05DBF" w:rsidRDefault="00BA01F3" w:rsidP="00D05DBF">
      <w:pPr>
        <w:pStyle w:val="Aufzhlung"/>
        <w:rPr>
          <w:b/>
        </w:rPr>
      </w:pPr>
      <w:r>
        <w:rPr>
          <w:b/>
        </w:rPr>
        <w:t>Aktualisieren des Workflows</w:t>
      </w:r>
    </w:p>
    <w:p w14:paraId="2A349A72" w14:textId="35747D84" w:rsidR="00A62648" w:rsidRDefault="00D05DBF" w:rsidP="00D251C2">
      <w:pPr>
        <w:pStyle w:val="R"/>
        <w:shd w:val="clear" w:color="auto" w:fill="F2F2F2" w:themeFill="background1" w:themeFillShade="F2"/>
      </w:pPr>
      <w:r>
        <w:t>final_</w:t>
      </w:r>
      <w:r w:rsidR="00BA01F3">
        <w:t>knn</w:t>
      </w:r>
      <w:r>
        <w:t xml:space="preserve">_wf &lt;- </w:t>
      </w:r>
      <w:r w:rsidR="00A62648">
        <w:t>finalize_workflow(</w:t>
      </w:r>
    </w:p>
    <w:p w14:paraId="1B94C45E" w14:textId="77777777" w:rsidR="00A62648" w:rsidRDefault="00A62648" w:rsidP="00D251C2">
      <w:pPr>
        <w:pStyle w:val="R"/>
        <w:shd w:val="clear" w:color="auto" w:fill="F2F2F2" w:themeFill="background1" w:themeFillShade="F2"/>
      </w:pPr>
      <w:r>
        <w:t xml:space="preserve">      </w:t>
      </w:r>
      <w:r w:rsidR="00D05DBF">
        <w:t>jsat_wf</w:t>
      </w:r>
      <w:r>
        <w:t>,</w:t>
      </w:r>
    </w:p>
    <w:p w14:paraId="42935BBD" w14:textId="77777777" w:rsidR="00A62648" w:rsidRDefault="00A62648" w:rsidP="00D251C2">
      <w:pPr>
        <w:pStyle w:val="R"/>
        <w:shd w:val="clear" w:color="auto" w:fill="F2F2F2" w:themeFill="background1" w:themeFillShade="F2"/>
      </w:pPr>
      <w:r>
        <w:t xml:space="preserve">      </w:t>
      </w:r>
      <w:r w:rsidR="00D05DBF" w:rsidRPr="00A62648">
        <w:t>best_knn</w:t>
      </w:r>
    </w:p>
    <w:p w14:paraId="4FC7FF84" w14:textId="495BE84B" w:rsidR="00D05DBF" w:rsidRPr="00A62648" w:rsidRDefault="00A62648" w:rsidP="00D251C2">
      <w:pPr>
        <w:pStyle w:val="R"/>
        <w:shd w:val="clear" w:color="auto" w:fill="F2F2F2" w:themeFill="background1" w:themeFillShade="F2"/>
      </w:pPr>
      <w:r>
        <w:t xml:space="preserve">   </w:t>
      </w:r>
      <w:r w:rsidR="00D05DBF" w:rsidRPr="00A62648">
        <w:t>)</w:t>
      </w:r>
    </w:p>
    <w:p w14:paraId="0C33B81A" w14:textId="108612E9" w:rsidR="00C16326" w:rsidRDefault="00C16326" w:rsidP="00C16326">
      <w:pPr>
        <w:pStyle w:val="ROutput"/>
      </w:pPr>
    </w:p>
    <w:p w14:paraId="0290346A" w14:textId="11421838" w:rsidR="00D05DBF" w:rsidRPr="00752A22" w:rsidRDefault="00D05DBF" w:rsidP="00D05DBF">
      <w:pPr>
        <w:pStyle w:val="Aufzhlung"/>
        <w:rPr>
          <w:b/>
        </w:rPr>
      </w:pPr>
      <w:r w:rsidRPr="00752A22">
        <w:rPr>
          <w:b/>
        </w:rPr>
        <w:t>Vergleich</w:t>
      </w:r>
    </w:p>
    <w:p w14:paraId="3B1D3BCE" w14:textId="77777777" w:rsidR="000C2383" w:rsidRDefault="000C2383" w:rsidP="00C16326">
      <w:pPr>
        <w:pStyle w:val="ROutput"/>
      </w:pPr>
    </w:p>
    <w:p w14:paraId="6C308909" w14:textId="302CA0B0" w:rsidR="00C16326" w:rsidRDefault="00D05DBF" w:rsidP="00C16326">
      <w:pPr>
        <w:pStyle w:val="ROutput"/>
      </w:pPr>
      <w:r>
        <w:rPr>
          <w:noProof/>
          <w:lang w:val="en-GB" w:eastAsia="en-GB"/>
        </w:rPr>
        <w:lastRenderedPageBreak/>
        <mc:AlternateContent>
          <mc:Choice Requires="wps">
            <w:drawing>
              <wp:anchor distT="45720" distB="45720" distL="114300" distR="114300" simplePos="0" relativeHeight="251637760" behindDoc="0" locked="0" layoutInCell="1" allowOverlap="1" wp14:anchorId="5350B93E" wp14:editId="437470DE">
                <wp:simplePos x="0" y="0"/>
                <wp:positionH relativeFrom="column">
                  <wp:posOffset>57150</wp:posOffset>
                </wp:positionH>
                <wp:positionV relativeFrom="paragraph">
                  <wp:posOffset>-19050</wp:posOffset>
                </wp:positionV>
                <wp:extent cx="2895600" cy="1404620"/>
                <wp:effectExtent l="0" t="0" r="19050" b="15240"/>
                <wp:wrapSquare wrapText="bothSides"/>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04620"/>
                        </a:xfrm>
                        <a:prstGeom prst="rect">
                          <a:avLst/>
                        </a:prstGeom>
                        <a:solidFill>
                          <a:srgbClr val="FFFFFF"/>
                        </a:solidFill>
                        <a:ln w="9525">
                          <a:solidFill>
                            <a:srgbClr val="000000"/>
                          </a:solidFill>
                          <a:miter lim="800000"/>
                          <a:headEnd/>
                          <a:tailEnd/>
                        </a:ln>
                      </wps:spPr>
                      <wps:txbx>
                        <w:txbxContent>
                          <w:p w14:paraId="0F3F7148" w14:textId="14AA72B8" w:rsidR="009D1BC6" w:rsidRPr="00752A22" w:rsidRDefault="009D1BC6" w:rsidP="00752A22">
                            <w:pPr>
                              <w:pStyle w:val="Textkrper"/>
                              <w:rPr>
                                <w:b/>
                              </w:rPr>
                            </w:pPr>
                            <w:r w:rsidRPr="00752A22">
                              <w:rPr>
                                <w:b/>
                              </w:rPr>
                              <w:t>jsat_wf</w:t>
                            </w:r>
                          </w:p>
                          <w:p w14:paraId="54034512" w14:textId="77777777" w:rsidR="009D1BC6" w:rsidRDefault="009D1BC6" w:rsidP="00D05DBF">
                            <w:pPr>
                              <w:pStyle w:val="ROutput"/>
                              <w:ind w:hanging="360"/>
                            </w:pPr>
                          </w:p>
                          <w:p w14:paraId="616240FF" w14:textId="6E4123B2" w:rsidR="009D1BC6" w:rsidRDefault="009D1BC6" w:rsidP="00D05DBF">
                            <w:pPr>
                              <w:pStyle w:val="ROutput"/>
                              <w:ind w:hanging="360"/>
                            </w:pPr>
                            <w:r>
                              <w:t>══ Workflow ═══════════════════════</w:t>
                            </w:r>
                          </w:p>
                          <w:p w14:paraId="11645D0F" w14:textId="77777777" w:rsidR="009D1BC6" w:rsidRDefault="009D1BC6" w:rsidP="00D05DBF">
                            <w:pPr>
                              <w:pStyle w:val="ROutput"/>
                              <w:ind w:hanging="360"/>
                            </w:pPr>
                            <w:r>
                              <w:t>Preprocessor: Recipe</w:t>
                            </w:r>
                          </w:p>
                          <w:p w14:paraId="5252B841" w14:textId="77777777" w:rsidR="009D1BC6" w:rsidRDefault="009D1BC6" w:rsidP="00D05DBF">
                            <w:pPr>
                              <w:pStyle w:val="ROutput"/>
                              <w:ind w:hanging="360"/>
                            </w:pPr>
                            <w:r>
                              <w:t>Model: nearest_neighbor()</w:t>
                            </w:r>
                          </w:p>
                          <w:p w14:paraId="4A736B1B" w14:textId="77777777" w:rsidR="009D1BC6" w:rsidRDefault="009D1BC6" w:rsidP="00D05DBF">
                            <w:pPr>
                              <w:pStyle w:val="ROutput"/>
                              <w:ind w:hanging="360"/>
                            </w:pPr>
                          </w:p>
                          <w:p w14:paraId="48E0CE50" w14:textId="16AD879A" w:rsidR="009D1BC6" w:rsidRDefault="009D1BC6" w:rsidP="00D05DBF">
                            <w:pPr>
                              <w:pStyle w:val="ROutput"/>
                              <w:ind w:hanging="360"/>
                            </w:pPr>
                            <w:r>
                              <w:t>── Preprocessor ───────────────────</w:t>
                            </w:r>
                          </w:p>
                          <w:p w14:paraId="7357B54A" w14:textId="77777777" w:rsidR="009D1BC6" w:rsidRDefault="009D1BC6" w:rsidP="00D05DBF">
                            <w:pPr>
                              <w:pStyle w:val="ROutput"/>
                              <w:ind w:hanging="360"/>
                            </w:pPr>
                            <w:r>
                              <w:t>2 Recipe Steps</w:t>
                            </w:r>
                          </w:p>
                          <w:p w14:paraId="06D2DD1C" w14:textId="77777777" w:rsidR="009D1BC6" w:rsidRDefault="009D1BC6" w:rsidP="00D05DBF">
                            <w:pPr>
                              <w:pStyle w:val="ROutput"/>
                              <w:ind w:hanging="360"/>
                            </w:pPr>
                          </w:p>
                          <w:p w14:paraId="62792D26" w14:textId="77777777" w:rsidR="009D1BC6" w:rsidRDefault="009D1BC6" w:rsidP="00D05DBF">
                            <w:pPr>
                              <w:pStyle w:val="ROutput"/>
                              <w:ind w:hanging="360"/>
                            </w:pPr>
                            <w:r>
                              <w:t>• step_normalize()</w:t>
                            </w:r>
                          </w:p>
                          <w:p w14:paraId="5DC5EA90" w14:textId="77777777" w:rsidR="009D1BC6" w:rsidRDefault="009D1BC6" w:rsidP="00D05DBF">
                            <w:pPr>
                              <w:pStyle w:val="ROutput"/>
                              <w:ind w:hanging="360"/>
                            </w:pPr>
                            <w:r>
                              <w:t>• step_dummy()</w:t>
                            </w:r>
                          </w:p>
                          <w:p w14:paraId="0CC47566" w14:textId="77777777" w:rsidR="009D1BC6" w:rsidRDefault="009D1BC6" w:rsidP="00D05DBF">
                            <w:pPr>
                              <w:pStyle w:val="ROutput"/>
                              <w:ind w:hanging="360"/>
                            </w:pPr>
                          </w:p>
                          <w:p w14:paraId="67D890C9" w14:textId="239C2B75" w:rsidR="009D1BC6" w:rsidRDefault="009D1BC6" w:rsidP="00D05DBF">
                            <w:pPr>
                              <w:pStyle w:val="ROutput"/>
                              <w:ind w:hanging="360"/>
                            </w:pPr>
                            <w:r>
                              <w:t>── Model ──────────────────────────</w:t>
                            </w:r>
                          </w:p>
                          <w:p w14:paraId="7A375AD7" w14:textId="77777777" w:rsidR="009D1BC6" w:rsidRDefault="009D1BC6" w:rsidP="00D05DBF">
                            <w:pPr>
                              <w:pStyle w:val="ROutput"/>
                              <w:ind w:hanging="360"/>
                            </w:pPr>
                            <w:r>
                              <w:t>K-Nearest Neighbor Model Specification (classification)</w:t>
                            </w:r>
                          </w:p>
                          <w:p w14:paraId="38A4D28E" w14:textId="77777777" w:rsidR="009D1BC6" w:rsidRDefault="009D1BC6" w:rsidP="00D05DBF">
                            <w:pPr>
                              <w:pStyle w:val="ROutput"/>
                              <w:ind w:hanging="360"/>
                            </w:pPr>
                          </w:p>
                          <w:p w14:paraId="262E7385" w14:textId="77777777" w:rsidR="009D1BC6" w:rsidRPr="00D05DBF" w:rsidRDefault="009D1BC6" w:rsidP="00D05DBF">
                            <w:pPr>
                              <w:pStyle w:val="ROutput"/>
                              <w:ind w:hanging="360"/>
                              <w:rPr>
                                <w:b/>
                              </w:rPr>
                            </w:pPr>
                            <w:r w:rsidRPr="00D05DBF">
                              <w:rPr>
                                <w:b/>
                              </w:rPr>
                              <w:t>Main Arguments:</w:t>
                            </w:r>
                          </w:p>
                          <w:p w14:paraId="5F12784D" w14:textId="77777777" w:rsidR="009D1BC6" w:rsidRPr="00D05DBF" w:rsidRDefault="009D1BC6" w:rsidP="00D05DBF">
                            <w:pPr>
                              <w:pStyle w:val="ROutput"/>
                              <w:ind w:hanging="360"/>
                              <w:rPr>
                                <w:b/>
                              </w:rPr>
                            </w:pPr>
                            <w:r w:rsidRPr="00D05DBF">
                              <w:rPr>
                                <w:b/>
                              </w:rPr>
                              <w:t xml:space="preserve">  neighbors = tune()</w:t>
                            </w:r>
                          </w:p>
                          <w:p w14:paraId="629E0AA5" w14:textId="77777777" w:rsidR="009D1BC6" w:rsidRDefault="009D1BC6" w:rsidP="00D05DBF">
                            <w:pPr>
                              <w:pStyle w:val="ROutput"/>
                              <w:ind w:hanging="360"/>
                            </w:pPr>
                          </w:p>
                          <w:p w14:paraId="24147131" w14:textId="273C8E05" w:rsidR="009D1BC6" w:rsidRDefault="009D1BC6" w:rsidP="00D05DBF">
                            <w:pPr>
                              <w:pStyle w:val="ROutput"/>
                              <w:ind w:hanging="360"/>
                            </w:pPr>
                            <w:r>
                              <w:t>Computational engine: kknn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50B93E" id="_x0000_t202" coordsize="21600,21600" o:spt="202" path="m,l,21600r21600,l21600,xe">
                <v:stroke joinstyle="miter"/>
                <v:path gradientshapeok="t" o:connecttype="rect"/>
              </v:shapetype>
              <v:shape id="Textfeld 2" o:spid="_x0000_s1026" type="#_x0000_t202" style="position:absolute;left:0;text-align:left;margin-left:4.5pt;margin-top:-1.5pt;width:228pt;height:110.6pt;z-index:251637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">
                <v:textbox style="mso-fit-shape-to-text:t">
                  <w:txbxContent>
                    <w:p w14:paraId="0F3F7148" w14:textId="14AA72B8" w:rsidR="009D1BC6" w:rsidRPr="00752A22" w:rsidRDefault="009D1BC6" w:rsidP="00752A22">
                      <w:pPr>
                        <w:pStyle w:val="Textkrper"/>
                        <w:rPr>
                          <w:b/>
                        </w:rPr>
                      </w:pPr>
                      <w:r w:rsidRPr="00752A22">
                        <w:rPr>
                          <w:b/>
                        </w:rPr>
                        <w:t>jsat_wf</w:t>
                      </w:r>
                    </w:p>
                    <w:p w14:paraId="54034512" w14:textId="77777777" w:rsidR="009D1BC6" w:rsidRDefault="009D1BC6" w:rsidP="00D05DBF">
                      <w:pPr>
                        <w:pStyle w:val="ROutput"/>
                        <w:ind w:hanging="360"/>
                      </w:pPr>
                    </w:p>
                    <w:p w14:paraId="616240FF" w14:textId="6E4123B2" w:rsidR="009D1BC6" w:rsidRDefault="009D1BC6" w:rsidP="00D05DBF">
                      <w:pPr>
                        <w:pStyle w:val="ROutput"/>
                        <w:ind w:hanging="360"/>
                      </w:pPr>
                      <w:r>
                        <w:t>══ Workflow ═══════════════════════</w:t>
                      </w:r>
                    </w:p>
                    <w:p w14:paraId="11645D0F" w14:textId="77777777" w:rsidR="009D1BC6" w:rsidRDefault="009D1BC6" w:rsidP="00D05DBF">
                      <w:pPr>
                        <w:pStyle w:val="ROutput"/>
                        <w:ind w:hanging="360"/>
                      </w:pPr>
                      <w:r>
                        <w:t>Preprocessor: Recipe</w:t>
                      </w:r>
                    </w:p>
                    <w:p w14:paraId="5252B841" w14:textId="77777777" w:rsidR="009D1BC6" w:rsidRDefault="009D1BC6" w:rsidP="00D05DBF">
                      <w:pPr>
                        <w:pStyle w:val="ROutput"/>
                        <w:ind w:hanging="360"/>
                      </w:pPr>
                      <w:r>
                        <w:t>Model: nearest_neighbor()</w:t>
                      </w:r>
                    </w:p>
                    <w:p w14:paraId="4A736B1B" w14:textId="77777777" w:rsidR="009D1BC6" w:rsidRDefault="009D1BC6" w:rsidP="00D05DBF">
                      <w:pPr>
                        <w:pStyle w:val="ROutput"/>
                        <w:ind w:hanging="360"/>
                      </w:pPr>
                    </w:p>
                    <w:p w14:paraId="48E0CE50" w14:textId="16AD879A" w:rsidR="009D1BC6" w:rsidRDefault="009D1BC6" w:rsidP="00D05DBF">
                      <w:pPr>
                        <w:pStyle w:val="ROutput"/>
                        <w:ind w:hanging="360"/>
                      </w:pPr>
                      <w:r>
                        <w:t>── Preprocessor ───────────────────</w:t>
                      </w:r>
                    </w:p>
                    <w:p w14:paraId="7357B54A" w14:textId="77777777" w:rsidR="009D1BC6" w:rsidRDefault="009D1BC6" w:rsidP="00D05DBF">
                      <w:pPr>
                        <w:pStyle w:val="ROutput"/>
                        <w:ind w:hanging="360"/>
                      </w:pPr>
                      <w:r>
                        <w:t>2 Recipe Steps</w:t>
                      </w:r>
                    </w:p>
                    <w:p w14:paraId="06D2DD1C" w14:textId="77777777" w:rsidR="009D1BC6" w:rsidRDefault="009D1BC6" w:rsidP="00D05DBF">
                      <w:pPr>
                        <w:pStyle w:val="ROutput"/>
                        <w:ind w:hanging="360"/>
                      </w:pPr>
                    </w:p>
                    <w:p w14:paraId="62792D26" w14:textId="77777777" w:rsidR="009D1BC6" w:rsidRDefault="009D1BC6" w:rsidP="00D05DBF">
                      <w:pPr>
                        <w:pStyle w:val="ROutput"/>
                        <w:ind w:hanging="360"/>
                      </w:pPr>
                      <w:r>
                        <w:t>• step_normalize()</w:t>
                      </w:r>
                    </w:p>
                    <w:p w14:paraId="5DC5EA90" w14:textId="77777777" w:rsidR="009D1BC6" w:rsidRDefault="009D1BC6" w:rsidP="00D05DBF">
                      <w:pPr>
                        <w:pStyle w:val="ROutput"/>
                        <w:ind w:hanging="360"/>
                      </w:pPr>
                      <w:r>
                        <w:t>• step_dummy()</w:t>
                      </w:r>
                    </w:p>
                    <w:p w14:paraId="0CC47566" w14:textId="77777777" w:rsidR="009D1BC6" w:rsidRDefault="009D1BC6" w:rsidP="00D05DBF">
                      <w:pPr>
                        <w:pStyle w:val="ROutput"/>
                        <w:ind w:hanging="360"/>
                      </w:pPr>
                    </w:p>
                    <w:p w14:paraId="67D890C9" w14:textId="239C2B75" w:rsidR="009D1BC6" w:rsidRDefault="009D1BC6" w:rsidP="00D05DBF">
                      <w:pPr>
                        <w:pStyle w:val="ROutput"/>
                        <w:ind w:hanging="360"/>
                      </w:pPr>
                      <w:r>
                        <w:t>── Model ──────────────────────────</w:t>
                      </w:r>
                    </w:p>
                    <w:p w14:paraId="7A375AD7" w14:textId="77777777" w:rsidR="009D1BC6" w:rsidRDefault="009D1BC6" w:rsidP="00D05DBF">
                      <w:pPr>
                        <w:pStyle w:val="ROutput"/>
                        <w:ind w:hanging="360"/>
                      </w:pPr>
                      <w:r>
                        <w:t>K-Nearest Neighbor Model Specification (classification)</w:t>
                      </w:r>
                    </w:p>
                    <w:p w14:paraId="38A4D28E" w14:textId="77777777" w:rsidR="009D1BC6" w:rsidRDefault="009D1BC6" w:rsidP="00D05DBF">
                      <w:pPr>
                        <w:pStyle w:val="ROutput"/>
                        <w:ind w:hanging="360"/>
                      </w:pPr>
                    </w:p>
                    <w:p w14:paraId="262E7385" w14:textId="77777777" w:rsidR="009D1BC6" w:rsidRPr="00D05DBF" w:rsidRDefault="009D1BC6" w:rsidP="00D05DBF">
                      <w:pPr>
                        <w:pStyle w:val="ROutput"/>
                        <w:ind w:hanging="360"/>
                        <w:rPr>
                          <w:b/>
                        </w:rPr>
                      </w:pPr>
                      <w:r w:rsidRPr="00D05DBF">
                        <w:rPr>
                          <w:b/>
                        </w:rPr>
                        <w:t>Main Arguments:</w:t>
                      </w:r>
                    </w:p>
                    <w:p w14:paraId="5F12784D" w14:textId="77777777" w:rsidR="009D1BC6" w:rsidRPr="00D05DBF" w:rsidRDefault="009D1BC6" w:rsidP="00D05DBF">
                      <w:pPr>
                        <w:pStyle w:val="ROutput"/>
                        <w:ind w:hanging="360"/>
                        <w:rPr>
                          <w:b/>
                        </w:rPr>
                      </w:pPr>
                      <w:r w:rsidRPr="00D05DBF">
                        <w:rPr>
                          <w:b/>
                        </w:rPr>
                        <w:t xml:space="preserve">  neighbors = tune()</w:t>
                      </w:r>
                    </w:p>
                    <w:p w14:paraId="629E0AA5" w14:textId="77777777" w:rsidR="009D1BC6" w:rsidRDefault="009D1BC6" w:rsidP="00D05DBF">
                      <w:pPr>
                        <w:pStyle w:val="ROutput"/>
                        <w:ind w:hanging="360"/>
                      </w:pPr>
                    </w:p>
                    <w:p w14:paraId="24147131" w14:textId="273C8E05" w:rsidR="009D1BC6" w:rsidRDefault="009D1BC6" w:rsidP="00D05DBF">
                      <w:pPr>
                        <w:pStyle w:val="ROutput"/>
                        <w:ind w:hanging="360"/>
                      </w:pPr>
                      <w:r>
                        <w:t>Computational engine: kknn</w:t>
                      </w:r>
                    </w:p>
                  </w:txbxContent>
                </v:textbox>
                <w10:wrap type="square"/>
              </v:shape>
            </w:pict>
          </mc:Fallback>
        </mc:AlternateContent>
      </w:r>
      <w:r>
        <w:rPr>
          <w:noProof/>
          <w:lang w:val="en-GB" w:eastAsia="en-GB"/>
        </w:rPr>
        <mc:AlternateContent>
          <mc:Choice Requires="wps">
            <w:drawing>
              <wp:anchor distT="45720" distB="45720" distL="114300" distR="114300" simplePos="0" relativeHeight="251642880" behindDoc="0" locked="0" layoutInCell="1" allowOverlap="1" wp14:anchorId="36669A69" wp14:editId="7DC4D9C5">
                <wp:simplePos x="0" y="0"/>
                <wp:positionH relativeFrom="column">
                  <wp:posOffset>3038475</wp:posOffset>
                </wp:positionH>
                <wp:positionV relativeFrom="paragraph">
                  <wp:posOffset>-19050</wp:posOffset>
                </wp:positionV>
                <wp:extent cx="2876550" cy="1404620"/>
                <wp:effectExtent l="0" t="0" r="19050" b="15240"/>
                <wp:wrapSquare wrapText="bothSides"/>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404620"/>
                        </a:xfrm>
                        <a:prstGeom prst="rect">
                          <a:avLst/>
                        </a:prstGeom>
                        <a:solidFill>
                          <a:srgbClr val="FFFFFF"/>
                        </a:solidFill>
                        <a:ln w="9525">
                          <a:solidFill>
                            <a:srgbClr val="000000"/>
                          </a:solidFill>
                          <a:miter lim="800000"/>
                          <a:headEnd/>
                          <a:tailEnd/>
                        </a:ln>
                      </wps:spPr>
                      <wps:txbx>
                        <w:txbxContent>
                          <w:p w14:paraId="4272C411" w14:textId="784A6A8C" w:rsidR="009D1BC6" w:rsidRPr="00752A22" w:rsidRDefault="009D1BC6" w:rsidP="00752A22">
                            <w:pPr>
                              <w:pStyle w:val="Textkrper"/>
                              <w:rPr>
                                <w:b/>
                              </w:rPr>
                            </w:pPr>
                            <w:r w:rsidRPr="00752A22">
                              <w:rPr>
                                <w:b/>
                              </w:rPr>
                              <w:t>final_jsat_wf</w:t>
                            </w:r>
                          </w:p>
                          <w:p w14:paraId="59E67797" w14:textId="77777777" w:rsidR="009D1BC6" w:rsidRDefault="009D1BC6" w:rsidP="00D05DBF">
                            <w:pPr>
                              <w:pStyle w:val="ROutput"/>
                              <w:ind w:hanging="360"/>
                            </w:pPr>
                          </w:p>
                          <w:p w14:paraId="681D72BC" w14:textId="4C570BF6" w:rsidR="009D1BC6" w:rsidRDefault="009D1BC6" w:rsidP="00D05DBF">
                            <w:pPr>
                              <w:pStyle w:val="ROutput"/>
                              <w:ind w:hanging="360"/>
                            </w:pPr>
                            <w:r>
                              <w:t>══ Workflow ═══════════════════════</w:t>
                            </w:r>
                          </w:p>
                          <w:p w14:paraId="4CC78CD5" w14:textId="77777777" w:rsidR="009D1BC6" w:rsidRDefault="009D1BC6" w:rsidP="00D05DBF">
                            <w:pPr>
                              <w:pStyle w:val="ROutput"/>
                              <w:ind w:hanging="360"/>
                            </w:pPr>
                            <w:r>
                              <w:t>Preprocessor: Recipe</w:t>
                            </w:r>
                          </w:p>
                          <w:p w14:paraId="1E72AEDB" w14:textId="77777777" w:rsidR="009D1BC6" w:rsidRDefault="009D1BC6" w:rsidP="00D05DBF">
                            <w:pPr>
                              <w:pStyle w:val="ROutput"/>
                              <w:ind w:hanging="360"/>
                            </w:pPr>
                            <w:r>
                              <w:t>Model: nearest_neighbor()</w:t>
                            </w:r>
                          </w:p>
                          <w:p w14:paraId="30AADB7B" w14:textId="77777777" w:rsidR="009D1BC6" w:rsidRDefault="009D1BC6" w:rsidP="00D05DBF">
                            <w:pPr>
                              <w:pStyle w:val="ROutput"/>
                              <w:ind w:hanging="360"/>
                            </w:pPr>
                          </w:p>
                          <w:p w14:paraId="25B2C1F2" w14:textId="77777777" w:rsidR="009D1BC6" w:rsidRDefault="009D1BC6" w:rsidP="00D05DBF">
                            <w:pPr>
                              <w:pStyle w:val="ROutput"/>
                              <w:ind w:hanging="360"/>
                            </w:pPr>
                            <w:r>
                              <w:t>── Preprocessor ───────────────────</w:t>
                            </w:r>
                          </w:p>
                          <w:p w14:paraId="55C72699" w14:textId="77777777" w:rsidR="009D1BC6" w:rsidRDefault="009D1BC6" w:rsidP="00D05DBF">
                            <w:pPr>
                              <w:pStyle w:val="ROutput"/>
                              <w:ind w:hanging="360"/>
                            </w:pPr>
                            <w:r>
                              <w:t>2 Recipe Steps</w:t>
                            </w:r>
                          </w:p>
                          <w:p w14:paraId="54209293" w14:textId="77777777" w:rsidR="009D1BC6" w:rsidRDefault="009D1BC6" w:rsidP="00D05DBF">
                            <w:pPr>
                              <w:pStyle w:val="ROutput"/>
                              <w:ind w:hanging="360"/>
                            </w:pPr>
                          </w:p>
                          <w:p w14:paraId="00A3E6D3" w14:textId="77777777" w:rsidR="009D1BC6" w:rsidRDefault="009D1BC6" w:rsidP="00D05DBF">
                            <w:pPr>
                              <w:pStyle w:val="ROutput"/>
                              <w:ind w:hanging="360"/>
                            </w:pPr>
                            <w:r>
                              <w:t>• step_normalize()</w:t>
                            </w:r>
                          </w:p>
                          <w:p w14:paraId="2ADAE2D4" w14:textId="77777777" w:rsidR="009D1BC6" w:rsidRDefault="009D1BC6" w:rsidP="00D05DBF">
                            <w:pPr>
                              <w:pStyle w:val="ROutput"/>
                              <w:ind w:hanging="360"/>
                            </w:pPr>
                            <w:r>
                              <w:t>• step_dummy()</w:t>
                            </w:r>
                          </w:p>
                          <w:p w14:paraId="2A3C9F02" w14:textId="77777777" w:rsidR="009D1BC6" w:rsidRDefault="009D1BC6" w:rsidP="00D05DBF">
                            <w:pPr>
                              <w:pStyle w:val="ROutput"/>
                              <w:ind w:hanging="360"/>
                            </w:pPr>
                          </w:p>
                          <w:p w14:paraId="72ACD359" w14:textId="77777777" w:rsidR="009D1BC6" w:rsidRDefault="009D1BC6" w:rsidP="00D05DBF">
                            <w:pPr>
                              <w:pStyle w:val="ROutput"/>
                              <w:ind w:hanging="360"/>
                            </w:pPr>
                            <w:r>
                              <w:t>── Model ──────────────────────────</w:t>
                            </w:r>
                          </w:p>
                          <w:p w14:paraId="6B34E7B1" w14:textId="77777777" w:rsidR="009D1BC6" w:rsidRDefault="009D1BC6" w:rsidP="00D05DBF">
                            <w:pPr>
                              <w:pStyle w:val="ROutput"/>
                              <w:ind w:hanging="360"/>
                            </w:pPr>
                            <w:r>
                              <w:t>K-Nearest Neighbor Model Specification (classification)</w:t>
                            </w:r>
                          </w:p>
                          <w:p w14:paraId="67A9582D" w14:textId="77777777" w:rsidR="009D1BC6" w:rsidRDefault="009D1BC6" w:rsidP="00D05DBF">
                            <w:pPr>
                              <w:pStyle w:val="ROutput"/>
                              <w:ind w:hanging="360"/>
                            </w:pPr>
                          </w:p>
                          <w:p w14:paraId="66A89F52" w14:textId="77777777" w:rsidR="009D1BC6" w:rsidRPr="00752A22" w:rsidRDefault="009D1BC6" w:rsidP="00D05DBF">
                            <w:pPr>
                              <w:pStyle w:val="ROutput"/>
                              <w:ind w:hanging="360"/>
                              <w:rPr>
                                <w:b/>
                              </w:rPr>
                            </w:pPr>
                            <w:r w:rsidRPr="00752A22">
                              <w:rPr>
                                <w:b/>
                              </w:rPr>
                              <w:t>Main Arguments:</w:t>
                            </w:r>
                          </w:p>
                          <w:p w14:paraId="6DF4F8FC" w14:textId="696BF86F" w:rsidR="009D1BC6" w:rsidRPr="00752A22" w:rsidRDefault="009D1BC6" w:rsidP="00D05DBF">
                            <w:pPr>
                              <w:pStyle w:val="ROutput"/>
                              <w:ind w:hanging="360"/>
                              <w:rPr>
                                <w:b/>
                              </w:rPr>
                            </w:pPr>
                            <w:r w:rsidRPr="00752A22">
                              <w:rPr>
                                <w:b/>
                              </w:rPr>
                              <w:t xml:space="preserve">  neighbors =</w:t>
                            </w:r>
                            <w:r>
                              <w:rPr>
                                <w:b/>
                              </w:rPr>
                              <w:t xml:space="preserve"> </w:t>
                            </w:r>
                            <w:r w:rsidRPr="00752A22">
                              <w:rPr>
                                <w:b/>
                              </w:rPr>
                              <w:t>1</w:t>
                            </w:r>
                          </w:p>
                          <w:p w14:paraId="6A00C079" w14:textId="77777777" w:rsidR="009D1BC6" w:rsidRDefault="009D1BC6" w:rsidP="00D05DBF">
                            <w:pPr>
                              <w:pStyle w:val="ROutput"/>
                              <w:ind w:hanging="360"/>
                            </w:pPr>
                          </w:p>
                          <w:p w14:paraId="01C4AE25" w14:textId="70C7F44B" w:rsidR="009D1BC6" w:rsidRDefault="009D1BC6" w:rsidP="00D05DBF">
                            <w:pPr>
                              <w:pStyle w:val="ROutput"/>
                              <w:ind w:hanging="360"/>
                            </w:pPr>
                            <w:r>
                              <w:t>Computational engine: kknn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669A69" id="_x0000_s1027" type="#_x0000_t202" style="position:absolute;left:0;text-align:left;margin-left:239.25pt;margin-top:-1.5pt;width:226.5pt;height:110.6pt;z-index:251642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">
                <v:textbox style="mso-fit-shape-to-text:t">
                  <w:txbxContent>
                    <w:p w14:paraId="4272C411" w14:textId="784A6A8C" w:rsidR="009D1BC6" w:rsidRPr="00752A22" w:rsidRDefault="009D1BC6" w:rsidP="00752A22">
                      <w:pPr>
                        <w:pStyle w:val="Textkrper"/>
                        <w:rPr>
                          <w:b/>
                        </w:rPr>
                      </w:pPr>
                      <w:r w:rsidRPr="00752A22">
                        <w:rPr>
                          <w:b/>
                        </w:rPr>
                        <w:t>final_jsat_wf</w:t>
                      </w:r>
                    </w:p>
                    <w:p w14:paraId="59E67797" w14:textId="77777777" w:rsidR="009D1BC6" w:rsidRDefault="009D1BC6" w:rsidP="00D05DBF">
                      <w:pPr>
                        <w:pStyle w:val="ROutput"/>
                        <w:ind w:hanging="360"/>
                      </w:pPr>
                    </w:p>
                    <w:p w14:paraId="681D72BC" w14:textId="4C570BF6" w:rsidR="009D1BC6" w:rsidRDefault="009D1BC6" w:rsidP="00D05DBF">
                      <w:pPr>
                        <w:pStyle w:val="ROutput"/>
                        <w:ind w:hanging="360"/>
                      </w:pPr>
                      <w:r>
                        <w:t>══ Workflow ═══════════════════════</w:t>
                      </w:r>
                    </w:p>
                    <w:p w14:paraId="4CC78CD5" w14:textId="77777777" w:rsidR="009D1BC6" w:rsidRDefault="009D1BC6" w:rsidP="00D05DBF">
                      <w:pPr>
                        <w:pStyle w:val="ROutput"/>
                        <w:ind w:hanging="360"/>
                      </w:pPr>
                      <w:r>
                        <w:t>Preprocessor: Recipe</w:t>
                      </w:r>
                    </w:p>
                    <w:p w14:paraId="1E72AEDB" w14:textId="77777777" w:rsidR="009D1BC6" w:rsidRDefault="009D1BC6" w:rsidP="00D05DBF">
                      <w:pPr>
                        <w:pStyle w:val="ROutput"/>
                        <w:ind w:hanging="360"/>
                      </w:pPr>
                      <w:r>
                        <w:t>Model: nearest_neighbor()</w:t>
                      </w:r>
                    </w:p>
                    <w:p w14:paraId="30AADB7B" w14:textId="77777777" w:rsidR="009D1BC6" w:rsidRDefault="009D1BC6" w:rsidP="00D05DBF">
                      <w:pPr>
                        <w:pStyle w:val="ROutput"/>
                        <w:ind w:hanging="360"/>
                      </w:pPr>
                    </w:p>
                    <w:p w14:paraId="25B2C1F2" w14:textId="77777777" w:rsidR="009D1BC6" w:rsidRDefault="009D1BC6" w:rsidP="00D05DBF">
                      <w:pPr>
                        <w:pStyle w:val="ROutput"/>
                        <w:ind w:hanging="360"/>
                      </w:pPr>
                      <w:r>
                        <w:t>── Preprocessor ───────────────────</w:t>
                      </w:r>
                    </w:p>
                    <w:p w14:paraId="55C72699" w14:textId="77777777" w:rsidR="009D1BC6" w:rsidRDefault="009D1BC6" w:rsidP="00D05DBF">
                      <w:pPr>
                        <w:pStyle w:val="ROutput"/>
                        <w:ind w:hanging="360"/>
                      </w:pPr>
                      <w:r>
                        <w:t>2 Recipe Steps</w:t>
                      </w:r>
                    </w:p>
                    <w:p w14:paraId="54209293" w14:textId="77777777" w:rsidR="009D1BC6" w:rsidRDefault="009D1BC6" w:rsidP="00D05DBF">
                      <w:pPr>
                        <w:pStyle w:val="ROutput"/>
                        <w:ind w:hanging="360"/>
                      </w:pPr>
                    </w:p>
                    <w:p w14:paraId="00A3E6D3" w14:textId="77777777" w:rsidR="009D1BC6" w:rsidRDefault="009D1BC6" w:rsidP="00D05DBF">
                      <w:pPr>
                        <w:pStyle w:val="ROutput"/>
                        <w:ind w:hanging="360"/>
                      </w:pPr>
                      <w:r>
                        <w:t>• step_normalize()</w:t>
                      </w:r>
                    </w:p>
                    <w:p w14:paraId="2ADAE2D4" w14:textId="77777777" w:rsidR="009D1BC6" w:rsidRDefault="009D1BC6" w:rsidP="00D05DBF">
                      <w:pPr>
                        <w:pStyle w:val="ROutput"/>
                        <w:ind w:hanging="360"/>
                      </w:pPr>
                      <w:r>
                        <w:t>• step_dummy()</w:t>
                      </w:r>
                    </w:p>
                    <w:p w14:paraId="2A3C9F02" w14:textId="77777777" w:rsidR="009D1BC6" w:rsidRDefault="009D1BC6" w:rsidP="00D05DBF">
                      <w:pPr>
                        <w:pStyle w:val="ROutput"/>
                        <w:ind w:hanging="360"/>
                      </w:pPr>
                    </w:p>
                    <w:p w14:paraId="72ACD359" w14:textId="77777777" w:rsidR="009D1BC6" w:rsidRDefault="009D1BC6" w:rsidP="00D05DBF">
                      <w:pPr>
                        <w:pStyle w:val="ROutput"/>
                        <w:ind w:hanging="360"/>
                      </w:pPr>
                      <w:r>
                        <w:t>── Model ──────────────────────────</w:t>
                      </w:r>
                    </w:p>
                    <w:p w14:paraId="6B34E7B1" w14:textId="77777777" w:rsidR="009D1BC6" w:rsidRDefault="009D1BC6" w:rsidP="00D05DBF">
                      <w:pPr>
                        <w:pStyle w:val="ROutput"/>
                        <w:ind w:hanging="360"/>
                      </w:pPr>
                      <w:r>
                        <w:t>K-Nearest Neighbor Model Specification (classification)</w:t>
                      </w:r>
                    </w:p>
                    <w:p w14:paraId="67A9582D" w14:textId="77777777" w:rsidR="009D1BC6" w:rsidRDefault="009D1BC6" w:rsidP="00D05DBF">
                      <w:pPr>
                        <w:pStyle w:val="ROutput"/>
                        <w:ind w:hanging="360"/>
                      </w:pPr>
                    </w:p>
                    <w:p w14:paraId="66A89F52" w14:textId="77777777" w:rsidR="009D1BC6" w:rsidRPr="00752A22" w:rsidRDefault="009D1BC6" w:rsidP="00D05DBF">
                      <w:pPr>
                        <w:pStyle w:val="ROutput"/>
                        <w:ind w:hanging="360"/>
                        <w:rPr>
                          <w:b/>
                        </w:rPr>
                      </w:pPr>
                      <w:r w:rsidRPr="00752A22">
                        <w:rPr>
                          <w:b/>
                        </w:rPr>
                        <w:t>Main Arguments:</w:t>
                      </w:r>
                    </w:p>
                    <w:p w14:paraId="6DF4F8FC" w14:textId="696BF86F" w:rsidR="009D1BC6" w:rsidRPr="00752A22" w:rsidRDefault="009D1BC6" w:rsidP="00D05DBF">
                      <w:pPr>
                        <w:pStyle w:val="ROutput"/>
                        <w:ind w:hanging="360"/>
                        <w:rPr>
                          <w:b/>
                        </w:rPr>
                      </w:pPr>
                      <w:r w:rsidRPr="00752A22">
                        <w:rPr>
                          <w:b/>
                        </w:rPr>
                        <w:t xml:space="preserve">  neighbors =</w:t>
                      </w:r>
                      <w:r>
                        <w:rPr>
                          <w:b/>
                        </w:rPr>
                        <w:t xml:space="preserve"> </w:t>
                      </w:r>
                      <w:r w:rsidRPr="00752A22">
                        <w:rPr>
                          <w:b/>
                        </w:rPr>
                        <w:t>1</w:t>
                      </w:r>
                    </w:p>
                    <w:p w14:paraId="6A00C079" w14:textId="77777777" w:rsidR="009D1BC6" w:rsidRDefault="009D1BC6" w:rsidP="00D05DBF">
                      <w:pPr>
                        <w:pStyle w:val="ROutput"/>
                        <w:ind w:hanging="360"/>
                      </w:pPr>
                    </w:p>
                    <w:p w14:paraId="01C4AE25" w14:textId="70C7F44B" w:rsidR="009D1BC6" w:rsidRDefault="009D1BC6" w:rsidP="00D05DBF">
                      <w:pPr>
                        <w:pStyle w:val="ROutput"/>
                        <w:ind w:hanging="360"/>
                      </w:pPr>
                      <w:r>
                        <w:t>Computational engine: kknn</w:t>
                      </w:r>
                    </w:p>
                  </w:txbxContent>
                </v:textbox>
                <w10:wrap type="square"/>
              </v:shape>
            </w:pict>
          </mc:Fallback>
        </mc:AlternateContent>
      </w:r>
    </w:p>
    <w:p w14:paraId="5CDBECF4" w14:textId="408C5C9B" w:rsidR="000C2383" w:rsidRDefault="000C2383" w:rsidP="000C2383">
      <w:pPr>
        <w:pStyle w:val="ROutput"/>
      </w:pPr>
    </w:p>
    <w:p w14:paraId="46977357" w14:textId="66A0C153" w:rsidR="000C2383" w:rsidRPr="00614CE8" w:rsidRDefault="000C2383" w:rsidP="000C2383">
      <w:pPr>
        <w:pStyle w:val="berschrift3"/>
        <w:rPr>
          <w:lang w:val="en-GB"/>
        </w:rPr>
      </w:pPr>
      <w:r w:rsidRPr="00614CE8">
        <w:rPr>
          <w:lang w:val="en-GB"/>
        </w:rPr>
        <w:t>Fit the Best Model on the Test Set</w:t>
      </w:r>
    </w:p>
    <w:p w14:paraId="44FA5034" w14:textId="4C2B5D67" w:rsidR="000C2383" w:rsidRDefault="000C2383" w:rsidP="000C2383">
      <w:pPr>
        <w:pStyle w:val="Aufzhlung"/>
      </w:pPr>
      <w:r>
        <w:t>Nun wird der aktualisierte workflow (mit dem besten Modell) ü</w:t>
      </w:r>
      <w:r w:rsidR="00CD512A">
        <w:t>b</w:t>
      </w:r>
      <w:r>
        <w:t xml:space="preserve">er </w:t>
      </w:r>
      <w:r w:rsidRPr="00614CE8">
        <w:rPr>
          <w:rStyle w:val="RZchn"/>
          <w:sz w:val="20"/>
          <w:szCs w:val="20"/>
          <w:lang w:val="de-DE"/>
        </w:rPr>
        <w:t>last_fit()</w:t>
      </w:r>
      <w:r>
        <w:t xml:space="preserve"> über das split-Objekt laufen lassen</w:t>
      </w:r>
    </w:p>
    <w:p w14:paraId="44D2F520" w14:textId="77777777" w:rsidR="00E27268" w:rsidRPr="00614CE8" w:rsidRDefault="00E27268" w:rsidP="000C2383">
      <w:pPr>
        <w:pStyle w:val="R"/>
        <w:rPr>
          <w:lang w:val="de-DE"/>
        </w:rPr>
      </w:pPr>
    </w:p>
    <w:p w14:paraId="0BFF5097" w14:textId="43984D1C" w:rsidR="000C2383" w:rsidRDefault="000C2383" w:rsidP="00D251C2">
      <w:pPr>
        <w:pStyle w:val="R"/>
        <w:shd w:val="clear" w:color="auto" w:fill="F2F2F2" w:themeFill="background1" w:themeFillShade="F2"/>
      </w:pPr>
      <w:r>
        <w:t xml:space="preserve">knn_testfit &lt;- final_jsat_wf %&gt;% </w:t>
      </w:r>
    </w:p>
    <w:p w14:paraId="2722AFEC" w14:textId="0B669CAF" w:rsidR="000C2383" w:rsidRDefault="00D251C2" w:rsidP="00D251C2">
      <w:pPr>
        <w:pStyle w:val="R"/>
        <w:shd w:val="clear" w:color="auto" w:fill="F2F2F2" w:themeFill="background1" w:themeFillShade="F2"/>
      </w:pPr>
      <w:r>
        <w:t xml:space="preserve">     </w:t>
      </w:r>
      <w:r w:rsidR="000C2383">
        <w:t>last_fit(jsat_split)</w:t>
      </w:r>
    </w:p>
    <w:p w14:paraId="78C3AD0C" w14:textId="112F4FA4" w:rsidR="000C2383" w:rsidRDefault="000C2383" w:rsidP="000C2383">
      <w:pPr>
        <w:pStyle w:val="ROutput"/>
      </w:pPr>
    </w:p>
    <w:p w14:paraId="5F0F08F7" w14:textId="77777777" w:rsidR="00FB1344" w:rsidRDefault="00FB1344" w:rsidP="000C2383">
      <w:pPr>
        <w:pStyle w:val="ROutput"/>
      </w:pPr>
    </w:p>
    <w:p w14:paraId="05D2AE08" w14:textId="38C315C5" w:rsidR="000C2383" w:rsidRDefault="002022B4" w:rsidP="002022B4">
      <w:pPr>
        <w:pStyle w:val="berschrift3"/>
      </w:pPr>
      <w:r>
        <w:t>Evaluate Model on Test Set</w:t>
      </w:r>
    </w:p>
    <w:p w14:paraId="7E6B285E" w14:textId="77777777" w:rsidR="000C2383" w:rsidRDefault="000C2383" w:rsidP="00D251C2">
      <w:pPr>
        <w:pStyle w:val="R"/>
        <w:shd w:val="clear" w:color="auto" w:fill="F2F2F2" w:themeFill="background1" w:themeFillShade="F2"/>
      </w:pPr>
      <w:r>
        <w:t xml:space="preserve">knn_testfit %&gt;% </w:t>
      </w:r>
    </w:p>
    <w:p w14:paraId="6FF89894" w14:textId="77777777" w:rsidR="000C2383" w:rsidRDefault="000C2383" w:rsidP="00D251C2">
      <w:pPr>
        <w:pStyle w:val="R"/>
        <w:shd w:val="clear" w:color="auto" w:fill="F2F2F2" w:themeFill="background1" w:themeFillShade="F2"/>
      </w:pPr>
      <w:r>
        <w:t xml:space="preserve">  collect_metrics()</w:t>
      </w:r>
    </w:p>
    <w:p w14:paraId="17BF899C" w14:textId="77777777" w:rsidR="00E27268" w:rsidRDefault="00E27268" w:rsidP="00E27268">
      <w:pPr>
        <w:pStyle w:val="ROutput"/>
      </w:pPr>
    </w:p>
    <w:p w14:paraId="7D56A331" w14:textId="77777777" w:rsidR="00E27268" w:rsidRDefault="00E27268" w:rsidP="00E27268">
      <w:pPr>
        <w:pStyle w:val="ROutput"/>
      </w:pPr>
      <w:r>
        <w:t xml:space="preserve">.metric  .estimator .estimate .config             </w:t>
      </w:r>
    </w:p>
    <w:p w14:paraId="7FBF8D0D" w14:textId="77777777" w:rsidR="00E27268" w:rsidRDefault="00E27268" w:rsidP="00E27268">
      <w:pPr>
        <w:pStyle w:val="ROutput"/>
      </w:pPr>
      <w:r>
        <w:t xml:space="preserve">&lt;chr&gt;    &lt;chr&gt;          &lt;dbl&gt; &lt;chr&gt;               </w:t>
      </w:r>
    </w:p>
    <w:p w14:paraId="72932E78" w14:textId="3D84F152" w:rsidR="00E27268" w:rsidRDefault="00E27268" w:rsidP="00E27268">
      <w:pPr>
        <w:pStyle w:val="ROutput"/>
      </w:pPr>
      <w:r>
        <w:t>1 accuracy multiclass     0.2</w:t>
      </w:r>
      <w:r w:rsidR="00537D64">
        <w:t>7</w:t>
      </w:r>
      <w:r>
        <w:t>0 Preprocessor1_Model1</w:t>
      </w:r>
    </w:p>
    <w:p w14:paraId="2F025E7A" w14:textId="67D2DECD" w:rsidR="000C2383" w:rsidRDefault="00E27268" w:rsidP="00E27268">
      <w:pPr>
        <w:pStyle w:val="ROutput"/>
      </w:pPr>
      <w:r>
        <w:t>2 roc_auc  hand_till      0.</w:t>
      </w:r>
      <w:r w:rsidR="00537D64">
        <w:t>49</w:t>
      </w:r>
      <w:r>
        <w:t>9 Preprocessor1_Model1</w:t>
      </w:r>
    </w:p>
    <w:p w14:paraId="5AD667E1" w14:textId="77777777" w:rsidR="00E27268" w:rsidRDefault="00E27268" w:rsidP="00E27268">
      <w:pPr>
        <w:pStyle w:val="R"/>
      </w:pPr>
    </w:p>
    <w:p w14:paraId="08EF39C7" w14:textId="4EA4E907" w:rsidR="000C2383" w:rsidRDefault="00E27268" w:rsidP="00E27268">
      <w:pPr>
        <w:pStyle w:val="Textkrper"/>
        <w:ind w:firstLine="360"/>
      </w:pPr>
      <w:r>
        <w:t xml:space="preserve">→ </w:t>
      </w:r>
      <w:r w:rsidR="000C2383">
        <w:t>Das Modell ist stabil....schlecht</w:t>
      </w:r>
    </w:p>
    <w:p w14:paraId="5C883765" w14:textId="77777777" w:rsidR="000C2383" w:rsidRDefault="000C2383" w:rsidP="00E27268">
      <w:pPr>
        <w:pStyle w:val="R"/>
      </w:pPr>
    </w:p>
    <w:p w14:paraId="2908A23D" w14:textId="77777777" w:rsidR="00E27268" w:rsidRDefault="00E27268" w:rsidP="00E27268">
      <w:pPr>
        <w:pStyle w:val="R"/>
      </w:pPr>
    </w:p>
    <w:p w14:paraId="70C20F0E" w14:textId="4DC46C14" w:rsidR="000C2383" w:rsidRDefault="00E27268" w:rsidP="00E27268">
      <w:pPr>
        <w:pStyle w:val="Aufzhlung"/>
      </w:pPr>
      <w:r>
        <w:t>Confusion matrix test set</w:t>
      </w:r>
    </w:p>
    <w:p w14:paraId="5FC88578" w14:textId="77777777" w:rsidR="000C2383" w:rsidRDefault="000C2383" w:rsidP="00E27268">
      <w:pPr>
        <w:pStyle w:val="R"/>
      </w:pPr>
      <w:r>
        <w:t xml:space="preserve">knn_testfit %&gt;% </w:t>
      </w:r>
    </w:p>
    <w:p w14:paraId="2AB53053" w14:textId="77777777" w:rsidR="000C2383" w:rsidRDefault="000C2383" w:rsidP="00E27268">
      <w:pPr>
        <w:pStyle w:val="R"/>
      </w:pPr>
      <w:r>
        <w:t xml:space="preserve">  unnest(.predictions) %&gt;% </w:t>
      </w:r>
    </w:p>
    <w:p w14:paraId="34618F15" w14:textId="0B36EC86" w:rsidR="000C2383" w:rsidRDefault="000C2383" w:rsidP="00E27268">
      <w:pPr>
        <w:pStyle w:val="R"/>
      </w:pPr>
      <w:r>
        <w:t xml:space="preserve">  conf_mat(job_satisfaction, .pred_class)</w:t>
      </w:r>
    </w:p>
    <w:p w14:paraId="551C8607" w14:textId="3DABF174" w:rsidR="00E27268" w:rsidRDefault="00E27268" w:rsidP="00E27268">
      <w:pPr>
        <w:pStyle w:val="R"/>
      </w:pPr>
    </w:p>
    <w:p w14:paraId="02CAA680" w14:textId="77777777" w:rsidR="00537D64" w:rsidRDefault="00537D64" w:rsidP="00537D64">
      <w:pPr>
        <w:pStyle w:val="ROutput"/>
      </w:pPr>
      <w:r>
        <w:t xml:space="preserve">     Truth</w:t>
      </w:r>
    </w:p>
    <w:p w14:paraId="336223D7" w14:textId="77777777" w:rsidR="00537D64" w:rsidRDefault="00537D64" w:rsidP="00537D64">
      <w:pPr>
        <w:pStyle w:val="ROutput"/>
      </w:pPr>
      <w:r>
        <w:t>Prediction  Low Medium High Very High</w:t>
      </w:r>
    </w:p>
    <w:p w14:paraId="5705B072" w14:textId="77777777" w:rsidR="00537D64" w:rsidRDefault="00537D64" w:rsidP="00537D64">
      <w:pPr>
        <w:pStyle w:val="ROutput"/>
      </w:pPr>
      <w:r>
        <w:t xml:space="preserve">  Low        12     14   18        23</w:t>
      </w:r>
    </w:p>
    <w:p w14:paraId="104EDEE2" w14:textId="77777777" w:rsidR="00537D64" w:rsidRDefault="00537D64" w:rsidP="00537D64">
      <w:pPr>
        <w:pStyle w:val="ROutput"/>
      </w:pPr>
      <w:r>
        <w:t xml:space="preserve">  Medium     16     12   21        28</w:t>
      </w:r>
    </w:p>
    <w:p w14:paraId="3CC932EF" w14:textId="77777777" w:rsidR="00537D64" w:rsidRDefault="00537D64" w:rsidP="00537D64">
      <w:pPr>
        <w:pStyle w:val="ROutput"/>
      </w:pPr>
      <w:r>
        <w:t xml:space="preserve">  High       26     31   47        35</w:t>
      </w:r>
    </w:p>
    <w:p w14:paraId="02E33CA4" w14:textId="0DB3C276" w:rsidR="00E27268" w:rsidRDefault="00537D64" w:rsidP="00537D64">
      <w:pPr>
        <w:pStyle w:val="ROutput"/>
      </w:pPr>
      <w:r>
        <w:t xml:space="preserve">  Very High  31     37   42        48</w:t>
      </w:r>
    </w:p>
    <w:p w14:paraId="09081C81" w14:textId="77777777" w:rsidR="00537D64" w:rsidRDefault="00537D64" w:rsidP="00E27268">
      <w:pPr>
        <w:pStyle w:val="Textkrper"/>
      </w:pPr>
    </w:p>
    <w:p w14:paraId="5ADFF438" w14:textId="17509FD2" w:rsidR="00E27268" w:rsidRDefault="00E27268" w:rsidP="00E27268">
      <w:pPr>
        <w:pStyle w:val="Textkrper"/>
      </w:pPr>
    </w:p>
    <w:p w14:paraId="1AA48D80" w14:textId="41E2AC27" w:rsidR="009D1BC6" w:rsidRDefault="009D1BC6" w:rsidP="009D1BC6">
      <w:pPr>
        <w:pStyle w:val="berschrift2"/>
      </w:pPr>
      <w:bookmarkStart w:id="43" w:name="_Toc165445721"/>
      <w:r>
        <w:lastRenderedPageBreak/>
        <w:t>Hinweis zum housekeeping</w:t>
      </w:r>
      <w:r w:rsidR="00DB0154">
        <w:t xml:space="preserve"> und Bennennung der Objekte</w:t>
      </w:r>
      <w:bookmarkEnd w:id="43"/>
    </w:p>
    <w:p w14:paraId="35D51761" w14:textId="77777777" w:rsidR="009D1BC6" w:rsidRDefault="009D1BC6" w:rsidP="009D1BC6">
      <w:pPr>
        <w:pStyle w:val="Aufzhlung"/>
      </w:pPr>
      <w:r>
        <w:t>Es ist sehr empfehlenswert, bei der Benennung der Objekte eine bestimmte Logik anzuwenden. Auf keinen Fall generische Begriffe verwenden, die über ggfls. Verschiedene Modelle zu ähnlich sind (model1, model2) oder sogar dieselben Begriffe zu wiederholen</w:t>
      </w:r>
    </w:p>
    <w:p w14:paraId="4AEEC0B3" w14:textId="03E5AD77" w:rsidR="009D1BC6" w:rsidRDefault="009D1BC6" w:rsidP="009D1BC6">
      <w:pPr>
        <w:pStyle w:val="Aufzhlung"/>
      </w:pPr>
      <w:r>
        <w:t>Meine persönliche Strategie</w:t>
      </w:r>
      <w:r w:rsidR="00DB0154">
        <w:t xml:space="preserve">, die Datenobjekte nach dem tibble zu benennen und die Modell-Objekte nach der model spec, z.B. </w:t>
      </w:r>
    </w:p>
    <w:p w14:paraId="44637269" w14:textId="77C09803" w:rsidR="009D1BC6" w:rsidRDefault="00DB0154" w:rsidP="009D1BC6">
      <w:pPr>
        <w:pStyle w:val="Aufzhlung2"/>
      </w:pPr>
      <w:r>
        <w:rPr>
          <w:b/>
        </w:rPr>
        <w:t>mtcars</w:t>
      </w:r>
      <w:r w:rsidR="009D1BC6" w:rsidRPr="009D1BC6">
        <w:rPr>
          <w:b/>
        </w:rPr>
        <w:t>_split:</w:t>
      </w:r>
      <w:r w:rsidR="009D1BC6">
        <w:t xml:space="preserve"> Split-Objekt</w:t>
      </w:r>
    </w:p>
    <w:p w14:paraId="362908C0" w14:textId="5331FB86" w:rsidR="009D1BC6" w:rsidRDefault="00DB0154" w:rsidP="009D1BC6">
      <w:pPr>
        <w:pStyle w:val="Aufzhlung2"/>
      </w:pPr>
      <w:r>
        <w:rPr>
          <w:b/>
        </w:rPr>
        <w:t>mtcars</w:t>
      </w:r>
      <w:r w:rsidR="009D1BC6" w:rsidRPr="009D1BC6">
        <w:rPr>
          <w:b/>
        </w:rPr>
        <w:t xml:space="preserve">_train: </w:t>
      </w:r>
      <w:r w:rsidR="009D1BC6">
        <w:t>Trainingsset</w:t>
      </w:r>
    </w:p>
    <w:p w14:paraId="5F418916" w14:textId="7C917D9F" w:rsidR="009D1BC6" w:rsidRDefault="00DB0154" w:rsidP="009D1BC6">
      <w:pPr>
        <w:pStyle w:val="Aufzhlung2"/>
      </w:pPr>
      <w:r>
        <w:rPr>
          <w:b/>
        </w:rPr>
        <w:t>mtcars</w:t>
      </w:r>
      <w:r w:rsidR="009D1BC6" w:rsidRPr="009D1BC6">
        <w:rPr>
          <w:b/>
        </w:rPr>
        <w:t xml:space="preserve">_test: </w:t>
      </w:r>
      <w:r w:rsidR="009D1BC6">
        <w:t>Testset</w:t>
      </w:r>
    </w:p>
    <w:p w14:paraId="7034FAF0" w14:textId="2FD54E2D" w:rsidR="009D1BC6" w:rsidRPr="009D1BC6" w:rsidRDefault="00DB0154" w:rsidP="009D1BC6">
      <w:pPr>
        <w:pStyle w:val="Aufzhlung2"/>
        <w:rPr>
          <w:b/>
        </w:rPr>
      </w:pPr>
      <w:r>
        <w:rPr>
          <w:b/>
        </w:rPr>
        <w:t>mtcars</w:t>
      </w:r>
      <w:r w:rsidR="009D1BC6" w:rsidRPr="009D1BC6">
        <w:rPr>
          <w:b/>
        </w:rPr>
        <w:t xml:space="preserve">_cv / </w:t>
      </w:r>
      <w:r>
        <w:rPr>
          <w:b/>
        </w:rPr>
        <w:t>mtcars</w:t>
      </w:r>
      <w:r w:rsidR="009D1BC6" w:rsidRPr="009D1BC6">
        <w:rPr>
          <w:b/>
        </w:rPr>
        <w:t>_boot</w:t>
      </w:r>
    </w:p>
    <w:p w14:paraId="3B8BC33F" w14:textId="4ED1F72F" w:rsidR="009D1BC6" w:rsidRDefault="00DB0154" w:rsidP="009D1BC6">
      <w:pPr>
        <w:pStyle w:val="Aufzhlung2"/>
      </w:pPr>
      <w:r>
        <w:rPr>
          <w:b/>
        </w:rPr>
        <w:t>mtcars</w:t>
      </w:r>
      <w:r w:rsidRPr="00DB0154">
        <w:t>_</w:t>
      </w:r>
      <w:r w:rsidR="009D1BC6" w:rsidRPr="009D1BC6">
        <w:rPr>
          <w:b/>
        </w:rPr>
        <w:t>rec:</w:t>
      </w:r>
      <w:r w:rsidR="009D1BC6">
        <w:t xml:space="preserve"> Recipe</w:t>
      </w:r>
    </w:p>
    <w:p w14:paraId="7BCE1DAD" w14:textId="77777777" w:rsidR="009D1BC6" w:rsidRDefault="009D1BC6" w:rsidP="009D1BC6">
      <w:pPr>
        <w:pStyle w:val="Aufzhlung2"/>
      </w:pPr>
      <w:r w:rsidRPr="009D1BC6">
        <w:rPr>
          <w:b/>
        </w:rPr>
        <w:t>tree</w:t>
      </w:r>
      <w:r w:rsidRPr="009D1BC6">
        <w:rPr>
          <w:rFonts w:ascii="Arial" w:hAnsi="Arial" w:cs="Arial"/>
          <w:i/>
        </w:rPr>
        <w:t>_</w:t>
      </w:r>
      <w:r w:rsidRPr="009D1BC6">
        <w:rPr>
          <w:b/>
        </w:rPr>
        <w:t>spec:</w:t>
      </w:r>
      <w:r>
        <w:t xml:space="preserve"> Model spec</w:t>
      </w:r>
    </w:p>
    <w:p w14:paraId="2D55753A" w14:textId="77777777" w:rsidR="009D1BC6" w:rsidRDefault="009D1BC6" w:rsidP="009D1BC6">
      <w:pPr>
        <w:pStyle w:val="Aufzhlung2"/>
      </w:pPr>
      <w:r w:rsidRPr="009D1BC6">
        <w:rPr>
          <w:b/>
        </w:rPr>
        <w:t>tree_wf:</w:t>
      </w:r>
      <w:r>
        <w:t xml:space="preserve"> workflow</w:t>
      </w:r>
    </w:p>
    <w:p w14:paraId="427F03D1" w14:textId="77777777" w:rsidR="009D1BC6" w:rsidRDefault="009D1BC6" w:rsidP="009D1BC6">
      <w:pPr>
        <w:pStyle w:val="Aufzhlung2"/>
      </w:pPr>
      <w:r w:rsidRPr="009D1BC6">
        <w:rPr>
          <w:b/>
        </w:rPr>
        <w:t>tree_grid:</w:t>
      </w:r>
      <w:r>
        <w:t xml:space="preserve"> HP grid</w:t>
      </w:r>
    </w:p>
    <w:p w14:paraId="1DC24949" w14:textId="6D9ED21D" w:rsidR="009D1BC6" w:rsidRDefault="009D1BC6" w:rsidP="009D1BC6">
      <w:pPr>
        <w:pStyle w:val="Aufzhlung2"/>
      </w:pPr>
      <w:r w:rsidRPr="009D1BC6">
        <w:rPr>
          <w:b/>
        </w:rPr>
        <w:t>tree_rs:</w:t>
      </w:r>
      <w:r>
        <w:t xml:space="preserve"> Ergebnis tibble mit den getun</w:t>
      </w:r>
      <w:r w:rsidR="00826510">
        <w:t>t</w:t>
      </w:r>
      <w:r>
        <w:t>en Ergebnis</w:t>
      </w:r>
      <w:r w:rsidR="00C450C1">
        <w:t>sen aus dem Trainingset</w:t>
      </w:r>
    </w:p>
    <w:p w14:paraId="41823FA0" w14:textId="6E993228" w:rsidR="009D1BC6" w:rsidRDefault="009D1BC6" w:rsidP="009D1BC6">
      <w:pPr>
        <w:pStyle w:val="Aufzhlung2"/>
      </w:pPr>
      <w:r>
        <w:rPr>
          <w:b/>
        </w:rPr>
        <w:t>final_tree_wf:</w:t>
      </w:r>
      <w:r>
        <w:t xml:space="preserve"> Finalis</w:t>
      </w:r>
      <w:r w:rsidR="00826510">
        <w:t>i</w:t>
      </w:r>
      <w:r>
        <w:t>erter workflow</w:t>
      </w:r>
    </w:p>
    <w:p w14:paraId="06262464" w14:textId="692C604B" w:rsidR="00C450C1" w:rsidRDefault="00C450C1" w:rsidP="009D1BC6">
      <w:pPr>
        <w:pStyle w:val="Aufzhlung2"/>
      </w:pPr>
      <w:r>
        <w:rPr>
          <w:b/>
        </w:rPr>
        <w:t>final_tree_rs:</w:t>
      </w:r>
      <w:r>
        <w:t xml:space="preserve"> „Gefitteter workflow“ mit predictions und metrics</w:t>
      </w:r>
    </w:p>
    <w:p w14:paraId="11B8A9D6" w14:textId="05EEA864" w:rsidR="00C450C1" w:rsidRDefault="00C450C1" w:rsidP="00C450C1">
      <w:pPr>
        <w:pStyle w:val="Aufzhlung"/>
      </w:pPr>
      <w:r>
        <w:t>Allerdings hängt dies letztlich vom Fall ab. Es kann durchaus sein, dass es mehrere Versionen von Datensätzen, Recipes und Modelltypen gibt. Dann nutze ich Excel um alle Versionen vollständig durchzudeklinieren. Die Objektnamen können dann schnell auch mal länger werden z.B.</w:t>
      </w:r>
    </w:p>
    <w:p w14:paraId="2FBEA5AC" w14:textId="1E4AD0A3" w:rsidR="00C450C1" w:rsidRDefault="00C450C1" w:rsidP="00C450C1">
      <w:pPr>
        <w:pStyle w:val="Aufzhlung"/>
        <w:numPr>
          <w:ilvl w:val="0"/>
          <w:numId w:val="0"/>
        </w:numPr>
        <w:ind w:left="360"/>
      </w:pPr>
      <w:r w:rsidRPr="00C450C1">
        <w:rPr>
          <w:rStyle w:val="RZchn"/>
          <w:sz w:val="20"/>
          <w:szCs w:val="20"/>
        </w:rPr>
        <w:t>logR_trm_winner_spec</w:t>
      </w:r>
      <w:r>
        <w:t>: Anwendung einer Logistischen Regression (logR) auf ein data file mit einer getrimmten AV (trm), die den Namen „winner“ hatte.</w:t>
      </w:r>
    </w:p>
    <w:p w14:paraId="0B4B1E26" w14:textId="47704630" w:rsidR="00C450C1" w:rsidRPr="005312E0" w:rsidRDefault="00C450C1" w:rsidP="00C450C1">
      <w:pPr>
        <w:pStyle w:val="Aufzhlung"/>
        <w:numPr>
          <w:ilvl w:val="0"/>
          <w:numId w:val="0"/>
        </w:numPr>
        <w:ind w:left="360"/>
      </w:pPr>
    </w:p>
    <w:p w14:paraId="4AE50115" w14:textId="21206EC3" w:rsidR="00C450C1" w:rsidRDefault="00C450C1" w:rsidP="00C450C1">
      <w:pPr>
        <w:pStyle w:val="berschrift1"/>
        <w:pageBreakBefore/>
        <w:ind w:left="431" w:hanging="431"/>
      </w:pPr>
      <w:bookmarkStart w:id="44" w:name="_Ref115427767"/>
      <w:bookmarkStart w:id="45" w:name="_Toc165445722"/>
      <w:r>
        <w:lastRenderedPageBreak/>
        <w:t>Variable Importance</w:t>
      </w:r>
      <w:bookmarkEnd w:id="45"/>
    </w:p>
    <w:p w14:paraId="129D434C" w14:textId="4098F625" w:rsidR="005B5A29" w:rsidRDefault="005B5A29" w:rsidP="00C450C1">
      <w:pPr>
        <w:pStyle w:val="Aufzhlung"/>
      </w:pPr>
      <w:r>
        <w:t xml:space="preserve">Jenseits des prediction / classification errors will man ja meist auch wissen, welche Prädiktoren für die prediction / classification wichtig waren. Dieser Aspekt ist in den letzten Jahren insbesondere im Rahmen des Konzepts „explainable AI“ immer wichtiger geworden und wird in der Praxis v.a. bei Entscheidungen, die für Personen nachteilig sein können (z.B. Verweigerung einer Versicherung) immer wichtiger. D.h. Analysten sind gefordert, die Black box etwas zu öffnen. </w:t>
      </w:r>
    </w:p>
    <w:p w14:paraId="4E676203" w14:textId="52325F10" w:rsidR="00C450C1" w:rsidRDefault="00C450C1" w:rsidP="00C450C1">
      <w:pPr>
        <w:pStyle w:val="Aufzhlung"/>
      </w:pPr>
      <w:r w:rsidRPr="00077770">
        <w:t xml:space="preserve">Bei </w:t>
      </w:r>
      <w:r>
        <w:t>einem Regressionsmodel (LS oder logistisch) ist die Einschätzung, welche Relevanz welche Prädiktoren haben, relativ simpel. Bei komplexeren (wie random forest) nicht. Dafür gibt’s das vip package (variable importance). Für einige Modelltypen (z.B. KNN) geht das allerdings (noch) nicht</w:t>
      </w:r>
      <w:r w:rsidR="005B5A29">
        <w:t>.</w:t>
      </w:r>
    </w:p>
    <w:p w14:paraId="7175D754" w14:textId="1C477718" w:rsidR="005B5A29" w:rsidRPr="00077770" w:rsidRDefault="005B5A29" w:rsidP="00C450C1">
      <w:pPr>
        <w:pStyle w:val="Aufzhlung"/>
      </w:pPr>
      <w:r>
        <w:t xml:space="preserve">In jedem Fall muss man sich hüten, den Prädiktoren jenseits ihrer Vorhersage-Fähigkeit irgendeine (kausale) Rolle zu geben. </w:t>
      </w:r>
    </w:p>
    <w:p w14:paraId="6F27EFB1" w14:textId="77777777" w:rsidR="00C450C1" w:rsidRPr="00B906D7" w:rsidRDefault="00C450C1" w:rsidP="00C450C1">
      <w:pPr>
        <w:pStyle w:val="ROutput"/>
        <w:rPr>
          <w:lang w:val="de-DE"/>
        </w:rPr>
      </w:pPr>
    </w:p>
    <w:p w14:paraId="6A235B00" w14:textId="77777777" w:rsidR="00C450C1" w:rsidRPr="00B906D7" w:rsidRDefault="00C450C1" w:rsidP="00C450C1">
      <w:pPr>
        <w:pStyle w:val="ROutput"/>
        <w:rPr>
          <w:lang w:val="de-DE"/>
        </w:rPr>
      </w:pPr>
    </w:p>
    <w:p w14:paraId="6966F905" w14:textId="77777777" w:rsidR="00C450C1" w:rsidRPr="00B906D7" w:rsidRDefault="00C450C1" w:rsidP="00C450C1">
      <w:pPr>
        <w:pStyle w:val="ROutput"/>
        <w:rPr>
          <w:lang w:val="de-DE"/>
        </w:rPr>
      </w:pPr>
    </w:p>
    <w:p w14:paraId="2E6C35D8" w14:textId="77777777" w:rsidR="00C450C1" w:rsidRDefault="00C450C1" w:rsidP="00236A5B">
      <w:pPr>
        <w:pStyle w:val="berschrift2"/>
      </w:pPr>
      <w:bookmarkStart w:id="46" w:name="_Toc165445723"/>
      <w:r>
        <w:t>Einfacher Fall: Koeffizienten und deren Signifikanz</w:t>
      </w:r>
      <w:bookmarkEnd w:id="46"/>
    </w:p>
    <w:p w14:paraId="085A7112" w14:textId="65DC3DC8" w:rsidR="00C450C1" w:rsidRDefault="00C450C1" w:rsidP="00C450C1">
      <w:pPr>
        <w:pStyle w:val="Aufzhlung"/>
      </w:pPr>
      <w:r>
        <w:t>Die Koeffizienten findet man im f</w:t>
      </w:r>
      <w:r w:rsidRPr="007717F6">
        <w:t>itted workflow (gibt die Koeffizienten und p-Wert)</w:t>
      </w:r>
      <w:r>
        <w:t xml:space="preserve">—diesen kann man mit extract_fit_parsnip extrahieren (Hinweis: In älteren Videos von Julia Silge findet man die </w:t>
      </w:r>
      <w:r w:rsidR="00236A5B">
        <w:t>F</w:t>
      </w:r>
      <w:r>
        <w:t xml:space="preserve">orm </w:t>
      </w:r>
      <w:r w:rsidRPr="00DE5A3B">
        <w:rPr>
          <w:rStyle w:val="RZchn"/>
          <w:sz w:val="20"/>
          <w:szCs w:val="20"/>
          <w:lang w:val="de-DE"/>
        </w:rPr>
        <w:t xml:space="preserve">fit$workflow[[1]] </w:t>
      </w:r>
      <w:r w:rsidRPr="004D2747">
        <w:t>oder</w:t>
      </w:r>
      <w:r>
        <w:t xml:space="preserve"> </w:t>
      </w:r>
      <w:r w:rsidRPr="00DE5A3B">
        <w:rPr>
          <w:rStyle w:val="RZchn"/>
          <w:sz w:val="20"/>
          <w:szCs w:val="20"/>
          <w:lang w:val="de-DE"/>
        </w:rPr>
        <w:t>pull_workflow_fit()</w:t>
      </w:r>
      <w:r>
        <w:t>)</w:t>
      </w:r>
    </w:p>
    <w:p w14:paraId="10B06B9A" w14:textId="77777777" w:rsidR="00C450C1" w:rsidRPr="007717F6" w:rsidRDefault="00C450C1" w:rsidP="00C450C1">
      <w:pPr>
        <w:pStyle w:val="Aufzhlung"/>
        <w:numPr>
          <w:ilvl w:val="0"/>
          <w:numId w:val="0"/>
        </w:numPr>
        <w:ind w:left="360"/>
      </w:pPr>
    </w:p>
    <w:p w14:paraId="5B1C9EED" w14:textId="77777777" w:rsidR="00C450C1" w:rsidRDefault="00C450C1" w:rsidP="00C450C1">
      <w:pPr>
        <w:pStyle w:val="R"/>
        <w:shd w:val="clear" w:color="auto" w:fill="F2F2F2" w:themeFill="background1" w:themeFillShade="F2"/>
      </w:pPr>
      <w:r w:rsidRPr="007717F6">
        <w:t xml:space="preserve">penguin_final %&gt;% </w:t>
      </w:r>
    </w:p>
    <w:p w14:paraId="7409DBD6" w14:textId="77777777" w:rsidR="00C450C1" w:rsidRPr="007717F6" w:rsidRDefault="00C450C1" w:rsidP="00C450C1">
      <w:pPr>
        <w:pStyle w:val="R"/>
        <w:shd w:val="clear" w:color="auto" w:fill="F2F2F2" w:themeFill="background1" w:themeFillShade="F2"/>
      </w:pPr>
      <w:r>
        <w:t xml:space="preserve">  </w:t>
      </w:r>
      <w:r w:rsidRPr="00D221F4">
        <w:t>extract_fit_parsnip()%&gt;%</w:t>
      </w:r>
    </w:p>
    <w:p w14:paraId="3943969B" w14:textId="77777777" w:rsidR="00C450C1" w:rsidRPr="007717F6" w:rsidRDefault="00C450C1" w:rsidP="00C450C1">
      <w:pPr>
        <w:pStyle w:val="R"/>
        <w:shd w:val="clear" w:color="auto" w:fill="F2F2F2" w:themeFill="background1" w:themeFillShade="F2"/>
      </w:pPr>
      <w:r w:rsidRPr="007717F6">
        <w:t xml:space="preserve">  tidy()</w:t>
      </w:r>
    </w:p>
    <w:p w14:paraId="70F58781" w14:textId="77777777" w:rsidR="00C450C1" w:rsidRDefault="00C450C1" w:rsidP="00C450C1">
      <w:pPr>
        <w:pStyle w:val="Textkrper"/>
      </w:pPr>
    </w:p>
    <w:p w14:paraId="165C5FD8" w14:textId="77777777" w:rsidR="00C450C1" w:rsidRDefault="00C450C1" w:rsidP="00C450C1">
      <w:pPr>
        <w:pStyle w:val="ROutput"/>
      </w:pPr>
      <w:r>
        <w:t># A tibble: 7 x 5</w:t>
      </w:r>
    </w:p>
    <w:p w14:paraId="70D59E3C" w14:textId="77777777" w:rsidR="00C450C1" w:rsidRDefault="00C450C1" w:rsidP="00C450C1">
      <w:pPr>
        <w:pStyle w:val="ROutput"/>
      </w:pPr>
      <w:r>
        <w:t xml:space="preserve">  term               estimate std.error statistic       p.value</w:t>
      </w:r>
    </w:p>
    <w:p w14:paraId="4E24498D" w14:textId="77777777" w:rsidR="00C450C1" w:rsidRDefault="00C450C1" w:rsidP="00C450C1">
      <w:pPr>
        <w:pStyle w:val="ROutput"/>
      </w:pPr>
      <w:r>
        <w:t xml:space="preserve">  &lt;chr&gt;                 &lt;dbl&gt;     &lt;dbl&gt;     &lt;dbl&gt;         &lt;dbl&gt;</w:t>
      </w:r>
    </w:p>
    <w:p w14:paraId="61267379" w14:textId="77777777" w:rsidR="00C450C1" w:rsidRDefault="00C450C1" w:rsidP="00C450C1">
      <w:pPr>
        <w:pStyle w:val="ROutput"/>
      </w:pPr>
      <w:r>
        <w:t>1 (Intercept)       -79.5      13.5         -5.90 0.00000000369</w:t>
      </w:r>
    </w:p>
    <w:p w14:paraId="1B28CD37" w14:textId="77777777" w:rsidR="00C450C1" w:rsidRDefault="00C450C1" w:rsidP="00C450C1">
      <w:pPr>
        <w:pStyle w:val="ROutput"/>
      </w:pPr>
      <w:r>
        <w:t xml:space="preserve">2 speciesChinstrap   -6.61      1.70        -3.89 0.000101     </w:t>
      </w:r>
    </w:p>
    <w:p w14:paraId="07556BCF" w14:textId="77777777" w:rsidR="00C450C1" w:rsidRDefault="00C450C1" w:rsidP="00C450C1">
      <w:pPr>
        <w:pStyle w:val="ROutput"/>
      </w:pPr>
      <w:r>
        <w:t xml:space="preserve">3 speciesGentoo      -9.13      2.89        -3.16 0.00159      </w:t>
      </w:r>
    </w:p>
    <w:p w14:paraId="731599D8" w14:textId="77777777" w:rsidR="00C450C1" w:rsidRDefault="00C450C1" w:rsidP="00C450C1">
      <w:pPr>
        <w:pStyle w:val="ROutput"/>
      </w:pPr>
      <w:r>
        <w:t xml:space="preserve">4 bill_length_mm      0.576     0.137        4.20 0.0000268    </w:t>
      </w:r>
    </w:p>
    <w:p w14:paraId="1EBBF5C5" w14:textId="77777777" w:rsidR="00C450C1" w:rsidRDefault="00C450C1" w:rsidP="00C450C1">
      <w:pPr>
        <w:pStyle w:val="ROutput"/>
      </w:pPr>
      <w:r>
        <w:t xml:space="preserve">5 bill_depth_mm       1.36      0.373        3.64 0.000273     </w:t>
      </w:r>
    </w:p>
    <w:p w14:paraId="2BD05B9D" w14:textId="77777777" w:rsidR="00C450C1" w:rsidRDefault="00C450C1" w:rsidP="00C450C1">
      <w:pPr>
        <w:pStyle w:val="ROutput"/>
      </w:pPr>
      <w:r>
        <w:t xml:space="preserve">6 flipper_length_mm   0.0707    0.0538       1.31 0.189        </w:t>
      </w:r>
    </w:p>
    <w:p w14:paraId="73574FBA" w14:textId="77777777" w:rsidR="00C450C1" w:rsidRDefault="00C450C1" w:rsidP="00C450C1">
      <w:pPr>
        <w:pStyle w:val="ROutput"/>
      </w:pPr>
      <w:r>
        <w:t>7 body_mass_g         0.00509   0.00108      4.70 0.00000260</w:t>
      </w:r>
    </w:p>
    <w:p w14:paraId="779A8D86" w14:textId="77777777" w:rsidR="00C450C1" w:rsidRDefault="00C450C1" w:rsidP="00C450C1">
      <w:pPr>
        <w:pStyle w:val="ROutput"/>
      </w:pPr>
    </w:p>
    <w:p w14:paraId="7F3450BA" w14:textId="77777777" w:rsidR="00C450C1" w:rsidRDefault="00C450C1" w:rsidP="00C450C1">
      <w:pPr>
        <w:pStyle w:val="Aufzhlung"/>
      </w:pPr>
      <w:r>
        <w:t>Hinweise</w:t>
      </w:r>
    </w:p>
    <w:p w14:paraId="1509E3F0" w14:textId="30C6D574" w:rsidR="00C450C1" w:rsidRDefault="00C450C1" w:rsidP="00C450C1">
      <w:pPr>
        <w:pStyle w:val="Aufzhlung2"/>
      </w:pPr>
      <w:r>
        <w:t xml:space="preserve">Der </w:t>
      </w:r>
      <w:r w:rsidRPr="00D67EFA">
        <w:rPr>
          <w:b/>
        </w:rPr>
        <w:t>workflow</w:t>
      </w:r>
      <w:r w:rsidRPr="004D2747">
        <w:t>, aus</w:t>
      </w:r>
      <w:r>
        <w:rPr>
          <w:b/>
        </w:rPr>
        <w:t xml:space="preserve"> </w:t>
      </w:r>
      <w:r>
        <w:t xml:space="preserve">dem die Koeffizienten extrahiert werden, ist eine Spalte aus dem </w:t>
      </w:r>
      <w:r w:rsidR="00236A5B">
        <w:t>gefitteten workflow</w:t>
      </w:r>
      <w:r>
        <w:t xml:space="preserve">, welches </w:t>
      </w:r>
      <w:r w:rsidR="00236A5B">
        <w:t xml:space="preserve">das </w:t>
      </w:r>
      <w:r>
        <w:t xml:space="preserve">Ergebnis der </w:t>
      </w:r>
      <w:r w:rsidRPr="009F4695">
        <w:rPr>
          <w:rStyle w:val="RZchn"/>
          <w:sz w:val="20"/>
          <w:szCs w:val="20"/>
          <w:lang w:val="de-DE"/>
        </w:rPr>
        <w:t>last_fit()</w:t>
      </w:r>
      <w:r>
        <w:t>-Operation ist, bei der das Modell final auf die Trainingsdaten gefittet und an den Testdaten evaluiert w</w:t>
      </w:r>
      <w:r w:rsidR="00236A5B">
        <w:t>u</w:t>
      </w:r>
      <w:r>
        <w:t>rd</w:t>
      </w:r>
      <w:r w:rsidR="00236A5B">
        <w:t>e</w:t>
      </w:r>
      <w:r>
        <w:t xml:space="preserve">. D.h. dort sind die geschätzen Parameter drin, die sich manchmal direkt anschauen lassen (z.B. bei Regressionsmodellen) und die mittels </w:t>
      </w:r>
      <w:r w:rsidRPr="00DE5A3B">
        <w:rPr>
          <w:rStyle w:val="RZchn"/>
          <w:sz w:val="20"/>
          <w:szCs w:val="20"/>
          <w:lang w:val="de-DE"/>
        </w:rPr>
        <w:t>predict()</w:t>
      </w:r>
      <w:r>
        <w:t xml:space="preserve"> Funktion genutzt werden, um den Fit in den Testdaten zu evaluieren.</w:t>
      </w:r>
    </w:p>
    <w:p w14:paraId="377A251C" w14:textId="753D1655" w:rsidR="00C450C1" w:rsidRDefault="00C450C1" w:rsidP="00C450C1">
      <w:pPr>
        <w:pStyle w:val="Aufzhlung2"/>
      </w:pPr>
      <w:r>
        <w:t>Für die Extraktion der Koeffizienten ist es egal, ob man das auf Basis der Trainings- oder Testdaten macht, weil sie sowieso aus dem Training im Training set resultuieren (!). Nur dort gibt es ja eine Param</w:t>
      </w:r>
      <w:r w:rsidR="00236A5B">
        <w:t>e</w:t>
      </w:r>
      <w:r>
        <w:t xml:space="preserve">ter-Generierung. </w:t>
      </w:r>
    </w:p>
    <w:p w14:paraId="63EE827B" w14:textId="77777777" w:rsidR="00C450C1" w:rsidRPr="00DE5A3B" w:rsidRDefault="00C450C1" w:rsidP="00C450C1">
      <w:pPr>
        <w:pStyle w:val="Textkrper"/>
        <w:ind w:firstLine="360"/>
        <w:rPr>
          <w:lang w:val="de-DE"/>
        </w:rPr>
      </w:pPr>
    </w:p>
    <w:p w14:paraId="50108452" w14:textId="77777777" w:rsidR="00C450C1" w:rsidRDefault="00C450C1" w:rsidP="00C450C1">
      <w:pPr>
        <w:pStyle w:val="ROutput"/>
        <w:rPr>
          <w:lang w:val="de-DE"/>
        </w:rPr>
      </w:pPr>
    </w:p>
    <w:p w14:paraId="24B11D40" w14:textId="77777777" w:rsidR="00C450C1" w:rsidRPr="009D1BC6" w:rsidRDefault="00C450C1" w:rsidP="00C450C1">
      <w:pPr>
        <w:pStyle w:val="ROutput"/>
        <w:rPr>
          <w:lang w:val="de-DE"/>
        </w:rPr>
      </w:pPr>
    </w:p>
    <w:p w14:paraId="39BBE376" w14:textId="77777777" w:rsidR="00C450C1" w:rsidRDefault="00C450C1" w:rsidP="00236A5B">
      <w:pPr>
        <w:pStyle w:val="berschrift2"/>
      </w:pPr>
      <w:bookmarkStart w:id="47" w:name="_Toc165445724"/>
      <w:r>
        <w:t>Variable importance plots bei nicht-parametrischen Modellen</w:t>
      </w:r>
      <w:bookmarkEnd w:id="47"/>
    </w:p>
    <w:p w14:paraId="7811FD15" w14:textId="14D96AE7" w:rsidR="00C450C1" w:rsidRDefault="00C450C1" w:rsidP="00C450C1">
      <w:pPr>
        <w:pStyle w:val="Aufzhlung"/>
      </w:pPr>
      <w:r>
        <w:t>Bei nicht-parameteri</w:t>
      </w:r>
      <w:r w:rsidR="00236A5B">
        <w:t>s</w:t>
      </w:r>
      <w:r>
        <w:t xml:space="preserve">chen Modellen gibt es eben keine Parameter. Dafür liefert die </w:t>
      </w:r>
      <w:r w:rsidRPr="00236A5B">
        <w:rPr>
          <w:rStyle w:val="RZchn"/>
          <w:sz w:val="20"/>
          <w:szCs w:val="20"/>
        </w:rPr>
        <w:t>vip()</w:t>
      </w:r>
      <w:r>
        <w:t xml:space="preserve">-Funktion einen plot, der die Wichtigkeit des prädiktiven Beitrags eines Prädiktors anzeigt. </w:t>
      </w:r>
    </w:p>
    <w:p w14:paraId="6526F8F3" w14:textId="77777777" w:rsidR="00C450C1" w:rsidRDefault="00C450C1" w:rsidP="00C450C1">
      <w:pPr>
        <w:pStyle w:val="Aufzhlung"/>
      </w:pPr>
      <w:r>
        <w:lastRenderedPageBreak/>
        <w:t>Hier mal angewendet auf das Beispiel der logistischen Regression oben.</w:t>
      </w:r>
    </w:p>
    <w:p w14:paraId="232978E4" w14:textId="77777777" w:rsidR="00C450C1" w:rsidRDefault="00C450C1" w:rsidP="00C450C1">
      <w:pPr>
        <w:pStyle w:val="Aufzhlung"/>
      </w:pPr>
      <w:r>
        <w:t>Hier wieder angewandt auf den finalen workflow (Achtung: Da das Modell nur im Training Set gefittet/trainiert wurde, betrifft er nur diesen)</w:t>
      </w:r>
    </w:p>
    <w:p w14:paraId="090F8AEA" w14:textId="77777777" w:rsidR="00C450C1" w:rsidRDefault="00C450C1" w:rsidP="00C450C1">
      <w:pPr>
        <w:pStyle w:val="Textkrper"/>
        <w:rPr>
          <w:lang w:val="de-DE"/>
        </w:rPr>
      </w:pPr>
    </w:p>
    <w:p w14:paraId="3450DC72" w14:textId="77777777" w:rsidR="00C450C1" w:rsidRPr="00DA0557" w:rsidRDefault="00C450C1" w:rsidP="00C450C1">
      <w:pPr>
        <w:pStyle w:val="R"/>
        <w:shd w:val="clear" w:color="auto" w:fill="F2F2F2" w:themeFill="background1" w:themeFillShade="F2"/>
      </w:pPr>
      <w:r w:rsidRPr="00DA0557">
        <w:t xml:space="preserve">penguin_final %&gt;% </w:t>
      </w:r>
    </w:p>
    <w:p w14:paraId="1D25C60D" w14:textId="77777777" w:rsidR="00C450C1" w:rsidRPr="00DA0557" w:rsidRDefault="00C450C1" w:rsidP="00C450C1">
      <w:pPr>
        <w:pStyle w:val="R"/>
        <w:shd w:val="clear" w:color="auto" w:fill="F2F2F2" w:themeFill="background1" w:themeFillShade="F2"/>
      </w:pPr>
      <w:r w:rsidRPr="00DA0557">
        <w:t xml:space="preserve">  extract_fit_parsnip() %&gt;% </w:t>
      </w:r>
    </w:p>
    <w:p w14:paraId="4D2BA2E2" w14:textId="77777777" w:rsidR="00C450C1" w:rsidRDefault="00C450C1" w:rsidP="00C450C1">
      <w:pPr>
        <w:pStyle w:val="R"/>
        <w:shd w:val="clear" w:color="auto" w:fill="F2F2F2" w:themeFill="background1" w:themeFillShade="F2"/>
      </w:pPr>
      <w:r w:rsidRPr="00DA0557">
        <w:t xml:space="preserve">  vip::vip(num_features = 10)</w:t>
      </w:r>
    </w:p>
    <w:p w14:paraId="1E14A0DB" w14:textId="77777777" w:rsidR="00C450C1" w:rsidRDefault="00C450C1" w:rsidP="00C450C1">
      <w:pPr>
        <w:pStyle w:val="Aufzhlung"/>
        <w:numPr>
          <w:ilvl w:val="0"/>
          <w:numId w:val="0"/>
        </w:numPr>
        <w:ind w:left="360"/>
      </w:pPr>
      <w:r>
        <w:rPr>
          <w:noProof/>
          <w:lang w:val="en-GB" w:eastAsia="en-GB"/>
        </w:rPr>
        <w:drawing>
          <wp:inline distT="0" distB="0" distL="0" distR="0" wp14:anchorId="150CEF2A" wp14:editId="2C3FD914">
            <wp:extent cx="3816546" cy="2476627"/>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16546" cy="2476627"/>
                    </a:xfrm>
                    <a:prstGeom prst="rect">
                      <a:avLst/>
                    </a:prstGeom>
                  </pic:spPr>
                </pic:pic>
              </a:graphicData>
            </a:graphic>
          </wp:inline>
        </w:drawing>
      </w:r>
    </w:p>
    <w:p w14:paraId="186BA27D" w14:textId="77777777" w:rsidR="00C450C1" w:rsidRDefault="00C450C1" w:rsidP="00C450C1">
      <w:pPr>
        <w:pStyle w:val="Textkrper"/>
        <w:rPr>
          <w:lang w:val="de-DE"/>
        </w:rPr>
      </w:pPr>
    </w:p>
    <w:p w14:paraId="74456056" w14:textId="77777777" w:rsidR="00C450C1" w:rsidRDefault="00C450C1" w:rsidP="00C450C1">
      <w:pPr>
        <w:pStyle w:val="Textkrper"/>
        <w:rPr>
          <w:lang w:val="de-DE"/>
        </w:rPr>
      </w:pPr>
    </w:p>
    <w:p w14:paraId="248DB5A9" w14:textId="77777777" w:rsidR="00C450C1" w:rsidRPr="008C7389" w:rsidRDefault="00C450C1" w:rsidP="00C450C1">
      <w:pPr>
        <w:pStyle w:val="Textkrper"/>
        <w:rPr>
          <w:lang w:val="de-DE"/>
        </w:rPr>
      </w:pPr>
    </w:p>
    <w:p w14:paraId="6B7ED5F4" w14:textId="683CFFF6" w:rsidR="00C450C1" w:rsidRDefault="00236A5B" w:rsidP="00236A5B">
      <w:pPr>
        <w:pStyle w:val="berschrift2"/>
      </w:pPr>
      <w:bookmarkStart w:id="48" w:name="_Toc165445725"/>
      <w:r>
        <w:t>Besonderheit 1: VIP bei Regularisierung</w:t>
      </w:r>
      <w:bookmarkEnd w:id="48"/>
      <w:r w:rsidR="00C450C1">
        <w:t xml:space="preserve"> </w:t>
      </w:r>
    </w:p>
    <w:p w14:paraId="7BE2EF5E" w14:textId="77777777" w:rsidR="00C450C1" w:rsidRDefault="00C450C1" w:rsidP="00236A5B">
      <w:pPr>
        <w:pStyle w:val="Aufzhlung"/>
      </w:pPr>
      <w:r>
        <w:t xml:space="preserve">Wenn man einen VIP anfordert für ein </w:t>
      </w:r>
      <w:r w:rsidRPr="006F072C">
        <w:rPr>
          <w:b/>
        </w:rPr>
        <w:t>LASSO model</w:t>
      </w:r>
      <w:r>
        <w:t xml:space="preserve">, kann es durchaus passieren, dass plötzlich Prädiktor eine besondere Wichtigkeit hat, der aber im Modell auf 0 geshrinkt worden war! Ich hatte sogar einen Fall, wo der wichtigste Prädiktor im VIP ein 0-geshrinkter Parameter war. </w:t>
      </w:r>
    </w:p>
    <w:p w14:paraId="4C05E18F" w14:textId="77777777" w:rsidR="00C450C1" w:rsidRPr="00236A5B" w:rsidRDefault="00C450C1" w:rsidP="00236A5B">
      <w:pPr>
        <w:pStyle w:val="Aufzhlung"/>
      </w:pPr>
      <w:r w:rsidRPr="00236A5B">
        <w:t xml:space="preserve">Analog können die Regressionseffekte der nicht-geshrinkten Prädiktoren ein anderes Ranking haben als das Ranking im VIP! </w:t>
      </w:r>
    </w:p>
    <w:p w14:paraId="7F93B34D" w14:textId="1FFDED09" w:rsidR="00236A5B" w:rsidRDefault="00C450C1" w:rsidP="00236A5B">
      <w:pPr>
        <w:pStyle w:val="Aufzhlung"/>
      </w:pPr>
      <w:r>
        <w:t xml:space="preserve">Das liegt daran, dass die VIP Funktion anders vorgeht: So werden zur Analyse der Wichtigkeit eines Prädiktors die Reihenfolge der Werte der Fälle „durcheinandergebracht“ und die Auswirkung dieses kleinen Experiments auf den prediction error beobachtet. Ist sie gering, ist der Prädiktor anscheinende nicht wichtig (siehe kurzes Video </w:t>
      </w:r>
      <w:hyperlink r:id="rId46" w:history="1">
        <w:r w:rsidRPr="006F072C">
          <w:rPr>
            <w:rStyle w:val="Hyperlink"/>
          </w:rPr>
          <w:t>hier</w:t>
        </w:r>
      </w:hyperlink>
      <w:r w:rsidR="00236A5B">
        <w:t>).</w:t>
      </w:r>
      <w:r>
        <w:t xml:space="preserve"> </w:t>
      </w:r>
    </w:p>
    <w:p w14:paraId="27EA6549" w14:textId="77777777" w:rsidR="00236A5B" w:rsidRDefault="00236A5B" w:rsidP="00236A5B">
      <w:pPr>
        <w:pStyle w:val="Aufzhlung2"/>
        <w:numPr>
          <w:ilvl w:val="0"/>
          <w:numId w:val="0"/>
        </w:numPr>
        <w:ind w:left="709"/>
      </w:pPr>
    </w:p>
    <w:p w14:paraId="18AB00E5" w14:textId="7910F87D" w:rsidR="00C450C1" w:rsidRDefault="00C450C1" w:rsidP="00236A5B">
      <w:pPr>
        <w:pStyle w:val="berschrift2"/>
      </w:pPr>
      <w:r>
        <w:tab/>
      </w:r>
      <w:bookmarkStart w:id="49" w:name="_Toc165445726"/>
      <w:r w:rsidR="00236A5B">
        <w:t>Bsonderheit 2: VIP bei random forests</w:t>
      </w:r>
      <w:bookmarkEnd w:id="49"/>
    </w:p>
    <w:p w14:paraId="734E11C7" w14:textId="6F6F3607" w:rsidR="00C450C1" w:rsidRDefault="00C450C1" w:rsidP="00236A5B">
      <w:pPr>
        <w:pStyle w:val="Aufzhlung"/>
      </w:pPr>
      <w:r>
        <w:t xml:space="preserve">Wenn man ein random forest model hat (siehe im entsprechenen applications-Kapitel), muss man bei </w:t>
      </w:r>
      <w:r w:rsidRPr="00DE5A3B">
        <w:rPr>
          <w:rStyle w:val="RZchn"/>
          <w:sz w:val="20"/>
          <w:szCs w:val="20"/>
          <w:lang w:val="de-DE"/>
        </w:rPr>
        <w:t>set_engine(ranger, importance = TRUE)</w:t>
      </w:r>
      <w:r>
        <w:t xml:space="preserve"> nennen. Nachteil ist aber, dass dieses zusätzliche Argument das ganze Training extrem verlangsamt (v.a. beim tuning, siehe Kapitel 5). Wenn man das tun möchte, kann eine Alternative sein, es erst mal ohne das importance Argument zu machen und am Ende die model spec mit dieser importance-Anforderung nur für das Gewinner-Modell zu machen. Dies macht Julia Silge hier in einem </w:t>
      </w:r>
      <w:hyperlink r:id="rId47" w:history="1">
        <w:r w:rsidRPr="002668F7">
          <w:rPr>
            <w:rStyle w:val="Hyperlink"/>
          </w:rPr>
          <w:t>Video</w:t>
        </w:r>
      </w:hyperlink>
      <w:r>
        <w:t xml:space="preserve"> bei 30:00. </w:t>
      </w:r>
    </w:p>
    <w:p w14:paraId="6A5BA14A" w14:textId="56BB6983" w:rsidR="00236A5B" w:rsidRDefault="00236A5B" w:rsidP="00236A5B">
      <w:pPr>
        <w:pStyle w:val="Aufzhlung"/>
      </w:pPr>
      <w:r>
        <w:t>Im oben verlinkten kurze Erklär-Video über die VIP wird auch die Besonderheit der VIP-Funktion bei random forests erklärt</w:t>
      </w:r>
    </w:p>
    <w:p w14:paraId="19973E6E" w14:textId="3FCC4D2A" w:rsidR="00950057" w:rsidRDefault="00C229A2" w:rsidP="003C216D">
      <w:pPr>
        <w:pStyle w:val="berschrift1"/>
        <w:pageBreakBefore/>
        <w:ind w:left="431" w:hanging="431"/>
      </w:pPr>
      <w:bookmarkStart w:id="50" w:name="_Toc165445727"/>
      <w:r>
        <w:lastRenderedPageBreak/>
        <w:t xml:space="preserve">Out-of-Sample </w:t>
      </w:r>
      <w:r w:rsidR="00950057">
        <w:t>Predict</w:t>
      </w:r>
      <w:bookmarkEnd w:id="44"/>
      <w:r>
        <w:t>ion</w:t>
      </w:r>
      <w:bookmarkEnd w:id="50"/>
    </w:p>
    <w:p w14:paraId="787F43CC" w14:textId="43BF8B55" w:rsidR="00950057" w:rsidRDefault="00950057" w:rsidP="00950057">
      <w:pPr>
        <w:pStyle w:val="Textkrper"/>
        <w:rPr>
          <w:lang w:val="de-DE"/>
        </w:rPr>
      </w:pPr>
    </w:p>
    <w:p w14:paraId="265121B6" w14:textId="20AFC05B" w:rsidR="00950057" w:rsidRDefault="00950057" w:rsidP="00950057">
      <w:pPr>
        <w:pStyle w:val="Aufzhlung"/>
      </w:pPr>
      <w:r>
        <w:t>Wenn die gesamte Fitting-Prozedur inkl. CV und Test-Evaluation erfolgreich durchlaufen wurde, fragt sich</w:t>
      </w:r>
      <w:r w:rsidR="003A0CDD">
        <w:t>,</w:t>
      </w:r>
      <w:r>
        <w:t xml:space="preserve"> wie man das Modell auf völlig neue Daten anwende</w:t>
      </w:r>
      <w:r w:rsidR="003A0CDD">
        <w:t>n kann</w:t>
      </w:r>
      <w:r w:rsidR="00A545E6">
        <w:t xml:space="preserve"> („model deployment“)</w:t>
      </w:r>
      <w:r>
        <w:t>. Es gab schon einige Beispiele im Skript, in denen die predict-Funktion verwendet wurde</w:t>
      </w:r>
      <w:r w:rsidR="003A0CDD">
        <w:t>. Hier wird sie final noch mal auf den gesamten Datensatz angewendet.</w:t>
      </w:r>
    </w:p>
    <w:p w14:paraId="78E92016" w14:textId="35E92333" w:rsidR="00F113C7" w:rsidRDefault="00A728EA" w:rsidP="00DF1BCE">
      <w:pPr>
        <w:pStyle w:val="Aufzhlung"/>
      </w:pPr>
      <w:r>
        <w:t xml:space="preserve">Der  </w:t>
      </w:r>
      <w:hyperlink r:id="rId48" w:history="1">
        <w:r>
          <w:rPr>
            <w:rStyle w:val="Hyperlink"/>
          </w:rPr>
          <w:t>B</w:t>
        </w:r>
        <w:r w:rsidRPr="00507FEB">
          <w:rPr>
            <w:rStyle w:val="Hyperlink"/>
          </w:rPr>
          <w:t>log</w:t>
        </w:r>
      </w:hyperlink>
      <w:r>
        <w:rPr>
          <w:rStyle w:val="Hyperlink"/>
        </w:rPr>
        <w:t>-Post</w:t>
      </w:r>
      <w:r>
        <w:t xml:space="preserve"> von Rebecca Barker enthält am Ende einen </w:t>
      </w:r>
      <w:hyperlink r:id="rId49" w:anchor="fitting-and-using-your-final-model" w:history="1">
        <w:r w:rsidRPr="00A728EA">
          <w:rPr>
            <w:rStyle w:val="Hyperlink"/>
          </w:rPr>
          <w:t>Teil</w:t>
        </w:r>
      </w:hyperlink>
      <w:r>
        <w:t xml:space="preserve">, wo sie dies </w:t>
      </w:r>
      <w:r w:rsidR="00CE1431">
        <w:t>nach einem random forest model macht.</w:t>
      </w:r>
      <w:r w:rsidR="003A0CDD">
        <w:t xml:space="preserve"> </w:t>
      </w:r>
      <w:r w:rsidR="00F113C7">
        <w:t xml:space="preserve">Hier der </w:t>
      </w:r>
      <w:hyperlink r:id="rId50" w:history="1">
        <w:r w:rsidR="00F113C7" w:rsidRPr="00F113C7">
          <w:rPr>
            <w:rStyle w:val="Hyperlink"/>
          </w:rPr>
          <w:t>code</w:t>
        </w:r>
      </w:hyperlink>
      <w:r w:rsidR="00F113C7">
        <w:t>, den ich etwas angepasst hab</w:t>
      </w:r>
      <w:r w:rsidR="00A545E6">
        <w:t>e.</w:t>
      </w:r>
    </w:p>
    <w:p w14:paraId="06C62D36" w14:textId="77777777" w:rsidR="0082214D" w:rsidRDefault="00A728EA" w:rsidP="00950057">
      <w:pPr>
        <w:pStyle w:val="Aufzhlung"/>
      </w:pPr>
      <w:r>
        <w:t xml:space="preserve">Dazu wird am Ende die </w:t>
      </w:r>
      <w:r w:rsidRPr="009F4695">
        <w:rPr>
          <w:rStyle w:val="RZchn"/>
          <w:sz w:val="20"/>
          <w:szCs w:val="20"/>
          <w:lang w:val="de-DE"/>
        </w:rPr>
        <w:t>fit()</w:t>
      </w:r>
      <w:r>
        <w:t xml:space="preserve">-Funktion nochmal auf die </w:t>
      </w:r>
      <w:r w:rsidRPr="0082214D">
        <w:rPr>
          <w:b/>
        </w:rPr>
        <w:t>gesamten Daten</w:t>
      </w:r>
      <w:r>
        <w:t xml:space="preserve"> </w:t>
      </w:r>
      <w:r w:rsidR="0082214D">
        <w:t xml:space="preserve">(d.h. Training Set + Test Set) </w:t>
      </w:r>
      <w:r>
        <w:t xml:space="preserve">angewendet </w:t>
      </w:r>
    </w:p>
    <w:p w14:paraId="22C31843" w14:textId="6BBDCD69" w:rsidR="00A728EA" w:rsidRDefault="00947FEA" w:rsidP="00E832D1">
      <w:pPr>
        <w:pStyle w:val="Aufzhlung"/>
      </w:pPr>
      <w:r>
        <w:t>Dies resultiert in einem neuen workflow-Objekt</w:t>
      </w:r>
    </w:p>
    <w:p w14:paraId="755098D4" w14:textId="77777777" w:rsidR="00947FEA" w:rsidRPr="009F4695" w:rsidRDefault="00947FEA" w:rsidP="00947FEA">
      <w:pPr>
        <w:pStyle w:val="R"/>
        <w:rPr>
          <w:lang w:val="de-DE"/>
        </w:rPr>
      </w:pPr>
    </w:p>
    <w:p w14:paraId="1D8FBFEE" w14:textId="153C3B44" w:rsidR="00947FEA" w:rsidRDefault="00947FEA" w:rsidP="00A545E6">
      <w:pPr>
        <w:pStyle w:val="R"/>
        <w:shd w:val="clear" w:color="auto" w:fill="F2F2F2" w:themeFill="background1" w:themeFillShade="F2"/>
        <w:jc w:val="both"/>
      </w:pPr>
      <w:r>
        <w:t>final_model</w:t>
      </w:r>
      <w:r w:rsidR="00A545E6">
        <w:t xml:space="preserve"> &lt;- </w:t>
      </w:r>
      <w:r>
        <w:t>fit(</w:t>
      </w:r>
      <w:r w:rsidR="00A545E6">
        <w:t xml:space="preserve">final_rf_wf, </w:t>
      </w:r>
      <w:r>
        <w:t>diabetes_clean)</w:t>
      </w:r>
    </w:p>
    <w:p w14:paraId="414823B4" w14:textId="278D01DD" w:rsidR="00947FEA" w:rsidRDefault="00947FEA" w:rsidP="00947FEA">
      <w:pPr>
        <w:pStyle w:val="Textkrper"/>
      </w:pPr>
    </w:p>
    <w:p w14:paraId="678D379A" w14:textId="012B03AC" w:rsidR="00A545E6" w:rsidRDefault="00A545E6" w:rsidP="00A545E6">
      <w:pPr>
        <w:pStyle w:val="Aufzhlung2"/>
        <w:numPr>
          <w:ilvl w:val="0"/>
          <w:numId w:val="0"/>
        </w:numPr>
        <w:ind w:left="709" w:hanging="283"/>
      </w:pPr>
      <w:r>
        <w:t>Hier ist final_rf_wf der finalisierte workflow und diabetes_clean die gesamten Daten</w:t>
      </w:r>
    </w:p>
    <w:p w14:paraId="6A3881E6" w14:textId="77777777" w:rsidR="00A545E6" w:rsidRDefault="00A545E6" w:rsidP="00A545E6">
      <w:pPr>
        <w:pStyle w:val="Aufzhlung2"/>
        <w:numPr>
          <w:ilvl w:val="0"/>
          <w:numId w:val="0"/>
        </w:numPr>
        <w:ind w:left="709"/>
      </w:pPr>
    </w:p>
    <w:p w14:paraId="10614608" w14:textId="027E83E8" w:rsidR="00947FEA" w:rsidRDefault="00947FEA" w:rsidP="00947FEA">
      <w:pPr>
        <w:pStyle w:val="ROutput"/>
      </w:pPr>
      <w:r>
        <w:t>══ Workflow [trained] ══════════════════════════════════════════════════════</w:t>
      </w:r>
    </w:p>
    <w:p w14:paraId="7EC84CBC" w14:textId="77777777" w:rsidR="00947FEA" w:rsidRDefault="00947FEA" w:rsidP="00947FEA">
      <w:pPr>
        <w:pStyle w:val="ROutput"/>
      </w:pPr>
      <w:r>
        <w:t>Preprocessor: Recipe</w:t>
      </w:r>
    </w:p>
    <w:p w14:paraId="6534D276" w14:textId="77777777" w:rsidR="00947FEA" w:rsidRDefault="00947FEA" w:rsidP="00947FEA">
      <w:pPr>
        <w:pStyle w:val="ROutput"/>
      </w:pPr>
      <w:r>
        <w:t>Model: rand_forest()</w:t>
      </w:r>
    </w:p>
    <w:p w14:paraId="367AF6F9" w14:textId="77777777" w:rsidR="00947FEA" w:rsidRDefault="00947FEA" w:rsidP="00947FEA">
      <w:pPr>
        <w:pStyle w:val="ROutput"/>
      </w:pPr>
    </w:p>
    <w:p w14:paraId="26617CD5" w14:textId="7D0E42D5" w:rsidR="00947FEA" w:rsidRDefault="00947FEA" w:rsidP="00947FEA">
      <w:pPr>
        <w:pStyle w:val="ROutput"/>
      </w:pPr>
      <w:r>
        <w:t>── Preprocessor ────────────────────────────────────────────────────────────</w:t>
      </w:r>
    </w:p>
    <w:p w14:paraId="04FED112" w14:textId="77777777" w:rsidR="00947FEA" w:rsidRDefault="00947FEA" w:rsidP="00947FEA">
      <w:pPr>
        <w:pStyle w:val="ROutput"/>
      </w:pPr>
      <w:r>
        <w:t>2 Recipe Steps</w:t>
      </w:r>
    </w:p>
    <w:p w14:paraId="3EA76346" w14:textId="77777777" w:rsidR="00947FEA" w:rsidRDefault="00947FEA" w:rsidP="00947FEA">
      <w:pPr>
        <w:pStyle w:val="ROutput"/>
      </w:pPr>
    </w:p>
    <w:p w14:paraId="36985610" w14:textId="77777777" w:rsidR="00947FEA" w:rsidRDefault="00947FEA" w:rsidP="00947FEA">
      <w:pPr>
        <w:pStyle w:val="ROutput"/>
      </w:pPr>
      <w:r>
        <w:t>• step_normalize()</w:t>
      </w:r>
    </w:p>
    <w:p w14:paraId="0D2A714B" w14:textId="77777777" w:rsidR="00947FEA" w:rsidRDefault="00947FEA" w:rsidP="00947FEA">
      <w:pPr>
        <w:pStyle w:val="ROutput"/>
      </w:pPr>
      <w:r>
        <w:t>• step_impute_knn()</w:t>
      </w:r>
    </w:p>
    <w:p w14:paraId="3048F6AE" w14:textId="77777777" w:rsidR="00947FEA" w:rsidRDefault="00947FEA" w:rsidP="00947FEA">
      <w:pPr>
        <w:pStyle w:val="ROutput"/>
      </w:pPr>
    </w:p>
    <w:p w14:paraId="7A2C4008" w14:textId="46F4BE7B" w:rsidR="00947FEA" w:rsidRDefault="00947FEA" w:rsidP="00947FEA">
      <w:pPr>
        <w:pStyle w:val="ROutput"/>
      </w:pPr>
      <w:r>
        <w:t>── Model ───────────────────────────────────────────────────────────────────</w:t>
      </w:r>
    </w:p>
    <w:p w14:paraId="0EA17669" w14:textId="77777777" w:rsidR="00947FEA" w:rsidRDefault="00947FEA" w:rsidP="00947FEA">
      <w:pPr>
        <w:pStyle w:val="ROutput"/>
      </w:pPr>
      <w:r>
        <w:t>Ranger result</w:t>
      </w:r>
    </w:p>
    <w:p w14:paraId="6348453A" w14:textId="77777777" w:rsidR="00947FEA" w:rsidRDefault="00947FEA" w:rsidP="00947FEA">
      <w:pPr>
        <w:pStyle w:val="ROutput"/>
      </w:pPr>
    </w:p>
    <w:p w14:paraId="6694ACEB" w14:textId="77777777" w:rsidR="00947FEA" w:rsidRDefault="00947FEA" w:rsidP="00947FEA">
      <w:pPr>
        <w:pStyle w:val="ROutput"/>
      </w:pPr>
      <w:r>
        <w:t>Call:</w:t>
      </w:r>
    </w:p>
    <w:p w14:paraId="70BA8DF5" w14:textId="77777777" w:rsidR="00947FEA" w:rsidRDefault="00947FEA" w:rsidP="00947FEA">
      <w:pPr>
        <w:pStyle w:val="ROutput"/>
      </w:pPr>
      <w:r>
        <w:t xml:space="preserve">    ranger::ranger(x = maybe_data_frame(x), y = y, mtry = min_cols(~4,      x), importance = ~"impurity", num.threads = 1, verbose = FALSE,      seed = sample.int(10^5, 1), probability = TRUE) </w:t>
      </w:r>
    </w:p>
    <w:p w14:paraId="3FE4E0FF" w14:textId="77777777" w:rsidR="00947FEA" w:rsidRDefault="00947FEA" w:rsidP="00947FEA">
      <w:pPr>
        <w:pStyle w:val="ROutput"/>
      </w:pPr>
    </w:p>
    <w:p w14:paraId="4A986D2E" w14:textId="77777777" w:rsidR="00947FEA" w:rsidRDefault="00947FEA" w:rsidP="00947FEA">
      <w:pPr>
        <w:pStyle w:val="ROutput"/>
      </w:pPr>
      <w:r>
        <w:t xml:space="preserve">Type:                             Probability estimation </w:t>
      </w:r>
    </w:p>
    <w:p w14:paraId="54A14FAE" w14:textId="77777777" w:rsidR="00947FEA" w:rsidRDefault="00947FEA" w:rsidP="00947FEA">
      <w:pPr>
        <w:pStyle w:val="ROutput"/>
      </w:pPr>
      <w:r>
        <w:t xml:space="preserve">Number of trees:                  500 </w:t>
      </w:r>
    </w:p>
    <w:p w14:paraId="4B7ABB79" w14:textId="77777777" w:rsidR="00947FEA" w:rsidRDefault="00947FEA" w:rsidP="00947FEA">
      <w:pPr>
        <w:pStyle w:val="ROutput"/>
      </w:pPr>
      <w:r>
        <w:t xml:space="preserve">Sample size:                      768 </w:t>
      </w:r>
    </w:p>
    <w:p w14:paraId="3E76F510" w14:textId="77777777" w:rsidR="00947FEA" w:rsidRDefault="00947FEA" w:rsidP="00947FEA">
      <w:pPr>
        <w:pStyle w:val="ROutput"/>
      </w:pPr>
      <w:r>
        <w:t xml:space="preserve">Number of independent variables:  8 </w:t>
      </w:r>
    </w:p>
    <w:p w14:paraId="74A43410" w14:textId="77777777" w:rsidR="00947FEA" w:rsidRDefault="00947FEA" w:rsidP="00947FEA">
      <w:pPr>
        <w:pStyle w:val="ROutput"/>
      </w:pPr>
      <w:r>
        <w:t xml:space="preserve">Mtry:                             4 </w:t>
      </w:r>
    </w:p>
    <w:p w14:paraId="5A6E2E11" w14:textId="77777777" w:rsidR="00947FEA" w:rsidRDefault="00947FEA" w:rsidP="00947FEA">
      <w:pPr>
        <w:pStyle w:val="ROutput"/>
      </w:pPr>
      <w:r>
        <w:t xml:space="preserve">Target node size:                 10 </w:t>
      </w:r>
    </w:p>
    <w:p w14:paraId="4FEA1D83" w14:textId="77777777" w:rsidR="00947FEA" w:rsidRDefault="00947FEA" w:rsidP="00947FEA">
      <w:pPr>
        <w:pStyle w:val="ROutput"/>
      </w:pPr>
      <w:r>
        <w:t xml:space="preserve">Variable importance mode:         impurity </w:t>
      </w:r>
    </w:p>
    <w:p w14:paraId="637B1489" w14:textId="77777777" w:rsidR="00947FEA" w:rsidRDefault="00947FEA" w:rsidP="00947FEA">
      <w:pPr>
        <w:pStyle w:val="ROutput"/>
      </w:pPr>
      <w:r>
        <w:t xml:space="preserve">Splitrule:                        gini </w:t>
      </w:r>
    </w:p>
    <w:p w14:paraId="740C20AE" w14:textId="03CFC5D5" w:rsidR="00947FEA" w:rsidRDefault="00947FEA" w:rsidP="00947FEA">
      <w:pPr>
        <w:pStyle w:val="ROutput"/>
      </w:pPr>
      <w:r>
        <w:t>OOB prediction error (Brier s.):  0.1595594</w:t>
      </w:r>
    </w:p>
    <w:p w14:paraId="60C1D42E" w14:textId="5C9323F9" w:rsidR="00947FEA" w:rsidRDefault="00947FEA" w:rsidP="00947FEA">
      <w:pPr>
        <w:pStyle w:val="Textkrper"/>
      </w:pPr>
    </w:p>
    <w:p w14:paraId="46C73DF8" w14:textId="1FAE5F7F" w:rsidR="00290317" w:rsidRDefault="00290317" w:rsidP="00290317">
      <w:pPr>
        <w:pStyle w:val="Aufzhlung"/>
      </w:pPr>
      <w:r>
        <w:t>Nun können mittels der üblichen predict() Funktion neue Daten (oder simulierte Szenarien) vorhergsagt werden—Grundlage ist der final-model worfklow.</w:t>
      </w:r>
    </w:p>
    <w:p w14:paraId="7F92577C" w14:textId="132F7DCB" w:rsidR="006B0622" w:rsidRDefault="006B0622" w:rsidP="00290317">
      <w:pPr>
        <w:pStyle w:val="Aufzhlung"/>
      </w:pPr>
      <w:r>
        <w:t>Hier mal ein simulierter einzelner Fall</w:t>
      </w:r>
    </w:p>
    <w:p w14:paraId="0C9390C7" w14:textId="77777777" w:rsidR="00290317" w:rsidRPr="009F4695" w:rsidRDefault="00290317" w:rsidP="00290317">
      <w:pPr>
        <w:pStyle w:val="Textkrper"/>
        <w:rPr>
          <w:lang w:val="de-DE"/>
        </w:rPr>
      </w:pPr>
    </w:p>
    <w:p w14:paraId="0C41B603" w14:textId="77777777" w:rsidR="00812854" w:rsidRDefault="00812854" w:rsidP="00812854">
      <w:pPr>
        <w:pStyle w:val="Textkrper"/>
        <w:shd w:val="clear" w:color="auto" w:fill="F2F2F2" w:themeFill="background1" w:themeFillShade="F2"/>
        <w:ind w:left="360"/>
        <w:rPr>
          <w:rFonts w:ascii="Courier New" w:hAnsi="Courier New"/>
          <w:color w:val="FF0000"/>
          <w:sz w:val="20"/>
          <w:szCs w:val="20"/>
        </w:rPr>
      </w:pPr>
      <w:r w:rsidRPr="00812854">
        <w:rPr>
          <w:rFonts w:ascii="Courier New" w:hAnsi="Courier New"/>
          <w:color w:val="FF0000"/>
          <w:sz w:val="20"/>
          <w:szCs w:val="20"/>
        </w:rPr>
        <w:t xml:space="preserve">new_woman &lt;- tribble(~pregnant, ~glucose, ~pressure, ~triceps, ~insulin, </w:t>
      </w:r>
    </w:p>
    <w:p w14:paraId="73F8B4E4" w14:textId="49CBF9CC" w:rsidR="00812854" w:rsidRPr="00812854" w:rsidRDefault="00812854" w:rsidP="00812854">
      <w:pPr>
        <w:pStyle w:val="Textkrper"/>
        <w:shd w:val="clear" w:color="auto" w:fill="F2F2F2" w:themeFill="background1" w:themeFillShade="F2"/>
        <w:ind w:left="360"/>
        <w:rPr>
          <w:rFonts w:ascii="Courier New" w:hAnsi="Courier New"/>
          <w:color w:val="FF0000"/>
          <w:sz w:val="20"/>
          <w:szCs w:val="20"/>
        </w:rPr>
      </w:pPr>
      <w:r>
        <w:rPr>
          <w:rFonts w:ascii="Courier New" w:hAnsi="Courier New"/>
          <w:color w:val="FF0000"/>
          <w:sz w:val="20"/>
          <w:szCs w:val="20"/>
        </w:rPr>
        <w:t xml:space="preserve">                     </w:t>
      </w:r>
      <w:r w:rsidRPr="00812854">
        <w:rPr>
          <w:rFonts w:ascii="Courier New" w:hAnsi="Courier New"/>
          <w:color w:val="FF0000"/>
          <w:sz w:val="20"/>
          <w:szCs w:val="20"/>
        </w:rPr>
        <w:t>~mass, ~pedigree,~age,</w:t>
      </w:r>
    </w:p>
    <w:p w14:paraId="274085AB" w14:textId="77777777" w:rsidR="00812854" w:rsidRPr="00812854" w:rsidRDefault="00812854" w:rsidP="00812854">
      <w:pPr>
        <w:pStyle w:val="Textkrper"/>
        <w:shd w:val="clear" w:color="auto" w:fill="F2F2F2" w:themeFill="background1" w:themeFillShade="F2"/>
        <w:ind w:left="360"/>
        <w:rPr>
          <w:rFonts w:ascii="Courier New" w:hAnsi="Courier New"/>
          <w:color w:val="FF0000"/>
          <w:sz w:val="20"/>
          <w:szCs w:val="20"/>
        </w:rPr>
      </w:pPr>
      <w:r w:rsidRPr="00812854">
        <w:rPr>
          <w:rFonts w:ascii="Courier New" w:hAnsi="Courier New"/>
          <w:color w:val="FF0000"/>
          <w:sz w:val="20"/>
          <w:szCs w:val="20"/>
        </w:rPr>
        <w:t xml:space="preserve">                     2, 95, 70, 31, 102, 28.2, 0.67, 25,</w:t>
      </w:r>
    </w:p>
    <w:p w14:paraId="50ADBB09" w14:textId="7154A7E4" w:rsidR="00290317" w:rsidRDefault="00812854" w:rsidP="00812854">
      <w:pPr>
        <w:pStyle w:val="Textkrper"/>
        <w:shd w:val="clear" w:color="auto" w:fill="F2F2F2" w:themeFill="background1" w:themeFillShade="F2"/>
        <w:ind w:left="360"/>
      </w:pPr>
      <w:r w:rsidRPr="00812854">
        <w:rPr>
          <w:rFonts w:ascii="Courier New" w:hAnsi="Courier New"/>
          <w:color w:val="FF0000"/>
          <w:sz w:val="20"/>
          <w:szCs w:val="20"/>
        </w:rPr>
        <w:t xml:space="preserve">                     2, 195, 60, 21, 92, 42.2, 0.90, 54)</w:t>
      </w:r>
    </w:p>
    <w:p w14:paraId="41AD98D5" w14:textId="6133BCB6" w:rsidR="00290317" w:rsidRDefault="00290317" w:rsidP="00812854">
      <w:pPr>
        <w:pStyle w:val="ROutput"/>
        <w:ind w:left="708"/>
      </w:pPr>
    </w:p>
    <w:p w14:paraId="7A9A41F3" w14:textId="77777777" w:rsidR="00812854" w:rsidRDefault="00812854" w:rsidP="00812854">
      <w:pPr>
        <w:pStyle w:val="ROutput"/>
      </w:pPr>
      <w:r>
        <w:lastRenderedPageBreak/>
        <w:t># A tibble: 2 × 8</w:t>
      </w:r>
    </w:p>
    <w:p w14:paraId="0AE10F5A" w14:textId="77777777" w:rsidR="00812854" w:rsidRDefault="00812854" w:rsidP="00812854">
      <w:pPr>
        <w:pStyle w:val="ROutput"/>
      </w:pPr>
      <w:r>
        <w:t>pregnant glucose pressure triceps insulin  mass pedigree   age</w:t>
      </w:r>
    </w:p>
    <w:p w14:paraId="77169DC6" w14:textId="77777777" w:rsidR="00812854" w:rsidRDefault="00812854" w:rsidP="00812854">
      <w:pPr>
        <w:pStyle w:val="ROutput"/>
      </w:pPr>
      <w:r>
        <w:t>&lt;dbl&gt;   &lt;dbl&gt;    &lt;dbl&gt;   &lt;dbl&gt;   &lt;dbl&gt; &lt;dbl&gt;    &lt;dbl&gt; &lt;dbl&gt;</w:t>
      </w:r>
    </w:p>
    <w:p w14:paraId="39AFA9F8" w14:textId="7A5CA488" w:rsidR="00812854" w:rsidRPr="009F4695" w:rsidRDefault="00812854" w:rsidP="00812854">
      <w:pPr>
        <w:pStyle w:val="ROutput"/>
        <w:rPr>
          <w:lang w:val="de-DE"/>
        </w:rPr>
      </w:pPr>
      <w:r w:rsidRPr="009F4695">
        <w:rPr>
          <w:lang w:val="de-DE"/>
        </w:rPr>
        <w:t>1        2      95       70      31     102  28.2     0.67    25</w:t>
      </w:r>
    </w:p>
    <w:p w14:paraId="18DB70AE" w14:textId="23185E72" w:rsidR="00812854" w:rsidRPr="009F4695" w:rsidRDefault="00812854" w:rsidP="00812854">
      <w:pPr>
        <w:pStyle w:val="ROutput"/>
        <w:rPr>
          <w:lang w:val="de-DE"/>
        </w:rPr>
      </w:pPr>
      <w:r w:rsidRPr="009F4695">
        <w:rPr>
          <w:lang w:val="de-DE"/>
        </w:rPr>
        <w:t>2        2     195       60      21      92  42.2     0.9     54</w:t>
      </w:r>
    </w:p>
    <w:p w14:paraId="22B13F18" w14:textId="0025874D" w:rsidR="00290317" w:rsidRPr="009F4695" w:rsidRDefault="00290317" w:rsidP="00290317">
      <w:pPr>
        <w:pStyle w:val="ROutput"/>
        <w:rPr>
          <w:lang w:val="de-DE"/>
        </w:rPr>
      </w:pPr>
    </w:p>
    <w:p w14:paraId="4AB5FB73" w14:textId="170A531B" w:rsidR="003A0CDD" w:rsidRPr="009F4695" w:rsidRDefault="003A0CDD" w:rsidP="003A0CDD">
      <w:pPr>
        <w:pStyle w:val="Textkrper"/>
        <w:ind w:left="360"/>
        <w:rPr>
          <w:lang w:val="de-DE"/>
        </w:rPr>
      </w:pPr>
      <w:r w:rsidRPr="009F4695">
        <w:rPr>
          <w:lang w:val="de-DE"/>
        </w:rPr>
        <w:t>Hier mal 2 exemplarische Fälle. Eine junge Frau mit niedrigem Glucose-Level und eine ältere mit hohem level.</w:t>
      </w:r>
    </w:p>
    <w:p w14:paraId="33ED1718" w14:textId="7F6E50FE" w:rsidR="00290317" w:rsidRDefault="003A0CDD" w:rsidP="00290317">
      <w:pPr>
        <w:pStyle w:val="Aufzhlung"/>
      </w:pPr>
      <w:r>
        <w:t>N</w:t>
      </w:r>
      <w:r w:rsidR="00290317">
        <w:t xml:space="preserve">un </w:t>
      </w:r>
      <w:r>
        <w:t xml:space="preserve">wird die wahrschleinlichste Klass durch die neuen X-Variablen </w:t>
      </w:r>
      <w:r w:rsidR="00290317">
        <w:t>vorher</w:t>
      </w:r>
      <w:r>
        <w:t>ge</w:t>
      </w:r>
      <w:r w:rsidR="00290317">
        <w:t>sag</w:t>
      </w:r>
      <w:r>
        <w:t>t</w:t>
      </w:r>
      <w:r w:rsidR="00290317">
        <w:t xml:space="preserve"> und </w:t>
      </w:r>
      <w:r>
        <w:t xml:space="preserve">die predicted class </w:t>
      </w:r>
      <w:r w:rsidR="00290317">
        <w:t xml:space="preserve">mittels </w:t>
      </w:r>
      <w:r w:rsidR="00290317" w:rsidRPr="009F4695">
        <w:rPr>
          <w:rStyle w:val="RZchn"/>
          <w:sz w:val="20"/>
          <w:szCs w:val="20"/>
          <w:lang w:val="de-DE"/>
        </w:rPr>
        <w:t>bind_cols</w:t>
      </w:r>
      <w:r w:rsidRPr="009F4695">
        <w:rPr>
          <w:rStyle w:val="RZchn"/>
          <w:lang w:val="de-DE"/>
        </w:rPr>
        <w:t>()</w:t>
      </w:r>
      <w:r w:rsidR="00290317">
        <w:t xml:space="preserve"> an die Daten anflanschen (geht natürlich genauso bei Tausenden von neuen Daten</w:t>
      </w:r>
      <w:r>
        <w:t>)</w:t>
      </w:r>
    </w:p>
    <w:p w14:paraId="2BC2E542" w14:textId="77777777" w:rsidR="00290317" w:rsidRDefault="00290317" w:rsidP="00290317">
      <w:pPr>
        <w:pStyle w:val="Aufzhlung"/>
        <w:numPr>
          <w:ilvl w:val="0"/>
          <w:numId w:val="0"/>
        </w:numPr>
        <w:ind w:left="360"/>
      </w:pPr>
    </w:p>
    <w:p w14:paraId="299BD0DB" w14:textId="77777777" w:rsidR="00290317" w:rsidRDefault="00290317" w:rsidP="00290317">
      <w:pPr>
        <w:pStyle w:val="R"/>
        <w:shd w:val="clear" w:color="auto" w:fill="F2F2F2" w:themeFill="background1" w:themeFillShade="F2"/>
      </w:pPr>
      <w:r>
        <w:t xml:space="preserve">predict(final_model, new_data = new_woman) %&gt;% </w:t>
      </w:r>
    </w:p>
    <w:p w14:paraId="13D7FA66" w14:textId="31148BC1" w:rsidR="00947FEA" w:rsidRDefault="00290317" w:rsidP="00290317">
      <w:pPr>
        <w:pStyle w:val="R"/>
        <w:shd w:val="clear" w:color="auto" w:fill="F2F2F2" w:themeFill="background1" w:themeFillShade="F2"/>
      </w:pPr>
      <w:r>
        <w:t xml:space="preserve">  bind_cols(new_woman)</w:t>
      </w:r>
    </w:p>
    <w:p w14:paraId="4B3A6206" w14:textId="77777777" w:rsidR="003A0CDD" w:rsidRDefault="003A0CDD" w:rsidP="00812854">
      <w:pPr>
        <w:pStyle w:val="ROutput"/>
      </w:pPr>
    </w:p>
    <w:p w14:paraId="039C308B" w14:textId="64EBF59D" w:rsidR="00812854" w:rsidRDefault="00812854" w:rsidP="00812854">
      <w:pPr>
        <w:pStyle w:val="ROutput"/>
      </w:pPr>
      <w:r>
        <w:t># A tibble: 2 × 9</w:t>
      </w:r>
    </w:p>
    <w:p w14:paraId="19FF00BE" w14:textId="77777777" w:rsidR="00812854" w:rsidRDefault="00812854" w:rsidP="00812854">
      <w:pPr>
        <w:pStyle w:val="ROutput"/>
      </w:pPr>
      <w:r w:rsidRPr="00812854">
        <w:rPr>
          <w:b/>
        </w:rPr>
        <w:t>.pred_class</w:t>
      </w:r>
      <w:r>
        <w:t xml:space="preserve"> pregnant glucose pressure triceps insulin  mass pedigree   age</w:t>
      </w:r>
    </w:p>
    <w:p w14:paraId="66CC2DFF" w14:textId="77777777" w:rsidR="00812854" w:rsidRDefault="00812854" w:rsidP="00812854">
      <w:pPr>
        <w:pStyle w:val="ROutput"/>
      </w:pPr>
      <w:r>
        <w:t>&lt;fct&gt;          &lt;dbl&gt;   &lt;dbl&gt;    &lt;dbl&gt;   &lt;dbl&gt;   &lt;dbl&gt; &lt;dbl&gt;    &lt;dbl&gt; &lt;dbl&gt;</w:t>
      </w:r>
    </w:p>
    <w:p w14:paraId="420D7996" w14:textId="224B0669" w:rsidR="00812854" w:rsidRPr="009F4695" w:rsidRDefault="00812854" w:rsidP="00812854">
      <w:pPr>
        <w:pStyle w:val="ROutput"/>
        <w:rPr>
          <w:lang w:val="de-DE"/>
        </w:rPr>
      </w:pPr>
      <w:r w:rsidRPr="009F4695">
        <w:rPr>
          <w:b/>
          <w:lang w:val="de-DE"/>
        </w:rPr>
        <w:t>neg</w:t>
      </w:r>
      <w:r w:rsidRPr="009F4695">
        <w:rPr>
          <w:lang w:val="de-DE"/>
        </w:rPr>
        <w:t xml:space="preserve">                2      95       70      31     102  28.2     0.67    25</w:t>
      </w:r>
    </w:p>
    <w:p w14:paraId="7C4245D9" w14:textId="78D3970D" w:rsidR="00290317" w:rsidRPr="009F4695" w:rsidRDefault="00812854" w:rsidP="00812854">
      <w:pPr>
        <w:pStyle w:val="ROutput"/>
        <w:rPr>
          <w:lang w:val="de-DE"/>
        </w:rPr>
      </w:pPr>
      <w:r w:rsidRPr="009F4695">
        <w:rPr>
          <w:b/>
          <w:lang w:val="de-DE"/>
        </w:rPr>
        <w:t>pos</w:t>
      </w:r>
      <w:r w:rsidRPr="009F4695">
        <w:rPr>
          <w:lang w:val="de-DE"/>
        </w:rPr>
        <w:t xml:space="preserve">                2     195       60      21      92  42.2     0.9     54</w:t>
      </w:r>
    </w:p>
    <w:p w14:paraId="409FEF70" w14:textId="6DC8B4AD" w:rsidR="00290317" w:rsidRPr="009F4695" w:rsidRDefault="00290317" w:rsidP="00290317">
      <w:pPr>
        <w:pStyle w:val="Textkrper"/>
        <w:rPr>
          <w:lang w:val="de-DE"/>
        </w:rPr>
      </w:pPr>
    </w:p>
    <w:p w14:paraId="47C83BEC" w14:textId="19C4215F" w:rsidR="00812854" w:rsidRPr="009F4695" w:rsidRDefault="00812854" w:rsidP="00812854">
      <w:pPr>
        <w:pStyle w:val="Textkrper"/>
        <w:ind w:left="360"/>
        <w:rPr>
          <w:lang w:val="de-DE"/>
        </w:rPr>
      </w:pPr>
      <w:r w:rsidRPr="009F4695">
        <w:rPr>
          <w:lang w:val="de-DE"/>
        </w:rPr>
        <w:t>Ergebnis: Für die erste negative Vorhersage, für die zweite positive</w:t>
      </w:r>
    </w:p>
    <w:p w14:paraId="1AF109E6" w14:textId="2DB94F9E" w:rsidR="00290317" w:rsidRPr="009F4695" w:rsidRDefault="00290317" w:rsidP="00290317">
      <w:pPr>
        <w:pStyle w:val="Textkrper"/>
        <w:rPr>
          <w:lang w:val="de-DE"/>
        </w:rPr>
      </w:pPr>
    </w:p>
    <w:p w14:paraId="3C511731" w14:textId="77777777" w:rsidR="00EB4E8E" w:rsidRDefault="006B0622" w:rsidP="006B0622">
      <w:pPr>
        <w:pStyle w:val="Aufzhlung"/>
      </w:pPr>
      <w:r>
        <w:t xml:space="preserve">Wichtig: Wichtig ist, dass das Spaltenformat der neuen Daten und die Variablennamen identisch zu dem </w:t>
      </w:r>
      <w:r w:rsidR="00812854">
        <w:t>Trainingsdaten sind. Wenn also bei neuen Datensätzen nicht alle Variablen vorkommen/erhoben wurden, macht das nichts, solange es eine Variable in diesem Datensatz gibt, die so heißt wie die ursprüngliche. Deren Einträge können ruhig NA sein</w:t>
      </w:r>
      <w:r w:rsidR="00EB4E8E">
        <w:t xml:space="preserve">. </w:t>
      </w:r>
    </w:p>
    <w:p w14:paraId="39303C30" w14:textId="254CD94F" w:rsidR="00290317" w:rsidRPr="00950057" w:rsidRDefault="00EB4E8E" w:rsidP="00EB4E8E">
      <w:pPr>
        <w:pStyle w:val="Aufzhlung"/>
        <w:numPr>
          <w:ilvl w:val="0"/>
          <w:numId w:val="0"/>
        </w:numPr>
        <w:ind w:left="360"/>
      </w:pPr>
      <w:r>
        <w:t>Allerdings: Wenn zentrale, hoch-prädiktive Variablen fehlen, kann daraus eine falsche Vorhersage resulitieren.</w:t>
      </w:r>
      <w:r w:rsidR="00EB5AD4">
        <w:t xml:space="preserve"> Dann sollte man in jedem Fall imputieren.</w:t>
      </w:r>
    </w:p>
    <w:p w14:paraId="66C59C1C" w14:textId="72E1B226" w:rsidR="006B545C" w:rsidRDefault="006B545C" w:rsidP="003C216D">
      <w:pPr>
        <w:pStyle w:val="berschrift1"/>
        <w:pageBreakBefore/>
        <w:ind w:left="431" w:hanging="431"/>
      </w:pPr>
      <w:bookmarkStart w:id="51" w:name="_Toc165445728"/>
      <w:r>
        <w:lastRenderedPageBreak/>
        <w:t>Time Series Forecasting</w:t>
      </w:r>
      <w:bookmarkEnd w:id="51"/>
    </w:p>
    <w:p w14:paraId="5EF7BABE" w14:textId="1EDEED37" w:rsidR="006B545C" w:rsidRDefault="006B545C" w:rsidP="006B545C">
      <w:pPr>
        <w:pStyle w:val="Textkrper"/>
        <w:rPr>
          <w:lang w:val="de-DE"/>
        </w:rPr>
      </w:pPr>
    </w:p>
    <w:p w14:paraId="608035D1" w14:textId="77777777" w:rsidR="00136173" w:rsidRDefault="00136173" w:rsidP="00136173">
      <w:pPr>
        <w:pStyle w:val="Aufzhlung"/>
      </w:pPr>
      <w:r>
        <w:t>Forecasting funktioniert nich direkt innerhalb des tidymodels framework, sein entsprechendes „tidy“ framework heißt modeltime und entspricht in der Philosophie daher dem tidymodels-framework. Auch wenn viele der Prozesschritte daher anders sind, sind andere und die generelle Logik die Gleiche</w:t>
      </w:r>
    </w:p>
    <w:p w14:paraId="287E7062" w14:textId="3A57D4CB" w:rsidR="00136173" w:rsidRPr="00C450C1" w:rsidRDefault="00136173" w:rsidP="00C450C1">
      <w:pPr>
        <w:pStyle w:val="Aufzhlung"/>
        <w:rPr>
          <w:b/>
          <w:lang w:val="en-GB"/>
        </w:rPr>
      </w:pPr>
      <w:r w:rsidRPr="00C450C1">
        <w:rPr>
          <w:b/>
          <w:lang w:val="en-GB"/>
        </w:rPr>
        <w:t>Re</w:t>
      </w:r>
      <w:r w:rsidR="00C450C1">
        <w:rPr>
          <w:b/>
          <w:lang w:val="en-GB"/>
        </w:rPr>
        <w:t>s</w:t>
      </w:r>
      <w:r w:rsidRPr="00C450C1">
        <w:rPr>
          <w:b/>
          <w:lang w:val="en-GB"/>
        </w:rPr>
        <w:t>sourcen</w:t>
      </w:r>
    </w:p>
    <w:p w14:paraId="4D8F3214" w14:textId="0A1BE03B" w:rsidR="00136173" w:rsidRPr="00136173" w:rsidRDefault="00136173" w:rsidP="00C450C1">
      <w:pPr>
        <w:pStyle w:val="Aufzhlung2"/>
        <w:rPr>
          <w:lang w:val="en-GB"/>
        </w:rPr>
      </w:pPr>
      <w:r w:rsidRPr="00136173">
        <w:rPr>
          <w:lang w:val="en-GB"/>
        </w:rPr>
        <w:t xml:space="preserve">Modeltime Website: </w:t>
      </w:r>
      <w:hyperlink r:id="rId51" w:history="1">
        <w:r w:rsidRPr="00924116">
          <w:rPr>
            <w:rStyle w:val="Hyperlink"/>
            <w:lang w:val="en-GB"/>
          </w:rPr>
          <w:t>https://business-science.github.io/modeltime/</w:t>
        </w:r>
      </w:hyperlink>
      <w:r>
        <w:rPr>
          <w:lang w:val="en-GB"/>
        </w:rPr>
        <w:t xml:space="preserve"> </w:t>
      </w:r>
    </w:p>
    <w:p w14:paraId="356672CF" w14:textId="4B3D01BC" w:rsidR="006B545C" w:rsidRDefault="00136173" w:rsidP="00C450C1">
      <w:pPr>
        <w:pStyle w:val="Aufzhlung2"/>
      </w:pPr>
      <w:r w:rsidRPr="00136173">
        <w:t>V</w:t>
      </w:r>
      <w:r>
        <w:t xml:space="preserve">ideo vom Paket-Herrsteller: </w:t>
      </w:r>
      <w:hyperlink r:id="rId52" w:history="1">
        <w:r w:rsidR="006B545C" w:rsidRPr="007409C0">
          <w:rPr>
            <w:rStyle w:val="Hyperlink"/>
          </w:rPr>
          <w:t>https://www.youtube.com/watch?v=-bCelif-ENY</w:t>
        </w:r>
      </w:hyperlink>
      <w:r w:rsidR="006B545C">
        <w:t xml:space="preserve"> </w:t>
      </w:r>
    </w:p>
    <w:p w14:paraId="1811313B" w14:textId="6CED16F6" w:rsidR="00B27288" w:rsidRDefault="00000000" w:rsidP="00C450C1">
      <w:pPr>
        <w:pStyle w:val="Aufzhlung2"/>
      </w:pPr>
      <w:hyperlink r:id="rId53" w:history="1">
        <w:r w:rsidR="00B27288" w:rsidRPr="007409C0">
          <w:rPr>
            <w:rStyle w:val="Hyperlink"/>
          </w:rPr>
          <w:t>https://www.youtube.com/watch?v=iS2MKDUuVKY</w:t>
        </w:r>
      </w:hyperlink>
    </w:p>
    <w:p w14:paraId="4809ABAD" w14:textId="58B22CFB" w:rsidR="00B27288" w:rsidRDefault="00000000" w:rsidP="00C450C1">
      <w:pPr>
        <w:pStyle w:val="Aufzhlung2"/>
      </w:pPr>
      <w:hyperlink r:id="rId54" w:history="1">
        <w:r w:rsidR="00B27288" w:rsidRPr="007409C0">
          <w:rPr>
            <w:rStyle w:val="Hyperlink"/>
          </w:rPr>
          <w:t>https://www.youtube.com/watch?v=6RjYIOCnRMk</w:t>
        </w:r>
      </w:hyperlink>
    </w:p>
    <w:p w14:paraId="2D6BB85B" w14:textId="7CB55B9D" w:rsidR="00B27288" w:rsidRDefault="00000000" w:rsidP="00C450C1">
      <w:pPr>
        <w:pStyle w:val="Aufzhlung2"/>
      </w:pPr>
      <w:hyperlink r:id="rId55" w:history="1">
        <w:r w:rsidR="00B27288" w:rsidRPr="007409C0">
          <w:rPr>
            <w:rStyle w:val="Hyperlink"/>
          </w:rPr>
          <w:t>https://www.youtube.com/watch?v=1pNA0GzILRw</w:t>
        </w:r>
      </w:hyperlink>
    </w:p>
    <w:p w14:paraId="1034F537" w14:textId="18B5FFF0" w:rsidR="006B545C" w:rsidRDefault="00000000" w:rsidP="00136173">
      <w:pPr>
        <w:pStyle w:val="Aufzhlung"/>
      </w:pPr>
      <w:hyperlink r:id="rId56" w:history="1">
        <w:r w:rsidR="00614CE8" w:rsidRPr="006E72D6">
          <w:rPr>
            <w:rStyle w:val="Hyperlink"/>
          </w:rPr>
          <w:t>https://www.r-bloggers.com/2020/06/introducing-modeltime-tidy-time-series-forecasting-using-tidymodels/</w:t>
        </w:r>
      </w:hyperlink>
    </w:p>
    <w:p w14:paraId="51DEE9D6" w14:textId="77777777" w:rsidR="00614CE8" w:rsidRPr="006B545C" w:rsidRDefault="00614CE8" w:rsidP="00614CE8">
      <w:pPr>
        <w:pStyle w:val="Aufzhlung"/>
        <w:numPr>
          <w:ilvl w:val="0"/>
          <w:numId w:val="0"/>
        </w:numPr>
        <w:ind w:left="360" w:hanging="360"/>
      </w:pPr>
    </w:p>
    <w:p w14:paraId="5998B3CE" w14:textId="52BC56C0" w:rsidR="003C216D" w:rsidRDefault="003C216D" w:rsidP="003C216D">
      <w:pPr>
        <w:pStyle w:val="berschrift1"/>
        <w:pageBreakBefore/>
        <w:ind w:left="431" w:hanging="431"/>
      </w:pPr>
      <w:bookmarkStart w:id="52" w:name="_Toc165445729"/>
      <w:r>
        <w:lastRenderedPageBreak/>
        <w:t>Zusammenfassung</w:t>
      </w:r>
      <w:bookmarkEnd w:id="52"/>
      <w:r w:rsidR="006B545C">
        <w:t xml:space="preserve"> </w:t>
      </w:r>
    </w:p>
    <w:p w14:paraId="5236D5DA" w14:textId="77777777" w:rsidR="003C216D" w:rsidRDefault="003C216D" w:rsidP="003C216D">
      <w:pPr>
        <w:pStyle w:val="Textkrper"/>
        <w:rPr>
          <w:lang w:val="de-DE"/>
        </w:rPr>
      </w:pPr>
      <w:r w:rsidRPr="00526E27">
        <w:rPr>
          <w:noProof/>
          <w:lang w:eastAsia="en-GB"/>
        </w:rPr>
        <mc:AlternateContent>
          <mc:Choice Requires="wps">
            <w:drawing>
              <wp:anchor distT="45720" distB="45720" distL="114300" distR="114300" simplePos="0" relativeHeight="251649024" behindDoc="0" locked="0" layoutInCell="1" allowOverlap="1" wp14:anchorId="1ED1DE00" wp14:editId="743E6B28">
                <wp:simplePos x="0" y="0"/>
                <wp:positionH relativeFrom="column">
                  <wp:posOffset>530225</wp:posOffset>
                </wp:positionH>
                <wp:positionV relativeFrom="paragraph">
                  <wp:posOffset>163195</wp:posOffset>
                </wp:positionV>
                <wp:extent cx="5133975" cy="974725"/>
                <wp:effectExtent l="0" t="0" r="28575" b="1587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974725"/>
                        </a:xfrm>
                        <a:prstGeom prst="rect">
                          <a:avLst/>
                        </a:prstGeom>
                        <a:solidFill>
                          <a:srgbClr val="FFFFFF"/>
                        </a:solidFill>
                        <a:ln w="9525">
                          <a:solidFill>
                            <a:srgbClr val="000000"/>
                          </a:solidFill>
                          <a:miter lim="800000"/>
                          <a:headEnd/>
                          <a:tailEnd/>
                        </a:ln>
                      </wps:spPr>
                      <wps:txbx>
                        <w:txbxContent>
                          <w:p w14:paraId="71E4194E" w14:textId="77777777" w:rsidR="009D1BC6" w:rsidRPr="00614CE8" w:rsidRDefault="009D1BC6" w:rsidP="003C216D">
                            <w:pPr>
                              <w:jc w:val="center"/>
                              <w:rPr>
                                <w:b/>
                                <w:sz w:val="20"/>
                                <w:szCs w:val="20"/>
                                <w:lang w:val="en-GB"/>
                              </w:rPr>
                            </w:pPr>
                            <w:r w:rsidRPr="00614CE8">
                              <w:rPr>
                                <w:b/>
                                <w:sz w:val="20"/>
                                <w:szCs w:val="20"/>
                                <w:lang w:val="en-GB"/>
                              </w:rPr>
                              <w:t>(1) Split the data</w:t>
                            </w:r>
                          </w:p>
                          <w:p w14:paraId="56ABBFD8" w14:textId="77777777" w:rsidR="009D1BC6" w:rsidRPr="00A13696" w:rsidRDefault="009D1BC6" w:rsidP="003C216D">
                            <w:pPr>
                              <w:pStyle w:val="R"/>
                              <w:rPr>
                                <w:sz w:val="16"/>
                                <w:szCs w:val="16"/>
                              </w:rPr>
                            </w:pPr>
                            <w:r w:rsidRPr="00A13696">
                              <w:rPr>
                                <w:sz w:val="16"/>
                                <w:szCs w:val="16"/>
                              </w:rPr>
                              <w:t>set.seed(123)</w:t>
                            </w:r>
                          </w:p>
                          <w:p w14:paraId="15EB9AB6" w14:textId="77777777" w:rsidR="009D1BC6" w:rsidRPr="00A13696" w:rsidRDefault="009D1BC6" w:rsidP="003C216D">
                            <w:pPr>
                              <w:pStyle w:val="R"/>
                              <w:rPr>
                                <w:sz w:val="16"/>
                                <w:szCs w:val="16"/>
                              </w:rPr>
                            </w:pPr>
                            <w:r w:rsidRPr="00A13696">
                              <w:rPr>
                                <w:sz w:val="16"/>
                                <w:szCs w:val="16"/>
                              </w:rPr>
                              <w:t>jsat_split = initial_split(jsat_data, prop=.7)</w:t>
                            </w:r>
                          </w:p>
                          <w:p w14:paraId="0A9AF869" w14:textId="77777777" w:rsidR="009D1BC6" w:rsidRPr="00A13696" w:rsidRDefault="009D1BC6" w:rsidP="003C216D">
                            <w:pPr>
                              <w:pStyle w:val="R"/>
                              <w:rPr>
                                <w:sz w:val="16"/>
                                <w:szCs w:val="16"/>
                              </w:rPr>
                            </w:pPr>
                            <w:r w:rsidRPr="00A13696">
                              <w:rPr>
                                <w:sz w:val="16"/>
                                <w:szCs w:val="16"/>
                              </w:rPr>
                              <w:t>jsat_train = training(jsat_split)</w:t>
                            </w:r>
                          </w:p>
                          <w:p w14:paraId="763881C6" w14:textId="77777777" w:rsidR="009D1BC6" w:rsidRPr="00A13696" w:rsidRDefault="009D1BC6" w:rsidP="003C216D">
                            <w:pPr>
                              <w:pStyle w:val="R"/>
                              <w:rPr>
                                <w:sz w:val="16"/>
                                <w:szCs w:val="16"/>
                              </w:rPr>
                            </w:pPr>
                            <w:r w:rsidRPr="00A13696">
                              <w:rPr>
                                <w:sz w:val="16"/>
                                <w:szCs w:val="16"/>
                              </w:rPr>
                              <w:t>jsat_test = testing(jsat_split)</w:t>
                            </w:r>
                          </w:p>
                          <w:p w14:paraId="70D77A85" w14:textId="77777777" w:rsidR="009D1BC6" w:rsidRPr="00A13696" w:rsidRDefault="009D1BC6" w:rsidP="003C216D">
                            <w:pPr>
                              <w:pStyle w:val="R"/>
                              <w:rPr>
                                <w:sz w:val="16"/>
                                <w:szCs w:val="16"/>
                              </w:rPr>
                            </w:pPr>
                            <w:r w:rsidRPr="00A13696">
                              <w:rPr>
                                <w:sz w:val="16"/>
                                <w:szCs w:val="16"/>
                              </w:rPr>
                              <w:t>set.seed(345)</w:t>
                            </w:r>
                          </w:p>
                          <w:p w14:paraId="1584283F" w14:textId="77777777" w:rsidR="009D1BC6" w:rsidRPr="00A13696" w:rsidRDefault="009D1BC6" w:rsidP="003C216D">
                            <w:pPr>
                              <w:pStyle w:val="R"/>
                              <w:rPr>
                                <w:sz w:val="16"/>
                                <w:szCs w:val="16"/>
                              </w:rPr>
                            </w:pPr>
                            <w:r w:rsidRPr="00A13696">
                              <w:rPr>
                                <w:sz w:val="16"/>
                                <w:szCs w:val="16"/>
                              </w:rPr>
                              <w:t>jsat_cv = vfold_cv(jsat_train, v = 10)</w:t>
                            </w:r>
                          </w:p>
                          <w:p w14:paraId="0A08A9F8" w14:textId="77777777" w:rsidR="009D1BC6" w:rsidRPr="00614CE8" w:rsidRDefault="009D1BC6" w:rsidP="003C216D">
                            <w:pPr>
                              <w:rPr>
                                <w:lang w:val="en-GB"/>
                              </w:rPr>
                            </w:pPr>
                          </w:p>
                          <w:p w14:paraId="096D4199" w14:textId="77777777" w:rsidR="009D1BC6" w:rsidRPr="00614CE8" w:rsidRDefault="009D1BC6" w:rsidP="003C216D">
                            <w:pPr>
                              <w:rPr>
                                <w:lang w:val="en-GB"/>
                              </w:rPr>
                            </w:pPr>
                          </w:p>
                          <w:p w14:paraId="3F7A4E64" w14:textId="77777777" w:rsidR="009D1BC6" w:rsidRPr="00614CE8" w:rsidRDefault="009D1BC6" w:rsidP="003C216D">
                            <w:pPr>
                              <w:rPr>
                                <w:lang w:val="en-GB"/>
                              </w:rPr>
                            </w:pPr>
                          </w:p>
                          <w:p w14:paraId="521E3AED" w14:textId="77777777" w:rsidR="009D1BC6" w:rsidRPr="00614CE8" w:rsidRDefault="009D1BC6" w:rsidP="003C216D">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1DE00" id="_x0000_s1028" type="#_x0000_t202" style="position:absolute;margin-left:41.75pt;margin-top:12.85pt;width:404.25pt;height:76.7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">
                <v:textbox>
                  <w:txbxContent>
                    <w:p w14:paraId="71E4194E" w14:textId="77777777" w:rsidR="009D1BC6" w:rsidRPr="00614CE8" w:rsidRDefault="009D1BC6" w:rsidP="003C216D">
                      <w:pPr>
                        <w:jc w:val="center"/>
                        <w:rPr>
                          <w:b/>
                          <w:sz w:val="20"/>
                          <w:szCs w:val="20"/>
                          <w:lang w:val="en-GB"/>
                        </w:rPr>
                      </w:pPr>
                      <w:r w:rsidRPr="00614CE8">
                        <w:rPr>
                          <w:b/>
                          <w:sz w:val="20"/>
                          <w:szCs w:val="20"/>
                          <w:lang w:val="en-GB"/>
                        </w:rPr>
                        <w:t>(1) Split the data</w:t>
                      </w:r>
                    </w:p>
                    <w:p w14:paraId="56ABBFD8" w14:textId="77777777" w:rsidR="009D1BC6" w:rsidRPr="00A13696" w:rsidRDefault="009D1BC6" w:rsidP="003C216D">
                      <w:pPr>
                        <w:pStyle w:val="R"/>
                        <w:rPr>
                          <w:sz w:val="16"/>
                          <w:szCs w:val="16"/>
                        </w:rPr>
                      </w:pPr>
                      <w:r w:rsidRPr="00A13696">
                        <w:rPr>
                          <w:sz w:val="16"/>
                          <w:szCs w:val="16"/>
                        </w:rPr>
                        <w:t>set.seed(123)</w:t>
                      </w:r>
                    </w:p>
                    <w:p w14:paraId="15EB9AB6" w14:textId="77777777" w:rsidR="009D1BC6" w:rsidRPr="00A13696" w:rsidRDefault="009D1BC6" w:rsidP="003C216D">
                      <w:pPr>
                        <w:pStyle w:val="R"/>
                        <w:rPr>
                          <w:sz w:val="16"/>
                          <w:szCs w:val="16"/>
                        </w:rPr>
                      </w:pPr>
                      <w:r w:rsidRPr="00A13696">
                        <w:rPr>
                          <w:sz w:val="16"/>
                          <w:szCs w:val="16"/>
                        </w:rPr>
                        <w:t>jsat_split = initial_split(jsat_data, prop=.7)</w:t>
                      </w:r>
                    </w:p>
                    <w:p w14:paraId="0A9AF869" w14:textId="77777777" w:rsidR="009D1BC6" w:rsidRPr="00A13696" w:rsidRDefault="009D1BC6" w:rsidP="003C216D">
                      <w:pPr>
                        <w:pStyle w:val="R"/>
                        <w:rPr>
                          <w:sz w:val="16"/>
                          <w:szCs w:val="16"/>
                        </w:rPr>
                      </w:pPr>
                      <w:r w:rsidRPr="00A13696">
                        <w:rPr>
                          <w:sz w:val="16"/>
                          <w:szCs w:val="16"/>
                        </w:rPr>
                        <w:t>jsat_train = training(jsat_split)</w:t>
                      </w:r>
                    </w:p>
                    <w:p w14:paraId="763881C6" w14:textId="77777777" w:rsidR="009D1BC6" w:rsidRPr="00A13696" w:rsidRDefault="009D1BC6" w:rsidP="003C216D">
                      <w:pPr>
                        <w:pStyle w:val="R"/>
                        <w:rPr>
                          <w:sz w:val="16"/>
                          <w:szCs w:val="16"/>
                        </w:rPr>
                      </w:pPr>
                      <w:r w:rsidRPr="00A13696">
                        <w:rPr>
                          <w:sz w:val="16"/>
                          <w:szCs w:val="16"/>
                        </w:rPr>
                        <w:t>jsat_test = testing(jsat_split)</w:t>
                      </w:r>
                    </w:p>
                    <w:p w14:paraId="70D77A85" w14:textId="77777777" w:rsidR="009D1BC6" w:rsidRPr="00A13696" w:rsidRDefault="009D1BC6" w:rsidP="003C216D">
                      <w:pPr>
                        <w:pStyle w:val="R"/>
                        <w:rPr>
                          <w:sz w:val="16"/>
                          <w:szCs w:val="16"/>
                        </w:rPr>
                      </w:pPr>
                      <w:r w:rsidRPr="00A13696">
                        <w:rPr>
                          <w:sz w:val="16"/>
                          <w:szCs w:val="16"/>
                        </w:rPr>
                        <w:t>set.seed(345)</w:t>
                      </w:r>
                    </w:p>
                    <w:p w14:paraId="1584283F" w14:textId="77777777" w:rsidR="009D1BC6" w:rsidRPr="00A13696" w:rsidRDefault="009D1BC6" w:rsidP="003C216D">
                      <w:pPr>
                        <w:pStyle w:val="R"/>
                        <w:rPr>
                          <w:sz w:val="16"/>
                          <w:szCs w:val="16"/>
                        </w:rPr>
                      </w:pPr>
                      <w:r w:rsidRPr="00A13696">
                        <w:rPr>
                          <w:sz w:val="16"/>
                          <w:szCs w:val="16"/>
                        </w:rPr>
                        <w:t>jsat_cv = vfold_cv(jsat_train, v = 10)</w:t>
                      </w:r>
                    </w:p>
                    <w:p w14:paraId="0A08A9F8" w14:textId="77777777" w:rsidR="009D1BC6" w:rsidRPr="00614CE8" w:rsidRDefault="009D1BC6" w:rsidP="003C216D">
                      <w:pPr>
                        <w:rPr>
                          <w:lang w:val="en-GB"/>
                        </w:rPr>
                      </w:pPr>
                    </w:p>
                    <w:p w14:paraId="096D4199" w14:textId="77777777" w:rsidR="009D1BC6" w:rsidRPr="00614CE8" w:rsidRDefault="009D1BC6" w:rsidP="003C216D">
                      <w:pPr>
                        <w:rPr>
                          <w:lang w:val="en-GB"/>
                        </w:rPr>
                      </w:pPr>
                    </w:p>
                    <w:p w14:paraId="3F7A4E64" w14:textId="77777777" w:rsidR="009D1BC6" w:rsidRPr="00614CE8" w:rsidRDefault="009D1BC6" w:rsidP="003C216D">
                      <w:pPr>
                        <w:rPr>
                          <w:lang w:val="en-GB"/>
                        </w:rPr>
                      </w:pPr>
                    </w:p>
                    <w:p w14:paraId="521E3AED" w14:textId="77777777" w:rsidR="009D1BC6" w:rsidRPr="00614CE8" w:rsidRDefault="009D1BC6" w:rsidP="003C216D">
                      <w:pPr>
                        <w:rPr>
                          <w:lang w:val="en-GB"/>
                        </w:rPr>
                      </w:pPr>
                    </w:p>
                  </w:txbxContent>
                </v:textbox>
                <w10:wrap type="square"/>
              </v:shape>
            </w:pict>
          </mc:Fallback>
        </mc:AlternateContent>
      </w:r>
    </w:p>
    <w:p w14:paraId="1CB6FB3E" w14:textId="77777777" w:rsidR="003C216D" w:rsidRDefault="003C216D" w:rsidP="003C216D">
      <w:pPr>
        <w:pStyle w:val="Textkrper"/>
        <w:rPr>
          <w:lang w:val="de-DE"/>
        </w:rPr>
      </w:pPr>
    </w:p>
    <w:p w14:paraId="32D13458" w14:textId="61F79FF7" w:rsidR="003C216D" w:rsidRPr="00526E27" w:rsidRDefault="00A12C72" w:rsidP="003C216D">
      <w:pPr>
        <w:pStyle w:val="Textkrper"/>
        <w:rPr>
          <w:lang w:val="de-DE"/>
        </w:rPr>
      </w:pPr>
      <w:r w:rsidRPr="00526E27">
        <w:rPr>
          <w:noProof/>
          <w:lang w:eastAsia="en-GB"/>
        </w:rPr>
        <mc:AlternateContent>
          <mc:Choice Requires="wps">
            <w:drawing>
              <wp:anchor distT="45720" distB="45720" distL="114300" distR="114300" simplePos="0" relativeHeight="251679744" behindDoc="0" locked="0" layoutInCell="1" allowOverlap="1" wp14:anchorId="73C0B70C" wp14:editId="659D69A3">
                <wp:simplePos x="0" y="0"/>
                <wp:positionH relativeFrom="column">
                  <wp:posOffset>2856865</wp:posOffset>
                </wp:positionH>
                <wp:positionV relativeFrom="paragraph">
                  <wp:posOffset>3709035</wp:posOffset>
                </wp:positionV>
                <wp:extent cx="3696335" cy="602615"/>
                <wp:effectExtent l="0" t="0" r="18415" b="26035"/>
                <wp:wrapSquare wrapText="bothSides"/>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6335" cy="602615"/>
                        </a:xfrm>
                        <a:prstGeom prst="rect">
                          <a:avLst/>
                        </a:prstGeom>
                        <a:solidFill>
                          <a:srgbClr val="FFFFFF"/>
                        </a:solidFill>
                        <a:ln w="9525">
                          <a:solidFill>
                            <a:srgbClr val="000000"/>
                          </a:solidFill>
                          <a:miter lim="800000"/>
                          <a:headEnd/>
                          <a:tailEnd/>
                        </a:ln>
                      </wps:spPr>
                      <wps:txbx>
                        <w:txbxContent>
                          <w:p w14:paraId="722731B5" w14:textId="785707E7" w:rsidR="00A12C72" w:rsidRPr="00A12C72" w:rsidRDefault="00A12C72" w:rsidP="00A12C72">
                            <w:pPr>
                              <w:pStyle w:val="R"/>
                              <w:ind w:hanging="360"/>
                              <w:rPr>
                                <w:sz w:val="16"/>
                                <w:szCs w:val="16"/>
                              </w:rPr>
                            </w:pPr>
                            <w:r w:rsidRPr="00A12C72">
                              <w:rPr>
                                <w:sz w:val="16"/>
                                <w:szCs w:val="16"/>
                              </w:rPr>
                              <w:t>svm_spec &lt;-</w:t>
                            </w:r>
                            <w:r>
                              <w:rPr>
                                <w:sz w:val="16"/>
                                <w:szCs w:val="16"/>
                              </w:rPr>
                              <w:t xml:space="preserve">  </w:t>
                            </w:r>
                            <w:r>
                              <w:rPr>
                                <w:sz w:val="16"/>
                                <w:szCs w:val="16"/>
                              </w:rPr>
                              <w:tab/>
                            </w:r>
                            <w:r>
                              <w:rPr>
                                <w:sz w:val="16"/>
                                <w:szCs w:val="16"/>
                              </w:rPr>
                              <w:tab/>
                            </w:r>
                            <w:r>
                              <w:rPr>
                                <w:sz w:val="16"/>
                                <w:szCs w:val="16"/>
                              </w:rPr>
                              <w:tab/>
                            </w:r>
                            <w:r>
                              <w:rPr>
                                <w:sz w:val="16"/>
                                <w:szCs w:val="16"/>
                              </w:rPr>
                              <w:tab/>
                            </w:r>
                            <w:r w:rsidRPr="00A12C72">
                              <w:rPr>
                                <w:rFonts w:ascii="Times New Roman" w:hAnsi="Times New Roman"/>
                                <w:b/>
                                <w:color w:val="auto"/>
                                <w:sz w:val="16"/>
                                <w:szCs w:val="16"/>
                              </w:rPr>
                              <w:t>#Nonlinear SVM</w:t>
                            </w:r>
                          </w:p>
                          <w:p w14:paraId="64AAE9BB" w14:textId="77777777" w:rsidR="00A12C72" w:rsidRPr="00A12C72" w:rsidRDefault="00A12C72" w:rsidP="00A12C72">
                            <w:pPr>
                              <w:pStyle w:val="R"/>
                              <w:ind w:hanging="360"/>
                              <w:rPr>
                                <w:sz w:val="16"/>
                                <w:szCs w:val="16"/>
                              </w:rPr>
                            </w:pPr>
                            <w:r w:rsidRPr="00A12C72">
                              <w:rPr>
                                <w:sz w:val="16"/>
                                <w:szCs w:val="16"/>
                              </w:rPr>
                              <w:t xml:space="preserve">  svm_rbf(cost = tune(), rbf_sigma = tune()) %&gt;%</w:t>
                            </w:r>
                          </w:p>
                          <w:p w14:paraId="0BD5AA3E" w14:textId="77777777" w:rsidR="00A12C72" w:rsidRPr="00A12C72" w:rsidRDefault="00A12C72" w:rsidP="00A12C72">
                            <w:pPr>
                              <w:pStyle w:val="R"/>
                              <w:ind w:hanging="360"/>
                              <w:rPr>
                                <w:sz w:val="16"/>
                                <w:szCs w:val="16"/>
                              </w:rPr>
                            </w:pPr>
                            <w:r w:rsidRPr="00A12C72">
                              <w:rPr>
                                <w:sz w:val="16"/>
                                <w:szCs w:val="16"/>
                              </w:rPr>
                              <w:t xml:space="preserve">  set_mode("classification") %&gt;%</w:t>
                            </w:r>
                          </w:p>
                          <w:p w14:paraId="36D14445" w14:textId="1EF0B0F1" w:rsidR="00A12C72" w:rsidRPr="00A12C72" w:rsidRDefault="00A12C72" w:rsidP="00A12C72">
                            <w:pPr>
                              <w:pStyle w:val="R"/>
                              <w:ind w:hanging="360"/>
                              <w:rPr>
                                <w:sz w:val="16"/>
                                <w:szCs w:val="16"/>
                              </w:rPr>
                            </w:pPr>
                            <w:r w:rsidRPr="00A12C72">
                              <w:rPr>
                                <w:sz w:val="16"/>
                                <w:szCs w:val="16"/>
                              </w:rPr>
                              <w:t xml:space="preserve">  set_engine("kernlab")</w:t>
                            </w:r>
                          </w:p>
                          <w:p w14:paraId="2B39B31C" w14:textId="559E274F" w:rsidR="00A12C72" w:rsidRPr="00A13696" w:rsidRDefault="00A12C72" w:rsidP="00A12C72">
                            <w:pPr>
                              <w:pStyle w:val="Textkrper"/>
                              <w:rPr>
                                <w:sz w:val="16"/>
                                <w:szCs w:val="16"/>
                              </w:rPr>
                            </w:pPr>
                          </w:p>
                          <w:p w14:paraId="5F990047" w14:textId="77777777" w:rsidR="00A12C72" w:rsidRPr="00A13696" w:rsidRDefault="00A12C72" w:rsidP="00A12C72">
                            <w:pPr>
                              <w:pStyle w:val="Textkrper"/>
                              <w:rPr>
                                <w:sz w:val="16"/>
                                <w:szCs w:val="16"/>
                              </w:rPr>
                            </w:pPr>
                          </w:p>
                          <w:p w14:paraId="0BAC8C19" w14:textId="77777777" w:rsidR="00A12C72" w:rsidRPr="00A13696" w:rsidRDefault="00A12C72" w:rsidP="00A12C72">
                            <w:pPr>
                              <w:pStyle w:val="Textkrp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0B70C" id="_x0000_s1029" type="#_x0000_t202" style="position:absolute;margin-left:224.95pt;margin-top:292.05pt;width:291.05pt;height:47.4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">
                <v:textbox>
                  <w:txbxContent>
                    <w:p w14:paraId="722731B5" w14:textId="785707E7" w:rsidR="00A12C72" w:rsidRPr="00A12C72" w:rsidRDefault="00A12C72" w:rsidP="00A12C72">
                      <w:pPr>
                        <w:pStyle w:val="R"/>
                        <w:ind w:hanging="360"/>
                        <w:rPr>
                          <w:sz w:val="16"/>
                          <w:szCs w:val="16"/>
                        </w:rPr>
                      </w:pPr>
                      <w:r w:rsidRPr="00A12C72">
                        <w:rPr>
                          <w:sz w:val="16"/>
                          <w:szCs w:val="16"/>
                        </w:rPr>
                        <w:t>svm_spec &lt;-</w:t>
                      </w:r>
                      <w:r>
                        <w:rPr>
                          <w:sz w:val="16"/>
                          <w:szCs w:val="16"/>
                        </w:rPr>
                        <w:t xml:space="preserve">  </w:t>
                      </w:r>
                      <w:r>
                        <w:rPr>
                          <w:sz w:val="16"/>
                          <w:szCs w:val="16"/>
                        </w:rPr>
                        <w:tab/>
                      </w:r>
                      <w:r>
                        <w:rPr>
                          <w:sz w:val="16"/>
                          <w:szCs w:val="16"/>
                        </w:rPr>
                        <w:tab/>
                      </w:r>
                      <w:r>
                        <w:rPr>
                          <w:sz w:val="16"/>
                          <w:szCs w:val="16"/>
                        </w:rPr>
                        <w:tab/>
                      </w:r>
                      <w:r>
                        <w:rPr>
                          <w:sz w:val="16"/>
                          <w:szCs w:val="16"/>
                        </w:rPr>
                        <w:tab/>
                      </w:r>
                      <w:r w:rsidRPr="00A12C72">
                        <w:rPr>
                          <w:rFonts w:ascii="Times New Roman" w:hAnsi="Times New Roman"/>
                          <w:b/>
                          <w:color w:val="auto"/>
                          <w:sz w:val="16"/>
                          <w:szCs w:val="16"/>
                        </w:rPr>
                        <w:t>#Nonlinear SVM</w:t>
                      </w:r>
                    </w:p>
                    <w:p w14:paraId="64AAE9BB" w14:textId="77777777" w:rsidR="00A12C72" w:rsidRPr="00A12C72" w:rsidRDefault="00A12C72" w:rsidP="00A12C72">
                      <w:pPr>
                        <w:pStyle w:val="R"/>
                        <w:ind w:hanging="360"/>
                        <w:rPr>
                          <w:sz w:val="16"/>
                          <w:szCs w:val="16"/>
                        </w:rPr>
                      </w:pPr>
                      <w:r w:rsidRPr="00A12C72">
                        <w:rPr>
                          <w:sz w:val="16"/>
                          <w:szCs w:val="16"/>
                        </w:rPr>
                        <w:t xml:space="preserve">  svm_rbf(cost = tune(), rbf_sigma = tune()) %&gt;%</w:t>
                      </w:r>
                    </w:p>
                    <w:p w14:paraId="0BD5AA3E" w14:textId="77777777" w:rsidR="00A12C72" w:rsidRPr="00A12C72" w:rsidRDefault="00A12C72" w:rsidP="00A12C72">
                      <w:pPr>
                        <w:pStyle w:val="R"/>
                        <w:ind w:hanging="360"/>
                        <w:rPr>
                          <w:sz w:val="16"/>
                          <w:szCs w:val="16"/>
                        </w:rPr>
                      </w:pPr>
                      <w:r w:rsidRPr="00A12C72">
                        <w:rPr>
                          <w:sz w:val="16"/>
                          <w:szCs w:val="16"/>
                        </w:rPr>
                        <w:t xml:space="preserve">  set_mode("classification") %&gt;%</w:t>
                      </w:r>
                    </w:p>
                    <w:p w14:paraId="36D14445" w14:textId="1EF0B0F1" w:rsidR="00A12C72" w:rsidRPr="00A12C72" w:rsidRDefault="00A12C72" w:rsidP="00A12C72">
                      <w:pPr>
                        <w:pStyle w:val="R"/>
                        <w:ind w:hanging="360"/>
                        <w:rPr>
                          <w:sz w:val="16"/>
                          <w:szCs w:val="16"/>
                        </w:rPr>
                      </w:pPr>
                      <w:r w:rsidRPr="00A12C72">
                        <w:rPr>
                          <w:sz w:val="16"/>
                          <w:szCs w:val="16"/>
                        </w:rPr>
                        <w:t xml:space="preserve">  set_engine("kernlab")</w:t>
                      </w:r>
                    </w:p>
                    <w:p w14:paraId="2B39B31C" w14:textId="559E274F" w:rsidR="00A12C72" w:rsidRPr="00A13696" w:rsidRDefault="00A12C72" w:rsidP="00A12C72">
                      <w:pPr>
                        <w:pStyle w:val="Textkrper"/>
                        <w:rPr>
                          <w:sz w:val="16"/>
                          <w:szCs w:val="16"/>
                        </w:rPr>
                      </w:pPr>
                    </w:p>
                    <w:p w14:paraId="5F990047" w14:textId="77777777" w:rsidR="00A12C72" w:rsidRPr="00A13696" w:rsidRDefault="00A12C72" w:rsidP="00A12C72">
                      <w:pPr>
                        <w:pStyle w:val="Textkrper"/>
                        <w:rPr>
                          <w:sz w:val="16"/>
                          <w:szCs w:val="16"/>
                        </w:rPr>
                      </w:pPr>
                    </w:p>
                    <w:p w14:paraId="0BAC8C19" w14:textId="77777777" w:rsidR="00A12C72" w:rsidRPr="00A13696" w:rsidRDefault="00A12C72" w:rsidP="00A12C72">
                      <w:pPr>
                        <w:pStyle w:val="Textkrper"/>
                        <w:rPr>
                          <w:sz w:val="16"/>
                          <w:szCs w:val="16"/>
                        </w:rPr>
                      </w:pPr>
                    </w:p>
                  </w:txbxContent>
                </v:textbox>
                <w10:wrap type="square"/>
              </v:shape>
            </w:pict>
          </mc:Fallback>
        </mc:AlternateContent>
      </w:r>
      <w:r w:rsidR="003C216D" w:rsidRPr="00526E27">
        <w:rPr>
          <w:noProof/>
          <w:lang w:eastAsia="en-GB"/>
        </w:rPr>
        <mc:AlternateContent>
          <mc:Choice Requires="wps">
            <w:drawing>
              <wp:anchor distT="45720" distB="45720" distL="114300" distR="114300" simplePos="0" relativeHeight="251653120" behindDoc="0" locked="0" layoutInCell="1" allowOverlap="1" wp14:anchorId="19A1D079" wp14:editId="6169C043">
                <wp:simplePos x="0" y="0"/>
                <wp:positionH relativeFrom="column">
                  <wp:posOffset>2866390</wp:posOffset>
                </wp:positionH>
                <wp:positionV relativeFrom="paragraph">
                  <wp:posOffset>3054350</wp:posOffset>
                </wp:positionV>
                <wp:extent cx="3696335" cy="602615"/>
                <wp:effectExtent l="0" t="0" r="18415" b="26035"/>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6335" cy="602615"/>
                        </a:xfrm>
                        <a:prstGeom prst="rect">
                          <a:avLst/>
                        </a:prstGeom>
                        <a:solidFill>
                          <a:srgbClr val="FFFFFF"/>
                        </a:solidFill>
                        <a:ln w="9525">
                          <a:solidFill>
                            <a:srgbClr val="000000"/>
                          </a:solidFill>
                          <a:miter lim="800000"/>
                          <a:headEnd/>
                          <a:tailEnd/>
                        </a:ln>
                      </wps:spPr>
                      <wps:txbx>
                        <w:txbxContent>
                          <w:p w14:paraId="6CC785D0" w14:textId="28C2CA16" w:rsidR="009D1BC6" w:rsidRPr="00A13696" w:rsidRDefault="009D1BC6" w:rsidP="003C216D">
                            <w:pPr>
                              <w:pStyle w:val="R"/>
                              <w:ind w:hanging="360"/>
                              <w:rPr>
                                <w:rFonts w:ascii="Times New Roman" w:hAnsi="Times New Roman"/>
                                <w:color w:val="auto"/>
                                <w:sz w:val="16"/>
                                <w:szCs w:val="16"/>
                              </w:rPr>
                            </w:pPr>
                            <w:r w:rsidRPr="00A13696">
                              <w:rPr>
                                <w:sz w:val="16"/>
                                <w:szCs w:val="16"/>
                              </w:rPr>
                              <w:t xml:space="preserve">xgb_spec &lt;-            </w:t>
                            </w:r>
                            <w:r w:rsidR="00A12C72">
                              <w:rPr>
                                <w:sz w:val="16"/>
                                <w:szCs w:val="16"/>
                              </w:rPr>
                              <w:tab/>
                            </w:r>
                            <w:r w:rsidR="00A12C72">
                              <w:rPr>
                                <w:sz w:val="16"/>
                                <w:szCs w:val="16"/>
                              </w:rPr>
                              <w:tab/>
                            </w:r>
                            <w:r w:rsidRPr="00A12C72">
                              <w:rPr>
                                <w:rFonts w:ascii="Times New Roman" w:hAnsi="Times New Roman"/>
                                <w:b/>
                                <w:color w:val="auto"/>
                                <w:sz w:val="16"/>
                                <w:szCs w:val="16"/>
                              </w:rPr>
                              <w:t>#XG Boost</w:t>
                            </w:r>
                          </w:p>
                          <w:p w14:paraId="3D657619" w14:textId="77777777" w:rsidR="009D1BC6" w:rsidRPr="00A13696" w:rsidRDefault="009D1BC6" w:rsidP="003C216D">
                            <w:pPr>
                              <w:pStyle w:val="R"/>
                              <w:ind w:hanging="360"/>
                              <w:rPr>
                                <w:sz w:val="16"/>
                                <w:szCs w:val="16"/>
                              </w:rPr>
                            </w:pPr>
                            <w:r w:rsidRPr="00A13696">
                              <w:rPr>
                                <w:sz w:val="16"/>
                                <w:szCs w:val="16"/>
                              </w:rPr>
                              <w:t xml:space="preserve">  boost_tree() %&gt;% </w:t>
                            </w:r>
                          </w:p>
                          <w:p w14:paraId="78706888" w14:textId="77777777" w:rsidR="009D1BC6" w:rsidRPr="00A13696" w:rsidRDefault="009D1BC6" w:rsidP="003C216D">
                            <w:pPr>
                              <w:pStyle w:val="R"/>
                              <w:ind w:hanging="360"/>
                              <w:rPr>
                                <w:sz w:val="16"/>
                                <w:szCs w:val="16"/>
                              </w:rPr>
                            </w:pPr>
                            <w:r w:rsidRPr="00A13696">
                              <w:rPr>
                                <w:sz w:val="16"/>
                                <w:szCs w:val="16"/>
                              </w:rPr>
                              <w:t xml:space="preserve">  set_engine("xgboost") %&gt;% </w:t>
                            </w:r>
                          </w:p>
                          <w:p w14:paraId="0B67263E" w14:textId="77777777" w:rsidR="009D1BC6" w:rsidRPr="00A13696" w:rsidRDefault="009D1BC6" w:rsidP="003C216D">
                            <w:pPr>
                              <w:pStyle w:val="R"/>
                              <w:ind w:hanging="360"/>
                              <w:rPr>
                                <w:sz w:val="16"/>
                                <w:szCs w:val="16"/>
                              </w:rPr>
                            </w:pPr>
                            <w:r w:rsidRPr="00A13696">
                              <w:rPr>
                                <w:sz w:val="16"/>
                                <w:szCs w:val="16"/>
                              </w:rPr>
                              <w:t xml:space="preserve">  set_mode("classification")</w:t>
                            </w:r>
                          </w:p>
                          <w:p w14:paraId="0F32BD51" w14:textId="77777777" w:rsidR="009D1BC6" w:rsidRPr="00A13696" w:rsidRDefault="009D1BC6" w:rsidP="003C216D">
                            <w:pPr>
                              <w:pStyle w:val="R"/>
                              <w:ind w:hanging="360"/>
                              <w:rPr>
                                <w:sz w:val="16"/>
                                <w:szCs w:val="16"/>
                              </w:rPr>
                            </w:pPr>
                          </w:p>
                          <w:p w14:paraId="28958705" w14:textId="77777777" w:rsidR="009D1BC6" w:rsidRPr="00A13696" w:rsidRDefault="009D1BC6" w:rsidP="003C216D">
                            <w:pPr>
                              <w:pStyle w:val="R"/>
                              <w:ind w:hanging="360"/>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1D079" id="_x0000_s1030" type="#_x0000_t202" style="position:absolute;margin-left:225.7pt;margin-top:240.5pt;width:291.05pt;height:47.4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">
                <v:textbox>
                  <w:txbxContent>
                    <w:p w14:paraId="6CC785D0" w14:textId="28C2CA16" w:rsidR="009D1BC6" w:rsidRPr="00A13696" w:rsidRDefault="009D1BC6" w:rsidP="003C216D">
                      <w:pPr>
                        <w:pStyle w:val="R"/>
                        <w:ind w:hanging="360"/>
                        <w:rPr>
                          <w:rFonts w:ascii="Times New Roman" w:hAnsi="Times New Roman"/>
                          <w:color w:val="auto"/>
                          <w:sz w:val="16"/>
                          <w:szCs w:val="16"/>
                        </w:rPr>
                      </w:pPr>
                      <w:r w:rsidRPr="00A13696">
                        <w:rPr>
                          <w:sz w:val="16"/>
                          <w:szCs w:val="16"/>
                        </w:rPr>
                        <w:t xml:space="preserve">xgb_spec &lt;-            </w:t>
                      </w:r>
                      <w:r w:rsidR="00A12C72">
                        <w:rPr>
                          <w:sz w:val="16"/>
                          <w:szCs w:val="16"/>
                        </w:rPr>
                        <w:tab/>
                      </w:r>
                      <w:r w:rsidR="00A12C72">
                        <w:rPr>
                          <w:sz w:val="16"/>
                          <w:szCs w:val="16"/>
                        </w:rPr>
                        <w:tab/>
                      </w:r>
                      <w:r w:rsidRPr="00A12C72">
                        <w:rPr>
                          <w:rFonts w:ascii="Times New Roman" w:hAnsi="Times New Roman"/>
                          <w:b/>
                          <w:color w:val="auto"/>
                          <w:sz w:val="16"/>
                          <w:szCs w:val="16"/>
                        </w:rPr>
                        <w:t>#XG Boost</w:t>
                      </w:r>
                    </w:p>
                    <w:p w14:paraId="3D657619" w14:textId="77777777" w:rsidR="009D1BC6" w:rsidRPr="00A13696" w:rsidRDefault="009D1BC6" w:rsidP="003C216D">
                      <w:pPr>
                        <w:pStyle w:val="R"/>
                        <w:ind w:hanging="360"/>
                        <w:rPr>
                          <w:sz w:val="16"/>
                          <w:szCs w:val="16"/>
                        </w:rPr>
                      </w:pPr>
                      <w:r w:rsidRPr="00A13696">
                        <w:rPr>
                          <w:sz w:val="16"/>
                          <w:szCs w:val="16"/>
                        </w:rPr>
                        <w:t xml:space="preserve">  boost_tree() %&gt;% </w:t>
                      </w:r>
                    </w:p>
                    <w:p w14:paraId="78706888" w14:textId="77777777" w:rsidR="009D1BC6" w:rsidRPr="00A13696" w:rsidRDefault="009D1BC6" w:rsidP="003C216D">
                      <w:pPr>
                        <w:pStyle w:val="R"/>
                        <w:ind w:hanging="360"/>
                        <w:rPr>
                          <w:sz w:val="16"/>
                          <w:szCs w:val="16"/>
                        </w:rPr>
                      </w:pPr>
                      <w:r w:rsidRPr="00A13696">
                        <w:rPr>
                          <w:sz w:val="16"/>
                          <w:szCs w:val="16"/>
                        </w:rPr>
                        <w:t xml:space="preserve">  set_engine("xgboost") %&gt;% </w:t>
                      </w:r>
                    </w:p>
                    <w:p w14:paraId="0B67263E" w14:textId="77777777" w:rsidR="009D1BC6" w:rsidRPr="00A13696" w:rsidRDefault="009D1BC6" w:rsidP="003C216D">
                      <w:pPr>
                        <w:pStyle w:val="R"/>
                        <w:ind w:hanging="360"/>
                        <w:rPr>
                          <w:sz w:val="16"/>
                          <w:szCs w:val="16"/>
                        </w:rPr>
                      </w:pPr>
                      <w:r w:rsidRPr="00A13696">
                        <w:rPr>
                          <w:sz w:val="16"/>
                          <w:szCs w:val="16"/>
                        </w:rPr>
                        <w:t xml:space="preserve">  set_mode("classification")</w:t>
                      </w:r>
                    </w:p>
                    <w:p w14:paraId="0F32BD51" w14:textId="77777777" w:rsidR="009D1BC6" w:rsidRPr="00A13696" w:rsidRDefault="009D1BC6" w:rsidP="003C216D">
                      <w:pPr>
                        <w:pStyle w:val="R"/>
                        <w:ind w:hanging="360"/>
                        <w:rPr>
                          <w:sz w:val="16"/>
                          <w:szCs w:val="16"/>
                        </w:rPr>
                      </w:pPr>
                    </w:p>
                    <w:p w14:paraId="28958705" w14:textId="77777777" w:rsidR="009D1BC6" w:rsidRPr="00A13696" w:rsidRDefault="009D1BC6" w:rsidP="003C216D">
                      <w:pPr>
                        <w:pStyle w:val="R"/>
                        <w:ind w:hanging="360"/>
                        <w:rPr>
                          <w:sz w:val="16"/>
                          <w:szCs w:val="16"/>
                        </w:rPr>
                      </w:pPr>
                    </w:p>
                  </w:txbxContent>
                </v:textbox>
                <w10:wrap type="square"/>
              </v:shape>
            </w:pict>
          </mc:Fallback>
        </mc:AlternateContent>
      </w:r>
      <w:r w:rsidR="003C216D" w:rsidRPr="00526E27">
        <w:rPr>
          <w:noProof/>
          <w:lang w:eastAsia="en-GB"/>
        </w:rPr>
        <mc:AlternateContent>
          <mc:Choice Requires="wps">
            <w:drawing>
              <wp:anchor distT="45720" distB="45720" distL="114300" distR="114300" simplePos="0" relativeHeight="251646976" behindDoc="0" locked="0" layoutInCell="1" allowOverlap="1" wp14:anchorId="5339FA94" wp14:editId="724ED050">
                <wp:simplePos x="0" y="0"/>
                <wp:positionH relativeFrom="column">
                  <wp:posOffset>-534670</wp:posOffset>
                </wp:positionH>
                <wp:positionV relativeFrom="paragraph">
                  <wp:posOffset>1562100</wp:posOffset>
                </wp:positionV>
                <wp:extent cx="7195820" cy="2795905"/>
                <wp:effectExtent l="0" t="0" r="24130" b="23495"/>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5820" cy="2795905"/>
                        </a:xfrm>
                        <a:prstGeom prst="rect">
                          <a:avLst/>
                        </a:prstGeom>
                        <a:solidFill>
                          <a:srgbClr val="FFFFFF"/>
                        </a:solidFill>
                        <a:ln w="9525">
                          <a:solidFill>
                            <a:srgbClr val="000000"/>
                          </a:solidFill>
                          <a:miter lim="800000"/>
                          <a:headEnd/>
                          <a:tailEnd/>
                        </a:ln>
                      </wps:spPr>
                      <wps:txbx>
                        <w:txbxContent>
                          <w:p w14:paraId="0B69A64F" w14:textId="77777777" w:rsidR="009D1BC6" w:rsidRPr="00A13696" w:rsidRDefault="009D1BC6" w:rsidP="003C216D">
                            <w:pPr>
                              <w:jc w:val="center"/>
                              <w:rPr>
                                <w:b/>
                                <w:sz w:val="22"/>
                                <w:szCs w:val="22"/>
                              </w:rPr>
                            </w:pPr>
                            <w:r w:rsidRPr="00A13696">
                              <w:rPr>
                                <w:b/>
                                <w:sz w:val="22"/>
                                <w:szCs w:val="22"/>
                              </w:rPr>
                              <w:t>(3) Specify the Model</w:t>
                            </w:r>
                          </w:p>
                          <w:p w14:paraId="6F1DCFDB" w14:textId="77777777" w:rsidR="009D1BC6" w:rsidRDefault="009D1BC6" w:rsidP="003C21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9FA94" id="_x0000_s1031" type="#_x0000_t202" style="position:absolute;margin-left:-42.1pt;margin-top:123pt;width:566.6pt;height:220.1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">
                <v:textbox>
                  <w:txbxContent>
                    <w:p w14:paraId="0B69A64F" w14:textId="77777777" w:rsidR="009D1BC6" w:rsidRPr="00A13696" w:rsidRDefault="009D1BC6" w:rsidP="003C216D">
                      <w:pPr>
                        <w:jc w:val="center"/>
                        <w:rPr>
                          <w:b/>
                          <w:sz w:val="22"/>
                          <w:szCs w:val="22"/>
                        </w:rPr>
                      </w:pPr>
                      <w:r w:rsidRPr="00A13696">
                        <w:rPr>
                          <w:b/>
                          <w:sz w:val="22"/>
                          <w:szCs w:val="22"/>
                        </w:rPr>
                        <w:t>(3) Specify the Model</w:t>
                      </w:r>
                    </w:p>
                    <w:p w14:paraId="6F1DCFDB" w14:textId="77777777" w:rsidR="009D1BC6" w:rsidRDefault="009D1BC6" w:rsidP="003C216D"/>
                  </w:txbxContent>
                </v:textbox>
                <w10:wrap type="square"/>
              </v:shape>
            </w:pict>
          </mc:Fallback>
        </mc:AlternateContent>
      </w:r>
      <w:r w:rsidR="003C216D" w:rsidRPr="00526E27">
        <w:rPr>
          <w:noProof/>
          <w:lang w:eastAsia="en-GB"/>
        </w:rPr>
        <mc:AlternateContent>
          <mc:Choice Requires="wps">
            <w:drawing>
              <wp:anchor distT="45720" distB="45720" distL="114300" distR="114300" simplePos="0" relativeHeight="251675648" behindDoc="0" locked="0" layoutInCell="1" allowOverlap="1" wp14:anchorId="549A7104" wp14:editId="43EE8C48">
                <wp:simplePos x="0" y="0"/>
                <wp:positionH relativeFrom="column">
                  <wp:posOffset>-488315</wp:posOffset>
                </wp:positionH>
                <wp:positionV relativeFrom="paragraph">
                  <wp:posOffset>1800860</wp:posOffset>
                </wp:positionV>
                <wp:extent cx="3235960" cy="602615"/>
                <wp:effectExtent l="0" t="0" r="21590" b="26035"/>
                <wp:wrapSquare wrapText="bothSides"/>
                <wp:docPr id="19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960" cy="602615"/>
                        </a:xfrm>
                        <a:prstGeom prst="rect">
                          <a:avLst/>
                        </a:prstGeom>
                        <a:solidFill>
                          <a:srgbClr val="FFFFFF"/>
                        </a:solidFill>
                        <a:ln w="9525">
                          <a:solidFill>
                            <a:srgbClr val="000000"/>
                          </a:solidFill>
                          <a:miter lim="800000"/>
                          <a:headEnd/>
                          <a:tailEnd/>
                        </a:ln>
                      </wps:spPr>
                      <wps:txbx>
                        <w:txbxContent>
                          <w:p w14:paraId="65BBF65F" w14:textId="568DE43A" w:rsidR="009D1BC6" w:rsidRPr="00A13696" w:rsidRDefault="009D1BC6" w:rsidP="003C216D">
                            <w:pPr>
                              <w:pStyle w:val="R"/>
                              <w:ind w:left="0"/>
                              <w:rPr>
                                <w:sz w:val="16"/>
                                <w:szCs w:val="16"/>
                              </w:rPr>
                            </w:pPr>
                            <w:r w:rsidRPr="00A13696">
                              <w:rPr>
                                <w:sz w:val="16"/>
                                <w:szCs w:val="16"/>
                              </w:rPr>
                              <w:t xml:space="preserve">lm_spec &lt;-           </w:t>
                            </w:r>
                            <w:r>
                              <w:rPr>
                                <w:sz w:val="16"/>
                                <w:szCs w:val="16"/>
                              </w:rPr>
                              <w:t xml:space="preserve">     </w:t>
                            </w:r>
                            <w:r w:rsidRPr="00A13696">
                              <w:rPr>
                                <w:sz w:val="16"/>
                                <w:szCs w:val="16"/>
                              </w:rPr>
                              <w:t xml:space="preserve"> </w:t>
                            </w:r>
                            <w:r w:rsidRPr="00A12C72">
                              <w:rPr>
                                <w:rFonts w:ascii="Times New Roman" w:hAnsi="Times New Roman"/>
                                <w:b/>
                                <w:color w:val="auto"/>
                                <w:sz w:val="16"/>
                                <w:szCs w:val="16"/>
                              </w:rPr>
                              <w:t>#Linear Regression</w:t>
                            </w:r>
                          </w:p>
                          <w:p w14:paraId="76E7976A" w14:textId="77777777" w:rsidR="009D1BC6" w:rsidRPr="00A13696" w:rsidRDefault="009D1BC6" w:rsidP="003C216D">
                            <w:pPr>
                              <w:pStyle w:val="R"/>
                              <w:ind w:left="0"/>
                              <w:rPr>
                                <w:sz w:val="16"/>
                                <w:szCs w:val="16"/>
                              </w:rPr>
                            </w:pPr>
                            <w:r w:rsidRPr="00A13696">
                              <w:rPr>
                                <w:sz w:val="16"/>
                                <w:szCs w:val="16"/>
                              </w:rPr>
                              <w:t xml:space="preserve">    linear_reg() %&gt;% </w:t>
                            </w:r>
                          </w:p>
                          <w:p w14:paraId="2DA8B5D8" w14:textId="77777777" w:rsidR="009D1BC6" w:rsidRPr="00A13696" w:rsidRDefault="009D1BC6" w:rsidP="003C216D">
                            <w:pPr>
                              <w:pStyle w:val="R"/>
                              <w:ind w:left="0"/>
                              <w:rPr>
                                <w:sz w:val="16"/>
                                <w:szCs w:val="16"/>
                              </w:rPr>
                            </w:pPr>
                            <w:r w:rsidRPr="00A13696">
                              <w:rPr>
                                <w:sz w:val="16"/>
                                <w:szCs w:val="16"/>
                              </w:rPr>
                              <w:t xml:space="preserve">    set_engine("lm")</w:t>
                            </w:r>
                          </w:p>
                          <w:p w14:paraId="3C54EE85" w14:textId="77777777" w:rsidR="009D1BC6" w:rsidRPr="00BB3277" w:rsidRDefault="009D1BC6" w:rsidP="003C216D">
                            <w:pPr>
                              <w:pStyle w:val="Textkrpe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A7104" id="_x0000_s1032" type="#_x0000_t202" style="position:absolute;margin-left:-38.45pt;margin-top:141.8pt;width:254.8pt;height:47.4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">
                <v:textbox>
                  <w:txbxContent>
                    <w:p w14:paraId="65BBF65F" w14:textId="568DE43A" w:rsidR="009D1BC6" w:rsidRPr="00A13696" w:rsidRDefault="009D1BC6" w:rsidP="003C216D">
                      <w:pPr>
                        <w:pStyle w:val="R"/>
                        <w:ind w:left="0"/>
                        <w:rPr>
                          <w:sz w:val="16"/>
                          <w:szCs w:val="16"/>
                        </w:rPr>
                      </w:pPr>
                      <w:r w:rsidRPr="00A13696">
                        <w:rPr>
                          <w:sz w:val="16"/>
                          <w:szCs w:val="16"/>
                        </w:rPr>
                        <w:t xml:space="preserve">lm_spec &lt;-           </w:t>
                      </w:r>
                      <w:r>
                        <w:rPr>
                          <w:sz w:val="16"/>
                          <w:szCs w:val="16"/>
                        </w:rPr>
                        <w:t xml:space="preserve">     </w:t>
                      </w:r>
                      <w:r w:rsidRPr="00A13696">
                        <w:rPr>
                          <w:sz w:val="16"/>
                          <w:szCs w:val="16"/>
                        </w:rPr>
                        <w:t xml:space="preserve"> </w:t>
                      </w:r>
                      <w:r w:rsidRPr="00A12C72">
                        <w:rPr>
                          <w:rFonts w:ascii="Times New Roman" w:hAnsi="Times New Roman"/>
                          <w:b/>
                          <w:color w:val="auto"/>
                          <w:sz w:val="16"/>
                          <w:szCs w:val="16"/>
                        </w:rPr>
                        <w:t>#Linear Regression</w:t>
                      </w:r>
                    </w:p>
                    <w:p w14:paraId="76E7976A" w14:textId="77777777" w:rsidR="009D1BC6" w:rsidRPr="00A13696" w:rsidRDefault="009D1BC6" w:rsidP="003C216D">
                      <w:pPr>
                        <w:pStyle w:val="R"/>
                        <w:ind w:left="0"/>
                        <w:rPr>
                          <w:sz w:val="16"/>
                          <w:szCs w:val="16"/>
                        </w:rPr>
                      </w:pPr>
                      <w:r w:rsidRPr="00A13696">
                        <w:rPr>
                          <w:sz w:val="16"/>
                          <w:szCs w:val="16"/>
                        </w:rPr>
                        <w:t xml:space="preserve">    linear_reg() %&gt;% </w:t>
                      </w:r>
                    </w:p>
                    <w:p w14:paraId="2DA8B5D8" w14:textId="77777777" w:rsidR="009D1BC6" w:rsidRPr="00A13696" w:rsidRDefault="009D1BC6" w:rsidP="003C216D">
                      <w:pPr>
                        <w:pStyle w:val="R"/>
                        <w:ind w:left="0"/>
                        <w:rPr>
                          <w:sz w:val="16"/>
                          <w:szCs w:val="16"/>
                        </w:rPr>
                      </w:pPr>
                      <w:r w:rsidRPr="00A13696">
                        <w:rPr>
                          <w:sz w:val="16"/>
                          <w:szCs w:val="16"/>
                        </w:rPr>
                        <w:t xml:space="preserve">    set_engine("lm")</w:t>
                      </w:r>
                    </w:p>
                    <w:p w14:paraId="3C54EE85" w14:textId="77777777" w:rsidR="009D1BC6" w:rsidRPr="00BB3277" w:rsidRDefault="009D1BC6" w:rsidP="003C216D">
                      <w:pPr>
                        <w:pStyle w:val="Textkrper"/>
                        <w:rPr>
                          <w:sz w:val="18"/>
                          <w:szCs w:val="18"/>
                        </w:rPr>
                      </w:pPr>
                    </w:p>
                  </w:txbxContent>
                </v:textbox>
                <w10:wrap type="square"/>
              </v:shape>
            </w:pict>
          </mc:Fallback>
        </mc:AlternateContent>
      </w:r>
      <w:r w:rsidR="003C216D" w:rsidRPr="00526E27">
        <w:rPr>
          <w:noProof/>
          <w:lang w:eastAsia="en-GB"/>
        </w:rPr>
        <mc:AlternateContent>
          <mc:Choice Requires="wps">
            <w:drawing>
              <wp:anchor distT="45720" distB="45720" distL="114300" distR="114300" simplePos="0" relativeHeight="251651072" behindDoc="0" locked="0" layoutInCell="1" allowOverlap="1" wp14:anchorId="31887A3A" wp14:editId="5BC5D544">
                <wp:simplePos x="0" y="0"/>
                <wp:positionH relativeFrom="column">
                  <wp:posOffset>2857500</wp:posOffset>
                </wp:positionH>
                <wp:positionV relativeFrom="paragraph">
                  <wp:posOffset>1800860</wp:posOffset>
                </wp:positionV>
                <wp:extent cx="3712845" cy="602615"/>
                <wp:effectExtent l="0" t="0" r="20955" b="26035"/>
                <wp:wrapSquare wrapText="bothSides"/>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2845" cy="602615"/>
                        </a:xfrm>
                        <a:prstGeom prst="rect">
                          <a:avLst/>
                        </a:prstGeom>
                        <a:solidFill>
                          <a:srgbClr val="FFFFFF"/>
                        </a:solidFill>
                        <a:ln w="9525">
                          <a:solidFill>
                            <a:srgbClr val="000000"/>
                          </a:solidFill>
                          <a:miter lim="800000"/>
                          <a:headEnd/>
                          <a:tailEnd/>
                        </a:ln>
                      </wps:spPr>
                      <wps:txbx>
                        <w:txbxContent>
                          <w:p w14:paraId="214F2FFF" w14:textId="1230A3E0" w:rsidR="009D1BC6" w:rsidRPr="00A13696" w:rsidRDefault="009D1BC6" w:rsidP="003C216D">
                            <w:pPr>
                              <w:pStyle w:val="R"/>
                              <w:ind w:hanging="360"/>
                              <w:rPr>
                                <w:rFonts w:ascii="Times New Roman" w:hAnsi="Times New Roman"/>
                                <w:color w:val="auto"/>
                                <w:sz w:val="16"/>
                                <w:szCs w:val="16"/>
                              </w:rPr>
                            </w:pPr>
                            <w:r w:rsidRPr="00A13696">
                              <w:rPr>
                                <w:sz w:val="16"/>
                                <w:szCs w:val="16"/>
                              </w:rPr>
                              <w:t xml:space="preserve">log_spec &lt;-         </w:t>
                            </w:r>
                            <w:r>
                              <w:rPr>
                                <w:sz w:val="16"/>
                                <w:szCs w:val="16"/>
                              </w:rPr>
                              <w:t xml:space="preserve">  </w:t>
                            </w:r>
                            <w:r w:rsidR="00A12C72">
                              <w:rPr>
                                <w:sz w:val="16"/>
                                <w:szCs w:val="16"/>
                              </w:rPr>
                              <w:tab/>
                            </w:r>
                            <w:r w:rsidR="00A12C72">
                              <w:rPr>
                                <w:sz w:val="16"/>
                                <w:szCs w:val="16"/>
                              </w:rPr>
                              <w:tab/>
                            </w:r>
                            <w:r w:rsidR="00A12C72">
                              <w:rPr>
                                <w:sz w:val="16"/>
                                <w:szCs w:val="16"/>
                              </w:rPr>
                              <w:tab/>
                            </w:r>
                            <w:r w:rsidRPr="00A12C72">
                              <w:rPr>
                                <w:rFonts w:ascii="Times New Roman" w:hAnsi="Times New Roman"/>
                                <w:b/>
                                <w:color w:val="auto"/>
                                <w:sz w:val="16"/>
                                <w:szCs w:val="16"/>
                              </w:rPr>
                              <w:t>#Logistic Regression</w:t>
                            </w:r>
                          </w:p>
                          <w:p w14:paraId="75F10EA5" w14:textId="77777777" w:rsidR="009D1BC6" w:rsidRPr="00A13696" w:rsidRDefault="009D1BC6" w:rsidP="003C216D">
                            <w:pPr>
                              <w:pStyle w:val="R"/>
                              <w:ind w:hanging="360"/>
                              <w:rPr>
                                <w:sz w:val="16"/>
                                <w:szCs w:val="16"/>
                              </w:rPr>
                            </w:pPr>
                            <w:r w:rsidRPr="00A13696">
                              <w:rPr>
                                <w:sz w:val="16"/>
                                <w:szCs w:val="16"/>
                              </w:rPr>
                              <w:t xml:space="preserve">  logistic_reg() %&gt;%  </w:t>
                            </w:r>
                          </w:p>
                          <w:p w14:paraId="3BCBB4F2" w14:textId="77777777" w:rsidR="009D1BC6" w:rsidRPr="00A13696" w:rsidRDefault="009D1BC6" w:rsidP="003C216D">
                            <w:pPr>
                              <w:pStyle w:val="R"/>
                              <w:ind w:hanging="360"/>
                              <w:rPr>
                                <w:sz w:val="16"/>
                                <w:szCs w:val="16"/>
                              </w:rPr>
                            </w:pPr>
                            <w:r w:rsidRPr="00A13696">
                              <w:rPr>
                                <w:sz w:val="16"/>
                                <w:szCs w:val="16"/>
                              </w:rPr>
                              <w:t xml:space="preserve">  set_engine(engine = "glm") %&gt;%  </w:t>
                            </w:r>
                          </w:p>
                          <w:p w14:paraId="10E97C10" w14:textId="77777777" w:rsidR="009D1BC6" w:rsidRPr="00A13696" w:rsidRDefault="009D1BC6" w:rsidP="003C216D">
                            <w:pPr>
                              <w:pStyle w:val="R"/>
                              <w:ind w:hanging="360"/>
                              <w:rPr>
                                <w:sz w:val="16"/>
                                <w:szCs w:val="16"/>
                              </w:rPr>
                            </w:pPr>
                            <w:r w:rsidRPr="00A13696">
                              <w:rPr>
                                <w:sz w:val="16"/>
                                <w:szCs w:val="16"/>
                              </w:rPr>
                              <w:t xml:space="preserve">  set_mode("classification") </w:t>
                            </w:r>
                          </w:p>
                          <w:p w14:paraId="6849249D" w14:textId="77777777" w:rsidR="009D1BC6" w:rsidRPr="00614CE8" w:rsidRDefault="009D1BC6" w:rsidP="003C216D">
                            <w:pPr>
                              <w:rPr>
                                <w:sz w:val="22"/>
                                <w:szCs w:val="22"/>
                                <w:lang w:val="en-GB"/>
                              </w:rPr>
                            </w:pPr>
                          </w:p>
                          <w:p w14:paraId="590E7AB8" w14:textId="77777777" w:rsidR="009D1BC6" w:rsidRPr="00614CE8" w:rsidRDefault="009D1BC6" w:rsidP="003C216D">
                            <w:pPr>
                              <w:rPr>
                                <w:sz w:val="22"/>
                                <w:szCs w:val="22"/>
                                <w:lang w:val="en-GB"/>
                              </w:rPr>
                            </w:pPr>
                          </w:p>
                          <w:p w14:paraId="1B86BCF6" w14:textId="77777777" w:rsidR="009D1BC6" w:rsidRPr="00614CE8" w:rsidRDefault="009D1BC6" w:rsidP="003C216D">
                            <w:pPr>
                              <w:rPr>
                                <w:sz w:val="22"/>
                                <w:szCs w:val="22"/>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87A3A" id="_x0000_s1033" type="#_x0000_t202" style="position:absolute;margin-left:225pt;margin-top:141.8pt;width:292.35pt;height:47.4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">
                <v:textbox>
                  <w:txbxContent>
                    <w:p w14:paraId="214F2FFF" w14:textId="1230A3E0" w:rsidR="009D1BC6" w:rsidRPr="00A13696" w:rsidRDefault="009D1BC6" w:rsidP="003C216D">
                      <w:pPr>
                        <w:pStyle w:val="R"/>
                        <w:ind w:hanging="360"/>
                        <w:rPr>
                          <w:rFonts w:ascii="Times New Roman" w:hAnsi="Times New Roman"/>
                          <w:color w:val="auto"/>
                          <w:sz w:val="16"/>
                          <w:szCs w:val="16"/>
                        </w:rPr>
                      </w:pPr>
                      <w:r w:rsidRPr="00A13696">
                        <w:rPr>
                          <w:sz w:val="16"/>
                          <w:szCs w:val="16"/>
                        </w:rPr>
                        <w:t xml:space="preserve">log_spec &lt;-         </w:t>
                      </w:r>
                      <w:r>
                        <w:rPr>
                          <w:sz w:val="16"/>
                          <w:szCs w:val="16"/>
                        </w:rPr>
                        <w:t xml:space="preserve">  </w:t>
                      </w:r>
                      <w:r w:rsidR="00A12C72">
                        <w:rPr>
                          <w:sz w:val="16"/>
                          <w:szCs w:val="16"/>
                        </w:rPr>
                        <w:tab/>
                      </w:r>
                      <w:r w:rsidR="00A12C72">
                        <w:rPr>
                          <w:sz w:val="16"/>
                          <w:szCs w:val="16"/>
                        </w:rPr>
                        <w:tab/>
                      </w:r>
                      <w:r w:rsidR="00A12C72">
                        <w:rPr>
                          <w:sz w:val="16"/>
                          <w:szCs w:val="16"/>
                        </w:rPr>
                        <w:tab/>
                      </w:r>
                      <w:r w:rsidRPr="00A12C72">
                        <w:rPr>
                          <w:rFonts w:ascii="Times New Roman" w:hAnsi="Times New Roman"/>
                          <w:b/>
                          <w:color w:val="auto"/>
                          <w:sz w:val="16"/>
                          <w:szCs w:val="16"/>
                        </w:rPr>
                        <w:t>#Logistic Regression</w:t>
                      </w:r>
                    </w:p>
                    <w:p w14:paraId="75F10EA5" w14:textId="77777777" w:rsidR="009D1BC6" w:rsidRPr="00A13696" w:rsidRDefault="009D1BC6" w:rsidP="003C216D">
                      <w:pPr>
                        <w:pStyle w:val="R"/>
                        <w:ind w:hanging="360"/>
                        <w:rPr>
                          <w:sz w:val="16"/>
                          <w:szCs w:val="16"/>
                        </w:rPr>
                      </w:pPr>
                      <w:r w:rsidRPr="00A13696">
                        <w:rPr>
                          <w:sz w:val="16"/>
                          <w:szCs w:val="16"/>
                        </w:rPr>
                        <w:t xml:space="preserve">  logistic_reg() %&gt;%  </w:t>
                      </w:r>
                    </w:p>
                    <w:p w14:paraId="3BCBB4F2" w14:textId="77777777" w:rsidR="009D1BC6" w:rsidRPr="00A13696" w:rsidRDefault="009D1BC6" w:rsidP="003C216D">
                      <w:pPr>
                        <w:pStyle w:val="R"/>
                        <w:ind w:hanging="360"/>
                        <w:rPr>
                          <w:sz w:val="16"/>
                          <w:szCs w:val="16"/>
                        </w:rPr>
                      </w:pPr>
                      <w:r w:rsidRPr="00A13696">
                        <w:rPr>
                          <w:sz w:val="16"/>
                          <w:szCs w:val="16"/>
                        </w:rPr>
                        <w:t xml:space="preserve">  set_engine(engine = "glm") %&gt;%  </w:t>
                      </w:r>
                    </w:p>
                    <w:p w14:paraId="10E97C10" w14:textId="77777777" w:rsidR="009D1BC6" w:rsidRPr="00A13696" w:rsidRDefault="009D1BC6" w:rsidP="003C216D">
                      <w:pPr>
                        <w:pStyle w:val="R"/>
                        <w:ind w:hanging="360"/>
                        <w:rPr>
                          <w:sz w:val="16"/>
                          <w:szCs w:val="16"/>
                        </w:rPr>
                      </w:pPr>
                      <w:r w:rsidRPr="00A13696">
                        <w:rPr>
                          <w:sz w:val="16"/>
                          <w:szCs w:val="16"/>
                        </w:rPr>
                        <w:t xml:space="preserve">  set_mode("classification") </w:t>
                      </w:r>
                    </w:p>
                    <w:p w14:paraId="6849249D" w14:textId="77777777" w:rsidR="009D1BC6" w:rsidRPr="00614CE8" w:rsidRDefault="009D1BC6" w:rsidP="003C216D">
                      <w:pPr>
                        <w:rPr>
                          <w:sz w:val="22"/>
                          <w:szCs w:val="22"/>
                          <w:lang w:val="en-GB"/>
                        </w:rPr>
                      </w:pPr>
                    </w:p>
                    <w:p w14:paraId="590E7AB8" w14:textId="77777777" w:rsidR="009D1BC6" w:rsidRPr="00614CE8" w:rsidRDefault="009D1BC6" w:rsidP="003C216D">
                      <w:pPr>
                        <w:rPr>
                          <w:sz w:val="22"/>
                          <w:szCs w:val="22"/>
                          <w:lang w:val="en-GB"/>
                        </w:rPr>
                      </w:pPr>
                    </w:p>
                    <w:p w14:paraId="1B86BCF6" w14:textId="77777777" w:rsidR="009D1BC6" w:rsidRPr="00614CE8" w:rsidRDefault="009D1BC6" w:rsidP="003C216D">
                      <w:pPr>
                        <w:rPr>
                          <w:sz w:val="22"/>
                          <w:szCs w:val="22"/>
                          <w:lang w:val="en-GB"/>
                        </w:rPr>
                      </w:pPr>
                    </w:p>
                  </w:txbxContent>
                </v:textbox>
                <w10:wrap type="square"/>
              </v:shape>
            </w:pict>
          </mc:Fallback>
        </mc:AlternateContent>
      </w:r>
      <w:r w:rsidR="003C216D" w:rsidRPr="00526E27">
        <w:rPr>
          <w:noProof/>
          <w:lang w:eastAsia="en-GB"/>
        </w:rPr>
        <mc:AlternateContent>
          <mc:Choice Requires="wps">
            <w:drawing>
              <wp:anchor distT="45720" distB="45720" distL="114300" distR="114300" simplePos="0" relativeHeight="251669504" behindDoc="0" locked="0" layoutInCell="1" allowOverlap="1" wp14:anchorId="4F937582" wp14:editId="670FD3F7">
                <wp:simplePos x="0" y="0"/>
                <wp:positionH relativeFrom="column">
                  <wp:posOffset>2861945</wp:posOffset>
                </wp:positionH>
                <wp:positionV relativeFrom="paragraph">
                  <wp:posOffset>2422525</wp:posOffset>
                </wp:positionV>
                <wp:extent cx="3705225" cy="602615"/>
                <wp:effectExtent l="0" t="0" r="28575" b="26035"/>
                <wp:wrapSquare wrapText="bothSides"/>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602615"/>
                        </a:xfrm>
                        <a:prstGeom prst="rect">
                          <a:avLst/>
                        </a:prstGeom>
                        <a:solidFill>
                          <a:srgbClr val="FFFFFF"/>
                        </a:solidFill>
                        <a:ln w="9525">
                          <a:solidFill>
                            <a:srgbClr val="000000"/>
                          </a:solidFill>
                          <a:miter lim="800000"/>
                          <a:headEnd/>
                          <a:tailEnd/>
                        </a:ln>
                      </wps:spPr>
                      <wps:txbx>
                        <w:txbxContent>
                          <w:p w14:paraId="1B0BF439" w14:textId="3C4077F0" w:rsidR="009D1BC6" w:rsidRPr="00BB3277" w:rsidRDefault="009D1BC6" w:rsidP="003C216D">
                            <w:pPr>
                              <w:pStyle w:val="R"/>
                              <w:ind w:left="0"/>
                              <w:rPr>
                                <w:sz w:val="18"/>
                                <w:szCs w:val="18"/>
                              </w:rPr>
                            </w:pPr>
                            <w:r w:rsidRPr="00BB3277">
                              <w:rPr>
                                <w:sz w:val="18"/>
                                <w:szCs w:val="18"/>
                              </w:rPr>
                              <w:t xml:space="preserve">rf_spec &lt;- </w:t>
                            </w:r>
                            <w:r>
                              <w:rPr>
                                <w:sz w:val="18"/>
                                <w:szCs w:val="18"/>
                              </w:rPr>
                              <w:t xml:space="preserve">         </w:t>
                            </w:r>
                            <w:r w:rsidR="00A12C72">
                              <w:rPr>
                                <w:sz w:val="18"/>
                                <w:szCs w:val="18"/>
                              </w:rPr>
                              <w:tab/>
                            </w:r>
                            <w:r w:rsidR="00A12C72">
                              <w:rPr>
                                <w:sz w:val="18"/>
                                <w:szCs w:val="18"/>
                              </w:rPr>
                              <w:tab/>
                            </w:r>
                            <w:r w:rsidRPr="00A12C72">
                              <w:rPr>
                                <w:rFonts w:ascii="Times New Roman" w:hAnsi="Times New Roman"/>
                                <w:b/>
                                <w:color w:val="auto"/>
                                <w:sz w:val="18"/>
                                <w:szCs w:val="18"/>
                              </w:rPr>
                              <w:t>#Random Forest</w:t>
                            </w:r>
                          </w:p>
                          <w:p w14:paraId="34A4F3CB" w14:textId="77777777" w:rsidR="009D1BC6" w:rsidRPr="00BB3277" w:rsidRDefault="009D1BC6" w:rsidP="003C216D">
                            <w:pPr>
                              <w:pStyle w:val="R"/>
                              <w:ind w:left="0"/>
                              <w:rPr>
                                <w:sz w:val="18"/>
                                <w:szCs w:val="18"/>
                              </w:rPr>
                            </w:pPr>
                            <w:r w:rsidRPr="00BB3277">
                              <w:rPr>
                                <w:sz w:val="18"/>
                                <w:szCs w:val="18"/>
                              </w:rPr>
                              <w:t xml:space="preserve">  rand_forest() %&gt;% </w:t>
                            </w:r>
                          </w:p>
                          <w:p w14:paraId="3729785B" w14:textId="77777777" w:rsidR="009D1BC6" w:rsidRPr="00BB3277" w:rsidRDefault="009D1BC6" w:rsidP="003C216D">
                            <w:pPr>
                              <w:pStyle w:val="R"/>
                              <w:ind w:left="0"/>
                              <w:rPr>
                                <w:sz w:val="18"/>
                                <w:szCs w:val="18"/>
                              </w:rPr>
                            </w:pPr>
                            <w:r w:rsidRPr="00BB3277">
                              <w:rPr>
                                <w:sz w:val="18"/>
                                <w:szCs w:val="18"/>
                              </w:rPr>
                              <w:t xml:space="preserve">  set_engine("ranger", importance = "impurity") %&gt;% </w:t>
                            </w:r>
                          </w:p>
                          <w:p w14:paraId="4CFB0B15" w14:textId="77777777" w:rsidR="009D1BC6" w:rsidRPr="00BB3277" w:rsidRDefault="009D1BC6" w:rsidP="003C216D">
                            <w:pPr>
                              <w:pStyle w:val="R"/>
                              <w:ind w:left="0"/>
                              <w:rPr>
                                <w:sz w:val="18"/>
                                <w:szCs w:val="18"/>
                              </w:rPr>
                            </w:pPr>
                            <w:r w:rsidRPr="00BB3277">
                              <w:rPr>
                                <w:sz w:val="18"/>
                                <w:szCs w:val="18"/>
                              </w:rPr>
                              <w:t xml:space="preserve">  set_mode("classification")</w:t>
                            </w:r>
                          </w:p>
                          <w:p w14:paraId="55E4FE2B" w14:textId="77777777" w:rsidR="009D1BC6" w:rsidRPr="00BB3277" w:rsidRDefault="009D1BC6" w:rsidP="003C216D">
                            <w:pPr>
                              <w:pStyle w:val="R"/>
                              <w:ind w:left="0"/>
                              <w:rPr>
                                <w:sz w:val="18"/>
                                <w:szCs w:val="18"/>
                              </w:rPr>
                            </w:pPr>
                          </w:p>
                          <w:p w14:paraId="4CF793C8" w14:textId="77777777" w:rsidR="009D1BC6" w:rsidRPr="00BB3277" w:rsidRDefault="009D1BC6" w:rsidP="003C216D">
                            <w:pPr>
                              <w:pStyle w:val="R"/>
                              <w:ind w:left="0"/>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37582" id="_x0000_s1034" type="#_x0000_t202" style="position:absolute;margin-left:225.35pt;margin-top:190.75pt;width:291.75pt;height:47.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">
                <v:textbox>
                  <w:txbxContent>
                    <w:p w14:paraId="1B0BF439" w14:textId="3C4077F0" w:rsidR="009D1BC6" w:rsidRPr="00BB3277" w:rsidRDefault="009D1BC6" w:rsidP="003C216D">
                      <w:pPr>
                        <w:pStyle w:val="R"/>
                        <w:ind w:left="0"/>
                        <w:rPr>
                          <w:sz w:val="18"/>
                          <w:szCs w:val="18"/>
                        </w:rPr>
                      </w:pPr>
                      <w:r w:rsidRPr="00BB3277">
                        <w:rPr>
                          <w:sz w:val="18"/>
                          <w:szCs w:val="18"/>
                        </w:rPr>
                        <w:t xml:space="preserve">rf_spec &lt;- </w:t>
                      </w:r>
                      <w:r>
                        <w:rPr>
                          <w:sz w:val="18"/>
                          <w:szCs w:val="18"/>
                        </w:rPr>
                        <w:t xml:space="preserve">         </w:t>
                      </w:r>
                      <w:r w:rsidR="00A12C72">
                        <w:rPr>
                          <w:sz w:val="18"/>
                          <w:szCs w:val="18"/>
                        </w:rPr>
                        <w:tab/>
                      </w:r>
                      <w:r w:rsidR="00A12C72">
                        <w:rPr>
                          <w:sz w:val="18"/>
                          <w:szCs w:val="18"/>
                        </w:rPr>
                        <w:tab/>
                      </w:r>
                      <w:r w:rsidRPr="00A12C72">
                        <w:rPr>
                          <w:rFonts w:ascii="Times New Roman" w:hAnsi="Times New Roman"/>
                          <w:b/>
                          <w:color w:val="auto"/>
                          <w:sz w:val="18"/>
                          <w:szCs w:val="18"/>
                        </w:rPr>
                        <w:t>#Random Forest</w:t>
                      </w:r>
                    </w:p>
                    <w:p w14:paraId="34A4F3CB" w14:textId="77777777" w:rsidR="009D1BC6" w:rsidRPr="00BB3277" w:rsidRDefault="009D1BC6" w:rsidP="003C216D">
                      <w:pPr>
                        <w:pStyle w:val="R"/>
                        <w:ind w:left="0"/>
                        <w:rPr>
                          <w:sz w:val="18"/>
                          <w:szCs w:val="18"/>
                        </w:rPr>
                      </w:pPr>
                      <w:r w:rsidRPr="00BB3277">
                        <w:rPr>
                          <w:sz w:val="18"/>
                          <w:szCs w:val="18"/>
                        </w:rPr>
                        <w:t xml:space="preserve">  rand_forest() %&gt;% </w:t>
                      </w:r>
                    </w:p>
                    <w:p w14:paraId="3729785B" w14:textId="77777777" w:rsidR="009D1BC6" w:rsidRPr="00BB3277" w:rsidRDefault="009D1BC6" w:rsidP="003C216D">
                      <w:pPr>
                        <w:pStyle w:val="R"/>
                        <w:ind w:left="0"/>
                        <w:rPr>
                          <w:sz w:val="18"/>
                          <w:szCs w:val="18"/>
                        </w:rPr>
                      </w:pPr>
                      <w:r w:rsidRPr="00BB3277">
                        <w:rPr>
                          <w:sz w:val="18"/>
                          <w:szCs w:val="18"/>
                        </w:rPr>
                        <w:t xml:space="preserve">  set_engine("ranger", importance = "impurity") %&gt;% </w:t>
                      </w:r>
                    </w:p>
                    <w:p w14:paraId="4CFB0B15" w14:textId="77777777" w:rsidR="009D1BC6" w:rsidRPr="00BB3277" w:rsidRDefault="009D1BC6" w:rsidP="003C216D">
                      <w:pPr>
                        <w:pStyle w:val="R"/>
                        <w:ind w:left="0"/>
                        <w:rPr>
                          <w:sz w:val="18"/>
                          <w:szCs w:val="18"/>
                        </w:rPr>
                      </w:pPr>
                      <w:r w:rsidRPr="00BB3277">
                        <w:rPr>
                          <w:sz w:val="18"/>
                          <w:szCs w:val="18"/>
                        </w:rPr>
                        <w:t xml:space="preserve">  set_mode("classification")</w:t>
                      </w:r>
                    </w:p>
                    <w:p w14:paraId="55E4FE2B" w14:textId="77777777" w:rsidR="009D1BC6" w:rsidRPr="00BB3277" w:rsidRDefault="009D1BC6" w:rsidP="003C216D">
                      <w:pPr>
                        <w:pStyle w:val="R"/>
                        <w:ind w:left="0"/>
                        <w:rPr>
                          <w:sz w:val="18"/>
                          <w:szCs w:val="18"/>
                        </w:rPr>
                      </w:pPr>
                    </w:p>
                    <w:p w14:paraId="4CF793C8" w14:textId="77777777" w:rsidR="009D1BC6" w:rsidRPr="00BB3277" w:rsidRDefault="009D1BC6" w:rsidP="003C216D">
                      <w:pPr>
                        <w:pStyle w:val="R"/>
                        <w:ind w:left="0"/>
                        <w:rPr>
                          <w:sz w:val="18"/>
                          <w:szCs w:val="18"/>
                        </w:rPr>
                      </w:pPr>
                    </w:p>
                  </w:txbxContent>
                </v:textbox>
                <w10:wrap type="square"/>
              </v:shape>
            </w:pict>
          </mc:Fallback>
        </mc:AlternateContent>
      </w:r>
      <w:r w:rsidR="003C216D" w:rsidRPr="00526E27">
        <w:rPr>
          <w:noProof/>
          <w:lang w:eastAsia="en-GB"/>
        </w:rPr>
        <mc:AlternateContent>
          <mc:Choice Requires="wps">
            <w:drawing>
              <wp:anchor distT="45720" distB="45720" distL="114300" distR="114300" simplePos="0" relativeHeight="251655168" behindDoc="0" locked="0" layoutInCell="1" allowOverlap="1" wp14:anchorId="65439F77" wp14:editId="6E499848">
                <wp:simplePos x="0" y="0"/>
                <wp:positionH relativeFrom="column">
                  <wp:posOffset>-483235</wp:posOffset>
                </wp:positionH>
                <wp:positionV relativeFrom="paragraph">
                  <wp:posOffset>2417445</wp:posOffset>
                </wp:positionV>
                <wp:extent cx="3235960" cy="602615"/>
                <wp:effectExtent l="0" t="0" r="21590" b="26035"/>
                <wp:wrapSquare wrapText="bothSides"/>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960" cy="602615"/>
                        </a:xfrm>
                        <a:prstGeom prst="rect">
                          <a:avLst/>
                        </a:prstGeom>
                        <a:solidFill>
                          <a:srgbClr val="FFFFFF"/>
                        </a:solidFill>
                        <a:ln w="9525">
                          <a:solidFill>
                            <a:srgbClr val="000000"/>
                          </a:solidFill>
                          <a:miter lim="800000"/>
                          <a:headEnd/>
                          <a:tailEnd/>
                        </a:ln>
                      </wps:spPr>
                      <wps:txbx>
                        <w:txbxContent>
                          <w:p w14:paraId="50ED4987" w14:textId="6774D447" w:rsidR="009D1BC6" w:rsidRPr="00A13696" w:rsidRDefault="009D1BC6" w:rsidP="003C216D">
                            <w:pPr>
                              <w:pStyle w:val="R"/>
                              <w:ind w:hanging="360"/>
                              <w:rPr>
                                <w:rFonts w:ascii="Times New Roman" w:hAnsi="Times New Roman"/>
                                <w:color w:val="auto"/>
                                <w:sz w:val="16"/>
                                <w:szCs w:val="16"/>
                              </w:rPr>
                            </w:pPr>
                            <w:r w:rsidRPr="00A13696">
                              <w:rPr>
                                <w:sz w:val="16"/>
                                <w:szCs w:val="16"/>
                              </w:rPr>
                              <w:t xml:space="preserve">knn_spec &lt;-            </w:t>
                            </w:r>
                            <w:r>
                              <w:rPr>
                                <w:sz w:val="16"/>
                                <w:szCs w:val="16"/>
                              </w:rPr>
                              <w:t xml:space="preserve">    </w:t>
                            </w:r>
                            <w:r w:rsidRPr="00A12C72">
                              <w:rPr>
                                <w:rFonts w:ascii="Times New Roman" w:hAnsi="Times New Roman"/>
                                <w:b/>
                                <w:color w:val="auto"/>
                                <w:sz w:val="16"/>
                                <w:szCs w:val="16"/>
                              </w:rPr>
                              <w:t>#K nearest neighbor</w:t>
                            </w:r>
                          </w:p>
                          <w:p w14:paraId="3A2AB322" w14:textId="77777777" w:rsidR="009D1BC6" w:rsidRPr="00A13696" w:rsidRDefault="009D1BC6" w:rsidP="003C216D">
                            <w:pPr>
                              <w:pStyle w:val="R"/>
                              <w:ind w:left="0"/>
                              <w:rPr>
                                <w:sz w:val="16"/>
                                <w:szCs w:val="16"/>
                              </w:rPr>
                            </w:pPr>
                            <w:r w:rsidRPr="00A13696">
                              <w:rPr>
                                <w:sz w:val="16"/>
                                <w:szCs w:val="16"/>
                              </w:rPr>
                              <w:t xml:space="preserve">  nearest_neighbor() %&gt;% </w:t>
                            </w:r>
                          </w:p>
                          <w:p w14:paraId="1326F932" w14:textId="77777777" w:rsidR="009D1BC6" w:rsidRPr="00A13696" w:rsidRDefault="009D1BC6" w:rsidP="003C216D">
                            <w:pPr>
                              <w:pStyle w:val="R"/>
                              <w:ind w:left="0"/>
                              <w:rPr>
                                <w:sz w:val="16"/>
                                <w:szCs w:val="16"/>
                              </w:rPr>
                            </w:pPr>
                            <w:r w:rsidRPr="00A13696">
                              <w:rPr>
                                <w:sz w:val="16"/>
                                <w:szCs w:val="16"/>
                              </w:rPr>
                              <w:t xml:space="preserve">  set_engine("kknn") %&gt;% </w:t>
                            </w:r>
                          </w:p>
                          <w:p w14:paraId="59329E79" w14:textId="77777777" w:rsidR="009D1BC6" w:rsidRPr="00A13696" w:rsidRDefault="009D1BC6" w:rsidP="003C216D">
                            <w:pPr>
                              <w:pStyle w:val="R"/>
                              <w:ind w:left="0"/>
                              <w:rPr>
                                <w:sz w:val="16"/>
                                <w:szCs w:val="16"/>
                              </w:rPr>
                            </w:pPr>
                            <w:r w:rsidRPr="00A13696">
                              <w:rPr>
                                <w:sz w:val="16"/>
                                <w:szCs w:val="16"/>
                              </w:rPr>
                              <w:t xml:space="preserve">  set_mode("classification")</w:t>
                            </w:r>
                          </w:p>
                          <w:p w14:paraId="05F6615A" w14:textId="77777777" w:rsidR="009D1BC6" w:rsidRPr="00A13696" w:rsidRDefault="009D1BC6" w:rsidP="003C216D">
                            <w:pPr>
                              <w:pStyle w:val="R"/>
                              <w:ind w:left="0"/>
                              <w:rPr>
                                <w:sz w:val="16"/>
                                <w:szCs w:val="16"/>
                              </w:rPr>
                            </w:pPr>
                          </w:p>
                          <w:p w14:paraId="5801618E" w14:textId="77777777" w:rsidR="009D1BC6" w:rsidRPr="00A13696" w:rsidRDefault="009D1BC6" w:rsidP="003C216D">
                            <w:pPr>
                              <w:pStyle w:val="R"/>
                              <w:ind w:left="0"/>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39F77" id="_x0000_s1035" type="#_x0000_t202" style="position:absolute;margin-left:-38.05pt;margin-top:190.35pt;width:254.8pt;height:47.4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">
                <v:textbox>
                  <w:txbxContent>
                    <w:p w14:paraId="50ED4987" w14:textId="6774D447" w:rsidR="009D1BC6" w:rsidRPr="00A13696" w:rsidRDefault="009D1BC6" w:rsidP="003C216D">
                      <w:pPr>
                        <w:pStyle w:val="R"/>
                        <w:ind w:hanging="360"/>
                        <w:rPr>
                          <w:rFonts w:ascii="Times New Roman" w:hAnsi="Times New Roman"/>
                          <w:color w:val="auto"/>
                          <w:sz w:val="16"/>
                          <w:szCs w:val="16"/>
                        </w:rPr>
                      </w:pPr>
                      <w:r w:rsidRPr="00A13696">
                        <w:rPr>
                          <w:sz w:val="16"/>
                          <w:szCs w:val="16"/>
                        </w:rPr>
                        <w:t xml:space="preserve">knn_spec &lt;-            </w:t>
                      </w:r>
                      <w:r>
                        <w:rPr>
                          <w:sz w:val="16"/>
                          <w:szCs w:val="16"/>
                        </w:rPr>
                        <w:t xml:space="preserve">    </w:t>
                      </w:r>
                      <w:r w:rsidRPr="00A12C72">
                        <w:rPr>
                          <w:rFonts w:ascii="Times New Roman" w:hAnsi="Times New Roman"/>
                          <w:b/>
                          <w:color w:val="auto"/>
                          <w:sz w:val="16"/>
                          <w:szCs w:val="16"/>
                        </w:rPr>
                        <w:t>#K nearest neighbor</w:t>
                      </w:r>
                    </w:p>
                    <w:p w14:paraId="3A2AB322" w14:textId="77777777" w:rsidR="009D1BC6" w:rsidRPr="00A13696" w:rsidRDefault="009D1BC6" w:rsidP="003C216D">
                      <w:pPr>
                        <w:pStyle w:val="R"/>
                        <w:ind w:left="0"/>
                        <w:rPr>
                          <w:sz w:val="16"/>
                          <w:szCs w:val="16"/>
                        </w:rPr>
                      </w:pPr>
                      <w:r w:rsidRPr="00A13696">
                        <w:rPr>
                          <w:sz w:val="16"/>
                          <w:szCs w:val="16"/>
                        </w:rPr>
                        <w:t xml:space="preserve">  nearest_neighbor() %&gt;% </w:t>
                      </w:r>
                    </w:p>
                    <w:p w14:paraId="1326F932" w14:textId="77777777" w:rsidR="009D1BC6" w:rsidRPr="00A13696" w:rsidRDefault="009D1BC6" w:rsidP="003C216D">
                      <w:pPr>
                        <w:pStyle w:val="R"/>
                        <w:ind w:left="0"/>
                        <w:rPr>
                          <w:sz w:val="16"/>
                          <w:szCs w:val="16"/>
                        </w:rPr>
                      </w:pPr>
                      <w:r w:rsidRPr="00A13696">
                        <w:rPr>
                          <w:sz w:val="16"/>
                          <w:szCs w:val="16"/>
                        </w:rPr>
                        <w:t xml:space="preserve">  set_engine("kknn") %&gt;% </w:t>
                      </w:r>
                    </w:p>
                    <w:p w14:paraId="59329E79" w14:textId="77777777" w:rsidR="009D1BC6" w:rsidRPr="00A13696" w:rsidRDefault="009D1BC6" w:rsidP="003C216D">
                      <w:pPr>
                        <w:pStyle w:val="R"/>
                        <w:ind w:left="0"/>
                        <w:rPr>
                          <w:sz w:val="16"/>
                          <w:szCs w:val="16"/>
                        </w:rPr>
                      </w:pPr>
                      <w:r w:rsidRPr="00A13696">
                        <w:rPr>
                          <w:sz w:val="16"/>
                          <w:szCs w:val="16"/>
                        </w:rPr>
                        <w:t xml:space="preserve">  set_mode("classification")</w:t>
                      </w:r>
                    </w:p>
                    <w:p w14:paraId="05F6615A" w14:textId="77777777" w:rsidR="009D1BC6" w:rsidRPr="00A13696" w:rsidRDefault="009D1BC6" w:rsidP="003C216D">
                      <w:pPr>
                        <w:pStyle w:val="R"/>
                        <w:ind w:left="0"/>
                        <w:rPr>
                          <w:sz w:val="16"/>
                          <w:szCs w:val="16"/>
                        </w:rPr>
                      </w:pPr>
                    </w:p>
                    <w:p w14:paraId="5801618E" w14:textId="77777777" w:rsidR="009D1BC6" w:rsidRPr="00A13696" w:rsidRDefault="009D1BC6" w:rsidP="003C216D">
                      <w:pPr>
                        <w:pStyle w:val="R"/>
                        <w:ind w:left="0"/>
                        <w:rPr>
                          <w:sz w:val="16"/>
                          <w:szCs w:val="16"/>
                        </w:rPr>
                      </w:pPr>
                    </w:p>
                  </w:txbxContent>
                </v:textbox>
                <w10:wrap type="square"/>
              </v:shape>
            </w:pict>
          </mc:Fallback>
        </mc:AlternateContent>
      </w:r>
      <w:r w:rsidR="003C216D" w:rsidRPr="00526E27">
        <w:rPr>
          <w:noProof/>
          <w:lang w:eastAsia="en-GB"/>
        </w:rPr>
        <mc:AlternateContent>
          <mc:Choice Requires="wps">
            <w:drawing>
              <wp:anchor distT="45720" distB="45720" distL="114300" distR="114300" simplePos="0" relativeHeight="251671552" behindDoc="0" locked="0" layoutInCell="1" allowOverlap="1" wp14:anchorId="1863EC42" wp14:editId="4C6B5B3F">
                <wp:simplePos x="0" y="0"/>
                <wp:positionH relativeFrom="column">
                  <wp:posOffset>-483235</wp:posOffset>
                </wp:positionH>
                <wp:positionV relativeFrom="paragraph">
                  <wp:posOffset>3054350</wp:posOffset>
                </wp:positionV>
                <wp:extent cx="3235960" cy="602615"/>
                <wp:effectExtent l="0" t="0" r="21590" b="26035"/>
                <wp:wrapSquare wrapText="bothSides"/>
                <wp:docPr id="19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960" cy="602615"/>
                        </a:xfrm>
                        <a:prstGeom prst="rect">
                          <a:avLst/>
                        </a:prstGeom>
                        <a:solidFill>
                          <a:srgbClr val="FFFFFF"/>
                        </a:solidFill>
                        <a:ln w="9525">
                          <a:solidFill>
                            <a:srgbClr val="000000"/>
                          </a:solidFill>
                          <a:miter lim="800000"/>
                          <a:headEnd/>
                          <a:tailEnd/>
                        </a:ln>
                      </wps:spPr>
                      <wps:txbx>
                        <w:txbxContent>
                          <w:p w14:paraId="480876B4" w14:textId="700569E8" w:rsidR="009D1BC6" w:rsidRPr="00A13696" w:rsidRDefault="009D1BC6" w:rsidP="003C216D">
                            <w:pPr>
                              <w:pStyle w:val="R"/>
                              <w:ind w:left="0"/>
                              <w:rPr>
                                <w:sz w:val="16"/>
                                <w:szCs w:val="16"/>
                              </w:rPr>
                            </w:pPr>
                            <w:r w:rsidRPr="00A13696">
                              <w:rPr>
                                <w:sz w:val="16"/>
                                <w:szCs w:val="16"/>
                              </w:rPr>
                              <w:t xml:space="preserve">nb_spec &lt;-             </w:t>
                            </w:r>
                            <w:r>
                              <w:rPr>
                                <w:sz w:val="16"/>
                                <w:szCs w:val="16"/>
                              </w:rPr>
                              <w:t xml:space="preserve">    </w:t>
                            </w:r>
                            <w:r w:rsidRPr="00A12C72">
                              <w:rPr>
                                <w:rFonts w:ascii="Times New Roman" w:hAnsi="Times New Roman"/>
                                <w:b/>
                                <w:color w:val="auto"/>
                                <w:sz w:val="16"/>
                                <w:szCs w:val="16"/>
                              </w:rPr>
                              <w:t>#Naive Bayes</w:t>
                            </w:r>
                          </w:p>
                          <w:p w14:paraId="07BEA35F" w14:textId="77777777" w:rsidR="009D1BC6" w:rsidRPr="00A13696" w:rsidRDefault="009D1BC6" w:rsidP="003C216D">
                            <w:pPr>
                              <w:pStyle w:val="R"/>
                              <w:ind w:left="0"/>
                              <w:rPr>
                                <w:sz w:val="16"/>
                                <w:szCs w:val="16"/>
                              </w:rPr>
                            </w:pPr>
                            <w:r w:rsidRPr="00A13696">
                              <w:rPr>
                                <w:sz w:val="16"/>
                                <w:szCs w:val="16"/>
                              </w:rPr>
                              <w:t xml:space="preserve">  naive_Bayes() %&gt;%</w:t>
                            </w:r>
                          </w:p>
                          <w:p w14:paraId="378E2E08" w14:textId="77777777" w:rsidR="009D1BC6" w:rsidRPr="00A13696" w:rsidRDefault="009D1BC6" w:rsidP="003C216D">
                            <w:pPr>
                              <w:pStyle w:val="R"/>
                              <w:ind w:left="0"/>
                              <w:rPr>
                                <w:sz w:val="16"/>
                                <w:szCs w:val="16"/>
                              </w:rPr>
                            </w:pPr>
                            <w:r w:rsidRPr="00A13696">
                              <w:rPr>
                                <w:sz w:val="16"/>
                                <w:szCs w:val="16"/>
                              </w:rPr>
                              <w:t xml:space="preserve">  set_engine("naivebayes")%&gt;%  </w:t>
                            </w:r>
                          </w:p>
                          <w:p w14:paraId="6488BD6C" w14:textId="77777777" w:rsidR="009D1BC6" w:rsidRPr="00A13696" w:rsidRDefault="009D1BC6" w:rsidP="003C216D">
                            <w:pPr>
                              <w:pStyle w:val="R"/>
                              <w:ind w:left="0"/>
                              <w:rPr>
                                <w:sz w:val="16"/>
                                <w:szCs w:val="16"/>
                              </w:rPr>
                            </w:pPr>
                            <w:r w:rsidRPr="00A13696">
                              <w:rPr>
                                <w:sz w:val="16"/>
                                <w:szCs w:val="16"/>
                              </w:rPr>
                              <w:t xml:space="preserve">  set_mode("classification")</w:t>
                            </w:r>
                          </w:p>
                          <w:p w14:paraId="6CD7D43D" w14:textId="77777777" w:rsidR="009D1BC6" w:rsidRPr="00A13696" w:rsidRDefault="009D1BC6" w:rsidP="003C216D">
                            <w:pPr>
                              <w:pStyle w:val="R"/>
                              <w:ind w:left="0"/>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3EC42" id="_x0000_s1036" type="#_x0000_t202" style="position:absolute;margin-left:-38.05pt;margin-top:240.5pt;width:254.8pt;height:47.4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">
                <v:textbox>
                  <w:txbxContent>
                    <w:p w14:paraId="480876B4" w14:textId="700569E8" w:rsidR="009D1BC6" w:rsidRPr="00A13696" w:rsidRDefault="009D1BC6" w:rsidP="003C216D">
                      <w:pPr>
                        <w:pStyle w:val="R"/>
                        <w:ind w:left="0"/>
                        <w:rPr>
                          <w:sz w:val="16"/>
                          <w:szCs w:val="16"/>
                        </w:rPr>
                      </w:pPr>
                      <w:r w:rsidRPr="00A13696">
                        <w:rPr>
                          <w:sz w:val="16"/>
                          <w:szCs w:val="16"/>
                        </w:rPr>
                        <w:t xml:space="preserve">nb_spec &lt;-             </w:t>
                      </w:r>
                      <w:r>
                        <w:rPr>
                          <w:sz w:val="16"/>
                          <w:szCs w:val="16"/>
                        </w:rPr>
                        <w:t xml:space="preserve">    </w:t>
                      </w:r>
                      <w:r w:rsidRPr="00A12C72">
                        <w:rPr>
                          <w:rFonts w:ascii="Times New Roman" w:hAnsi="Times New Roman"/>
                          <w:b/>
                          <w:color w:val="auto"/>
                          <w:sz w:val="16"/>
                          <w:szCs w:val="16"/>
                        </w:rPr>
                        <w:t>#Naive Bayes</w:t>
                      </w:r>
                    </w:p>
                    <w:p w14:paraId="07BEA35F" w14:textId="77777777" w:rsidR="009D1BC6" w:rsidRPr="00A13696" w:rsidRDefault="009D1BC6" w:rsidP="003C216D">
                      <w:pPr>
                        <w:pStyle w:val="R"/>
                        <w:ind w:left="0"/>
                        <w:rPr>
                          <w:sz w:val="16"/>
                          <w:szCs w:val="16"/>
                        </w:rPr>
                      </w:pPr>
                      <w:r w:rsidRPr="00A13696">
                        <w:rPr>
                          <w:sz w:val="16"/>
                          <w:szCs w:val="16"/>
                        </w:rPr>
                        <w:t xml:space="preserve">  naive_Bayes() %&gt;%</w:t>
                      </w:r>
                    </w:p>
                    <w:p w14:paraId="378E2E08" w14:textId="77777777" w:rsidR="009D1BC6" w:rsidRPr="00A13696" w:rsidRDefault="009D1BC6" w:rsidP="003C216D">
                      <w:pPr>
                        <w:pStyle w:val="R"/>
                        <w:ind w:left="0"/>
                        <w:rPr>
                          <w:sz w:val="16"/>
                          <w:szCs w:val="16"/>
                        </w:rPr>
                      </w:pPr>
                      <w:r w:rsidRPr="00A13696">
                        <w:rPr>
                          <w:sz w:val="16"/>
                          <w:szCs w:val="16"/>
                        </w:rPr>
                        <w:t xml:space="preserve">  set_engine("naivebayes")%&gt;%  </w:t>
                      </w:r>
                    </w:p>
                    <w:p w14:paraId="6488BD6C" w14:textId="77777777" w:rsidR="009D1BC6" w:rsidRPr="00A13696" w:rsidRDefault="009D1BC6" w:rsidP="003C216D">
                      <w:pPr>
                        <w:pStyle w:val="R"/>
                        <w:ind w:left="0"/>
                        <w:rPr>
                          <w:sz w:val="16"/>
                          <w:szCs w:val="16"/>
                        </w:rPr>
                      </w:pPr>
                      <w:r w:rsidRPr="00A13696">
                        <w:rPr>
                          <w:sz w:val="16"/>
                          <w:szCs w:val="16"/>
                        </w:rPr>
                        <w:t xml:space="preserve">  set_mode("classification")</w:t>
                      </w:r>
                    </w:p>
                    <w:p w14:paraId="6CD7D43D" w14:textId="77777777" w:rsidR="009D1BC6" w:rsidRPr="00A13696" w:rsidRDefault="009D1BC6" w:rsidP="003C216D">
                      <w:pPr>
                        <w:pStyle w:val="R"/>
                        <w:ind w:left="0"/>
                        <w:rPr>
                          <w:sz w:val="16"/>
                          <w:szCs w:val="16"/>
                        </w:rPr>
                      </w:pPr>
                    </w:p>
                  </w:txbxContent>
                </v:textbox>
                <w10:wrap type="square"/>
              </v:shape>
            </w:pict>
          </mc:Fallback>
        </mc:AlternateContent>
      </w:r>
      <w:r w:rsidR="003C216D" w:rsidRPr="00526E27">
        <w:rPr>
          <w:noProof/>
          <w:lang w:eastAsia="en-GB"/>
        </w:rPr>
        <mc:AlternateContent>
          <mc:Choice Requires="wps">
            <w:drawing>
              <wp:anchor distT="45720" distB="45720" distL="114300" distR="114300" simplePos="0" relativeHeight="251673600" behindDoc="0" locked="0" layoutInCell="1" allowOverlap="1" wp14:anchorId="4D984D5D" wp14:editId="66DCBB94">
                <wp:simplePos x="0" y="0"/>
                <wp:positionH relativeFrom="column">
                  <wp:posOffset>-483235</wp:posOffset>
                </wp:positionH>
                <wp:positionV relativeFrom="paragraph">
                  <wp:posOffset>3681892</wp:posOffset>
                </wp:positionV>
                <wp:extent cx="3227705" cy="602615"/>
                <wp:effectExtent l="0" t="0" r="10795" b="26035"/>
                <wp:wrapSquare wrapText="bothSides"/>
                <wp:docPr id="19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705" cy="602615"/>
                        </a:xfrm>
                        <a:prstGeom prst="rect">
                          <a:avLst/>
                        </a:prstGeom>
                        <a:solidFill>
                          <a:srgbClr val="FFFFFF"/>
                        </a:solidFill>
                        <a:ln w="9525">
                          <a:solidFill>
                            <a:srgbClr val="000000"/>
                          </a:solidFill>
                          <a:miter lim="800000"/>
                          <a:headEnd/>
                          <a:tailEnd/>
                        </a:ln>
                      </wps:spPr>
                      <wps:txbx>
                        <w:txbxContent>
                          <w:p w14:paraId="5B6075BC" w14:textId="6299C180" w:rsidR="00A12C72" w:rsidRPr="00A12C72" w:rsidRDefault="00A12C72" w:rsidP="00A12C72">
                            <w:pPr>
                              <w:pStyle w:val="R"/>
                              <w:ind w:left="0"/>
                              <w:rPr>
                                <w:sz w:val="16"/>
                                <w:szCs w:val="16"/>
                              </w:rPr>
                            </w:pPr>
                            <w:r w:rsidRPr="00A12C72">
                              <w:rPr>
                                <w:sz w:val="16"/>
                                <w:szCs w:val="16"/>
                              </w:rPr>
                              <w:t>svm_spec &lt;-</w:t>
                            </w:r>
                            <w:r>
                              <w:rPr>
                                <w:sz w:val="16"/>
                                <w:szCs w:val="16"/>
                              </w:rPr>
                              <w:t xml:space="preserve">                </w:t>
                            </w:r>
                            <w:r w:rsidRPr="00A12C72">
                              <w:rPr>
                                <w:rFonts w:ascii="Times New Roman" w:hAnsi="Times New Roman"/>
                                <w:b/>
                                <w:color w:val="auto"/>
                                <w:sz w:val="16"/>
                                <w:szCs w:val="16"/>
                              </w:rPr>
                              <w:t>#Linear SVM</w:t>
                            </w:r>
                          </w:p>
                          <w:p w14:paraId="4012C30F" w14:textId="48978D5A" w:rsidR="00A12C72" w:rsidRPr="00A12C72" w:rsidRDefault="00A12C72" w:rsidP="00A12C72">
                            <w:pPr>
                              <w:pStyle w:val="R"/>
                              <w:ind w:left="0"/>
                              <w:rPr>
                                <w:sz w:val="16"/>
                                <w:szCs w:val="16"/>
                              </w:rPr>
                            </w:pPr>
                            <w:r>
                              <w:rPr>
                                <w:sz w:val="16"/>
                                <w:szCs w:val="16"/>
                              </w:rPr>
                              <w:t xml:space="preserve">  </w:t>
                            </w:r>
                            <w:r w:rsidRPr="00A12C72">
                              <w:rPr>
                                <w:sz w:val="16"/>
                                <w:szCs w:val="16"/>
                              </w:rPr>
                              <w:t>svm_linear() %&gt;%</w:t>
                            </w:r>
                          </w:p>
                          <w:p w14:paraId="2AD1E4AD" w14:textId="6BD47997" w:rsidR="00A12C72" w:rsidRPr="00A12C72" w:rsidRDefault="00A12C72" w:rsidP="00A12C72">
                            <w:pPr>
                              <w:pStyle w:val="R"/>
                              <w:ind w:left="0"/>
                              <w:rPr>
                                <w:sz w:val="16"/>
                                <w:szCs w:val="16"/>
                              </w:rPr>
                            </w:pPr>
                            <w:r>
                              <w:rPr>
                                <w:sz w:val="16"/>
                                <w:szCs w:val="16"/>
                              </w:rPr>
                              <w:t xml:space="preserve">  </w:t>
                            </w:r>
                            <w:r w:rsidRPr="00A12C72">
                              <w:rPr>
                                <w:sz w:val="16"/>
                                <w:szCs w:val="16"/>
                              </w:rPr>
                              <w:t>set_mode("classification") %&gt;%</w:t>
                            </w:r>
                          </w:p>
                          <w:p w14:paraId="607B9256" w14:textId="513E8C99" w:rsidR="009D1BC6" w:rsidRPr="00A13696" w:rsidRDefault="00A12C72" w:rsidP="00A12C72">
                            <w:pPr>
                              <w:pStyle w:val="R"/>
                              <w:ind w:left="0"/>
                              <w:rPr>
                                <w:sz w:val="16"/>
                                <w:szCs w:val="16"/>
                              </w:rPr>
                            </w:pPr>
                            <w:r w:rsidRPr="00A12C72">
                              <w:rPr>
                                <w:sz w:val="16"/>
                                <w:szCs w:val="16"/>
                              </w:rPr>
                              <w:t xml:space="preserve">  set_engine("LiblineaR")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84D5D" id="_x0000_s1037" type="#_x0000_t202" style="position:absolute;margin-left:-38.05pt;margin-top:289.9pt;width:254.15pt;height:47.4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">
                <v:textbox>
                  <w:txbxContent>
                    <w:p w14:paraId="5B6075BC" w14:textId="6299C180" w:rsidR="00A12C72" w:rsidRPr="00A12C72" w:rsidRDefault="00A12C72" w:rsidP="00A12C72">
                      <w:pPr>
                        <w:pStyle w:val="R"/>
                        <w:ind w:left="0"/>
                        <w:rPr>
                          <w:sz w:val="16"/>
                          <w:szCs w:val="16"/>
                        </w:rPr>
                      </w:pPr>
                      <w:r w:rsidRPr="00A12C72">
                        <w:rPr>
                          <w:sz w:val="16"/>
                          <w:szCs w:val="16"/>
                        </w:rPr>
                        <w:t>svm_spec &lt;-</w:t>
                      </w:r>
                      <w:r>
                        <w:rPr>
                          <w:sz w:val="16"/>
                          <w:szCs w:val="16"/>
                        </w:rPr>
                        <w:t xml:space="preserve">                </w:t>
                      </w:r>
                      <w:r w:rsidRPr="00A12C72">
                        <w:rPr>
                          <w:rFonts w:ascii="Times New Roman" w:hAnsi="Times New Roman"/>
                          <w:b/>
                          <w:color w:val="auto"/>
                          <w:sz w:val="16"/>
                          <w:szCs w:val="16"/>
                        </w:rPr>
                        <w:t>#Linear SVM</w:t>
                      </w:r>
                    </w:p>
                    <w:p w14:paraId="4012C30F" w14:textId="48978D5A" w:rsidR="00A12C72" w:rsidRPr="00A12C72" w:rsidRDefault="00A12C72" w:rsidP="00A12C72">
                      <w:pPr>
                        <w:pStyle w:val="R"/>
                        <w:ind w:left="0"/>
                        <w:rPr>
                          <w:sz w:val="16"/>
                          <w:szCs w:val="16"/>
                        </w:rPr>
                      </w:pPr>
                      <w:r>
                        <w:rPr>
                          <w:sz w:val="16"/>
                          <w:szCs w:val="16"/>
                        </w:rPr>
                        <w:t xml:space="preserve">  </w:t>
                      </w:r>
                      <w:r w:rsidRPr="00A12C72">
                        <w:rPr>
                          <w:sz w:val="16"/>
                          <w:szCs w:val="16"/>
                        </w:rPr>
                        <w:t>svm_linear() %&gt;%</w:t>
                      </w:r>
                    </w:p>
                    <w:p w14:paraId="2AD1E4AD" w14:textId="6BD47997" w:rsidR="00A12C72" w:rsidRPr="00A12C72" w:rsidRDefault="00A12C72" w:rsidP="00A12C72">
                      <w:pPr>
                        <w:pStyle w:val="R"/>
                        <w:ind w:left="0"/>
                        <w:rPr>
                          <w:sz w:val="16"/>
                          <w:szCs w:val="16"/>
                        </w:rPr>
                      </w:pPr>
                      <w:r>
                        <w:rPr>
                          <w:sz w:val="16"/>
                          <w:szCs w:val="16"/>
                        </w:rPr>
                        <w:t xml:space="preserve">  </w:t>
                      </w:r>
                      <w:r w:rsidRPr="00A12C72">
                        <w:rPr>
                          <w:sz w:val="16"/>
                          <w:szCs w:val="16"/>
                        </w:rPr>
                        <w:t>set_mode("classification") %&gt;%</w:t>
                      </w:r>
                    </w:p>
                    <w:p w14:paraId="607B9256" w14:textId="513E8C99" w:rsidR="009D1BC6" w:rsidRPr="00A13696" w:rsidRDefault="00A12C72" w:rsidP="00A12C72">
                      <w:pPr>
                        <w:pStyle w:val="R"/>
                        <w:ind w:left="0"/>
                        <w:rPr>
                          <w:sz w:val="16"/>
                          <w:szCs w:val="16"/>
                        </w:rPr>
                      </w:pPr>
                      <w:r w:rsidRPr="00A12C72">
                        <w:rPr>
                          <w:sz w:val="16"/>
                          <w:szCs w:val="16"/>
                        </w:rPr>
                        <w:t xml:space="preserve">  set_engine("LiblineaR")</w:t>
                      </w:r>
                    </w:p>
                  </w:txbxContent>
                </v:textbox>
                <w10:wrap type="square"/>
              </v:shape>
            </w:pict>
          </mc:Fallback>
        </mc:AlternateContent>
      </w:r>
      <w:r w:rsidR="003C216D" w:rsidRPr="00526E27">
        <w:rPr>
          <w:noProof/>
          <w:lang w:eastAsia="en-GB"/>
        </w:rPr>
        <mc:AlternateContent>
          <mc:Choice Requires="wps">
            <w:drawing>
              <wp:anchor distT="45720" distB="45720" distL="114300" distR="114300" simplePos="0" relativeHeight="251667456" behindDoc="0" locked="0" layoutInCell="1" allowOverlap="1" wp14:anchorId="3D1511F4" wp14:editId="6C5E9AC6">
                <wp:simplePos x="0" y="0"/>
                <wp:positionH relativeFrom="column">
                  <wp:posOffset>525780</wp:posOffset>
                </wp:positionH>
                <wp:positionV relativeFrom="paragraph">
                  <wp:posOffset>7945343</wp:posOffset>
                </wp:positionV>
                <wp:extent cx="5133975" cy="361315"/>
                <wp:effectExtent l="0" t="0" r="28575" b="19685"/>
                <wp:wrapSquare wrapText="bothSides"/>
                <wp:docPr id="20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361315"/>
                        </a:xfrm>
                        <a:prstGeom prst="rect">
                          <a:avLst/>
                        </a:prstGeom>
                        <a:solidFill>
                          <a:srgbClr val="FFFFFF"/>
                        </a:solidFill>
                        <a:ln w="9525">
                          <a:solidFill>
                            <a:srgbClr val="000000"/>
                          </a:solidFill>
                          <a:miter lim="800000"/>
                          <a:headEnd/>
                          <a:tailEnd/>
                        </a:ln>
                      </wps:spPr>
                      <wps:txbx>
                        <w:txbxContent>
                          <w:p w14:paraId="7FA9E843" w14:textId="77777777" w:rsidR="009D1BC6" w:rsidRPr="00614CE8" w:rsidRDefault="009D1BC6" w:rsidP="003C216D">
                            <w:pPr>
                              <w:jc w:val="center"/>
                              <w:rPr>
                                <w:b/>
                                <w:sz w:val="20"/>
                                <w:szCs w:val="20"/>
                                <w:lang w:val="en-GB"/>
                              </w:rPr>
                            </w:pPr>
                            <w:r w:rsidRPr="00614CE8">
                              <w:rPr>
                                <w:b/>
                                <w:sz w:val="20"/>
                                <w:szCs w:val="20"/>
                                <w:lang w:val="en-GB"/>
                              </w:rPr>
                              <w:t>(10) Evaluate model (Test Set)</w:t>
                            </w:r>
                          </w:p>
                          <w:p w14:paraId="34404D00" w14:textId="77777777" w:rsidR="009D1BC6" w:rsidRPr="0056020F" w:rsidRDefault="009D1BC6" w:rsidP="003C216D">
                            <w:pPr>
                              <w:pStyle w:val="R"/>
                              <w:ind w:left="0"/>
                              <w:rPr>
                                <w:sz w:val="16"/>
                                <w:szCs w:val="16"/>
                              </w:rPr>
                            </w:pPr>
                            <w:r w:rsidRPr="0056020F">
                              <w:rPr>
                                <w:sz w:val="16"/>
                                <w:szCs w:val="16"/>
                              </w:rPr>
                              <w:t>knn_testfit %&gt;% collect_metrics()</w:t>
                            </w:r>
                          </w:p>
                          <w:p w14:paraId="21D6B9D1" w14:textId="77777777" w:rsidR="009D1BC6" w:rsidRPr="00614CE8" w:rsidRDefault="009D1BC6" w:rsidP="003C216D">
                            <w:pPr>
                              <w:rPr>
                                <w:lang w:val="en-GB"/>
                              </w:rPr>
                            </w:pPr>
                          </w:p>
                          <w:p w14:paraId="45A33EF9" w14:textId="77777777" w:rsidR="009D1BC6" w:rsidRPr="00614CE8" w:rsidRDefault="009D1BC6" w:rsidP="003C216D">
                            <w:pPr>
                              <w:rPr>
                                <w:lang w:val="en-GB"/>
                              </w:rPr>
                            </w:pPr>
                          </w:p>
                          <w:p w14:paraId="22B3AB34" w14:textId="77777777" w:rsidR="009D1BC6" w:rsidRPr="00614CE8" w:rsidRDefault="009D1BC6" w:rsidP="003C216D">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511F4" id="_x0000_s1038" type="#_x0000_t202" style="position:absolute;margin-left:41.4pt;margin-top:625.6pt;width:404.25pt;height:28.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">
                <v:textbox>
                  <w:txbxContent>
                    <w:p w14:paraId="7FA9E843" w14:textId="77777777" w:rsidR="009D1BC6" w:rsidRPr="00614CE8" w:rsidRDefault="009D1BC6" w:rsidP="003C216D">
                      <w:pPr>
                        <w:jc w:val="center"/>
                        <w:rPr>
                          <w:b/>
                          <w:sz w:val="20"/>
                          <w:szCs w:val="20"/>
                          <w:lang w:val="en-GB"/>
                        </w:rPr>
                      </w:pPr>
                      <w:r w:rsidRPr="00614CE8">
                        <w:rPr>
                          <w:b/>
                          <w:sz w:val="20"/>
                          <w:szCs w:val="20"/>
                          <w:lang w:val="en-GB"/>
                        </w:rPr>
                        <w:t>(10) Evaluate model (Test Set)</w:t>
                      </w:r>
                    </w:p>
                    <w:p w14:paraId="34404D00" w14:textId="77777777" w:rsidR="009D1BC6" w:rsidRPr="0056020F" w:rsidRDefault="009D1BC6" w:rsidP="003C216D">
                      <w:pPr>
                        <w:pStyle w:val="R"/>
                        <w:ind w:left="0"/>
                        <w:rPr>
                          <w:sz w:val="16"/>
                          <w:szCs w:val="16"/>
                        </w:rPr>
                      </w:pPr>
                      <w:r w:rsidRPr="0056020F">
                        <w:rPr>
                          <w:sz w:val="16"/>
                          <w:szCs w:val="16"/>
                        </w:rPr>
                        <w:t>knn_testfit %&gt;% collect_metrics()</w:t>
                      </w:r>
                    </w:p>
                    <w:p w14:paraId="21D6B9D1" w14:textId="77777777" w:rsidR="009D1BC6" w:rsidRPr="00614CE8" w:rsidRDefault="009D1BC6" w:rsidP="003C216D">
                      <w:pPr>
                        <w:rPr>
                          <w:lang w:val="en-GB"/>
                        </w:rPr>
                      </w:pPr>
                    </w:p>
                    <w:p w14:paraId="45A33EF9" w14:textId="77777777" w:rsidR="009D1BC6" w:rsidRPr="00614CE8" w:rsidRDefault="009D1BC6" w:rsidP="003C216D">
                      <w:pPr>
                        <w:rPr>
                          <w:lang w:val="en-GB"/>
                        </w:rPr>
                      </w:pPr>
                    </w:p>
                    <w:p w14:paraId="22B3AB34" w14:textId="77777777" w:rsidR="009D1BC6" w:rsidRPr="00614CE8" w:rsidRDefault="009D1BC6" w:rsidP="003C216D">
                      <w:pPr>
                        <w:rPr>
                          <w:lang w:val="en-GB"/>
                        </w:rPr>
                      </w:pPr>
                    </w:p>
                  </w:txbxContent>
                </v:textbox>
                <w10:wrap type="square"/>
              </v:shape>
            </w:pict>
          </mc:Fallback>
        </mc:AlternateContent>
      </w:r>
      <w:r w:rsidR="003C216D" w:rsidRPr="00526E27">
        <w:rPr>
          <w:noProof/>
          <w:lang w:eastAsia="en-GB"/>
        </w:rPr>
        <mc:AlternateContent>
          <mc:Choice Requires="wps">
            <w:drawing>
              <wp:anchor distT="45720" distB="45720" distL="114300" distR="114300" simplePos="0" relativeHeight="251665408" behindDoc="0" locked="0" layoutInCell="1" allowOverlap="1" wp14:anchorId="046495AB" wp14:editId="21CE7ECA">
                <wp:simplePos x="0" y="0"/>
                <wp:positionH relativeFrom="column">
                  <wp:posOffset>517525</wp:posOffset>
                </wp:positionH>
                <wp:positionV relativeFrom="paragraph">
                  <wp:posOffset>7390765</wp:posOffset>
                </wp:positionV>
                <wp:extent cx="5133975" cy="513080"/>
                <wp:effectExtent l="0" t="0" r="28575" b="20320"/>
                <wp:wrapSquare wrapText="bothSides"/>
                <wp:docPr id="20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513080"/>
                        </a:xfrm>
                        <a:prstGeom prst="rect">
                          <a:avLst/>
                        </a:prstGeom>
                        <a:solidFill>
                          <a:srgbClr val="FFFFFF"/>
                        </a:solidFill>
                        <a:ln w="9525">
                          <a:solidFill>
                            <a:srgbClr val="000000"/>
                          </a:solidFill>
                          <a:miter lim="800000"/>
                          <a:headEnd/>
                          <a:tailEnd/>
                        </a:ln>
                      </wps:spPr>
                      <wps:txbx>
                        <w:txbxContent>
                          <w:p w14:paraId="61BBAE13" w14:textId="77777777" w:rsidR="009D1BC6" w:rsidRPr="00614CE8" w:rsidRDefault="009D1BC6" w:rsidP="003C216D">
                            <w:pPr>
                              <w:jc w:val="center"/>
                              <w:rPr>
                                <w:b/>
                                <w:sz w:val="20"/>
                                <w:szCs w:val="20"/>
                                <w:lang w:val="en-GB"/>
                              </w:rPr>
                            </w:pPr>
                            <w:r w:rsidRPr="00614CE8">
                              <w:rPr>
                                <w:b/>
                                <w:sz w:val="20"/>
                                <w:szCs w:val="20"/>
                                <w:lang w:val="en-GB"/>
                              </w:rPr>
                              <w:t>(9) Fit the Best Model on the Test Set</w:t>
                            </w:r>
                          </w:p>
                          <w:p w14:paraId="7811F3FA" w14:textId="77777777" w:rsidR="009D1BC6" w:rsidRPr="0056020F" w:rsidRDefault="009D1BC6" w:rsidP="003C216D">
                            <w:pPr>
                              <w:pStyle w:val="R"/>
                              <w:ind w:left="0"/>
                              <w:rPr>
                                <w:sz w:val="16"/>
                                <w:szCs w:val="16"/>
                              </w:rPr>
                            </w:pPr>
                            <w:r>
                              <w:rPr>
                                <w:sz w:val="16"/>
                                <w:szCs w:val="16"/>
                              </w:rPr>
                              <w:t>xxx</w:t>
                            </w:r>
                            <w:r w:rsidRPr="0056020F">
                              <w:rPr>
                                <w:sz w:val="16"/>
                                <w:szCs w:val="16"/>
                              </w:rPr>
                              <w:t xml:space="preserve">_testfit &lt;- final_jsat_wf %&gt;% </w:t>
                            </w:r>
                          </w:p>
                          <w:p w14:paraId="63C9BF4B" w14:textId="77777777" w:rsidR="009D1BC6" w:rsidRPr="0056020F" w:rsidRDefault="009D1BC6" w:rsidP="003C216D">
                            <w:pPr>
                              <w:pStyle w:val="R"/>
                              <w:ind w:left="0"/>
                              <w:rPr>
                                <w:sz w:val="16"/>
                                <w:szCs w:val="16"/>
                              </w:rPr>
                            </w:pPr>
                            <w:r>
                              <w:rPr>
                                <w:sz w:val="16"/>
                                <w:szCs w:val="16"/>
                              </w:rPr>
                              <w:t xml:space="preserve">        </w:t>
                            </w:r>
                            <w:r w:rsidRPr="0056020F">
                              <w:rPr>
                                <w:sz w:val="16"/>
                                <w:szCs w:val="16"/>
                              </w:rPr>
                              <w:t>last_fit(jsat_split)</w:t>
                            </w:r>
                          </w:p>
                          <w:p w14:paraId="4DBC9BA7" w14:textId="77777777" w:rsidR="009D1BC6" w:rsidRDefault="009D1BC6" w:rsidP="003C216D"/>
                          <w:p w14:paraId="57AC35BA" w14:textId="77777777" w:rsidR="009D1BC6" w:rsidRDefault="009D1BC6" w:rsidP="003C216D"/>
                          <w:p w14:paraId="0495F52B" w14:textId="77777777" w:rsidR="009D1BC6" w:rsidRDefault="009D1BC6" w:rsidP="003C21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495AB" id="_x0000_s1039" type="#_x0000_t202" style="position:absolute;margin-left:40.75pt;margin-top:581.95pt;width:404.25pt;height:40.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">
                <v:textbox>
                  <w:txbxContent>
                    <w:p w14:paraId="61BBAE13" w14:textId="77777777" w:rsidR="009D1BC6" w:rsidRPr="00614CE8" w:rsidRDefault="009D1BC6" w:rsidP="003C216D">
                      <w:pPr>
                        <w:jc w:val="center"/>
                        <w:rPr>
                          <w:b/>
                          <w:sz w:val="20"/>
                          <w:szCs w:val="20"/>
                          <w:lang w:val="en-GB"/>
                        </w:rPr>
                      </w:pPr>
                      <w:r w:rsidRPr="00614CE8">
                        <w:rPr>
                          <w:b/>
                          <w:sz w:val="20"/>
                          <w:szCs w:val="20"/>
                          <w:lang w:val="en-GB"/>
                        </w:rPr>
                        <w:t>(9) Fit the Best Model on the Test Set</w:t>
                      </w:r>
                    </w:p>
                    <w:p w14:paraId="7811F3FA" w14:textId="77777777" w:rsidR="009D1BC6" w:rsidRPr="0056020F" w:rsidRDefault="009D1BC6" w:rsidP="003C216D">
                      <w:pPr>
                        <w:pStyle w:val="R"/>
                        <w:ind w:left="0"/>
                        <w:rPr>
                          <w:sz w:val="16"/>
                          <w:szCs w:val="16"/>
                        </w:rPr>
                      </w:pPr>
                      <w:r>
                        <w:rPr>
                          <w:sz w:val="16"/>
                          <w:szCs w:val="16"/>
                        </w:rPr>
                        <w:t>xxx</w:t>
                      </w:r>
                      <w:r w:rsidRPr="0056020F">
                        <w:rPr>
                          <w:sz w:val="16"/>
                          <w:szCs w:val="16"/>
                        </w:rPr>
                        <w:t xml:space="preserve">_testfit &lt;- final_jsat_wf %&gt;% </w:t>
                      </w:r>
                    </w:p>
                    <w:p w14:paraId="63C9BF4B" w14:textId="77777777" w:rsidR="009D1BC6" w:rsidRPr="0056020F" w:rsidRDefault="009D1BC6" w:rsidP="003C216D">
                      <w:pPr>
                        <w:pStyle w:val="R"/>
                        <w:ind w:left="0"/>
                        <w:rPr>
                          <w:sz w:val="16"/>
                          <w:szCs w:val="16"/>
                        </w:rPr>
                      </w:pPr>
                      <w:r>
                        <w:rPr>
                          <w:sz w:val="16"/>
                          <w:szCs w:val="16"/>
                        </w:rPr>
                        <w:t xml:space="preserve">        </w:t>
                      </w:r>
                      <w:r w:rsidRPr="0056020F">
                        <w:rPr>
                          <w:sz w:val="16"/>
                          <w:szCs w:val="16"/>
                        </w:rPr>
                        <w:t>last_fit(jsat_split)</w:t>
                      </w:r>
                    </w:p>
                    <w:p w14:paraId="4DBC9BA7" w14:textId="77777777" w:rsidR="009D1BC6" w:rsidRDefault="009D1BC6" w:rsidP="003C216D"/>
                    <w:p w14:paraId="57AC35BA" w14:textId="77777777" w:rsidR="009D1BC6" w:rsidRDefault="009D1BC6" w:rsidP="003C216D"/>
                    <w:p w14:paraId="0495F52B" w14:textId="77777777" w:rsidR="009D1BC6" w:rsidRDefault="009D1BC6" w:rsidP="003C216D"/>
                  </w:txbxContent>
                </v:textbox>
                <w10:wrap type="square"/>
              </v:shape>
            </w:pict>
          </mc:Fallback>
        </mc:AlternateContent>
      </w:r>
      <w:r w:rsidR="003C216D" w:rsidRPr="00526E27">
        <w:rPr>
          <w:noProof/>
          <w:lang w:eastAsia="en-GB"/>
        </w:rPr>
        <mc:AlternateContent>
          <mc:Choice Requires="wps">
            <w:drawing>
              <wp:anchor distT="45720" distB="45720" distL="114300" distR="114300" simplePos="0" relativeHeight="251663360" behindDoc="0" locked="0" layoutInCell="1" allowOverlap="1" wp14:anchorId="09E2D1AB" wp14:editId="5D924F22">
                <wp:simplePos x="0" y="0"/>
                <wp:positionH relativeFrom="column">
                  <wp:posOffset>506095</wp:posOffset>
                </wp:positionH>
                <wp:positionV relativeFrom="paragraph">
                  <wp:posOffset>6850380</wp:posOffset>
                </wp:positionV>
                <wp:extent cx="5133975" cy="504190"/>
                <wp:effectExtent l="0" t="0" r="28575" b="10160"/>
                <wp:wrapSquare wrapText="bothSides"/>
                <wp:docPr id="19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504190"/>
                        </a:xfrm>
                        <a:prstGeom prst="rect">
                          <a:avLst/>
                        </a:prstGeom>
                        <a:solidFill>
                          <a:srgbClr val="FFFFFF"/>
                        </a:solidFill>
                        <a:ln w="9525">
                          <a:solidFill>
                            <a:srgbClr val="000000"/>
                          </a:solidFill>
                          <a:miter lim="800000"/>
                          <a:headEnd/>
                          <a:tailEnd/>
                        </a:ln>
                      </wps:spPr>
                      <wps:txbx>
                        <w:txbxContent>
                          <w:p w14:paraId="07EB28DF" w14:textId="77777777" w:rsidR="009D1BC6" w:rsidRPr="00614CE8" w:rsidRDefault="009D1BC6" w:rsidP="003C216D">
                            <w:pPr>
                              <w:jc w:val="center"/>
                              <w:rPr>
                                <w:b/>
                                <w:sz w:val="20"/>
                                <w:szCs w:val="20"/>
                                <w:lang w:val="en-GB"/>
                              </w:rPr>
                            </w:pPr>
                            <w:r w:rsidRPr="00614CE8">
                              <w:rPr>
                                <w:b/>
                                <w:sz w:val="20"/>
                                <w:szCs w:val="20"/>
                                <w:lang w:val="en-GB"/>
                              </w:rPr>
                              <w:t>(8) Finalize Workflow</w:t>
                            </w:r>
                          </w:p>
                          <w:p w14:paraId="638BB9F8" w14:textId="77777777" w:rsidR="009D1BC6" w:rsidRPr="0056020F" w:rsidRDefault="009D1BC6" w:rsidP="003C216D">
                            <w:pPr>
                              <w:pStyle w:val="R"/>
                              <w:ind w:left="0"/>
                              <w:rPr>
                                <w:sz w:val="16"/>
                                <w:szCs w:val="16"/>
                              </w:rPr>
                            </w:pPr>
                            <w:r w:rsidRPr="0056020F">
                              <w:rPr>
                                <w:sz w:val="16"/>
                                <w:szCs w:val="16"/>
                              </w:rPr>
                              <w:t xml:space="preserve">final_jsat_wf &lt;- jsat_wf %&gt;% </w:t>
                            </w:r>
                          </w:p>
                          <w:p w14:paraId="026A3976" w14:textId="18931852" w:rsidR="009D1BC6" w:rsidRPr="0056020F" w:rsidRDefault="009D1BC6" w:rsidP="003C216D">
                            <w:pPr>
                              <w:pStyle w:val="R"/>
                              <w:ind w:left="0"/>
                              <w:rPr>
                                <w:sz w:val="16"/>
                                <w:szCs w:val="16"/>
                              </w:rPr>
                            </w:pPr>
                            <w:r w:rsidRPr="0056020F">
                              <w:rPr>
                                <w:sz w:val="16"/>
                                <w:szCs w:val="16"/>
                              </w:rPr>
                              <w:t xml:space="preserve">  finalize_workflow(select_best(</w:t>
                            </w:r>
                            <w:r>
                              <w:rPr>
                                <w:sz w:val="16"/>
                                <w:szCs w:val="16"/>
                              </w:rPr>
                              <w:t>xxx</w:t>
                            </w:r>
                            <w:r w:rsidR="003856F4">
                              <w:rPr>
                                <w:sz w:val="16"/>
                                <w:szCs w:val="16"/>
                              </w:rPr>
                              <w:t>_rs</w:t>
                            </w:r>
                            <w:r w:rsidRPr="0056020F">
                              <w:rPr>
                                <w:sz w:val="16"/>
                                <w:szCs w:val="16"/>
                              </w:rPr>
                              <w:t>, metric="accuracy"))</w:t>
                            </w:r>
                          </w:p>
                          <w:p w14:paraId="402B1997" w14:textId="77777777" w:rsidR="009D1BC6" w:rsidRPr="00614CE8" w:rsidRDefault="009D1BC6" w:rsidP="003C216D">
                            <w:pPr>
                              <w:rPr>
                                <w:lang w:val="en-GB"/>
                              </w:rPr>
                            </w:pPr>
                          </w:p>
                          <w:p w14:paraId="508198C3" w14:textId="77777777" w:rsidR="009D1BC6" w:rsidRPr="00614CE8" w:rsidRDefault="009D1BC6" w:rsidP="003C216D">
                            <w:pPr>
                              <w:rPr>
                                <w:lang w:val="en-GB"/>
                              </w:rPr>
                            </w:pPr>
                          </w:p>
                          <w:p w14:paraId="16CE58B1" w14:textId="77777777" w:rsidR="009D1BC6" w:rsidRPr="00614CE8" w:rsidRDefault="009D1BC6" w:rsidP="003C216D">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2D1AB" id="_x0000_s1040" type="#_x0000_t202" style="position:absolute;margin-left:39.85pt;margin-top:539.4pt;width:404.25pt;height:39.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">
                <v:textbox>
                  <w:txbxContent>
                    <w:p w14:paraId="07EB28DF" w14:textId="77777777" w:rsidR="009D1BC6" w:rsidRPr="00614CE8" w:rsidRDefault="009D1BC6" w:rsidP="003C216D">
                      <w:pPr>
                        <w:jc w:val="center"/>
                        <w:rPr>
                          <w:b/>
                          <w:sz w:val="20"/>
                          <w:szCs w:val="20"/>
                          <w:lang w:val="en-GB"/>
                        </w:rPr>
                      </w:pPr>
                      <w:r w:rsidRPr="00614CE8">
                        <w:rPr>
                          <w:b/>
                          <w:sz w:val="20"/>
                          <w:szCs w:val="20"/>
                          <w:lang w:val="en-GB"/>
                        </w:rPr>
                        <w:t>(8) Finalize Workflow</w:t>
                      </w:r>
                    </w:p>
                    <w:p w14:paraId="638BB9F8" w14:textId="77777777" w:rsidR="009D1BC6" w:rsidRPr="0056020F" w:rsidRDefault="009D1BC6" w:rsidP="003C216D">
                      <w:pPr>
                        <w:pStyle w:val="R"/>
                        <w:ind w:left="0"/>
                        <w:rPr>
                          <w:sz w:val="16"/>
                          <w:szCs w:val="16"/>
                        </w:rPr>
                      </w:pPr>
                      <w:r w:rsidRPr="0056020F">
                        <w:rPr>
                          <w:sz w:val="16"/>
                          <w:szCs w:val="16"/>
                        </w:rPr>
                        <w:t xml:space="preserve">final_jsat_wf &lt;- jsat_wf %&gt;% </w:t>
                      </w:r>
                    </w:p>
                    <w:p w14:paraId="026A3976" w14:textId="18931852" w:rsidR="009D1BC6" w:rsidRPr="0056020F" w:rsidRDefault="009D1BC6" w:rsidP="003C216D">
                      <w:pPr>
                        <w:pStyle w:val="R"/>
                        <w:ind w:left="0"/>
                        <w:rPr>
                          <w:sz w:val="16"/>
                          <w:szCs w:val="16"/>
                        </w:rPr>
                      </w:pPr>
                      <w:r w:rsidRPr="0056020F">
                        <w:rPr>
                          <w:sz w:val="16"/>
                          <w:szCs w:val="16"/>
                        </w:rPr>
                        <w:t xml:space="preserve">  finalize_workflow(select_best(</w:t>
                      </w:r>
                      <w:r>
                        <w:rPr>
                          <w:sz w:val="16"/>
                          <w:szCs w:val="16"/>
                        </w:rPr>
                        <w:t>xxx</w:t>
                      </w:r>
                      <w:r w:rsidR="003856F4">
                        <w:rPr>
                          <w:sz w:val="16"/>
                          <w:szCs w:val="16"/>
                        </w:rPr>
                        <w:t>_rs</w:t>
                      </w:r>
                      <w:r w:rsidRPr="0056020F">
                        <w:rPr>
                          <w:sz w:val="16"/>
                          <w:szCs w:val="16"/>
                        </w:rPr>
                        <w:t>, metric="accuracy"))</w:t>
                      </w:r>
                    </w:p>
                    <w:p w14:paraId="402B1997" w14:textId="77777777" w:rsidR="009D1BC6" w:rsidRPr="00614CE8" w:rsidRDefault="009D1BC6" w:rsidP="003C216D">
                      <w:pPr>
                        <w:rPr>
                          <w:lang w:val="en-GB"/>
                        </w:rPr>
                      </w:pPr>
                    </w:p>
                    <w:p w14:paraId="508198C3" w14:textId="77777777" w:rsidR="009D1BC6" w:rsidRPr="00614CE8" w:rsidRDefault="009D1BC6" w:rsidP="003C216D">
                      <w:pPr>
                        <w:rPr>
                          <w:lang w:val="en-GB"/>
                        </w:rPr>
                      </w:pPr>
                    </w:p>
                    <w:p w14:paraId="16CE58B1" w14:textId="77777777" w:rsidR="009D1BC6" w:rsidRPr="00614CE8" w:rsidRDefault="009D1BC6" w:rsidP="003C216D">
                      <w:pPr>
                        <w:rPr>
                          <w:lang w:val="en-GB"/>
                        </w:rPr>
                      </w:pPr>
                    </w:p>
                  </w:txbxContent>
                </v:textbox>
                <w10:wrap type="square"/>
              </v:shape>
            </w:pict>
          </mc:Fallback>
        </mc:AlternateContent>
      </w:r>
      <w:r w:rsidR="003C216D" w:rsidRPr="00526E27">
        <w:rPr>
          <w:noProof/>
          <w:lang w:eastAsia="en-GB"/>
        </w:rPr>
        <mc:AlternateContent>
          <mc:Choice Requires="wps">
            <w:drawing>
              <wp:anchor distT="45720" distB="45720" distL="114300" distR="114300" simplePos="0" relativeHeight="251661312" behindDoc="0" locked="0" layoutInCell="1" allowOverlap="1" wp14:anchorId="50F2A62A" wp14:editId="07DD78CC">
                <wp:simplePos x="0" y="0"/>
                <wp:positionH relativeFrom="column">
                  <wp:posOffset>506095</wp:posOffset>
                </wp:positionH>
                <wp:positionV relativeFrom="paragraph">
                  <wp:posOffset>6375400</wp:posOffset>
                </wp:positionV>
                <wp:extent cx="5133975" cy="415290"/>
                <wp:effectExtent l="0" t="0" r="28575" b="22860"/>
                <wp:wrapSquare wrapText="bothSides"/>
                <wp:docPr id="19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415290"/>
                        </a:xfrm>
                        <a:prstGeom prst="rect">
                          <a:avLst/>
                        </a:prstGeom>
                        <a:solidFill>
                          <a:srgbClr val="FFFFFF"/>
                        </a:solidFill>
                        <a:ln w="9525">
                          <a:solidFill>
                            <a:srgbClr val="000000"/>
                          </a:solidFill>
                          <a:miter lim="800000"/>
                          <a:headEnd/>
                          <a:tailEnd/>
                        </a:ln>
                      </wps:spPr>
                      <wps:txbx>
                        <w:txbxContent>
                          <w:p w14:paraId="052D4EB4" w14:textId="77777777" w:rsidR="009D1BC6" w:rsidRPr="00614CE8" w:rsidRDefault="009D1BC6" w:rsidP="003C216D">
                            <w:pPr>
                              <w:jc w:val="center"/>
                              <w:rPr>
                                <w:b/>
                                <w:sz w:val="20"/>
                                <w:szCs w:val="20"/>
                                <w:lang w:val="en-GB"/>
                              </w:rPr>
                            </w:pPr>
                            <w:r w:rsidRPr="00614CE8">
                              <w:rPr>
                                <w:b/>
                                <w:sz w:val="20"/>
                                <w:szCs w:val="20"/>
                                <w:lang w:val="en-GB"/>
                              </w:rPr>
                              <w:t>(7) Evaluate model (Assessment Set)</w:t>
                            </w:r>
                          </w:p>
                          <w:p w14:paraId="3630FF0C" w14:textId="6805CBAD" w:rsidR="009D1BC6" w:rsidRPr="0056020F" w:rsidRDefault="009D1BC6" w:rsidP="003C216D">
                            <w:pPr>
                              <w:pStyle w:val="R"/>
                              <w:ind w:left="0"/>
                              <w:rPr>
                                <w:sz w:val="16"/>
                                <w:szCs w:val="16"/>
                              </w:rPr>
                            </w:pPr>
                            <w:r>
                              <w:rPr>
                                <w:sz w:val="16"/>
                                <w:szCs w:val="16"/>
                              </w:rPr>
                              <w:t>xxx</w:t>
                            </w:r>
                            <w:r w:rsidR="003856F4">
                              <w:rPr>
                                <w:sz w:val="16"/>
                                <w:szCs w:val="16"/>
                              </w:rPr>
                              <w:t>_rs</w:t>
                            </w:r>
                            <w:r w:rsidRPr="0056020F">
                              <w:rPr>
                                <w:sz w:val="16"/>
                                <w:szCs w:val="16"/>
                              </w:rPr>
                              <w:t xml:space="preserve"> %&gt;% collect_metrics()</w:t>
                            </w:r>
                          </w:p>
                          <w:p w14:paraId="10B536EB" w14:textId="77777777" w:rsidR="009D1BC6" w:rsidRPr="00614CE8" w:rsidRDefault="009D1BC6" w:rsidP="003C216D">
                            <w:pPr>
                              <w:rPr>
                                <w:lang w:val="en-GB"/>
                              </w:rPr>
                            </w:pPr>
                          </w:p>
                          <w:p w14:paraId="13089AC2" w14:textId="77777777" w:rsidR="009D1BC6" w:rsidRPr="00614CE8" w:rsidRDefault="009D1BC6" w:rsidP="003C216D">
                            <w:pPr>
                              <w:rPr>
                                <w:lang w:val="en-GB"/>
                              </w:rPr>
                            </w:pPr>
                          </w:p>
                          <w:p w14:paraId="4C25BF98" w14:textId="77777777" w:rsidR="009D1BC6" w:rsidRPr="00614CE8" w:rsidRDefault="009D1BC6" w:rsidP="003C216D">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2A62A" id="_x0000_s1041" type="#_x0000_t202" style="position:absolute;margin-left:39.85pt;margin-top:502pt;width:404.25pt;height:32.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">
                <v:textbox>
                  <w:txbxContent>
                    <w:p w14:paraId="052D4EB4" w14:textId="77777777" w:rsidR="009D1BC6" w:rsidRPr="00614CE8" w:rsidRDefault="009D1BC6" w:rsidP="003C216D">
                      <w:pPr>
                        <w:jc w:val="center"/>
                        <w:rPr>
                          <w:b/>
                          <w:sz w:val="20"/>
                          <w:szCs w:val="20"/>
                          <w:lang w:val="en-GB"/>
                        </w:rPr>
                      </w:pPr>
                      <w:r w:rsidRPr="00614CE8">
                        <w:rPr>
                          <w:b/>
                          <w:sz w:val="20"/>
                          <w:szCs w:val="20"/>
                          <w:lang w:val="en-GB"/>
                        </w:rPr>
                        <w:t>(7) Evaluate model (Assessment Set)</w:t>
                      </w:r>
                    </w:p>
                    <w:p w14:paraId="3630FF0C" w14:textId="6805CBAD" w:rsidR="009D1BC6" w:rsidRPr="0056020F" w:rsidRDefault="009D1BC6" w:rsidP="003C216D">
                      <w:pPr>
                        <w:pStyle w:val="R"/>
                        <w:ind w:left="0"/>
                        <w:rPr>
                          <w:sz w:val="16"/>
                          <w:szCs w:val="16"/>
                        </w:rPr>
                      </w:pPr>
                      <w:r>
                        <w:rPr>
                          <w:sz w:val="16"/>
                          <w:szCs w:val="16"/>
                        </w:rPr>
                        <w:t>xxx</w:t>
                      </w:r>
                      <w:r w:rsidR="003856F4">
                        <w:rPr>
                          <w:sz w:val="16"/>
                          <w:szCs w:val="16"/>
                        </w:rPr>
                        <w:t>_rs</w:t>
                      </w:r>
                      <w:r w:rsidRPr="0056020F">
                        <w:rPr>
                          <w:sz w:val="16"/>
                          <w:szCs w:val="16"/>
                        </w:rPr>
                        <w:t xml:space="preserve"> %&gt;% collect_metrics()</w:t>
                      </w:r>
                    </w:p>
                    <w:p w14:paraId="10B536EB" w14:textId="77777777" w:rsidR="009D1BC6" w:rsidRPr="00614CE8" w:rsidRDefault="009D1BC6" w:rsidP="003C216D">
                      <w:pPr>
                        <w:rPr>
                          <w:lang w:val="en-GB"/>
                        </w:rPr>
                      </w:pPr>
                    </w:p>
                    <w:p w14:paraId="13089AC2" w14:textId="77777777" w:rsidR="009D1BC6" w:rsidRPr="00614CE8" w:rsidRDefault="009D1BC6" w:rsidP="003C216D">
                      <w:pPr>
                        <w:rPr>
                          <w:lang w:val="en-GB"/>
                        </w:rPr>
                      </w:pPr>
                    </w:p>
                    <w:p w14:paraId="4C25BF98" w14:textId="77777777" w:rsidR="009D1BC6" w:rsidRPr="00614CE8" w:rsidRDefault="009D1BC6" w:rsidP="003C216D">
                      <w:pPr>
                        <w:rPr>
                          <w:lang w:val="en-GB"/>
                        </w:rPr>
                      </w:pPr>
                    </w:p>
                  </w:txbxContent>
                </v:textbox>
                <w10:wrap type="square"/>
              </v:shape>
            </w:pict>
          </mc:Fallback>
        </mc:AlternateContent>
      </w:r>
      <w:r w:rsidR="003C216D" w:rsidRPr="00526E27">
        <w:rPr>
          <w:noProof/>
          <w:lang w:eastAsia="en-GB"/>
        </w:rPr>
        <mc:AlternateContent>
          <mc:Choice Requires="wps">
            <w:drawing>
              <wp:anchor distT="45720" distB="45720" distL="114300" distR="114300" simplePos="0" relativeHeight="251659264" behindDoc="0" locked="0" layoutInCell="1" allowOverlap="1" wp14:anchorId="566FCDED" wp14:editId="1A3BD032">
                <wp:simplePos x="0" y="0"/>
                <wp:positionH relativeFrom="column">
                  <wp:posOffset>506095</wp:posOffset>
                </wp:positionH>
                <wp:positionV relativeFrom="paragraph">
                  <wp:posOffset>5537835</wp:posOffset>
                </wp:positionV>
                <wp:extent cx="5133975" cy="795020"/>
                <wp:effectExtent l="0" t="0" r="28575" b="24130"/>
                <wp:wrapSquare wrapText="bothSides"/>
                <wp:docPr id="19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795020"/>
                        </a:xfrm>
                        <a:prstGeom prst="rect">
                          <a:avLst/>
                        </a:prstGeom>
                        <a:solidFill>
                          <a:srgbClr val="FFFFFF"/>
                        </a:solidFill>
                        <a:ln w="9525">
                          <a:solidFill>
                            <a:srgbClr val="000000"/>
                          </a:solidFill>
                          <a:miter lim="800000"/>
                          <a:headEnd/>
                          <a:tailEnd/>
                        </a:ln>
                      </wps:spPr>
                      <wps:txbx>
                        <w:txbxContent>
                          <w:p w14:paraId="5F34101F" w14:textId="77777777" w:rsidR="009D1BC6" w:rsidRPr="00614CE8" w:rsidRDefault="009D1BC6" w:rsidP="003C216D">
                            <w:pPr>
                              <w:jc w:val="center"/>
                              <w:rPr>
                                <w:b/>
                                <w:sz w:val="20"/>
                                <w:szCs w:val="20"/>
                                <w:lang w:val="en-GB"/>
                              </w:rPr>
                            </w:pPr>
                            <w:r w:rsidRPr="00614CE8">
                              <w:rPr>
                                <w:b/>
                                <w:sz w:val="20"/>
                                <w:szCs w:val="20"/>
                                <w:lang w:val="en-GB"/>
                              </w:rPr>
                              <w:t>(6) Fit the Data / tune HPs</w:t>
                            </w:r>
                          </w:p>
                          <w:p w14:paraId="6B5B504C" w14:textId="1393E725" w:rsidR="009D1BC6" w:rsidRPr="0056020F" w:rsidRDefault="009D1BC6" w:rsidP="003C216D">
                            <w:pPr>
                              <w:pStyle w:val="R"/>
                              <w:ind w:left="0"/>
                              <w:rPr>
                                <w:sz w:val="16"/>
                                <w:szCs w:val="16"/>
                              </w:rPr>
                            </w:pPr>
                            <w:r>
                              <w:rPr>
                                <w:sz w:val="16"/>
                                <w:szCs w:val="16"/>
                              </w:rPr>
                              <w:t>xxx</w:t>
                            </w:r>
                            <w:r w:rsidR="003856F4">
                              <w:rPr>
                                <w:sz w:val="16"/>
                                <w:szCs w:val="16"/>
                              </w:rPr>
                              <w:t>_rs</w:t>
                            </w:r>
                            <w:r w:rsidRPr="0056020F">
                              <w:rPr>
                                <w:sz w:val="16"/>
                                <w:szCs w:val="16"/>
                              </w:rPr>
                              <w:t xml:space="preserve"> &lt;- tune_grid(</w:t>
                            </w:r>
                          </w:p>
                          <w:p w14:paraId="2924680D" w14:textId="77777777" w:rsidR="009D1BC6" w:rsidRPr="0056020F" w:rsidRDefault="009D1BC6" w:rsidP="003C216D">
                            <w:pPr>
                              <w:pStyle w:val="R"/>
                              <w:ind w:left="0"/>
                              <w:rPr>
                                <w:sz w:val="16"/>
                                <w:szCs w:val="16"/>
                              </w:rPr>
                            </w:pPr>
                            <w:r w:rsidRPr="0056020F">
                              <w:rPr>
                                <w:sz w:val="16"/>
                                <w:szCs w:val="16"/>
                              </w:rPr>
                              <w:t xml:space="preserve">  jsat_wf,              </w:t>
                            </w:r>
                          </w:p>
                          <w:p w14:paraId="74B878AF" w14:textId="77777777" w:rsidR="009D1BC6" w:rsidRPr="0056020F" w:rsidRDefault="009D1BC6" w:rsidP="003C216D">
                            <w:pPr>
                              <w:pStyle w:val="R"/>
                              <w:ind w:left="0"/>
                              <w:rPr>
                                <w:sz w:val="16"/>
                                <w:szCs w:val="16"/>
                              </w:rPr>
                            </w:pPr>
                            <w:r w:rsidRPr="0056020F">
                              <w:rPr>
                                <w:sz w:val="16"/>
                                <w:szCs w:val="16"/>
                              </w:rPr>
                              <w:t xml:space="preserve">  resamples = jsat_cv,  </w:t>
                            </w:r>
                          </w:p>
                          <w:p w14:paraId="63FADA17" w14:textId="77777777" w:rsidR="009D1BC6" w:rsidRPr="0056020F" w:rsidRDefault="009D1BC6" w:rsidP="003C216D">
                            <w:pPr>
                              <w:pStyle w:val="R"/>
                              <w:ind w:left="0"/>
                              <w:rPr>
                                <w:sz w:val="16"/>
                                <w:szCs w:val="16"/>
                              </w:rPr>
                            </w:pPr>
                            <w:r w:rsidRPr="0056020F">
                              <w:rPr>
                                <w:sz w:val="16"/>
                                <w:szCs w:val="16"/>
                              </w:rPr>
                              <w:t xml:space="preserve">  grid = </w:t>
                            </w:r>
                            <w:r>
                              <w:rPr>
                                <w:sz w:val="16"/>
                                <w:szCs w:val="16"/>
                              </w:rPr>
                              <w:t>xxx</w:t>
                            </w:r>
                            <w:r w:rsidRPr="0056020F">
                              <w:rPr>
                                <w:sz w:val="16"/>
                                <w:szCs w:val="16"/>
                              </w:rPr>
                              <w:t xml:space="preserve">_exp_grid,  </w:t>
                            </w:r>
                          </w:p>
                          <w:p w14:paraId="298DA2C3" w14:textId="77777777" w:rsidR="009D1BC6" w:rsidRPr="0056020F" w:rsidRDefault="009D1BC6" w:rsidP="003C216D">
                            <w:pPr>
                              <w:pStyle w:val="R"/>
                              <w:ind w:left="0"/>
                              <w:rPr>
                                <w:sz w:val="16"/>
                                <w:szCs w:val="16"/>
                              </w:rPr>
                            </w:pPr>
                            <w:r w:rsidRPr="0056020F">
                              <w:rPr>
                                <w:sz w:val="16"/>
                                <w:szCs w:val="16"/>
                              </w:rPr>
                              <w:t xml:space="preserve">  control = control_resamples(save_pred = TRUE, verbose=TRUE)</w:t>
                            </w:r>
                          </w:p>
                          <w:p w14:paraId="39A9D6BA" w14:textId="77777777" w:rsidR="009D1BC6" w:rsidRPr="0056020F" w:rsidRDefault="009D1BC6" w:rsidP="003C216D">
                            <w:pPr>
                              <w:pStyle w:val="R"/>
                              <w:ind w:left="0"/>
                              <w:rPr>
                                <w:sz w:val="16"/>
                                <w:szCs w:val="16"/>
                              </w:rPr>
                            </w:pPr>
                            <w:r w:rsidRPr="0056020F">
                              <w:rPr>
                                <w:sz w:val="16"/>
                                <w:szCs w:val="16"/>
                              </w:rPr>
                              <w:t xml:space="preserve">)             </w:t>
                            </w:r>
                          </w:p>
                          <w:p w14:paraId="439F66C6" w14:textId="77777777" w:rsidR="009D1BC6" w:rsidRDefault="009D1BC6" w:rsidP="003C216D"/>
                          <w:p w14:paraId="5536A587" w14:textId="77777777" w:rsidR="009D1BC6" w:rsidRDefault="009D1BC6" w:rsidP="003C216D"/>
                          <w:p w14:paraId="2C78FF97" w14:textId="77777777" w:rsidR="009D1BC6" w:rsidRDefault="009D1BC6" w:rsidP="003C21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FCDED" id="_x0000_s1042" type="#_x0000_t202" style="position:absolute;margin-left:39.85pt;margin-top:436.05pt;width:404.25pt;height:62.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">
                <v:textbox>
                  <w:txbxContent>
                    <w:p w14:paraId="5F34101F" w14:textId="77777777" w:rsidR="009D1BC6" w:rsidRPr="00614CE8" w:rsidRDefault="009D1BC6" w:rsidP="003C216D">
                      <w:pPr>
                        <w:jc w:val="center"/>
                        <w:rPr>
                          <w:b/>
                          <w:sz w:val="20"/>
                          <w:szCs w:val="20"/>
                          <w:lang w:val="en-GB"/>
                        </w:rPr>
                      </w:pPr>
                      <w:r w:rsidRPr="00614CE8">
                        <w:rPr>
                          <w:b/>
                          <w:sz w:val="20"/>
                          <w:szCs w:val="20"/>
                          <w:lang w:val="en-GB"/>
                        </w:rPr>
                        <w:t>(6) Fit the Data / tune HPs</w:t>
                      </w:r>
                    </w:p>
                    <w:p w14:paraId="6B5B504C" w14:textId="1393E725" w:rsidR="009D1BC6" w:rsidRPr="0056020F" w:rsidRDefault="009D1BC6" w:rsidP="003C216D">
                      <w:pPr>
                        <w:pStyle w:val="R"/>
                        <w:ind w:left="0"/>
                        <w:rPr>
                          <w:sz w:val="16"/>
                          <w:szCs w:val="16"/>
                        </w:rPr>
                      </w:pPr>
                      <w:r>
                        <w:rPr>
                          <w:sz w:val="16"/>
                          <w:szCs w:val="16"/>
                        </w:rPr>
                        <w:t>xxx</w:t>
                      </w:r>
                      <w:r w:rsidR="003856F4">
                        <w:rPr>
                          <w:sz w:val="16"/>
                          <w:szCs w:val="16"/>
                        </w:rPr>
                        <w:t>_rs</w:t>
                      </w:r>
                      <w:r w:rsidRPr="0056020F">
                        <w:rPr>
                          <w:sz w:val="16"/>
                          <w:szCs w:val="16"/>
                        </w:rPr>
                        <w:t xml:space="preserve"> &lt;- tune_grid(</w:t>
                      </w:r>
                    </w:p>
                    <w:p w14:paraId="2924680D" w14:textId="77777777" w:rsidR="009D1BC6" w:rsidRPr="0056020F" w:rsidRDefault="009D1BC6" w:rsidP="003C216D">
                      <w:pPr>
                        <w:pStyle w:val="R"/>
                        <w:ind w:left="0"/>
                        <w:rPr>
                          <w:sz w:val="16"/>
                          <w:szCs w:val="16"/>
                        </w:rPr>
                      </w:pPr>
                      <w:r w:rsidRPr="0056020F">
                        <w:rPr>
                          <w:sz w:val="16"/>
                          <w:szCs w:val="16"/>
                        </w:rPr>
                        <w:t xml:space="preserve">  jsat_wf,              </w:t>
                      </w:r>
                    </w:p>
                    <w:p w14:paraId="74B878AF" w14:textId="77777777" w:rsidR="009D1BC6" w:rsidRPr="0056020F" w:rsidRDefault="009D1BC6" w:rsidP="003C216D">
                      <w:pPr>
                        <w:pStyle w:val="R"/>
                        <w:ind w:left="0"/>
                        <w:rPr>
                          <w:sz w:val="16"/>
                          <w:szCs w:val="16"/>
                        </w:rPr>
                      </w:pPr>
                      <w:r w:rsidRPr="0056020F">
                        <w:rPr>
                          <w:sz w:val="16"/>
                          <w:szCs w:val="16"/>
                        </w:rPr>
                        <w:t xml:space="preserve">  resamples = jsat_cv,  </w:t>
                      </w:r>
                    </w:p>
                    <w:p w14:paraId="63FADA17" w14:textId="77777777" w:rsidR="009D1BC6" w:rsidRPr="0056020F" w:rsidRDefault="009D1BC6" w:rsidP="003C216D">
                      <w:pPr>
                        <w:pStyle w:val="R"/>
                        <w:ind w:left="0"/>
                        <w:rPr>
                          <w:sz w:val="16"/>
                          <w:szCs w:val="16"/>
                        </w:rPr>
                      </w:pPr>
                      <w:r w:rsidRPr="0056020F">
                        <w:rPr>
                          <w:sz w:val="16"/>
                          <w:szCs w:val="16"/>
                        </w:rPr>
                        <w:t xml:space="preserve">  grid = </w:t>
                      </w:r>
                      <w:r>
                        <w:rPr>
                          <w:sz w:val="16"/>
                          <w:szCs w:val="16"/>
                        </w:rPr>
                        <w:t>xxx</w:t>
                      </w:r>
                      <w:r w:rsidRPr="0056020F">
                        <w:rPr>
                          <w:sz w:val="16"/>
                          <w:szCs w:val="16"/>
                        </w:rPr>
                        <w:t xml:space="preserve">_exp_grid,  </w:t>
                      </w:r>
                    </w:p>
                    <w:p w14:paraId="298DA2C3" w14:textId="77777777" w:rsidR="009D1BC6" w:rsidRPr="0056020F" w:rsidRDefault="009D1BC6" w:rsidP="003C216D">
                      <w:pPr>
                        <w:pStyle w:val="R"/>
                        <w:ind w:left="0"/>
                        <w:rPr>
                          <w:sz w:val="16"/>
                          <w:szCs w:val="16"/>
                        </w:rPr>
                      </w:pPr>
                      <w:r w:rsidRPr="0056020F">
                        <w:rPr>
                          <w:sz w:val="16"/>
                          <w:szCs w:val="16"/>
                        </w:rPr>
                        <w:t xml:space="preserve">  control = control_resamples(save_pred = TRUE, verbose=TRUE)</w:t>
                      </w:r>
                    </w:p>
                    <w:p w14:paraId="39A9D6BA" w14:textId="77777777" w:rsidR="009D1BC6" w:rsidRPr="0056020F" w:rsidRDefault="009D1BC6" w:rsidP="003C216D">
                      <w:pPr>
                        <w:pStyle w:val="R"/>
                        <w:ind w:left="0"/>
                        <w:rPr>
                          <w:sz w:val="16"/>
                          <w:szCs w:val="16"/>
                        </w:rPr>
                      </w:pPr>
                      <w:r w:rsidRPr="0056020F">
                        <w:rPr>
                          <w:sz w:val="16"/>
                          <w:szCs w:val="16"/>
                        </w:rPr>
                        <w:t xml:space="preserve">)             </w:t>
                      </w:r>
                    </w:p>
                    <w:p w14:paraId="439F66C6" w14:textId="77777777" w:rsidR="009D1BC6" w:rsidRDefault="009D1BC6" w:rsidP="003C216D"/>
                    <w:p w14:paraId="5536A587" w14:textId="77777777" w:rsidR="009D1BC6" w:rsidRDefault="009D1BC6" w:rsidP="003C216D"/>
                    <w:p w14:paraId="2C78FF97" w14:textId="77777777" w:rsidR="009D1BC6" w:rsidRDefault="009D1BC6" w:rsidP="003C216D"/>
                  </w:txbxContent>
                </v:textbox>
                <w10:wrap type="square"/>
              </v:shape>
            </w:pict>
          </mc:Fallback>
        </mc:AlternateContent>
      </w:r>
      <w:r w:rsidR="003C216D" w:rsidRPr="00526E27">
        <w:rPr>
          <w:noProof/>
          <w:lang w:eastAsia="en-GB"/>
        </w:rPr>
        <mc:AlternateContent>
          <mc:Choice Requires="wps">
            <w:drawing>
              <wp:anchor distT="45720" distB="45720" distL="114300" distR="114300" simplePos="0" relativeHeight="251657216" behindDoc="0" locked="0" layoutInCell="1" allowOverlap="1" wp14:anchorId="03AED281" wp14:editId="64CE4526">
                <wp:simplePos x="0" y="0"/>
                <wp:positionH relativeFrom="column">
                  <wp:posOffset>517525</wp:posOffset>
                </wp:positionH>
                <wp:positionV relativeFrom="paragraph">
                  <wp:posOffset>5086985</wp:posOffset>
                </wp:positionV>
                <wp:extent cx="5133975" cy="416560"/>
                <wp:effectExtent l="0" t="0" r="28575" b="21590"/>
                <wp:wrapSquare wrapText="bothSides"/>
                <wp:docPr id="19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416560"/>
                        </a:xfrm>
                        <a:prstGeom prst="rect">
                          <a:avLst/>
                        </a:prstGeom>
                        <a:solidFill>
                          <a:srgbClr val="FFFFFF"/>
                        </a:solidFill>
                        <a:ln w="9525">
                          <a:solidFill>
                            <a:srgbClr val="000000"/>
                          </a:solidFill>
                          <a:miter lim="800000"/>
                          <a:headEnd/>
                          <a:tailEnd/>
                        </a:ln>
                      </wps:spPr>
                      <wps:txbx>
                        <w:txbxContent>
                          <w:p w14:paraId="38F20BA3" w14:textId="77777777" w:rsidR="009D1BC6" w:rsidRDefault="009D1BC6" w:rsidP="003C216D">
                            <w:pPr>
                              <w:jc w:val="center"/>
                              <w:rPr>
                                <w:b/>
                                <w:sz w:val="20"/>
                                <w:szCs w:val="20"/>
                              </w:rPr>
                            </w:pPr>
                            <w:r w:rsidRPr="00A13696">
                              <w:rPr>
                                <w:b/>
                                <w:sz w:val="20"/>
                                <w:szCs w:val="20"/>
                              </w:rPr>
                              <w:t>(5) Generate Tuning Grid</w:t>
                            </w:r>
                          </w:p>
                          <w:p w14:paraId="38B54681" w14:textId="77777777" w:rsidR="009D1BC6" w:rsidRPr="009A66B2" w:rsidRDefault="009D1BC6" w:rsidP="003C216D">
                            <w:pPr>
                              <w:pStyle w:val="R"/>
                              <w:ind w:left="0"/>
                              <w:rPr>
                                <w:sz w:val="16"/>
                                <w:szCs w:val="16"/>
                              </w:rPr>
                            </w:pPr>
                            <w:r>
                              <w:rPr>
                                <w:sz w:val="16"/>
                                <w:szCs w:val="16"/>
                              </w:rPr>
                              <w:t>xxx</w:t>
                            </w:r>
                            <w:r w:rsidRPr="009A66B2">
                              <w:rPr>
                                <w:sz w:val="16"/>
                                <w:szCs w:val="16"/>
                              </w:rPr>
                              <w:t>_grid = expand.grid(</w:t>
                            </w:r>
                            <w:r>
                              <w:rPr>
                                <w:sz w:val="16"/>
                                <w:szCs w:val="16"/>
                              </w:rPr>
                              <w:t>&lt;HP name&gt;</w:t>
                            </w:r>
                            <w:r w:rsidRPr="009A66B2">
                              <w:rPr>
                                <w:sz w:val="16"/>
                                <w:szCs w:val="16"/>
                              </w:rPr>
                              <w:t xml:space="preserve"> = </w:t>
                            </w:r>
                            <w:r>
                              <w:rPr>
                                <w:sz w:val="16"/>
                                <w:szCs w:val="16"/>
                              </w:rPr>
                              <w:t>&lt;Bereich an Werten</w:t>
                            </w:r>
                            <w:r w:rsidRPr="009A66B2">
                              <w:rPr>
                                <w:sz w:val="16"/>
                                <w:szCs w:val="16"/>
                              </w:rPr>
                              <w:t>)</w:t>
                            </w:r>
                          </w:p>
                          <w:p w14:paraId="1D5E97FC" w14:textId="77777777" w:rsidR="009D1BC6" w:rsidRDefault="009D1BC6" w:rsidP="003C216D"/>
                          <w:p w14:paraId="50F95F36" w14:textId="77777777" w:rsidR="009D1BC6" w:rsidRDefault="009D1BC6" w:rsidP="003C216D"/>
                          <w:p w14:paraId="09C66B18" w14:textId="77777777" w:rsidR="009D1BC6" w:rsidRDefault="009D1BC6" w:rsidP="003C21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ED281" id="_x0000_s1043" type="#_x0000_t202" style="position:absolute;margin-left:40.75pt;margin-top:400.55pt;width:404.25pt;height:32.8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">
                <v:textbox>
                  <w:txbxContent>
                    <w:p w14:paraId="38F20BA3" w14:textId="77777777" w:rsidR="009D1BC6" w:rsidRDefault="009D1BC6" w:rsidP="003C216D">
                      <w:pPr>
                        <w:jc w:val="center"/>
                        <w:rPr>
                          <w:b/>
                          <w:sz w:val="20"/>
                          <w:szCs w:val="20"/>
                        </w:rPr>
                      </w:pPr>
                      <w:r w:rsidRPr="00A13696">
                        <w:rPr>
                          <w:b/>
                          <w:sz w:val="20"/>
                          <w:szCs w:val="20"/>
                        </w:rPr>
                        <w:t>(5) Generate Tuning Grid</w:t>
                      </w:r>
                    </w:p>
                    <w:p w14:paraId="38B54681" w14:textId="77777777" w:rsidR="009D1BC6" w:rsidRPr="009A66B2" w:rsidRDefault="009D1BC6" w:rsidP="003C216D">
                      <w:pPr>
                        <w:pStyle w:val="R"/>
                        <w:ind w:left="0"/>
                        <w:rPr>
                          <w:sz w:val="16"/>
                          <w:szCs w:val="16"/>
                        </w:rPr>
                      </w:pPr>
                      <w:r>
                        <w:rPr>
                          <w:sz w:val="16"/>
                          <w:szCs w:val="16"/>
                        </w:rPr>
                        <w:t>xxx</w:t>
                      </w:r>
                      <w:r w:rsidRPr="009A66B2">
                        <w:rPr>
                          <w:sz w:val="16"/>
                          <w:szCs w:val="16"/>
                        </w:rPr>
                        <w:t>_grid = expand.grid(</w:t>
                      </w:r>
                      <w:r>
                        <w:rPr>
                          <w:sz w:val="16"/>
                          <w:szCs w:val="16"/>
                        </w:rPr>
                        <w:t>&lt;HP name&gt;</w:t>
                      </w:r>
                      <w:r w:rsidRPr="009A66B2">
                        <w:rPr>
                          <w:sz w:val="16"/>
                          <w:szCs w:val="16"/>
                        </w:rPr>
                        <w:t xml:space="preserve"> = </w:t>
                      </w:r>
                      <w:r>
                        <w:rPr>
                          <w:sz w:val="16"/>
                          <w:szCs w:val="16"/>
                        </w:rPr>
                        <w:t>&lt;Bereich an Werten</w:t>
                      </w:r>
                      <w:r w:rsidRPr="009A66B2">
                        <w:rPr>
                          <w:sz w:val="16"/>
                          <w:szCs w:val="16"/>
                        </w:rPr>
                        <w:t>)</w:t>
                      </w:r>
                    </w:p>
                    <w:p w14:paraId="1D5E97FC" w14:textId="77777777" w:rsidR="009D1BC6" w:rsidRDefault="009D1BC6" w:rsidP="003C216D"/>
                    <w:p w14:paraId="50F95F36" w14:textId="77777777" w:rsidR="009D1BC6" w:rsidRDefault="009D1BC6" w:rsidP="003C216D"/>
                    <w:p w14:paraId="09C66B18" w14:textId="77777777" w:rsidR="009D1BC6" w:rsidRDefault="009D1BC6" w:rsidP="003C216D"/>
                  </w:txbxContent>
                </v:textbox>
                <w10:wrap type="square"/>
              </v:shape>
            </w:pict>
          </mc:Fallback>
        </mc:AlternateContent>
      </w:r>
      <w:r w:rsidR="003C216D" w:rsidRPr="00526E27">
        <w:rPr>
          <w:noProof/>
          <w:lang w:eastAsia="en-GB"/>
        </w:rPr>
        <mc:AlternateContent>
          <mc:Choice Requires="wps">
            <w:drawing>
              <wp:anchor distT="45720" distB="45720" distL="114300" distR="114300" simplePos="0" relativeHeight="251677696" behindDoc="0" locked="0" layoutInCell="1" allowOverlap="1" wp14:anchorId="583FBC0A" wp14:editId="201DA16E">
                <wp:simplePos x="0" y="0"/>
                <wp:positionH relativeFrom="column">
                  <wp:posOffset>529590</wp:posOffset>
                </wp:positionH>
                <wp:positionV relativeFrom="paragraph">
                  <wp:posOffset>4457065</wp:posOffset>
                </wp:positionV>
                <wp:extent cx="5133975" cy="599440"/>
                <wp:effectExtent l="0" t="0" r="28575" b="10160"/>
                <wp:wrapSquare wrapText="bothSides"/>
                <wp:docPr id="19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599440"/>
                        </a:xfrm>
                        <a:prstGeom prst="rect">
                          <a:avLst/>
                        </a:prstGeom>
                        <a:solidFill>
                          <a:srgbClr val="FFFFFF"/>
                        </a:solidFill>
                        <a:ln w="9525">
                          <a:solidFill>
                            <a:srgbClr val="000000"/>
                          </a:solidFill>
                          <a:miter lim="800000"/>
                          <a:headEnd/>
                          <a:tailEnd/>
                        </a:ln>
                      </wps:spPr>
                      <wps:txbx>
                        <w:txbxContent>
                          <w:p w14:paraId="1C072E58" w14:textId="77777777" w:rsidR="009D1BC6" w:rsidRPr="00614CE8" w:rsidRDefault="009D1BC6" w:rsidP="003C216D">
                            <w:pPr>
                              <w:jc w:val="center"/>
                              <w:rPr>
                                <w:b/>
                                <w:sz w:val="20"/>
                                <w:szCs w:val="20"/>
                                <w:lang w:val="en-GB"/>
                              </w:rPr>
                            </w:pPr>
                            <w:r w:rsidRPr="00614CE8">
                              <w:rPr>
                                <w:b/>
                                <w:sz w:val="20"/>
                                <w:szCs w:val="20"/>
                                <w:lang w:val="en-GB"/>
                              </w:rPr>
                              <w:t>(4) Add to Workflow</w:t>
                            </w:r>
                          </w:p>
                          <w:p w14:paraId="5A89A967" w14:textId="77777777" w:rsidR="009D1BC6" w:rsidRPr="009A66B2" w:rsidRDefault="009D1BC6" w:rsidP="003C216D">
                            <w:pPr>
                              <w:pStyle w:val="R"/>
                              <w:ind w:left="0"/>
                              <w:rPr>
                                <w:sz w:val="16"/>
                                <w:szCs w:val="16"/>
                              </w:rPr>
                            </w:pPr>
                            <w:r w:rsidRPr="009A66B2">
                              <w:rPr>
                                <w:sz w:val="16"/>
                                <w:szCs w:val="16"/>
                              </w:rPr>
                              <w:t>jsat_wf &lt;- workflow()%&gt;%</w:t>
                            </w:r>
                          </w:p>
                          <w:p w14:paraId="6E34C089" w14:textId="77777777" w:rsidR="009D1BC6" w:rsidRPr="009A66B2" w:rsidRDefault="009D1BC6" w:rsidP="003C216D">
                            <w:pPr>
                              <w:pStyle w:val="R"/>
                              <w:ind w:left="0"/>
                              <w:rPr>
                                <w:sz w:val="16"/>
                                <w:szCs w:val="16"/>
                              </w:rPr>
                            </w:pPr>
                            <w:r w:rsidRPr="009A66B2">
                              <w:rPr>
                                <w:sz w:val="16"/>
                                <w:szCs w:val="16"/>
                              </w:rPr>
                              <w:t xml:space="preserve">  add_recipe(jsat_rec) %&gt;%</w:t>
                            </w:r>
                          </w:p>
                          <w:p w14:paraId="78CB4C17" w14:textId="77777777" w:rsidR="009D1BC6" w:rsidRPr="00A13696" w:rsidRDefault="009D1BC6" w:rsidP="003C216D">
                            <w:pPr>
                              <w:pStyle w:val="R"/>
                              <w:ind w:left="0"/>
                            </w:pPr>
                            <w:r w:rsidRPr="009A66B2">
                              <w:rPr>
                                <w:sz w:val="16"/>
                                <w:szCs w:val="16"/>
                              </w:rPr>
                              <w:t xml:space="preserve">  add_model(</w:t>
                            </w:r>
                            <w:r>
                              <w:rPr>
                                <w:sz w:val="16"/>
                                <w:szCs w:val="16"/>
                              </w:rPr>
                              <w:t>xxx</w:t>
                            </w:r>
                            <w:r w:rsidRPr="009A66B2">
                              <w:rPr>
                                <w:sz w:val="16"/>
                                <w:szCs w:val="16"/>
                              </w:rPr>
                              <w:t xml:space="preserve">_spec)  </w:t>
                            </w:r>
                          </w:p>
                          <w:p w14:paraId="2A33062B" w14:textId="77777777" w:rsidR="009D1BC6" w:rsidRPr="00614CE8" w:rsidRDefault="009D1BC6" w:rsidP="003C216D">
                            <w:pPr>
                              <w:rPr>
                                <w:lang w:val="en-GB"/>
                              </w:rPr>
                            </w:pPr>
                          </w:p>
                          <w:p w14:paraId="0280642F" w14:textId="77777777" w:rsidR="009D1BC6" w:rsidRPr="00614CE8" w:rsidRDefault="009D1BC6" w:rsidP="003C216D">
                            <w:pPr>
                              <w:rPr>
                                <w:lang w:val="en-GB"/>
                              </w:rPr>
                            </w:pPr>
                          </w:p>
                          <w:p w14:paraId="12901A45" w14:textId="77777777" w:rsidR="009D1BC6" w:rsidRPr="00614CE8" w:rsidRDefault="009D1BC6" w:rsidP="003C216D">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FBC0A" id="_x0000_s1044" type="#_x0000_t202" style="position:absolute;margin-left:41.7pt;margin-top:350.95pt;width:404.25pt;height:47.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">
                <v:textbox>
                  <w:txbxContent>
                    <w:p w14:paraId="1C072E58" w14:textId="77777777" w:rsidR="009D1BC6" w:rsidRPr="00614CE8" w:rsidRDefault="009D1BC6" w:rsidP="003C216D">
                      <w:pPr>
                        <w:jc w:val="center"/>
                        <w:rPr>
                          <w:b/>
                          <w:sz w:val="20"/>
                          <w:szCs w:val="20"/>
                          <w:lang w:val="en-GB"/>
                        </w:rPr>
                      </w:pPr>
                      <w:r w:rsidRPr="00614CE8">
                        <w:rPr>
                          <w:b/>
                          <w:sz w:val="20"/>
                          <w:szCs w:val="20"/>
                          <w:lang w:val="en-GB"/>
                        </w:rPr>
                        <w:t>(4) Add to Workflow</w:t>
                      </w:r>
                    </w:p>
                    <w:p w14:paraId="5A89A967" w14:textId="77777777" w:rsidR="009D1BC6" w:rsidRPr="009A66B2" w:rsidRDefault="009D1BC6" w:rsidP="003C216D">
                      <w:pPr>
                        <w:pStyle w:val="R"/>
                        <w:ind w:left="0"/>
                        <w:rPr>
                          <w:sz w:val="16"/>
                          <w:szCs w:val="16"/>
                        </w:rPr>
                      </w:pPr>
                      <w:r w:rsidRPr="009A66B2">
                        <w:rPr>
                          <w:sz w:val="16"/>
                          <w:szCs w:val="16"/>
                        </w:rPr>
                        <w:t>jsat_wf &lt;- workflow()%&gt;%</w:t>
                      </w:r>
                    </w:p>
                    <w:p w14:paraId="6E34C089" w14:textId="77777777" w:rsidR="009D1BC6" w:rsidRPr="009A66B2" w:rsidRDefault="009D1BC6" w:rsidP="003C216D">
                      <w:pPr>
                        <w:pStyle w:val="R"/>
                        <w:ind w:left="0"/>
                        <w:rPr>
                          <w:sz w:val="16"/>
                          <w:szCs w:val="16"/>
                        </w:rPr>
                      </w:pPr>
                      <w:r w:rsidRPr="009A66B2">
                        <w:rPr>
                          <w:sz w:val="16"/>
                          <w:szCs w:val="16"/>
                        </w:rPr>
                        <w:t xml:space="preserve">  add_recipe(jsat_rec) %&gt;%</w:t>
                      </w:r>
                    </w:p>
                    <w:p w14:paraId="78CB4C17" w14:textId="77777777" w:rsidR="009D1BC6" w:rsidRPr="00A13696" w:rsidRDefault="009D1BC6" w:rsidP="003C216D">
                      <w:pPr>
                        <w:pStyle w:val="R"/>
                        <w:ind w:left="0"/>
                      </w:pPr>
                      <w:r w:rsidRPr="009A66B2">
                        <w:rPr>
                          <w:sz w:val="16"/>
                          <w:szCs w:val="16"/>
                        </w:rPr>
                        <w:t xml:space="preserve">  add_model(</w:t>
                      </w:r>
                      <w:r>
                        <w:rPr>
                          <w:sz w:val="16"/>
                          <w:szCs w:val="16"/>
                        </w:rPr>
                        <w:t>xxx</w:t>
                      </w:r>
                      <w:r w:rsidRPr="009A66B2">
                        <w:rPr>
                          <w:sz w:val="16"/>
                          <w:szCs w:val="16"/>
                        </w:rPr>
                        <w:t xml:space="preserve">_spec)  </w:t>
                      </w:r>
                    </w:p>
                    <w:p w14:paraId="2A33062B" w14:textId="77777777" w:rsidR="009D1BC6" w:rsidRPr="00614CE8" w:rsidRDefault="009D1BC6" w:rsidP="003C216D">
                      <w:pPr>
                        <w:rPr>
                          <w:lang w:val="en-GB"/>
                        </w:rPr>
                      </w:pPr>
                    </w:p>
                    <w:p w14:paraId="0280642F" w14:textId="77777777" w:rsidR="009D1BC6" w:rsidRPr="00614CE8" w:rsidRDefault="009D1BC6" w:rsidP="003C216D">
                      <w:pPr>
                        <w:rPr>
                          <w:lang w:val="en-GB"/>
                        </w:rPr>
                      </w:pPr>
                    </w:p>
                    <w:p w14:paraId="12901A45" w14:textId="77777777" w:rsidR="009D1BC6" w:rsidRPr="00614CE8" w:rsidRDefault="009D1BC6" w:rsidP="003C216D">
                      <w:pPr>
                        <w:rPr>
                          <w:lang w:val="en-GB"/>
                        </w:rPr>
                      </w:pPr>
                    </w:p>
                  </w:txbxContent>
                </v:textbox>
                <w10:wrap type="square"/>
              </v:shape>
            </w:pict>
          </mc:Fallback>
        </mc:AlternateContent>
      </w:r>
      <w:r w:rsidR="003C216D" w:rsidRPr="00526E27">
        <w:rPr>
          <w:noProof/>
          <w:lang w:eastAsia="en-GB"/>
        </w:rPr>
        <mc:AlternateContent>
          <mc:Choice Requires="wps">
            <w:drawing>
              <wp:anchor distT="45720" distB="45720" distL="114300" distR="114300" simplePos="0" relativeHeight="251644928" behindDoc="0" locked="0" layoutInCell="1" allowOverlap="1" wp14:anchorId="2BC6AB9D" wp14:editId="7FB277C7">
                <wp:simplePos x="0" y="0"/>
                <wp:positionH relativeFrom="column">
                  <wp:posOffset>525780</wp:posOffset>
                </wp:positionH>
                <wp:positionV relativeFrom="paragraph">
                  <wp:posOffset>832485</wp:posOffset>
                </wp:positionV>
                <wp:extent cx="5133975" cy="692785"/>
                <wp:effectExtent l="0" t="0" r="28575" b="12065"/>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692785"/>
                        </a:xfrm>
                        <a:prstGeom prst="rect">
                          <a:avLst/>
                        </a:prstGeom>
                        <a:solidFill>
                          <a:srgbClr val="FFFFFF"/>
                        </a:solidFill>
                        <a:ln w="9525">
                          <a:solidFill>
                            <a:srgbClr val="000000"/>
                          </a:solidFill>
                          <a:miter lim="800000"/>
                          <a:headEnd/>
                          <a:tailEnd/>
                        </a:ln>
                      </wps:spPr>
                      <wps:txbx>
                        <w:txbxContent>
                          <w:p w14:paraId="3D4C8F94" w14:textId="77777777" w:rsidR="009D1BC6" w:rsidRPr="00614CE8" w:rsidRDefault="009D1BC6" w:rsidP="003C216D">
                            <w:pPr>
                              <w:jc w:val="center"/>
                              <w:rPr>
                                <w:b/>
                                <w:sz w:val="20"/>
                                <w:szCs w:val="20"/>
                                <w:lang w:val="en-GB"/>
                              </w:rPr>
                            </w:pPr>
                            <w:r w:rsidRPr="00614CE8">
                              <w:rPr>
                                <w:b/>
                                <w:sz w:val="20"/>
                                <w:szCs w:val="20"/>
                                <w:lang w:val="en-GB"/>
                              </w:rPr>
                              <w:t>(2) Create the Recipe</w:t>
                            </w:r>
                          </w:p>
                          <w:p w14:paraId="3D2CE853" w14:textId="77777777" w:rsidR="009D1BC6" w:rsidRPr="00A13696" w:rsidRDefault="009D1BC6" w:rsidP="003C216D">
                            <w:pPr>
                              <w:pStyle w:val="R"/>
                              <w:rPr>
                                <w:sz w:val="16"/>
                                <w:szCs w:val="16"/>
                              </w:rPr>
                            </w:pPr>
                            <w:r w:rsidRPr="00A13696">
                              <w:rPr>
                                <w:sz w:val="16"/>
                                <w:szCs w:val="16"/>
                              </w:rPr>
                              <w:t xml:space="preserve">jsat_rec = recipe(job_satisfaction ~ ., data= jsat_train) %&gt;% </w:t>
                            </w:r>
                          </w:p>
                          <w:p w14:paraId="7ED97D88" w14:textId="77777777" w:rsidR="009D1BC6" w:rsidRPr="00A13696" w:rsidRDefault="009D1BC6" w:rsidP="003C216D">
                            <w:pPr>
                              <w:pStyle w:val="R"/>
                              <w:rPr>
                                <w:sz w:val="16"/>
                                <w:szCs w:val="16"/>
                              </w:rPr>
                            </w:pPr>
                            <w:r w:rsidRPr="00A13696">
                              <w:rPr>
                                <w:sz w:val="16"/>
                                <w:szCs w:val="16"/>
                              </w:rPr>
                              <w:t xml:space="preserve">  step_normalize(all_numeric_predictors()) %&gt;% </w:t>
                            </w:r>
                          </w:p>
                          <w:p w14:paraId="78B1D240" w14:textId="77777777" w:rsidR="009D1BC6" w:rsidRPr="00A13696" w:rsidRDefault="009D1BC6" w:rsidP="003C216D">
                            <w:pPr>
                              <w:pStyle w:val="R"/>
                              <w:rPr>
                                <w:sz w:val="16"/>
                                <w:szCs w:val="16"/>
                              </w:rPr>
                            </w:pPr>
                            <w:r w:rsidRPr="00A13696">
                              <w:rPr>
                                <w:sz w:val="16"/>
                                <w:szCs w:val="16"/>
                              </w:rPr>
                              <w:t xml:space="preserve">  step_dummy(all_nominal_predictors()) %&gt;%</w:t>
                            </w:r>
                          </w:p>
                          <w:p w14:paraId="58DBC73A" w14:textId="77777777" w:rsidR="009D1BC6" w:rsidRPr="00A13696" w:rsidRDefault="009D1BC6" w:rsidP="003C216D">
                            <w:pPr>
                              <w:pStyle w:val="R"/>
                              <w:rPr>
                                <w:sz w:val="16"/>
                                <w:szCs w:val="16"/>
                              </w:rPr>
                            </w:pPr>
                            <w:r w:rsidRPr="00A13696">
                              <w:rPr>
                                <w:sz w:val="16"/>
                                <w:szCs w:val="16"/>
                              </w:rPr>
                              <w:t xml:space="preserve">  themis::step_smote(job_satisfaction)    </w:t>
                            </w:r>
                          </w:p>
                          <w:p w14:paraId="0276DE28" w14:textId="77777777" w:rsidR="009D1BC6" w:rsidRPr="00614CE8" w:rsidRDefault="009D1BC6" w:rsidP="003C216D">
                            <w:pPr>
                              <w:rPr>
                                <w:sz w:val="22"/>
                                <w:szCs w:val="22"/>
                                <w:lang w:val="en-GB"/>
                              </w:rPr>
                            </w:pPr>
                          </w:p>
                          <w:p w14:paraId="25354F18" w14:textId="77777777" w:rsidR="009D1BC6" w:rsidRPr="00614CE8" w:rsidRDefault="009D1BC6" w:rsidP="003C216D">
                            <w:pPr>
                              <w:rPr>
                                <w:sz w:val="22"/>
                                <w:szCs w:val="22"/>
                                <w:lang w:val="en-GB"/>
                              </w:rPr>
                            </w:pPr>
                          </w:p>
                          <w:p w14:paraId="092805CB" w14:textId="77777777" w:rsidR="009D1BC6" w:rsidRPr="00614CE8" w:rsidRDefault="009D1BC6" w:rsidP="003C216D">
                            <w:pPr>
                              <w:rPr>
                                <w:sz w:val="22"/>
                                <w:szCs w:val="22"/>
                                <w:lang w:val="en-GB"/>
                              </w:rPr>
                            </w:pPr>
                          </w:p>
                          <w:p w14:paraId="5F72FE75" w14:textId="77777777" w:rsidR="009D1BC6" w:rsidRPr="00614CE8" w:rsidRDefault="009D1BC6" w:rsidP="003C216D">
                            <w:pPr>
                              <w:rPr>
                                <w:sz w:val="22"/>
                                <w:szCs w:val="22"/>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6AB9D" id="_x0000_s1045" type="#_x0000_t202" style="position:absolute;margin-left:41.4pt;margin-top:65.55pt;width:404.25pt;height:54.5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">
                <v:textbox>
                  <w:txbxContent>
                    <w:p w14:paraId="3D4C8F94" w14:textId="77777777" w:rsidR="009D1BC6" w:rsidRPr="00614CE8" w:rsidRDefault="009D1BC6" w:rsidP="003C216D">
                      <w:pPr>
                        <w:jc w:val="center"/>
                        <w:rPr>
                          <w:b/>
                          <w:sz w:val="20"/>
                          <w:szCs w:val="20"/>
                          <w:lang w:val="en-GB"/>
                        </w:rPr>
                      </w:pPr>
                      <w:r w:rsidRPr="00614CE8">
                        <w:rPr>
                          <w:b/>
                          <w:sz w:val="20"/>
                          <w:szCs w:val="20"/>
                          <w:lang w:val="en-GB"/>
                        </w:rPr>
                        <w:t>(2) Create the Recipe</w:t>
                      </w:r>
                    </w:p>
                    <w:p w14:paraId="3D2CE853" w14:textId="77777777" w:rsidR="009D1BC6" w:rsidRPr="00A13696" w:rsidRDefault="009D1BC6" w:rsidP="003C216D">
                      <w:pPr>
                        <w:pStyle w:val="R"/>
                        <w:rPr>
                          <w:sz w:val="16"/>
                          <w:szCs w:val="16"/>
                        </w:rPr>
                      </w:pPr>
                      <w:r w:rsidRPr="00A13696">
                        <w:rPr>
                          <w:sz w:val="16"/>
                          <w:szCs w:val="16"/>
                        </w:rPr>
                        <w:t xml:space="preserve">jsat_rec = recipe(job_satisfaction ~ ., data= jsat_train) %&gt;% </w:t>
                      </w:r>
                    </w:p>
                    <w:p w14:paraId="7ED97D88" w14:textId="77777777" w:rsidR="009D1BC6" w:rsidRPr="00A13696" w:rsidRDefault="009D1BC6" w:rsidP="003C216D">
                      <w:pPr>
                        <w:pStyle w:val="R"/>
                        <w:rPr>
                          <w:sz w:val="16"/>
                          <w:szCs w:val="16"/>
                        </w:rPr>
                      </w:pPr>
                      <w:r w:rsidRPr="00A13696">
                        <w:rPr>
                          <w:sz w:val="16"/>
                          <w:szCs w:val="16"/>
                        </w:rPr>
                        <w:t xml:space="preserve">  step_normalize(all_numeric_predictors()) %&gt;% </w:t>
                      </w:r>
                    </w:p>
                    <w:p w14:paraId="78B1D240" w14:textId="77777777" w:rsidR="009D1BC6" w:rsidRPr="00A13696" w:rsidRDefault="009D1BC6" w:rsidP="003C216D">
                      <w:pPr>
                        <w:pStyle w:val="R"/>
                        <w:rPr>
                          <w:sz w:val="16"/>
                          <w:szCs w:val="16"/>
                        </w:rPr>
                      </w:pPr>
                      <w:r w:rsidRPr="00A13696">
                        <w:rPr>
                          <w:sz w:val="16"/>
                          <w:szCs w:val="16"/>
                        </w:rPr>
                        <w:t xml:space="preserve">  step_dummy(all_nominal_predictors()) %&gt;%</w:t>
                      </w:r>
                    </w:p>
                    <w:p w14:paraId="58DBC73A" w14:textId="77777777" w:rsidR="009D1BC6" w:rsidRPr="00A13696" w:rsidRDefault="009D1BC6" w:rsidP="003C216D">
                      <w:pPr>
                        <w:pStyle w:val="R"/>
                        <w:rPr>
                          <w:sz w:val="16"/>
                          <w:szCs w:val="16"/>
                        </w:rPr>
                      </w:pPr>
                      <w:r w:rsidRPr="00A13696">
                        <w:rPr>
                          <w:sz w:val="16"/>
                          <w:szCs w:val="16"/>
                        </w:rPr>
                        <w:t xml:space="preserve">  themis::step_smote(job_satisfaction)    </w:t>
                      </w:r>
                    </w:p>
                    <w:p w14:paraId="0276DE28" w14:textId="77777777" w:rsidR="009D1BC6" w:rsidRPr="00614CE8" w:rsidRDefault="009D1BC6" w:rsidP="003C216D">
                      <w:pPr>
                        <w:rPr>
                          <w:sz w:val="22"/>
                          <w:szCs w:val="22"/>
                          <w:lang w:val="en-GB"/>
                        </w:rPr>
                      </w:pPr>
                    </w:p>
                    <w:p w14:paraId="25354F18" w14:textId="77777777" w:rsidR="009D1BC6" w:rsidRPr="00614CE8" w:rsidRDefault="009D1BC6" w:rsidP="003C216D">
                      <w:pPr>
                        <w:rPr>
                          <w:sz w:val="22"/>
                          <w:szCs w:val="22"/>
                          <w:lang w:val="en-GB"/>
                        </w:rPr>
                      </w:pPr>
                    </w:p>
                    <w:p w14:paraId="092805CB" w14:textId="77777777" w:rsidR="009D1BC6" w:rsidRPr="00614CE8" w:rsidRDefault="009D1BC6" w:rsidP="003C216D">
                      <w:pPr>
                        <w:rPr>
                          <w:sz w:val="22"/>
                          <w:szCs w:val="22"/>
                          <w:lang w:val="en-GB"/>
                        </w:rPr>
                      </w:pPr>
                    </w:p>
                    <w:p w14:paraId="5F72FE75" w14:textId="77777777" w:rsidR="009D1BC6" w:rsidRPr="00614CE8" w:rsidRDefault="009D1BC6" w:rsidP="003C216D">
                      <w:pPr>
                        <w:rPr>
                          <w:sz w:val="22"/>
                          <w:szCs w:val="22"/>
                          <w:lang w:val="en-GB"/>
                        </w:rPr>
                      </w:pPr>
                    </w:p>
                  </w:txbxContent>
                </v:textbox>
                <w10:wrap type="square"/>
              </v:shape>
            </w:pict>
          </mc:Fallback>
        </mc:AlternateContent>
      </w:r>
    </w:p>
    <w:sectPr w:rsidR="003C216D" w:rsidRPr="00526E27" w:rsidSect="00C30093">
      <w:pgSz w:w="11906" w:h="16838"/>
      <w:pgMar w:top="1440" w:right="1106" w:bottom="1440" w:left="125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ED94E" w14:textId="77777777" w:rsidR="00C30093" w:rsidRDefault="00C30093" w:rsidP="001A2D0F">
      <w:r>
        <w:separator/>
      </w:r>
    </w:p>
  </w:endnote>
  <w:endnote w:type="continuationSeparator" w:id="0">
    <w:p w14:paraId="451BC533" w14:textId="77777777" w:rsidR="00C30093" w:rsidRDefault="00C30093" w:rsidP="001A2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933926"/>
      <w:docPartObj>
        <w:docPartGallery w:val="Page Numbers (Bottom of Page)"/>
        <w:docPartUnique/>
      </w:docPartObj>
    </w:sdtPr>
    <w:sdtContent>
      <w:p w14:paraId="2970D42C" w14:textId="75E95FE5" w:rsidR="009D1BC6" w:rsidRDefault="009D1BC6">
        <w:pPr>
          <w:pStyle w:val="Fuzeile"/>
          <w:jc w:val="right"/>
        </w:pPr>
        <w:r>
          <w:fldChar w:fldCharType="begin"/>
        </w:r>
        <w:r>
          <w:instrText xml:space="preserve"> PAGE   \* MERGEFORMAT </w:instrText>
        </w:r>
        <w:r>
          <w:fldChar w:fldCharType="separate"/>
        </w:r>
        <w:r w:rsidR="009F4695">
          <w:rPr>
            <w:noProof/>
          </w:rPr>
          <w:t>65</w:t>
        </w:r>
        <w:r>
          <w:rPr>
            <w:noProof/>
          </w:rPr>
          <w:fldChar w:fldCharType="end"/>
        </w:r>
      </w:p>
    </w:sdtContent>
  </w:sdt>
  <w:p w14:paraId="68886AF5" w14:textId="77777777" w:rsidR="009D1BC6" w:rsidRDefault="009D1BC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8C326" w14:textId="77777777" w:rsidR="00C30093" w:rsidRDefault="00C30093" w:rsidP="001A2D0F">
      <w:r>
        <w:separator/>
      </w:r>
    </w:p>
  </w:footnote>
  <w:footnote w:type="continuationSeparator" w:id="0">
    <w:p w14:paraId="65B3C760" w14:textId="77777777" w:rsidR="00C30093" w:rsidRDefault="00C30093" w:rsidP="001A2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BF61E" w14:textId="608F8AB9" w:rsidR="009D1BC6" w:rsidRDefault="00000000" w:rsidP="00E80465">
    <w:pPr>
      <w:pStyle w:val="Kopfzeile"/>
      <w:jc w:val="right"/>
    </w:pPr>
    <w:fldSimple w:instr=" STYLEREF  &quot;Überschrift 1&quot;  \* MERGEFORMAT ">
      <w:r w:rsidR="00B1206A">
        <w:rPr>
          <w:noProof/>
        </w:rPr>
        <w:t>Zusammenfassung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7AA6CA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894143"/>
    <w:multiLevelType w:val="hybridMultilevel"/>
    <w:tmpl w:val="53D8EA72"/>
    <w:lvl w:ilvl="0" w:tplc="BE8EEC8A">
      <w:start w:val="1"/>
      <w:numFmt w:val="bullet"/>
      <w:pStyle w:val="Aufzhlung"/>
      <w:lvlText w:val=""/>
      <w:lvlJc w:val="left"/>
      <w:pPr>
        <w:tabs>
          <w:tab w:val="num" w:pos="360"/>
        </w:tabs>
        <w:ind w:left="360" w:hanging="360"/>
      </w:pPr>
      <w:rPr>
        <w:rFonts w:ascii="Symbol" w:hAnsi="Symbol" w:hint="default"/>
        <w:color w:val="auto"/>
        <w:sz w:val="24"/>
        <w:szCs w:val="20"/>
      </w:rPr>
    </w:lvl>
    <w:lvl w:ilvl="1" w:tplc="FF8074A6">
      <w:start w:val="1"/>
      <w:numFmt w:val="bullet"/>
      <w:lvlText w:val="o"/>
      <w:lvlJc w:val="left"/>
      <w:pPr>
        <w:tabs>
          <w:tab w:val="num" w:pos="1069"/>
        </w:tabs>
        <w:ind w:left="1069" w:hanging="360"/>
      </w:pPr>
      <w:rPr>
        <w:rFonts w:ascii="Courier New" w:hAnsi="Courier New" w:cs="Courier New" w:hint="default"/>
      </w:rPr>
    </w:lvl>
    <w:lvl w:ilvl="2" w:tplc="5DBC8214">
      <w:start w:val="1"/>
      <w:numFmt w:val="bullet"/>
      <w:lvlText w:val=""/>
      <w:lvlJc w:val="left"/>
      <w:pPr>
        <w:tabs>
          <w:tab w:val="num" w:pos="1800"/>
        </w:tabs>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1275BF8"/>
    <w:multiLevelType w:val="hybridMultilevel"/>
    <w:tmpl w:val="16368286"/>
    <w:lvl w:ilvl="0" w:tplc="DFB008C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1710123"/>
    <w:multiLevelType w:val="hybridMultilevel"/>
    <w:tmpl w:val="A7363580"/>
    <w:lvl w:ilvl="0" w:tplc="B53EBB24">
      <w:start w:val="1"/>
      <w:numFmt w:val="bullet"/>
      <w:lvlText w:val=""/>
      <w:lvlJc w:val="left"/>
      <w:pPr>
        <w:tabs>
          <w:tab w:val="num" w:pos="360"/>
        </w:tabs>
        <w:ind w:left="360" w:hanging="360"/>
      </w:pPr>
      <w:rPr>
        <w:rFonts w:ascii="Symbol" w:hAnsi="Symbol" w:hint="default"/>
        <w:color w:val="auto"/>
        <w:sz w:val="20"/>
        <w:szCs w:val="20"/>
      </w:rPr>
    </w:lvl>
    <w:lvl w:ilvl="1" w:tplc="D26ACB06">
      <w:start w:val="1"/>
      <w:numFmt w:val="bullet"/>
      <w:pStyle w:val="Aufzhlung3"/>
      <w:lvlText w:val=""/>
      <w:lvlJc w:val="left"/>
      <w:pPr>
        <w:tabs>
          <w:tab w:val="num" w:pos="1080"/>
        </w:tabs>
        <w:ind w:left="1080" w:hanging="360"/>
      </w:pPr>
      <w:rPr>
        <w:rFonts w:ascii="Wingdings" w:hAnsi="Wingdings" w:hint="default"/>
      </w:rPr>
    </w:lvl>
    <w:lvl w:ilvl="2" w:tplc="5DBC8214">
      <w:start w:val="1"/>
      <w:numFmt w:val="bullet"/>
      <w:lvlText w:val=""/>
      <w:lvlJc w:val="left"/>
      <w:pPr>
        <w:tabs>
          <w:tab w:val="num" w:pos="1800"/>
        </w:tabs>
        <w:ind w:left="1800" w:hanging="360"/>
      </w:pPr>
      <w:rPr>
        <w:rFonts w:ascii="Wingdings" w:hAnsi="Wingdings" w:hint="default"/>
      </w:rPr>
    </w:lvl>
    <w:lvl w:ilvl="3" w:tplc="43BAC240">
      <w:start w:val="1"/>
      <w:numFmt w:val="bullet"/>
      <w:lvlText w:val=""/>
      <w:lvlJc w:val="left"/>
      <w:pPr>
        <w:ind w:left="2520" w:hanging="360"/>
      </w:pPr>
      <w:rPr>
        <w:rFonts w:ascii="Wingdings" w:hAnsi="Wingdings"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4EB4C96"/>
    <w:multiLevelType w:val="hybridMultilevel"/>
    <w:tmpl w:val="C9D80C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5220B49"/>
    <w:multiLevelType w:val="hybridMultilevel"/>
    <w:tmpl w:val="63CCFF7A"/>
    <w:lvl w:ilvl="0" w:tplc="04070015">
      <w:start w:val="1"/>
      <w:numFmt w:val="decimal"/>
      <w:lvlText w:val="(%1)"/>
      <w:lvlJc w:val="left"/>
      <w:pPr>
        <w:ind w:left="1080" w:hanging="360"/>
      </w:p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352216A7"/>
    <w:multiLevelType w:val="hybridMultilevel"/>
    <w:tmpl w:val="64AEFD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6162228"/>
    <w:multiLevelType w:val="hybridMultilevel"/>
    <w:tmpl w:val="70087CC6"/>
    <w:lvl w:ilvl="0" w:tplc="BE8EEC8A">
      <w:start w:val="1"/>
      <w:numFmt w:val="bullet"/>
      <w:lvlText w:val=""/>
      <w:lvlJc w:val="left"/>
      <w:pPr>
        <w:tabs>
          <w:tab w:val="num" w:pos="360"/>
        </w:tabs>
        <w:ind w:left="360" w:hanging="360"/>
      </w:pPr>
      <w:rPr>
        <w:rFonts w:ascii="Symbol" w:hAnsi="Symbol" w:hint="default"/>
        <w:color w:val="auto"/>
        <w:sz w:val="24"/>
        <w:szCs w:val="20"/>
      </w:rPr>
    </w:lvl>
    <w:lvl w:ilvl="1" w:tplc="04070015">
      <w:start w:val="1"/>
      <w:numFmt w:val="decimal"/>
      <w:lvlText w:val="(%2)"/>
      <w:lvlJc w:val="left"/>
      <w:pPr>
        <w:tabs>
          <w:tab w:val="num" w:pos="1069"/>
        </w:tabs>
        <w:ind w:left="1069" w:hanging="360"/>
      </w:pPr>
      <w:rPr>
        <w:rFonts w:hint="default"/>
      </w:rPr>
    </w:lvl>
    <w:lvl w:ilvl="2" w:tplc="5DBC8214">
      <w:start w:val="1"/>
      <w:numFmt w:val="bullet"/>
      <w:lvlText w:val=""/>
      <w:lvlJc w:val="left"/>
      <w:pPr>
        <w:tabs>
          <w:tab w:val="num" w:pos="1800"/>
        </w:tabs>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DE68CDFC">
      <w:start w:val="1"/>
      <w:numFmt w:val="lowerLetter"/>
      <w:lvlText w:val="%5)"/>
      <w:lvlJc w:val="left"/>
      <w:pPr>
        <w:ind w:left="3240" w:hanging="360"/>
      </w:pPr>
      <w:rPr>
        <w:rFonts w:hint="default"/>
      </w:rPr>
    </w:lvl>
    <w:lvl w:ilvl="5" w:tplc="3A9023D6">
      <w:start w:val="1"/>
      <w:numFmt w:val="decimal"/>
      <w:lvlText w:val="%6)"/>
      <w:lvlJc w:val="left"/>
      <w:pPr>
        <w:ind w:left="3960" w:hanging="360"/>
      </w:pPr>
      <w:rPr>
        <w:rFont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B6C5515"/>
    <w:multiLevelType w:val="multilevel"/>
    <w:tmpl w:val="70723EB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42352CB7"/>
    <w:multiLevelType w:val="hybridMultilevel"/>
    <w:tmpl w:val="1F4AA97C"/>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65D2D95"/>
    <w:multiLevelType w:val="hybridMultilevel"/>
    <w:tmpl w:val="2E62EEE8"/>
    <w:lvl w:ilvl="0" w:tplc="BE8EEC8A">
      <w:start w:val="1"/>
      <w:numFmt w:val="bullet"/>
      <w:lvlText w:val=""/>
      <w:lvlJc w:val="left"/>
      <w:pPr>
        <w:tabs>
          <w:tab w:val="num" w:pos="360"/>
        </w:tabs>
        <w:ind w:left="360" w:hanging="360"/>
      </w:pPr>
      <w:rPr>
        <w:rFonts w:ascii="Symbol" w:hAnsi="Symbol" w:hint="default"/>
        <w:color w:val="auto"/>
        <w:sz w:val="24"/>
        <w:szCs w:val="20"/>
      </w:rPr>
    </w:lvl>
    <w:lvl w:ilvl="1" w:tplc="CB0885DE">
      <w:start w:val="1"/>
      <w:numFmt w:val="bullet"/>
      <w:pStyle w:val="Aufzhlung2"/>
      <w:lvlText w:val="­"/>
      <w:lvlJc w:val="left"/>
      <w:pPr>
        <w:tabs>
          <w:tab w:val="num" w:pos="1069"/>
        </w:tabs>
        <w:ind w:left="1069" w:hanging="360"/>
      </w:pPr>
      <w:rPr>
        <w:rFonts w:ascii="Courier New" w:hAnsi="Courier New" w:hint="default"/>
      </w:rPr>
    </w:lvl>
    <w:lvl w:ilvl="2" w:tplc="5DBC8214">
      <w:start w:val="1"/>
      <w:numFmt w:val="bullet"/>
      <w:lvlText w:val=""/>
      <w:lvlJc w:val="left"/>
      <w:pPr>
        <w:tabs>
          <w:tab w:val="num" w:pos="1800"/>
        </w:tabs>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4755C49"/>
    <w:multiLevelType w:val="hybridMultilevel"/>
    <w:tmpl w:val="00285FF8"/>
    <w:lvl w:ilvl="0" w:tplc="2A86ABE4">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2" w15:restartNumberingAfterBreak="0">
    <w:nsid w:val="580B57DB"/>
    <w:multiLevelType w:val="hybridMultilevel"/>
    <w:tmpl w:val="4F5293E8"/>
    <w:lvl w:ilvl="0" w:tplc="E25210A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7A71762"/>
    <w:multiLevelType w:val="hybridMultilevel"/>
    <w:tmpl w:val="7DFA4D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8470337">
    <w:abstractNumId w:val="1"/>
  </w:num>
  <w:num w:numId="2" w16cid:durableId="204104219">
    <w:abstractNumId w:val="0"/>
  </w:num>
  <w:num w:numId="3" w16cid:durableId="390350072">
    <w:abstractNumId w:val="8"/>
  </w:num>
  <w:num w:numId="4" w16cid:durableId="848251213">
    <w:abstractNumId w:val="6"/>
  </w:num>
  <w:num w:numId="5" w16cid:durableId="754859627">
    <w:abstractNumId w:val="3"/>
  </w:num>
  <w:num w:numId="6" w16cid:durableId="1273199373">
    <w:abstractNumId w:val="9"/>
  </w:num>
  <w:num w:numId="7" w16cid:durableId="1635597106">
    <w:abstractNumId w:val="10"/>
  </w:num>
  <w:num w:numId="8" w16cid:durableId="486018702">
    <w:abstractNumId w:val="7"/>
  </w:num>
  <w:num w:numId="9" w16cid:durableId="844901533">
    <w:abstractNumId w:val="4"/>
  </w:num>
  <w:num w:numId="10" w16cid:durableId="429735712">
    <w:abstractNumId w:val="13"/>
  </w:num>
  <w:num w:numId="11" w16cid:durableId="527525203">
    <w:abstractNumId w:val="2"/>
  </w:num>
  <w:num w:numId="12" w16cid:durableId="639312845">
    <w:abstractNumId w:val="10"/>
  </w:num>
  <w:num w:numId="13" w16cid:durableId="2073625329">
    <w:abstractNumId w:val="1"/>
  </w:num>
  <w:num w:numId="14" w16cid:durableId="582645551">
    <w:abstractNumId w:val="1"/>
  </w:num>
  <w:num w:numId="15" w16cid:durableId="1431126670">
    <w:abstractNumId w:val="3"/>
  </w:num>
  <w:num w:numId="16" w16cid:durableId="291524633">
    <w:abstractNumId w:val="3"/>
  </w:num>
  <w:num w:numId="17" w16cid:durableId="160313372">
    <w:abstractNumId w:val="12"/>
  </w:num>
  <w:num w:numId="18" w16cid:durableId="1821918223">
    <w:abstractNumId w:val="3"/>
  </w:num>
  <w:num w:numId="19" w16cid:durableId="1628387053">
    <w:abstractNumId w:val="1"/>
  </w:num>
  <w:num w:numId="20" w16cid:durableId="1918903760">
    <w:abstractNumId w:val="1"/>
  </w:num>
  <w:num w:numId="21" w16cid:durableId="1595281345">
    <w:abstractNumId w:val="1"/>
  </w:num>
  <w:num w:numId="22" w16cid:durableId="2067296937">
    <w:abstractNumId w:val="1"/>
  </w:num>
  <w:num w:numId="23" w16cid:durableId="1908224535">
    <w:abstractNumId w:val="1"/>
  </w:num>
  <w:num w:numId="24" w16cid:durableId="1175727520">
    <w:abstractNumId w:val="1"/>
  </w:num>
  <w:num w:numId="25" w16cid:durableId="1951935867">
    <w:abstractNumId w:val="1"/>
  </w:num>
  <w:num w:numId="26" w16cid:durableId="92171614">
    <w:abstractNumId w:val="1"/>
  </w:num>
  <w:num w:numId="27" w16cid:durableId="1640498424">
    <w:abstractNumId w:val="1"/>
  </w:num>
  <w:num w:numId="28" w16cid:durableId="847326465">
    <w:abstractNumId w:val="5"/>
  </w:num>
  <w:num w:numId="29" w16cid:durableId="1393381941">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_x000a_耀耀耀耀敨҇耀耀昀҇̆析Ӯ̆楰Ӯ̆橸Ӯ̆汘Ӯ̆浠Ӯ̆歨Ӯ̆湐Ӯ̆潀Ӯ̆梀Ӯ֠̇提Ӯـ̇磐Ӯހ̇箐Ӯࠠ̇粀Ӯઠ̇絰Ӯ楠Ω焠Ӯ⅀ϻ爐Ӯ技Ͼ繠Ӯ楠Ͼ罐Ӯ湠Я猀ӮǠђ琈ӮѠђ瓸Ӯ֠ђ瘀"/>
    <w:docVar w:name="EN.Libraries" w:val="&lt;Libraries&gt;&lt;item db-id=&quot;9f2zfvrtw00z0medvzjvas2p5zfwfesew5tf&quot;&gt;Library&lt;record-ids&gt;&lt;item&gt;4736&lt;/item&gt;&lt;/record-ids&gt;&lt;/item&gt;&lt;/Libraries&gt;"/>
  </w:docVars>
  <w:rsids>
    <w:rsidRoot w:val="00F91C8D"/>
    <w:rsid w:val="00000C9F"/>
    <w:rsid w:val="00000CCD"/>
    <w:rsid w:val="000016FA"/>
    <w:rsid w:val="00001C7C"/>
    <w:rsid w:val="00001D57"/>
    <w:rsid w:val="00003072"/>
    <w:rsid w:val="00003101"/>
    <w:rsid w:val="00003287"/>
    <w:rsid w:val="000032FD"/>
    <w:rsid w:val="000035A9"/>
    <w:rsid w:val="000041EC"/>
    <w:rsid w:val="00004E2B"/>
    <w:rsid w:val="00005D10"/>
    <w:rsid w:val="00006014"/>
    <w:rsid w:val="00006190"/>
    <w:rsid w:val="000064DC"/>
    <w:rsid w:val="00006812"/>
    <w:rsid w:val="00006A6D"/>
    <w:rsid w:val="00006C32"/>
    <w:rsid w:val="000079DC"/>
    <w:rsid w:val="00007AC8"/>
    <w:rsid w:val="00007BD2"/>
    <w:rsid w:val="00007D03"/>
    <w:rsid w:val="00007F68"/>
    <w:rsid w:val="0001039C"/>
    <w:rsid w:val="00010505"/>
    <w:rsid w:val="00010E93"/>
    <w:rsid w:val="00011082"/>
    <w:rsid w:val="00011386"/>
    <w:rsid w:val="000114DB"/>
    <w:rsid w:val="000115BD"/>
    <w:rsid w:val="000116E1"/>
    <w:rsid w:val="00011F13"/>
    <w:rsid w:val="00012411"/>
    <w:rsid w:val="0001257C"/>
    <w:rsid w:val="00012B53"/>
    <w:rsid w:val="00013396"/>
    <w:rsid w:val="00013680"/>
    <w:rsid w:val="000148D2"/>
    <w:rsid w:val="0001495A"/>
    <w:rsid w:val="00014A3B"/>
    <w:rsid w:val="00015044"/>
    <w:rsid w:val="000156C6"/>
    <w:rsid w:val="0001590B"/>
    <w:rsid w:val="00015989"/>
    <w:rsid w:val="00015D99"/>
    <w:rsid w:val="00016024"/>
    <w:rsid w:val="000161A7"/>
    <w:rsid w:val="000163AB"/>
    <w:rsid w:val="00016AED"/>
    <w:rsid w:val="00016B6C"/>
    <w:rsid w:val="00016FB0"/>
    <w:rsid w:val="00017A30"/>
    <w:rsid w:val="000202A1"/>
    <w:rsid w:val="000207FC"/>
    <w:rsid w:val="00020C57"/>
    <w:rsid w:val="00020E1A"/>
    <w:rsid w:val="00020EA0"/>
    <w:rsid w:val="000217F1"/>
    <w:rsid w:val="000218F0"/>
    <w:rsid w:val="000219A2"/>
    <w:rsid w:val="00021E53"/>
    <w:rsid w:val="000222E3"/>
    <w:rsid w:val="00022720"/>
    <w:rsid w:val="0002289E"/>
    <w:rsid w:val="000232E5"/>
    <w:rsid w:val="000233C8"/>
    <w:rsid w:val="0002361F"/>
    <w:rsid w:val="00024C0C"/>
    <w:rsid w:val="00024C53"/>
    <w:rsid w:val="00024CF1"/>
    <w:rsid w:val="00024DBF"/>
    <w:rsid w:val="000250B7"/>
    <w:rsid w:val="000253D1"/>
    <w:rsid w:val="00025931"/>
    <w:rsid w:val="00025A51"/>
    <w:rsid w:val="0002619F"/>
    <w:rsid w:val="00026995"/>
    <w:rsid w:val="00027958"/>
    <w:rsid w:val="000301B5"/>
    <w:rsid w:val="00030505"/>
    <w:rsid w:val="000305DA"/>
    <w:rsid w:val="00030667"/>
    <w:rsid w:val="0003096F"/>
    <w:rsid w:val="000311FD"/>
    <w:rsid w:val="000312B8"/>
    <w:rsid w:val="0003162E"/>
    <w:rsid w:val="00031A3A"/>
    <w:rsid w:val="00032583"/>
    <w:rsid w:val="00032A64"/>
    <w:rsid w:val="00032D4C"/>
    <w:rsid w:val="00032F59"/>
    <w:rsid w:val="0003347F"/>
    <w:rsid w:val="00033D51"/>
    <w:rsid w:val="000344A3"/>
    <w:rsid w:val="000347B7"/>
    <w:rsid w:val="00034B47"/>
    <w:rsid w:val="00034F5B"/>
    <w:rsid w:val="000352BB"/>
    <w:rsid w:val="00035561"/>
    <w:rsid w:val="00035AD4"/>
    <w:rsid w:val="00035E3D"/>
    <w:rsid w:val="0003600D"/>
    <w:rsid w:val="0003670C"/>
    <w:rsid w:val="00036F30"/>
    <w:rsid w:val="0003711F"/>
    <w:rsid w:val="00037508"/>
    <w:rsid w:val="00037DFF"/>
    <w:rsid w:val="000407FD"/>
    <w:rsid w:val="00040D08"/>
    <w:rsid w:val="000418F5"/>
    <w:rsid w:val="00041F93"/>
    <w:rsid w:val="000427EB"/>
    <w:rsid w:val="00042EEE"/>
    <w:rsid w:val="0004300C"/>
    <w:rsid w:val="00043873"/>
    <w:rsid w:val="00044899"/>
    <w:rsid w:val="00044A0A"/>
    <w:rsid w:val="00044B5A"/>
    <w:rsid w:val="000451CF"/>
    <w:rsid w:val="0004571C"/>
    <w:rsid w:val="00045E1E"/>
    <w:rsid w:val="00045F92"/>
    <w:rsid w:val="00046BB9"/>
    <w:rsid w:val="00046EA0"/>
    <w:rsid w:val="00047878"/>
    <w:rsid w:val="0005065D"/>
    <w:rsid w:val="000521FD"/>
    <w:rsid w:val="00052ED6"/>
    <w:rsid w:val="0005320A"/>
    <w:rsid w:val="00053C5C"/>
    <w:rsid w:val="00054111"/>
    <w:rsid w:val="0005422E"/>
    <w:rsid w:val="000542E6"/>
    <w:rsid w:val="000551D6"/>
    <w:rsid w:val="000557E2"/>
    <w:rsid w:val="00055E48"/>
    <w:rsid w:val="000561A4"/>
    <w:rsid w:val="00056F34"/>
    <w:rsid w:val="00057831"/>
    <w:rsid w:val="0005788A"/>
    <w:rsid w:val="00057AE5"/>
    <w:rsid w:val="00057B49"/>
    <w:rsid w:val="00057BC6"/>
    <w:rsid w:val="00057D37"/>
    <w:rsid w:val="0006120E"/>
    <w:rsid w:val="000619E4"/>
    <w:rsid w:val="00061AD4"/>
    <w:rsid w:val="00061B40"/>
    <w:rsid w:val="00061D76"/>
    <w:rsid w:val="0006208C"/>
    <w:rsid w:val="0006240C"/>
    <w:rsid w:val="0006264E"/>
    <w:rsid w:val="00062ADE"/>
    <w:rsid w:val="00062BB8"/>
    <w:rsid w:val="00062E4A"/>
    <w:rsid w:val="00064253"/>
    <w:rsid w:val="0006439E"/>
    <w:rsid w:val="0006469B"/>
    <w:rsid w:val="00064B7B"/>
    <w:rsid w:val="00064C0F"/>
    <w:rsid w:val="00064E65"/>
    <w:rsid w:val="00065288"/>
    <w:rsid w:val="000658BE"/>
    <w:rsid w:val="00065E0B"/>
    <w:rsid w:val="00066374"/>
    <w:rsid w:val="000675FA"/>
    <w:rsid w:val="000676AE"/>
    <w:rsid w:val="000700FF"/>
    <w:rsid w:val="00070598"/>
    <w:rsid w:val="00070FF8"/>
    <w:rsid w:val="000715FE"/>
    <w:rsid w:val="00071DB7"/>
    <w:rsid w:val="00072497"/>
    <w:rsid w:val="000726B1"/>
    <w:rsid w:val="0007278D"/>
    <w:rsid w:val="0007289C"/>
    <w:rsid w:val="00072F12"/>
    <w:rsid w:val="00074465"/>
    <w:rsid w:val="00074F83"/>
    <w:rsid w:val="00075111"/>
    <w:rsid w:val="000754D8"/>
    <w:rsid w:val="0007568D"/>
    <w:rsid w:val="00075855"/>
    <w:rsid w:val="00075DDA"/>
    <w:rsid w:val="000760F7"/>
    <w:rsid w:val="00077188"/>
    <w:rsid w:val="0007735B"/>
    <w:rsid w:val="00077770"/>
    <w:rsid w:val="00077E5E"/>
    <w:rsid w:val="000811BB"/>
    <w:rsid w:val="00081943"/>
    <w:rsid w:val="0008232F"/>
    <w:rsid w:val="0008293A"/>
    <w:rsid w:val="0008294B"/>
    <w:rsid w:val="00082CF6"/>
    <w:rsid w:val="00082E1C"/>
    <w:rsid w:val="000847F1"/>
    <w:rsid w:val="00084EBA"/>
    <w:rsid w:val="000850EF"/>
    <w:rsid w:val="000857CF"/>
    <w:rsid w:val="00085A22"/>
    <w:rsid w:val="00086B4B"/>
    <w:rsid w:val="0008727D"/>
    <w:rsid w:val="00087698"/>
    <w:rsid w:val="000878F8"/>
    <w:rsid w:val="00090280"/>
    <w:rsid w:val="000904BC"/>
    <w:rsid w:val="00090781"/>
    <w:rsid w:val="00090DB5"/>
    <w:rsid w:val="00091886"/>
    <w:rsid w:val="000919E8"/>
    <w:rsid w:val="000924CA"/>
    <w:rsid w:val="00092769"/>
    <w:rsid w:val="00092882"/>
    <w:rsid w:val="000934FB"/>
    <w:rsid w:val="00093717"/>
    <w:rsid w:val="00093891"/>
    <w:rsid w:val="00093CBC"/>
    <w:rsid w:val="000942E9"/>
    <w:rsid w:val="00094966"/>
    <w:rsid w:val="00094D8C"/>
    <w:rsid w:val="00094E75"/>
    <w:rsid w:val="00095A4B"/>
    <w:rsid w:val="0009628B"/>
    <w:rsid w:val="000963FA"/>
    <w:rsid w:val="0009675B"/>
    <w:rsid w:val="000968E3"/>
    <w:rsid w:val="000970AE"/>
    <w:rsid w:val="00097442"/>
    <w:rsid w:val="000975F0"/>
    <w:rsid w:val="0009786A"/>
    <w:rsid w:val="000A0211"/>
    <w:rsid w:val="000A0670"/>
    <w:rsid w:val="000A1342"/>
    <w:rsid w:val="000A193A"/>
    <w:rsid w:val="000A2048"/>
    <w:rsid w:val="000A22CD"/>
    <w:rsid w:val="000A25B5"/>
    <w:rsid w:val="000A307D"/>
    <w:rsid w:val="000A3543"/>
    <w:rsid w:val="000A3B7A"/>
    <w:rsid w:val="000A3E4E"/>
    <w:rsid w:val="000A3EA8"/>
    <w:rsid w:val="000A402D"/>
    <w:rsid w:val="000A46C8"/>
    <w:rsid w:val="000A4979"/>
    <w:rsid w:val="000A4A42"/>
    <w:rsid w:val="000A5052"/>
    <w:rsid w:val="000A5930"/>
    <w:rsid w:val="000A633C"/>
    <w:rsid w:val="000A6936"/>
    <w:rsid w:val="000A6BF3"/>
    <w:rsid w:val="000A710E"/>
    <w:rsid w:val="000A77B7"/>
    <w:rsid w:val="000A7D3D"/>
    <w:rsid w:val="000B0102"/>
    <w:rsid w:val="000B094C"/>
    <w:rsid w:val="000B116E"/>
    <w:rsid w:val="000B1BC7"/>
    <w:rsid w:val="000B1BD3"/>
    <w:rsid w:val="000B1C43"/>
    <w:rsid w:val="000B2A19"/>
    <w:rsid w:val="000B312E"/>
    <w:rsid w:val="000B36B4"/>
    <w:rsid w:val="000B39D1"/>
    <w:rsid w:val="000B3FF6"/>
    <w:rsid w:val="000B425C"/>
    <w:rsid w:val="000B4613"/>
    <w:rsid w:val="000B461B"/>
    <w:rsid w:val="000B49CF"/>
    <w:rsid w:val="000B4A62"/>
    <w:rsid w:val="000B4AF7"/>
    <w:rsid w:val="000B540B"/>
    <w:rsid w:val="000B5CCE"/>
    <w:rsid w:val="000B610F"/>
    <w:rsid w:val="000B6B9C"/>
    <w:rsid w:val="000B7D0E"/>
    <w:rsid w:val="000C0A8B"/>
    <w:rsid w:val="000C0E62"/>
    <w:rsid w:val="000C0E8F"/>
    <w:rsid w:val="000C103C"/>
    <w:rsid w:val="000C14A4"/>
    <w:rsid w:val="000C1DB1"/>
    <w:rsid w:val="000C2070"/>
    <w:rsid w:val="000C2383"/>
    <w:rsid w:val="000C33C0"/>
    <w:rsid w:val="000C38D3"/>
    <w:rsid w:val="000C3ABD"/>
    <w:rsid w:val="000C3C11"/>
    <w:rsid w:val="000C3E52"/>
    <w:rsid w:val="000C3EE5"/>
    <w:rsid w:val="000C4AA4"/>
    <w:rsid w:val="000C4FD2"/>
    <w:rsid w:val="000C5ED7"/>
    <w:rsid w:val="000C698B"/>
    <w:rsid w:val="000C729D"/>
    <w:rsid w:val="000C7B00"/>
    <w:rsid w:val="000C7B95"/>
    <w:rsid w:val="000D0CD0"/>
    <w:rsid w:val="000D11DC"/>
    <w:rsid w:val="000D11F7"/>
    <w:rsid w:val="000D1A09"/>
    <w:rsid w:val="000D1F90"/>
    <w:rsid w:val="000D2593"/>
    <w:rsid w:val="000D25FD"/>
    <w:rsid w:val="000D2BC9"/>
    <w:rsid w:val="000D2E39"/>
    <w:rsid w:val="000D34B6"/>
    <w:rsid w:val="000D34EE"/>
    <w:rsid w:val="000D39CF"/>
    <w:rsid w:val="000D3B0C"/>
    <w:rsid w:val="000D3E45"/>
    <w:rsid w:val="000D3F41"/>
    <w:rsid w:val="000D50A5"/>
    <w:rsid w:val="000D5A92"/>
    <w:rsid w:val="000D5B26"/>
    <w:rsid w:val="000D5C47"/>
    <w:rsid w:val="000D7275"/>
    <w:rsid w:val="000D78FE"/>
    <w:rsid w:val="000E018A"/>
    <w:rsid w:val="000E0F56"/>
    <w:rsid w:val="000E1914"/>
    <w:rsid w:val="000E1BC5"/>
    <w:rsid w:val="000E1C65"/>
    <w:rsid w:val="000E2583"/>
    <w:rsid w:val="000E28AA"/>
    <w:rsid w:val="000E33B1"/>
    <w:rsid w:val="000E35B6"/>
    <w:rsid w:val="000E489C"/>
    <w:rsid w:val="000E4CE1"/>
    <w:rsid w:val="000E58B6"/>
    <w:rsid w:val="000E5B15"/>
    <w:rsid w:val="000E5D78"/>
    <w:rsid w:val="000E603E"/>
    <w:rsid w:val="000E6A6D"/>
    <w:rsid w:val="000E7239"/>
    <w:rsid w:val="000E730C"/>
    <w:rsid w:val="000E7362"/>
    <w:rsid w:val="000E744E"/>
    <w:rsid w:val="000E7A20"/>
    <w:rsid w:val="000F026D"/>
    <w:rsid w:val="000F0DC3"/>
    <w:rsid w:val="000F10E4"/>
    <w:rsid w:val="000F1BCF"/>
    <w:rsid w:val="000F1D59"/>
    <w:rsid w:val="000F2114"/>
    <w:rsid w:val="000F2391"/>
    <w:rsid w:val="000F2513"/>
    <w:rsid w:val="000F2950"/>
    <w:rsid w:val="000F2BE6"/>
    <w:rsid w:val="000F2FCC"/>
    <w:rsid w:val="000F4184"/>
    <w:rsid w:val="000F4195"/>
    <w:rsid w:val="000F43A8"/>
    <w:rsid w:val="000F48F0"/>
    <w:rsid w:val="000F4AFF"/>
    <w:rsid w:val="000F578D"/>
    <w:rsid w:val="000F622B"/>
    <w:rsid w:val="000F653C"/>
    <w:rsid w:val="000F6ACF"/>
    <w:rsid w:val="000F70B0"/>
    <w:rsid w:val="000F75C3"/>
    <w:rsid w:val="000F79D5"/>
    <w:rsid w:val="00100156"/>
    <w:rsid w:val="001004FB"/>
    <w:rsid w:val="00100A4A"/>
    <w:rsid w:val="00101933"/>
    <w:rsid w:val="00101F66"/>
    <w:rsid w:val="00102CB7"/>
    <w:rsid w:val="00102F4F"/>
    <w:rsid w:val="0010342D"/>
    <w:rsid w:val="00104735"/>
    <w:rsid w:val="00104800"/>
    <w:rsid w:val="00106269"/>
    <w:rsid w:val="001062BD"/>
    <w:rsid w:val="001064D7"/>
    <w:rsid w:val="00106B7D"/>
    <w:rsid w:val="00106D62"/>
    <w:rsid w:val="00106E32"/>
    <w:rsid w:val="00106F1A"/>
    <w:rsid w:val="0010750A"/>
    <w:rsid w:val="0010787C"/>
    <w:rsid w:val="00107D36"/>
    <w:rsid w:val="00107F73"/>
    <w:rsid w:val="00110490"/>
    <w:rsid w:val="00110867"/>
    <w:rsid w:val="00110A41"/>
    <w:rsid w:val="00111262"/>
    <w:rsid w:val="001113A6"/>
    <w:rsid w:val="0011142B"/>
    <w:rsid w:val="0011173A"/>
    <w:rsid w:val="0011181C"/>
    <w:rsid w:val="00111A51"/>
    <w:rsid w:val="00111A54"/>
    <w:rsid w:val="0011216E"/>
    <w:rsid w:val="001128AB"/>
    <w:rsid w:val="00112A98"/>
    <w:rsid w:val="00112EE2"/>
    <w:rsid w:val="00114F5B"/>
    <w:rsid w:val="0011578A"/>
    <w:rsid w:val="001158A1"/>
    <w:rsid w:val="00115A04"/>
    <w:rsid w:val="00115B60"/>
    <w:rsid w:val="00115C44"/>
    <w:rsid w:val="00115D09"/>
    <w:rsid w:val="0011637D"/>
    <w:rsid w:val="0011675B"/>
    <w:rsid w:val="00116E7C"/>
    <w:rsid w:val="00116EC1"/>
    <w:rsid w:val="00117034"/>
    <w:rsid w:val="0011706A"/>
    <w:rsid w:val="00117824"/>
    <w:rsid w:val="00117B2B"/>
    <w:rsid w:val="001200EA"/>
    <w:rsid w:val="001207F2"/>
    <w:rsid w:val="001209F4"/>
    <w:rsid w:val="00120B3D"/>
    <w:rsid w:val="00120B99"/>
    <w:rsid w:val="0012202E"/>
    <w:rsid w:val="00122422"/>
    <w:rsid w:val="00122902"/>
    <w:rsid w:val="00122B5F"/>
    <w:rsid w:val="00122B8F"/>
    <w:rsid w:val="00122C47"/>
    <w:rsid w:val="00122E83"/>
    <w:rsid w:val="001231F3"/>
    <w:rsid w:val="0012326F"/>
    <w:rsid w:val="00123D76"/>
    <w:rsid w:val="00123F86"/>
    <w:rsid w:val="0012477E"/>
    <w:rsid w:val="0012486C"/>
    <w:rsid w:val="00124E23"/>
    <w:rsid w:val="00125774"/>
    <w:rsid w:val="001258F2"/>
    <w:rsid w:val="00125A33"/>
    <w:rsid w:val="00125B4E"/>
    <w:rsid w:val="001264F9"/>
    <w:rsid w:val="00126818"/>
    <w:rsid w:val="00131F68"/>
    <w:rsid w:val="001320A7"/>
    <w:rsid w:val="00132DD7"/>
    <w:rsid w:val="00133446"/>
    <w:rsid w:val="0013346C"/>
    <w:rsid w:val="00133ECC"/>
    <w:rsid w:val="001345BA"/>
    <w:rsid w:val="0013462D"/>
    <w:rsid w:val="001348C9"/>
    <w:rsid w:val="00134D28"/>
    <w:rsid w:val="001350EE"/>
    <w:rsid w:val="00135186"/>
    <w:rsid w:val="001358CF"/>
    <w:rsid w:val="00135E2E"/>
    <w:rsid w:val="00136173"/>
    <w:rsid w:val="00136386"/>
    <w:rsid w:val="0013668D"/>
    <w:rsid w:val="00136F53"/>
    <w:rsid w:val="0013766D"/>
    <w:rsid w:val="00137FD5"/>
    <w:rsid w:val="001405BF"/>
    <w:rsid w:val="00140929"/>
    <w:rsid w:val="00140B4C"/>
    <w:rsid w:val="00140DD6"/>
    <w:rsid w:val="00140ECD"/>
    <w:rsid w:val="00141671"/>
    <w:rsid w:val="00141D0F"/>
    <w:rsid w:val="00141ECD"/>
    <w:rsid w:val="00142B07"/>
    <w:rsid w:val="00143136"/>
    <w:rsid w:val="0014371D"/>
    <w:rsid w:val="0014385D"/>
    <w:rsid w:val="00143D34"/>
    <w:rsid w:val="00144350"/>
    <w:rsid w:val="001445A3"/>
    <w:rsid w:val="0014483B"/>
    <w:rsid w:val="00144C61"/>
    <w:rsid w:val="00145763"/>
    <w:rsid w:val="0014586A"/>
    <w:rsid w:val="001459AB"/>
    <w:rsid w:val="00145BFA"/>
    <w:rsid w:val="0014689A"/>
    <w:rsid w:val="00146E5E"/>
    <w:rsid w:val="001471E1"/>
    <w:rsid w:val="00147D07"/>
    <w:rsid w:val="00147D7C"/>
    <w:rsid w:val="00147FD4"/>
    <w:rsid w:val="00147FD5"/>
    <w:rsid w:val="00150019"/>
    <w:rsid w:val="001501CF"/>
    <w:rsid w:val="0015022F"/>
    <w:rsid w:val="00151656"/>
    <w:rsid w:val="00151A75"/>
    <w:rsid w:val="00151D4F"/>
    <w:rsid w:val="00151F5A"/>
    <w:rsid w:val="00151FD1"/>
    <w:rsid w:val="00152042"/>
    <w:rsid w:val="00152536"/>
    <w:rsid w:val="0015367F"/>
    <w:rsid w:val="0015397D"/>
    <w:rsid w:val="00153BDE"/>
    <w:rsid w:val="00153C55"/>
    <w:rsid w:val="00154745"/>
    <w:rsid w:val="00154CBB"/>
    <w:rsid w:val="00154FFC"/>
    <w:rsid w:val="00155110"/>
    <w:rsid w:val="00155409"/>
    <w:rsid w:val="00155B52"/>
    <w:rsid w:val="00155C0A"/>
    <w:rsid w:val="001560D8"/>
    <w:rsid w:val="00156A58"/>
    <w:rsid w:val="001574AC"/>
    <w:rsid w:val="0016006C"/>
    <w:rsid w:val="0016076E"/>
    <w:rsid w:val="00161946"/>
    <w:rsid w:val="00161D1E"/>
    <w:rsid w:val="001621D9"/>
    <w:rsid w:val="001624DC"/>
    <w:rsid w:val="00163108"/>
    <w:rsid w:val="00163136"/>
    <w:rsid w:val="00163A3B"/>
    <w:rsid w:val="00163FEF"/>
    <w:rsid w:val="001644B5"/>
    <w:rsid w:val="00164CEE"/>
    <w:rsid w:val="00165DB0"/>
    <w:rsid w:val="00165E20"/>
    <w:rsid w:val="0016647C"/>
    <w:rsid w:val="00166659"/>
    <w:rsid w:val="00166AFE"/>
    <w:rsid w:val="001675C8"/>
    <w:rsid w:val="0016772C"/>
    <w:rsid w:val="00167FEA"/>
    <w:rsid w:val="0017010E"/>
    <w:rsid w:val="00170123"/>
    <w:rsid w:val="00170222"/>
    <w:rsid w:val="0017083E"/>
    <w:rsid w:val="001708A1"/>
    <w:rsid w:val="00170B9C"/>
    <w:rsid w:val="00170C71"/>
    <w:rsid w:val="001710B6"/>
    <w:rsid w:val="0017164D"/>
    <w:rsid w:val="0017176E"/>
    <w:rsid w:val="00171AEA"/>
    <w:rsid w:val="00172387"/>
    <w:rsid w:val="00173370"/>
    <w:rsid w:val="001737D1"/>
    <w:rsid w:val="001737D5"/>
    <w:rsid w:val="00173E56"/>
    <w:rsid w:val="00174144"/>
    <w:rsid w:val="0017478F"/>
    <w:rsid w:val="001751E3"/>
    <w:rsid w:val="00175836"/>
    <w:rsid w:val="0017587F"/>
    <w:rsid w:val="00175E80"/>
    <w:rsid w:val="00176585"/>
    <w:rsid w:val="0017678A"/>
    <w:rsid w:val="00176CA3"/>
    <w:rsid w:val="0017705B"/>
    <w:rsid w:val="001774C6"/>
    <w:rsid w:val="0017759C"/>
    <w:rsid w:val="00177A9B"/>
    <w:rsid w:val="00177F78"/>
    <w:rsid w:val="001806B8"/>
    <w:rsid w:val="00180C2E"/>
    <w:rsid w:val="0018142C"/>
    <w:rsid w:val="00181C3F"/>
    <w:rsid w:val="001820F9"/>
    <w:rsid w:val="00182110"/>
    <w:rsid w:val="00182493"/>
    <w:rsid w:val="00182787"/>
    <w:rsid w:val="00182D23"/>
    <w:rsid w:val="00182F1B"/>
    <w:rsid w:val="0018324E"/>
    <w:rsid w:val="0018348F"/>
    <w:rsid w:val="001843C1"/>
    <w:rsid w:val="001846F6"/>
    <w:rsid w:val="001847EB"/>
    <w:rsid w:val="00184A79"/>
    <w:rsid w:val="00184D13"/>
    <w:rsid w:val="00186076"/>
    <w:rsid w:val="001863DF"/>
    <w:rsid w:val="00186C2C"/>
    <w:rsid w:val="001904FD"/>
    <w:rsid w:val="0019070D"/>
    <w:rsid w:val="00190B41"/>
    <w:rsid w:val="00190EFA"/>
    <w:rsid w:val="00191D49"/>
    <w:rsid w:val="00191DF8"/>
    <w:rsid w:val="00191F25"/>
    <w:rsid w:val="00191FB5"/>
    <w:rsid w:val="0019245B"/>
    <w:rsid w:val="001926DC"/>
    <w:rsid w:val="00192810"/>
    <w:rsid w:val="00192E0D"/>
    <w:rsid w:val="00192E67"/>
    <w:rsid w:val="00192EDA"/>
    <w:rsid w:val="0019323A"/>
    <w:rsid w:val="00194375"/>
    <w:rsid w:val="00194980"/>
    <w:rsid w:val="001949C0"/>
    <w:rsid w:val="001950D5"/>
    <w:rsid w:val="0019523C"/>
    <w:rsid w:val="00195839"/>
    <w:rsid w:val="00195938"/>
    <w:rsid w:val="00195F62"/>
    <w:rsid w:val="001963F7"/>
    <w:rsid w:val="00196E42"/>
    <w:rsid w:val="001972AD"/>
    <w:rsid w:val="00197CA0"/>
    <w:rsid w:val="001A0B79"/>
    <w:rsid w:val="001A1983"/>
    <w:rsid w:val="001A1BE2"/>
    <w:rsid w:val="001A2701"/>
    <w:rsid w:val="001A281D"/>
    <w:rsid w:val="001A2A8C"/>
    <w:rsid w:val="001A2D0F"/>
    <w:rsid w:val="001A3C12"/>
    <w:rsid w:val="001A451E"/>
    <w:rsid w:val="001A5061"/>
    <w:rsid w:val="001A562D"/>
    <w:rsid w:val="001A5910"/>
    <w:rsid w:val="001A604F"/>
    <w:rsid w:val="001A6CB9"/>
    <w:rsid w:val="001B03C4"/>
    <w:rsid w:val="001B046F"/>
    <w:rsid w:val="001B05CA"/>
    <w:rsid w:val="001B05EA"/>
    <w:rsid w:val="001B0840"/>
    <w:rsid w:val="001B0B34"/>
    <w:rsid w:val="001B1764"/>
    <w:rsid w:val="001B19B4"/>
    <w:rsid w:val="001B1B21"/>
    <w:rsid w:val="001B2128"/>
    <w:rsid w:val="001B253E"/>
    <w:rsid w:val="001B2959"/>
    <w:rsid w:val="001B29BC"/>
    <w:rsid w:val="001B2DD7"/>
    <w:rsid w:val="001B31CE"/>
    <w:rsid w:val="001B3424"/>
    <w:rsid w:val="001B40CC"/>
    <w:rsid w:val="001B421C"/>
    <w:rsid w:val="001B4738"/>
    <w:rsid w:val="001B4893"/>
    <w:rsid w:val="001B564D"/>
    <w:rsid w:val="001B5DF6"/>
    <w:rsid w:val="001B6A7A"/>
    <w:rsid w:val="001B7096"/>
    <w:rsid w:val="001B78ED"/>
    <w:rsid w:val="001B7A24"/>
    <w:rsid w:val="001C016D"/>
    <w:rsid w:val="001C0214"/>
    <w:rsid w:val="001C0394"/>
    <w:rsid w:val="001C05B9"/>
    <w:rsid w:val="001C0B98"/>
    <w:rsid w:val="001C0FC2"/>
    <w:rsid w:val="001C16C9"/>
    <w:rsid w:val="001C1854"/>
    <w:rsid w:val="001C1FE1"/>
    <w:rsid w:val="001C22C2"/>
    <w:rsid w:val="001C234B"/>
    <w:rsid w:val="001C265A"/>
    <w:rsid w:val="001C2C46"/>
    <w:rsid w:val="001C2D48"/>
    <w:rsid w:val="001C35D0"/>
    <w:rsid w:val="001C4148"/>
    <w:rsid w:val="001C415E"/>
    <w:rsid w:val="001C440C"/>
    <w:rsid w:val="001C496B"/>
    <w:rsid w:val="001C4AA6"/>
    <w:rsid w:val="001C4EE7"/>
    <w:rsid w:val="001C4F9E"/>
    <w:rsid w:val="001C593F"/>
    <w:rsid w:val="001C5A17"/>
    <w:rsid w:val="001C5C22"/>
    <w:rsid w:val="001C6073"/>
    <w:rsid w:val="001C608A"/>
    <w:rsid w:val="001C619D"/>
    <w:rsid w:val="001C64CF"/>
    <w:rsid w:val="001C6C0C"/>
    <w:rsid w:val="001C6E66"/>
    <w:rsid w:val="001C729E"/>
    <w:rsid w:val="001D02D6"/>
    <w:rsid w:val="001D0CA9"/>
    <w:rsid w:val="001D0D2F"/>
    <w:rsid w:val="001D1078"/>
    <w:rsid w:val="001D2587"/>
    <w:rsid w:val="001D27ED"/>
    <w:rsid w:val="001D4D42"/>
    <w:rsid w:val="001D4E49"/>
    <w:rsid w:val="001D56D4"/>
    <w:rsid w:val="001D599C"/>
    <w:rsid w:val="001D5CAA"/>
    <w:rsid w:val="001D626C"/>
    <w:rsid w:val="001D6396"/>
    <w:rsid w:val="001D6406"/>
    <w:rsid w:val="001D643B"/>
    <w:rsid w:val="001D6F34"/>
    <w:rsid w:val="001D76ED"/>
    <w:rsid w:val="001D77B2"/>
    <w:rsid w:val="001D7839"/>
    <w:rsid w:val="001D7D53"/>
    <w:rsid w:val="001E10F1"/>
    <w:rsid w:val="001E272D"/>
    <w:rsid w:val="001E2C0A"/>
    <w:rsid w:val="001E3410"/>
    <w:rsid w:val="001E3A1A"/>
    <w:rsid w:val="001E3A32"/>
    <w:rsid w:val="001E434D"/>
    <w:rsid w:val="001E4739"/>
    <w:rsid w:val="001E4C89"/>
    <w:rsid w:val="001E5018"/>
    <w:rsid w:val="001E50BA"/>
    <w:rsid w:val="001E7303"/>
    <w:rsid w:val="001E737F"/>
    <w:rsid w:val="001E73B8"/>
    <w:rsid w:val="001E7C52"/>
    <w:rsid w:val="001E7C5A"/>
    <w:rsid w:val="001F029E"/>
    <w:rsid w:val="001F05A3"/>
    <w:rsid w:val="001F12F8"/>
    <w:rsid w:val="001F142B"/>
    <w:rsid w:val="001F14ED"/>
    <w:rsid w:val="001F18BE"/>
    <w:rsid w:val="001F1945"/>
    <w:rsid w:val="001F1BBD"/>
    <w:rsid w:val="001F1C73"/>
    <w:rsid w:val="001F1CE4"/>
    <w:rsid w:val="001F1F75"/>
    <w:rsid w:val="001F276B"/>
    <w:rsid w:val="001F2EBC"/>
    <w:rsid w:val="001F2F50"/>
    <w:rsid w:val="001F32F1"/>
    <w:rsid w:val="001F4421"/>
    <w:rsid w:val="001F449F"/>
    <w:rsid w:val="001F55A4"/>
    <w:rsid w:val="001F584E"/>
    <w:rsid w:val="001F5E2C"/>
    <w:rsid w:val="001F5E34"/>
    <w:rsid w:val="001F5F94"/>
    <w:rsid w:val="001F67E7"/>
    <w:rsid w:val="001F6BF7"/>
    <w:rsid w:val="001F72D5"/>
    <w:rsid w:val="001F78C7"/>
    <w:rsid w:val="001F799F"/>
    <w:rsid w:val="001F7FB6"/>
    <w:rsid w:val="002002EF"/>
    <w:rsid w:val="0020044C"/>
    <w:rsid w:val="002006A5"/>
    <w:rsid w:val="00200ADB"/>
    <w:rsid w:val="00202017"/>
    <w:rsid w:val="002022B4"/>
    <w:rsid w:val="00202358"/>
    <w:rsid w:val="002026F7"/>
    <w:rsid w:val="002027F4"/>
    <w:rsid w:val="00202924"/>
    <w:rsid w:val="00204564"/>
    <w:rsid w:val="0020465F"/>
    <w:rsid w:val="00204D5A"/>
    <w:rsid w:val="00204EB2"/>
    <w:rsid w:val="00204FFF"/>
    <w:rsid w:val="00205175"/>
    <w:rsid w:val="002051EB"/>
    <w:rsid w:val="002056D6"/>
    <w:rsid w:val="002058B7"/>
    <w:rsid w:val="002059BF"/>
    <w:rsid w:val="00205EC0"/>
    <w:rsid w:val="0020602E"/>
    <w:rsid w:val="00207561"/>
    <w:rsid w:val="00207AC3"/>
    <w:rsid w:val="00207EA7"/>
    <w:rsid w:val="00210651"/>
    <w:rsid w:val="0021086A"/>
    <w:rsid w:val="00210957"/>
    <w:rsid w:val="00210DB4"/>
    <w:rsid w:val="00211BE4"/>
    <w:rsid w:val="0021230B"/>
    <w:rsid w:val="00212678"/>
    <w:rsid w:val="002126CE"/>
    <w:rsid w:val="00212A3E"/>
    <w:rsid w:val="00212B28"/>
    <w:rsid w:val="002132F9"/>
    <w:rsid w:val="00215152"/>
    <w:rsid w:val="00215311"/>
    <w:rsid w:val="002162C7"/>
    <w:rsid w:val="00216970"/>
    <w:rsid w:val="00217311"/>
    <w:rsid w:val="00220237"/>
    <w:rsid w:val="002205C3"/>
    <w:rsid w:val="00221212"/>
    <w:rsid w:val="0022123B"/>
    <w:rsid w:val="00222430"/>
    <w:rsid w:val="00222975"/>
    <w:rsid w:val="002229AB"/>
    <w:rsid w:val="00222A5B"/>
    <w:rsid w:val="00222CAA"/>
    <w:rsid w:val="00222D6B"/>
    <w:rsid w:val="00223021"/>
    <w:rsid w:val="00223556"/>
    <w:rsid w:val="00224100"/>
    <w:rsid w:val="0022432C"/>
    <w:rsid w:val="002244F1"/>
    <w:rsid w:val="0022479E"/>
    <w:rsid w:val="00224B2D"/>
    <w:rsid w:val="002252D5"/>
    <w:rsid w:val="00225474"/>
    <w:rsid w:val="00225604"/>
    <w:rsid w:val="002257D5"/>
    <w:rsid w:val="0022591F"/>
    <w:rsid w:val="00225DFC"/>
    <w:rsid w:val="002260D8"/>
    <w:rsid w:val="002262BC"/>
    <w:rsid w:val="00226458"/>
    <w:rsid w:val="00226737"/>
    <w:rsid w:val="00226EB2"/>
    <w:rsid w:val="002279A8"/>
    <w:rsid w:val="00227EE1"/>
    <w:rsid w:val="0023047A"/>
    <w:rsid w:val="00230572"/>
    <w:rsid w:val="002308A0"/>
    <w:rsid w:val="00230AD3"/>
    <w:rsid w:val="002311C9"/>
    <w:rsid w:val="002317FD"/>
    <w:rsid w:val="00231D2E"/>
    <w:rsid w:val="00232651"/>
    <w:rsid w:val="00233117"/>
    <w:rsid w:val="00233639"/>
    <w:rsid w:val="0023395E"/>
    <w:rsid w:val="00233C2D"/>
    <w:rsid w:val="00233E64"/>
    <w:rsid w:val="002342F4"/>
    <w:rsid w:val="0023432C"/>
    <w:rsid w:val="00234785"/>
    <w:rsid w:val="00234D9B"/>
    <w:rsid w:val="0023561D"/>
    <w:rsid w:val="00235FFC"/>
    <w:rsid w:val="002362AF"/>
    <w:rsid w:val="002365E3"/>
    <w:rsid w:val="00236A5B"/>
    <w:rsid w:val="00237463"/>
    <w:rsid w:val="00237829"/>
    <w:rsid w:val="00237D7E"/>
    <w:rsid w:val="00237F65"/>
    <w:rsid w:val="00237FD6"/>
    <w:rsid w:val="00240BE9"/>
    <w:rsid w:val="002413C1"/>
    <w:rsid w:val="00242523"/>
    <w:rsid w:val="00242AF1"/>
    <w:rsid w:val="00242B46"/>
    <w:rsid w:val="00243025"/>
    <w:rsid w:val="00243712"/>
    <w:rsid w:val="0024378F"/>
    <w:rsid w:val="00243EBC"/>
    <w:rsid w:val="00244293"/>
    <w:rsid w:val="00244915"/>
    <w:rsid w:val="00244ADD"/>
    <w:rsid w:val="00244F6D"/>
    <w:rsid w:val="0024526A"/>
    <w:rsid w:val="002457E7"/>
    <w:rsid w:val="00245F22"/>
    <w:rsid w:val="00245F4A"/>
    <w:rsid w:val="00246331"/>
    <w:rsid w:val="00246631"/>
    <w:rsid w:val="00246A4A"/>
    <w:rsid w:val="00246D93"/>
    <w:rsid w:val="002473C3"/>
    <w:rsid w:val="00250094"/>
    <w:rsid w:val="002502A8"/>
    <w:rsid w:val="00250488"/>
    <w:rsid w:val="00250744"/>
    <w:rsid w:val="00250867"/>
    <w:rsid w:val="0025130B"/>
    <w:rsid w:val="00251793"/>
    <w:rsid w:val="00251A1A"/>
    <w:rsid w:val="00251A24"/>
    <w:rsid w:val="00252BD0"/>
    <w:rsid w:val="00252C55"/>
    <w:rsid w:val="00252D3A"/>
    <w:rsid w:val="00253012"/>
    <w:rsid w:val="0025346D"/>
    <w:rsid w:val="00253BEA"/>
    <w:rsid w:val="0025404D"/>
    <w:rsid w:val="002547BD"/>
    <w:rsid w:val="00255071"/>
    <w:rsid w:val="00255482"/>
    <w:rsid w:val="002562DC"/>
    <w:rsid w:val="00256492"/>
    <w:rsid w:val="00256749"/>
    <w:rsid w:val="00256D68"/>
    <w:rsid w:val="00260AAB"/>
    <w:rsid w:val="0026181E"/>
    <w:rsid w:val="002619B3"/>
    <w:rsid w:val="00261CC0"/>
    <w:rsid w:val="00262053"/>
    <w:rsid w:val="002624B8"/>
    <w:rsid w:val="0026267C"/>
    <w:rsid w:val="002632F6"/>
    <w:rsid w:val="0026369D"/>
    <w:rsid w:val="0026417B"/>
    <w:rsid w:val="00265348"/>
    <w:rsid w:val="00265571"/>
    <w:rsid w:val="00265767"/>
    <w:rsid w:val="00266325"/>
    <w:rsid w:val="0026643F"/>
    <w:rsid w:val="002668F7"/>
    <w:rsid w:val="00267BE9"/>
    <w:rsid w:val="0027005F"/>
    <w:rsid w:val="0027026A"/>
    <w:rsid w:val="00270D64"/>
    <w:rsid w:val="0027104B"/>
    <w:rsid w:val="00271190"/>
    <w:rsid w:val="002717E8"/>
    <w:rsid w:val="00271B9C"/>
    <w:rsid w:val="00271E23"/>
    <w:rsid w:val="00273208"/>
    <w:rsid w:val="00273265"/>
    <w:rsid w:val="00273C64"/>
    <w:rsid w:val="00273DBE"/>
    <w:rsid w:val="0027402F"/>
    <w:rsid w:val="0027440C"/>
    <w:rsid w:val="0027522A"/>
    <w:rsid w:val="00275BE2"/>
    <w:rsid w:val="00276D25"/>
    <w:rsid w:val="00276DB1"/>
    <w:rsid w:val="0027713B"/>
    <w:rsid w:val="00277ABA"/>
    <w:rsid w:val="00277B9A"/>
    <w:rsid w:val="00280422"/>
    <w:rsid w:val="002804BF"/>
    <w:rsid w:val="00280D1A"/>
    <w:rsid w:val="00281CE6"/>
    <w:rsid w:val="00283346"/>
    <w:rsid w:val="00283DE6"/>
    <w:rsid w:val="00284E92"/>
    <w:rsid w:val="00285267"/>
    <w:rsid w:val="002857EA"/>
    <w:rsid w:val="00285916"/>
    <w:rsid w:val="00285AE5"/>
    <w:rsid w:val="00285D44"/>
    <w:rsid w:val="00285FB7"/>
    <w:rsid w:val="00286372"/>
    <w:rsid w:val="00286615"/>
    <w:rsid w:val="0028671B"/>
    <w:rsid w:val="00287007"/>
    <w:rsid w:val="002877C8"/>
    <w:rsid w:val="00290317"/>
    <w:rsid w:val="002903BE"/>
    <w:rsid w:val="00291359"/>
    <w:rsid w:val="00291F88"/>
    <w:rsid w:val="0029207D"/>
    <w:rsid w:val="00292269"/>
    <w:rsid w:val="00292B17"/>
    <w:rsid w:val="00292C28"/>
    <w:rsid w:val="00293A19"/>
    <w:rsid w:val="0029406D"/>
    <w:rsid w:val="0029570A"/>
    <w:rsid w:val="00295959"/>
    <w:rsid w:val="00295EFB"/>
    <w:rsid w:val="002969F2"/>
    <w:rsid w:val="00296B80"/>
    <w:rsid w:val="0029727F"/>
    <w:rsid w:val="002978D5"/>
    <w:rsid w:val="002979B4"/>
    <w:rsid w:val="00297C83"/>
    <w:rsid w:val="002A00DF"/>
    <w:rsid w:val="002A01C6"/>
    <w:rsid w:val="002A0BA1"/>
    <w:rsid w:val="002A208A"/>
    <w:rsid w:val="002A222E"/>
    <w:rsid w:val="002A29B0"/>
    <w:rsid w:val="002A2A8B"/>
    <w:rsid w:val="002A2AD2"/>
    <w:rsid w:val="002A2B3C"/>
    <w:rsid w:val="002A32AE"/>
    <w:rsid w:val="002A3E10"/>
    <w:rsid w:val="002A3FC2"/>
    <w:rsid w:val="002A42BA"/>
    <w:rsid w:val="002A4927"/>
    <w:rsid w:val="002A4BC0"/>
    <w:rsid w:val="002A5757"/>
    <w:rsid w:val="002A67AB"/>
    <w:rsid w:val="002A7276"/>
    <w:rsid w:val="002A746F"/>
    <w:rsid w:val="002A7836"/>
    <w:rsid w:val="002A799B"/>
    <w:rsid w:val="002B0087"/>
    <w:rsid w:val="002B1149"/>
    <w:rsid w:val="002B1B25"/>
    <w:rsid w:val="002B1BB1"/>
    <w:rsid w:val="002B20BF"/>
    <w:rsid w:val="002B237E"/>
    <w:rsid w:val="002B2515"/>
    <w:rsid w:val="002B25EF"/>
    <w:rsid w:val="002B27E2"/>
    <w:rsid w:val="002B2B4A"/>
    <w:rsid w:val="002B2D80"/>
    <w:rsid w:val="002B3247"/>
    <w:rsid w:val="002B334C"/>
    <w:rsid w:val="002B352B"/>
    <w:rsid w:val="002B376A"/>
    <w:rsid w:val="002B3F89"/>
    <w:rsid w:val="002B664E"/>
    <w:rsid w:val="002B69B5"/>
    <w:rsid w:val="002B701B"/>
    <w:rsid w:val="002B7087"/>
    <w:rsid w:val="002B723C"/>
    <w:rsid w:val="002B752B"/>
    <w:rsid w:val="002B75BE"/>
    <w:rsid w:val="002B7BD8"/>
    <w:rsid w:val="002B7E9F"/>
    <w:rsid w:val="002C0074"/>
    <w:rsid w:val="002C027E"/>
    <w:rsid w:val="002C03D1"/>
    <w:rsid w:val="002C057D"/>
    <w:rsid w:val="002C07A3"/>
    <w:rsid w:val="002C0C60"/>
    <w:rsid w:val="002C1FDC"/>
    <w:rsid w:val="002C2108"/>
    <w:rsid w:val="002C288A"/>
    <w:rsid w:val="002C2D48"/>
    <w:rsid w:val="002C32FB"/>
    <w:rsid w:val="002C33C8"/>
    <w:rsid w:val="002C3588"/>
    <w:rsid w:val="002C3753"/>
    <w:rsid w:val="002C3E74"/>
    <w:rsid w:val="002C41A9"/>
    <w:rsid w:val="002C448A"/>
    <w:rsid w:val="002C4D3C"/>
    <w:rsid w:val="002C5D62"/>
    <w:rsid w:val="002C6E5E"/>
    <w:rsid w:val="002C6E6A"/>
    <w:rsid w:val="002C7182"/>
    <w:rsid w:val="002D0257"/>
    <w:rsid w:val="002D027C"/>
    <w:rsid w:val="002D0282"/>
    <w:rsid w:val="002D0586"/>
    <w:rsid w:val="002D0D19"/>
    <w:rsid w:val="002D2EA2"/>
    <w:rsid w:val="002D3459"/>
    <w:rsid w:val="002D34CE"/>
    <w:rsid w:val="002D36DD"/>
    <w:rsid w:val="002D38B8"/>
    <w:rsid w:val="002D39D1"/>
    <w:rsid w:val="002D3B11"/>
    <w:rsid w:val="002D3E0E"/>
    <w:rsid w:val="002D4DCA"/>
    <w:rsid w:val="002D51A0"/>
    <w:rsid w:val="002D5A9D"/>
    <w:rsid w:val="002D5BDC"/>
    <w:rsid w:val="002D652B"/>
    <w:rsid w:val="002D6692"/>
    <w:rsid w:val="002D6CA6"/>
    <w:rsid w:val="002D6CFA"/>
    <w:rsid w:val="002D76AF"/>
    <w:rsid w:val="002D7C86"/>
    <w:rsid w:val="002E14AC"/>
    <w:rsid w:val="002E247D"/>
    <w:rsid w:val="002E24BA"/>
    <w:rsid w:val="002E24DF"/>
    <w:rsid w:val="002E2921"/>
    <w:rsid w:val="002E2B74"/>
    <w:rsid w:val="002E2C8C"/>
    <w:rsid w:val="002E2F4D"/>
    <w:rsid w:val="002E2FA2"/>
    <w:rsid w:val="002E345C"/>
    <w:rsid w:val="002E35FD"/>
    <w:rsid w:val="002E3810"/>
    <w:rsid w:val="002E464B"/>
    <w:rsid w:val="002E4BAD"/>
    <w:rsid w:val="002E541F"/>
    <w:rsid w:val="002E60B4"/>
    <w:rsid w:val="002E60BA"/>
    <w:rsid w:val="002E6150"/>
    <w:rsid w:val="002E69A1"/>
    <w:rsid w:val="002E6F5C"/>
    <w:rsid w:val="002E7DCB"/>
    <w:rsid w:val="002F0401"/>
    <w:rsid w:val="002F0CA1"/>
    <w:rsid w:val="002F0D17"/>
    <w:rsid w:val="002F0FA1"/>
    <w:rsid w:val="002F1BA2"/>
    <w:rsid w:val="002F2239"/>
    <w:rsid w:val="002F2520"/>
    <w:rsid w:val="002F2818"/>
    <w:rsid w:val="002F291F"/>
    <w:rsid w:val="002F29C2"/>
    <w:rsid w:val="002F3164"/>
    <w:rsid w:val="002F37A6"/>
    <w:rsid w:val="002F4E88"/>
    <w:rsid w:val="002F507D"/>
    <w:rsid w:val="002F5A42"/>
    <w:rsid w:val="002F5C78"/>
    <w:rsid w:val="002F6103"/>
    <w:rsid w:val="002F62A5"/>
    <w:rsid w:val="002F6817"/>
    <w:rsid w:val="002F6D40"/>
    <w:rsid w:val="002F7682"/>
    <w:rsid w:val="002F7BC4"/>
    <w:rsid w:val="00300E6D"/>
    <w:rsid w:val="00301A58"/>
    <w:rsid w:val="00301C13"/>
    <w:rsid w:val="003026EE"/>
    <w:rsid w:val="00302D5A"/>
    <w:rsid w:val="00303190"/>
    <w:rsid w:val="00303889"/>
    <w:rsid w:val="00303DAE"/>
    <w:rsid w:val="00304D7F"/>
    <w:rsid w:val="00304FA2"/>
    <w:rsid w:val="003050AB"/>
    <w:rsid w:val="003051D5"/>
    <w:rsid w:val="00305A6A"/>
    <w:rsid w:val="00305AF5"/>
    <w:rsid w:val="003062C3"/>
    <w:rsid w:val="00306746"/>
    <w:rsid w:val="00306B14"/>
    <w:rsid w:val="003100C0"/>
    <w:rsid w:val="00310A1D"/>
    <w:rsid w:val="00312535"/>
    <w:rsid w:val="003125C8"/>
    <w:rsid w:val="003128B3"/>
    <w:rsid w:val="003135F9"/>
    <w:rsid w:val="00313E30"/>
    <w:rsid w:val="003140A3"/>
    <w:rsid w:val="003142DA"/>
    <w:rsid w:val="00314899"/>
    <w:rsid w:val="00314BBA"/>
    <w:rsid w:val="0031524A"/>
    <w:rsid w:val="00315BB5"/>
    <w:rsid w:val="00315EF7"/>
    <w:rsid w:val="00316045"/>
    <w:rsid w:val="00316289"/>
    <w:rsid w:val="003165FB"/>
    <w:rsid w:val="00316F50"/>
    <w:rsid w:val="003176D1"/>
    <w:rsid w:val="00317768"/>
    <w:rsid w:val="00320026"/>
    <w:rsid w:val="00320603"/>
    <w:rsid w:val="00320769"/>
    <w:rsid w:val="00320A0D"/>
    <w:rsid w:val="0032115A"/>
    <w:rsid w:val="00322195"/>
    <w:rsid w:val="003221A0"/>
    <w:rsid w:val="00322447"/>
    <w:rsid w:val="0032312A"/>
    <w:rsid w:val="00323225"/>
    <w:rsid w:val="00323435"/>
    <w:rsid w:val="0032384A"/>
    <w:rsid w:val="00323E12"/>
    <w:rsid w:val="0032415E"/>
    <w:rsid w:val="0032496B"/>
    <w:rsid w:val="00325399"/>
    <w:rsid w:val="00325B32"/>
    <w:rsid w:val="00325B57"/>
    <w:rsid w:val="00325D8E"/>
    <w:rsid w:val="00325E3E"/>
    <w:rsid w:val="003264D1"/>
    <w:rsid w:val="00326D5E"/>
    <w:rsid w:val="0032773A"/>
    <w:rsid w:val="00327761"/>
    <w:rsid w:val="00327DD6"/>
    <w:rsid w:val="003301D0"/>
    <w:rsid w:val="00330574"/>
    <w:rsid w:val="003306FB"/>
    <w:rsid w:val="00330EBD"/>
    <w:rsid w:val="0033170B"/>
    <w:rsid w:val="00331E3F"/>
    <w:rsid w:val="003327A5"/>
    <w:rsid w:val="003332DF"/>
    <w:rsid w:val="0033351F"/>
    <w:rsid w:val="00333A8A"/>
    <w:rsid w:val="00333E12"/>
    <w:rsid w:val="00334100"/>
    <w:rsid w:val="0033434D"/>
    <w:rsid w:val="00334885"/>
    <w:rsid w:val="00334AEC"/>
    <w:rsid w:val="00334CE0"/>
    <w:rsid w:val="00335A73"/>
    <w:rsid w:val="00337698"/>
    <w:rsid w:val="00337E0F"/>
    <w:rsid w:val="00340026"/>
    <w:rsid w:val="0034039C"/>
    <w:rsid w:val="00341D95"/>
    <w:rsid w:val="00341E49"/>
    <w:rsid w:val="0034222F"/>
    <w:rsid w:val="00343066"/>
    <w:rsid w:val="003433A1"/>
    <w:rsid w:val="00343815"/>
    <w:rsid w:val="00344BF8"/>
    <w:rsid w:val="00345105"/>
    <w:rsid w:val="003458A5"/>
    <w:rsid w:val="003458C5"/>
    <w:rsid w:val="00345A16"/>
    <w:rsid w:val="00346545"/>
    <w:rsid w:val="003466ED"/>
    <w:rsid w:val="00346C41"/>
    <w:rsid w:val="00346E2F"/>
    <w:rsid w:val="00347099"/>
    <w:rsid w:val="003473E1"/>
    <w:rsid w:val="00347656"/>
    <w:rsid w:val="003476EE"/>
    <w:rsid w:val="003479C0"/>
    <w:rsid w:val="00350044"/>
    <w:rsid w:val="003507F3"/>
    <w:rsid w:val="00350A37"/>
    <w:rsid w:val="003524E8"/>
    <w:rsid w:val="00352C4E"/>
    <w:rsid w:val="00352DC0"/>
    <w:rsid w:val="00352DE5"/>
    <w:rsid w:val="00352F48"/>
    <w:rsid w:val="00353B52"/>
    <w:rsid w:val="00354A64"/>
    <w:rsid w:val="00354E18"/>
    <w:rsid w:val="0035543F"/>
    <w:rsid w:val="00355E25"/>
    <w:rsid w:val="00355E79"/>
    <w:rsid w:val="00355F5E"/>
    <w:rsid w:val="0035649B"/>
    <w:rsid w:val="003568C5"/>
    <w:rsid w:val="003573AD"/>
    <w:rsid w:val="0035781A"/>
    <w:rsid w:val="00357957"/>
    <w:rsid w:val="00357D0F"/>
    <w:rsid w:val="003604A7"/>
    <w:rsid w:val="00360763"/>
    <w:rsid w:val="00360A89"/>
    <w:rsid w:val="003616AB"/>
    <w:rsid w:val="00361B2A"/>
    <w:rsid w:val="0036212C"/>
    <w:rsid w:val="00362A25"/>
    <w:rsid w:val="00362D9D"/>
    <w:rsid w:val="00363377"/>
    <w:rsid w:val="00363423"/>
    <w:rsid w:val="00363725"/>
    <w:rsid w:val="00363D50"/>
    <w:rsid w:val="0036598A"/>
    <w:rsid w:val="00365B58"/>
    <w:rsid w:val="0036648A"/>
    <w:rsid w:val="003667B3"/>
    <w:rsid w:val="00366F98"/>
    <w:rsid w:val="0036733F"/>
    <w:rsid w:val="0036754F"/>
    <w:rsid w:val="00367914"/>
    <w:rsid w:val="00367F3A"/>
    <w:rsid w:val="00370155"/>
    <w:rsid w:val="00370408"/>
    <w:rsid w:val="00370C34"/>
    <w:rsid w:val="00370C6A"/>
    <w:rsid w:val="00370E77"/>
    <w:rsid w:val="00370F0C"/>
    <w:rsid w:val="003710B6"/>
    <w:rsid w:val="003714DD"/>
    <w:rsid w:val="00372886"/>
    <w:rsid w:val="0037315F"/>
    <w:rsid w:val="00373354"/>
    <w:rsid w:val="00373644"/>
    <w:rsid w:val="00373933"/>
    <w:rsid w:val="003740C4"/>
    <w:rsid w:val="0037432F"/>
    <w:rsid w:val="003743CE"/>
    <w:rsid w:val="00374403"/>
    <w:rsid w:val="0037487B"/>
    <w:rsid w:val="003748FA"/>
    <w:rsid w:val="0037490F"/>
    <w:rsid w:val="00374C38"/>
    <w:rsid w:val="003759FE"/>
    <w:rsid w:val="003761C7"/>
    <w:rsid w:val="00376280"/>
    <w:rsid w:val="003762E9"/>
    <w:rsid w:val="00376949"/>
    <w:rsid w:val="00376A1E"/>
    <w:rsid w:val="00376B96"/>
    <w:rsid w:val="00376F65"/>
    <w:rsid w:val="003772F2"/>
    <w:rsid w:val="003776F3"/>
    <w:rsid w:val="00377D15"/>
    <w:rsid w:val="0038005B"/>
    <w:rsid w:val="003802B0"/>
    <w:rsid w:val="003803FA"/>
    <w:rsid w:val="00381442"/>
    <w:rsid w:val="00381C1F"/>
    <w:rsid w:val="003820E6"/>
    <w:rsid w:val="003822C2"/>
    <w:rsid w:val="0038258D"/>
    <w:rsid w:val="0038262E"/>
    <w:rsid w:val="00382C4E"/>
    <w:rsid w:val="003831F8"/>
    <w:rsid w:val="0038346E"/>
    <w:rsid w:val="0038351A"/>
    <w:rsid w:val="0038467E"/>
    <w:rsid w:val="00384FBC"/>
    <w:rsid w:val="003856F4"/>
    <w:rsid w:val="0038595A"/>
    <w:rsid w:val="003869C5"/>
    <w:rsid w:val="003869F0"/>
    <w:rsid w:val="00386CDC"/>
    <w:rsid w:val="003873FF"/>
    <w:rsid w:val="0038747C"/>
    <w:rsid w:val="003874DA"/>
    <w:rsid w:val="003878D7"/>
    <w:rsid w:val="00387A8D"/>
    <w:rsid w:val="00387E27"/>
    <w:rsid w:val="00387E58"/>
    <w:rsid w:val="00390613"/>
    <w:rsid w:val="003906A7"/>
    <w:rsid w:val="00390783"/>
    <w:rsid w:val="0039127D"/>
    <w:rsid w:val="0039137A"/>
    <w:rsid w:val="00391548"/>
    <w:rsid w:val="00391674"/>
    <w:rsid w:val="00391C8B"/>
    <w:rsid w:val="00392889"/>
    <w:rsid w:val="0039288B"/>
    <w:rsid w:val="003929A3"/>
    <w:rsid w:val="00392C21"/>
    <w:rsid w:val="00393118"/>
    <w:rsid w:val="0039312B"/>
    <w:rsid w:val="00393184"/>
    <w:rsid w:val="00393236"/>
    <w:rsid w:val="0039435F"/>
    <w:rsid w:val="00395369"/>
    <w:rsid w:val="0039593A"/>
    <w:rsid w:val="00397DC3"/>
    <w:rsid w:val="003A0230"/>
    <w:rsid w:val="003A0579"/>
    <w:rsid w:val="003A094E"/>
    <w:rsid w:val="003A096A"/>
    <w:rsid w:val="003A0CDD"/>
    <w:rsid w:val="003A112A"/>
    <w:rsid w:val="003A166B"/>
    <w:rsid w:val="003A20C6"/>
    <w:rsid w:val="003A227C"/>
    <w:rsid w:val="003A2320"/>
    <w:rsid w:val="003A2A83"/>
    <w:rsid w:val="003A40A5"/>
    <w:rsid w:val="003A4241"/>
    <w:rsid w:val="003A4612"/>
    <w:rsid w:val="003A4F60"/>
    <w:rsid w:val="003A5416"/>
    <w:rsid w:val="003A5823"/>
    <w:rsid w:val="003A5DC4"/>
    <w:rsid w:val="003A5EA7"/>
    <w:rsid w:val="003A5EF4"/>
    <w:rsid w:val="003A616E"/>
    <w:rsid w:val="003A62F4"/>
    <w:rsid w:val="003A659C"/>
    <w:rsid w:val="003A6716"/>
    <w:rsid w:val="003A6E02"/>
    <w:rsid w:val="003A742E"/>
    <w:rsid w:val="003A7BBE"/>
    <w:rsid w:val="003B01F9"/>
    <w:rsid w:val="003B0259"/>
    <w:rsid w:val="003B09BB"/>
    <w:rsid w:val="003B0F3F"/>
    <w:rsid w:val="003B12C2"/>
    <w:rsid w:val="003B2407"/>
    <w:rsid w:val="003B24EF"/>
    <w:rsid w:val="003B268A"/>
    <w:rsid w:val="003B28C0"/>
    <w:rsid w:val="003B2FB3"/>
    <w:rsid w:val="003B3251"/>
    <w:rsid w:val="003B325D"/>
    <w:rsid w:val="003B3306"/>
    <w:rsid w:val="003B33D3"/>
    <w:rsid w:val="003B3760"/>
    <w:rsid w:val="003B3D59"/>
    <w:rsid w:val="003B40F6"/>
    <w:rsid w:val="003B41B5"/>
    <w:rsid w:val="003B4871"/>
    <w:rsid w:val="003B4898"/>
    <w:rsid w:val="003B49E1"/>
    <w:rsid w:val="003B5417"/>
    <w:rsid w:val="003B57C1"/>
    <w:rsid w:val="003B5944"/>
    <w:rsid w:val="003B5F33"/>
    <w:rsid w:val="003B5F5A"/>
    <w:rsid w:val="003B612C"/>
    <w:rsid w:val="003B62E3"/>
    <w:rsid w:val="003B68E2"/>
    <w:rsid w:val="003B6F33"/>
    <w:rsid w:val="003B70C2"/>
    <w:rsid w:val="003B74F5"/>
    <w:rsid w:val="003B79AB"/>
    <w:rsid w:val="003B7F7D"/>
    <w:rsid w:val="003C080C"/>
    <w:rsid w:val="003C12F4"/>
    <w:rsid w:val="003C1444"/>
    <w:rsid w:val="003C216D"/>
    <w:rsid w:val="003C34F9"/>
    <w:rsid w:val="003C37C7"/>
    <w:rsid w:val="003C38B8"/>
    <w:rsid w:val="003C3B45"/>
    <w:rsid w:val="003C45D6"/>
    <w:rsid w:val="003C486D"/>
    <w:rsid w:val="003C48C8"/>
    <w:rsid w:val="003C4C5C"/>
    <w:rsid w:val="003C4C5E"/>
    <w:rsid w:val="003C4E61"/>
    <w:rsid w:val="003C6FAF"/>
    <w:rsid w:val="003C763F"/>
    <w:rsid w:val="003C7EAF"/>
    <w:rsid w:val="003D02A0"/>
    <w:rsid w:val="003D0602"/>
    <w:rsid w:val="003D06A2"/>
    <w:rsid w:val="003D06D9"/>
    <w:rsid w:val="003D0838"/>
    <w:rsid w:val="003D19FF"/>
    <w:rsid w:val="003D1C76"/>
    <w:rsid w:val="003D1DCD"/>
    <w:rsid w:val="003D28BD"/>
    <w:rsid w:val="003D2968"/>
    <w:rsid w:val="003D299D"/>
    <w:rsid w:val="003D2DC9"/>
    <w:rsid w:val="003D2DFB"/>
    <w:rsid w:val="003D44BC"/>
    <w:rsid w:val="003D4855"/>
    <w:rsid w:val="003D4E7E"/>
    <w:rsid w:val="003D5FFB"/>
    <w:rsid w:val="003D6D78"/>
    <w:rsid w:val="003D7E3B"/>
    <w:rsid w:val="003E036F"/>
    <w:rsid w:val="003E03CC"/>
    <w:rsid w:val="003E22D1"/>
    <w:rsid w:val="003E2522"/>
    <w:rsid w:val="003E29B4"/>
    <w:rsid w:val="003E2CE3"/>
    <w:rsid w:val="003E2DBA"/>
    <w:rsid w:val="003E3577"/>
    <w:rsid w:val="003E3A1C"/>
    <w:rsid w:val="003E3AA6"/>
    <w:rsid w:val="003E3B11"/>
    <w:rsid w:val="003E45D1"/>
    <w:rsid w:val="003E485C"/>
    <w:rsid w:val="003E527A"/>
    <w:rsid w:val="003E570D"/>
    <w:rsid w:val="003E59C2"/>
    <w:rsid w:val="003E672C"/>
    <w:rsid w:val="003E7AB3"/>
    <w:rsid w:val="003E7F06"/>
    <w:rsid w:val="003F0162"/>
    <w:rsid w:val="003F0279"/>
    <w:rsid w:val="003F0365"/>
    <w:rsid w:val="003F066D"/>
    <w:rsid w:val="003F0C38"/>
    <w:rsid w:val="003F0DED"/>
    <w:rsid w:val="003F0EE5"/>
    <w:rsid w:val="003F1720"/>
    <w:rsid w:val="003F181A"/>
    <w:rsid w:val="003F1D3D"/>
    <w:rsid w:val="003F1EF4"/>
    <w:rsid w:val="003F1FB5"/>
    <w:rsid w:val="003F1FB8"/>
    <w:rsid w:val="003F21E2"/>
    <w:rsid w:val="003F2424"/>
    <w:rsid w:val="003F26FE"/>
    <w:rsid w:val="003F2787"/>
    <w:rsid w:val="003F3084"/>
    <w:rsid w:val="003F359B"/>
    <w:rsid w:val="003F3713"/>
    <w:rsid w:val="003F3C6E"/>
    <w:rsid w:val="003F3E67"/>
    <w:rsid w:val="003F480A"/>
    <w:rsid w:val="003F4862"/>
    <w:rsid w:val="003F4A52"/>
    <w:rsid w:val="003F4C65"/>
    <w:rsid w:val="003F58FC"/>
    <w:rsid w:val="003F5D48"/>
    <w:rsid w:val="003F629A"/>
    <w:rsid w:val="003F71E0"/>
    <w:rsid w:val="003F7205"/>
    <w:rsid w:val="003F7F07"/>
    <w:rsid w:val="00400267"/>
    <w:rsid w:val="004007DB"/>
    <w:rsid w:val="0040169F"/>
    <w:rsid w:val="00401D25"/>
    <w:rsid w:val="00402803"/>
    <w:rsid w:val="004031A8"/>
    <w:rsid w:val="00403525"/>
    <w:rsid w:val="0040359D"/>
    <w:rsid w:val="00403788"/>
    <w:rsid w:val="00403AF2"/>
    <w:rsid w:val="00403F7E"/>
    <w:rsid w:val="0040420C"/>
    <w:rsid w:val="00404414"/>
    <w:rsid w:val="00404925"/>
    <w:rsid w:val="00404C89"/>
    <w:rsid w:val="00404CBD"/>
    <w:rsid w:val="00404FDA"/>
    <w:rsid w:val="004057A7"/>
    <w:rsid w:val="004058A6"/>
    <w:rsid w:val="00406203"/>
    <w:rsid w:val="00406294"/>
    <w:rsid w:val="00406729"/>
    <w:rsid w:val="004068AB"/>
    <w:rsid w:val="004069A6"/>
    <w:rsid w:val="004072C6"/>
    <w:rsid w:val="00407C23"/>
    <w:rsid w:val="00407D13"/>
    <w:rsid w:val="00407E5A"/>
    <w:rsid w:val="00410811"/>
    <w:rsid w:val="00410990"/>
    <w:rsid w:val="00411100"/>
    <w:rsid w:val="004114F0"/>
    <w:rsid w:val="0041153D"/>
    <w:rsid w:val="00411F7F"/>
    <w:rsid w:val="00413154"/>
    <w:rsid w:val="0041316C"/>
    <w:rsid w:val="004131A5"/>
    <w:rsid w:val="00413395"/>
    <w:rsid w:val="00413A36"/>
    <w:rsid w:val="0041409A"/>
    <w:rsid w:val="0041414F"/>
    <w:rsid w:val="004149CD"/>
    <w:rsid w:val="00415371"/>
    <w:rsid w:val="00415430"/>
    <w:rsid w:val="00415447"/>
    <w:rsid w:val="004158BB"/>
    <w:rsid w:val="00415A7E"/>
    <w:rsid w:val="00415EC6"/>
    <w:rsid w:val="00416561"/>
    <w:rsid w:val="00416973"/>
    <w:rsid w:val="00416B6E"/>
    <w:rsid w:val="00417E25"/>
    <w:rsid w:val="00420FCE"/>
    <w:rsid w:val="00421159"/>
    <w:rsid w:val="004216F1"/>
    <w:rsid w:val="004217B6"/>
    <w:rsid w:val="0042274B"/>
    <w:rsid w:val="00422F53"/>
    <w:rsid w:val="00423ADE"/>
    <w:rsid w:val="00423B35"/>
    <w:rsid w:val="00423D43"/>
    <w:rsid w:val="0042466D"/>
    <w:rsid w:val="004255EF"/>
    <w:rsid w:val="00425A80"/>
    <w:rsid w:val="00426287"/>
    <w:rsid w:val="00426456"/>
    <w:rsid w:val="00426A8B"/>
    <w:rsid w:val="004272BE"/>
    <w:rsid w:val="00427445"/>
    <w:rsid w:val="00427697"/>
    <w:rsid w:val="004278D0"/>
    <w:rsid w:val="00430068"/>
    <w:rsid w:val="00430A73"/>
    <w:rsid w:val="00431947"/>
    <w:rsid w:val="0043284D"/>
    <w:rsid w:val="00432A7D"/>
    <w:rsid w:val="00432CFC"/>
    <w:rsid w:val="00432E33"/>
    <w:rsid w:val="00432F1D"/>
    <w:rsid w:val="00433111"/>
    <w:rsid w:val="0043357B"/>
    <w:rsid w:val="00433769"/>
    <w:rsid w:val="00433A49"/>
    <w:rsid w:val="00433B00"/>
    <w:rsid w:val="00433C58"/>
    <w:rsid w:val="00434131"/>
    <w:rsid w:val="00434762"/>
    <w:rsid w:val="00434CCB"/>
    <w:rsid w:val="0043520B"/>
    <w:rsid w:val="00435254"/>
    <w:rsid w:val="0043576B"/>
    <w:rsid w:val="00435C2C"/>
    <w:rsid w:val="0043631B"/>
    <w:rsid w:val="004365C6"/>
    <w:rsid w:val="0043676A"/>
    <w:rsid w:val="00436808"/>
    <w:rsid w:val="00440087"/>
    <w:rsid w:val="004400CB"/>
    <w:rsid w:val="0044041B"/>
    <w:rsid w:val="00440D0A"/>
    <w:rsid w:val="00440D0E"/>
    <w:rsid w:val="00440E3A"/>
    <w:rsid w:val="00441498"/>
    <w:rsid w:val="0044226A"/>
    <w:rsid w:val="004425D7"/>
    <w:rsid w:val="0044285E"/>
    <w:rsid w:val="00442B7A"/>
    <w:rsid w:val="00442BB9"/>
    <w:rsid w:val="00442E5A"/>
    <w:rsid w:val="00443596"/>
    <w:rsid w:val="00443895"/>
    <w:rsid w:val="004438D4"/>
    <w:rsid w:val="00443983"/>
    <w:rsid w:val="00443D5F"/>
    <w:rsid w:val="004440AE"/>
    <w:rsid w:val="0044412C"/>
    <w:rsid w:val="0044423F"/>
    <w:rsid w:val="0044453D"/>
    <w:rsid w:val="004448C3"/>
    <w:rsid w:val="00444D0E"/>
    <w:rsid w:val="00445BDF"/>
    <w:rsid w:val="00446044"/>
    <w:rsid w:val="004460F0"/>
    <w:rsid w:val="00446315"/>
    <w:rsid w:val="004466E8"/>
    <w:rsid w:val="00446F02"/>
    <w:rsid w:val="004476EA"/>
    <w:rsid w:val="00447DF9"/>
    <w:rsid w:val="00447E36"/>
    <w:rsid w:val="00450248"/>
    <w:rsid w:val="004502B6"/>
    <w:rsid w:val="00450428"/>
    <w:rsid w:val="00450661"/>
    <w:rsid w:val="004507D7"/>
    <w:rsid w:val="004508C3"/>
    <w:rsid w:val="004508FD"/>
    <w:rsid w:val="00450E6C"/>
    <w:rsid w:val="00451EB7"/>
    <w:rsid w:val="00452111"/>
    <w:rsid w:val="00452567"/>
    <w:rsid w:val="0045326E"/>
    <w:rsid w:val="004535C3"/>
    <w:rsid w:val="00453B45"/>
    <w:rsid w:val="00453C8F"/>
    <w:rsid w:val="00453EE3"/>
    <w:rsid w:val="004540A4"/>
    <w:rsid w:val="00454BF8"/>
    <w:rsid w:val="00454F38"/>
    <w:rsid w:val="00455640"/>
    <w:rsid w:val="00455CAE"/>
    <w:rsid w:val="00455F76"/>
    <w:rsid w:val="004562D4"/>
    <w:rsid w:val="00456339"/>
    <w:rsid w:val="00456588"/>
    <w:rsid w:val="0045670F"/>
    <w:rsid w:val="0045676F"/>
    <w:rsid w:val="00456F2D"/>
    <w:rsid w:val="00457621"/>
    <w:rsid w:val="00457DA5"/>
    <w:rsid w:val="00460057"/>
    <w:rsid w:val="004604AD"/>
    <w:rsid w:val="00460BA4"/>
    <w:rsid w:val="00460D32"/>
    <w:rsid w:val="004610FF"/>
    <w:rsid w:val="0046192D"/>
    <w:rsid w:val="00462104"/>
    <w:rsid w:val="00462698"/>
    <w:rsid w:val="00462ED1"/>
    <w:rsid w:val="0046399C"/>
    <w:rsid w:val="00463A91"/>
    <w:rsid w:val="00463F81"/>
    <w:rsid w:val="00464E71"/>
    <w:rsid w:val="00465044"/>
    <w:rsid w:val="004652E3"/>
    <w:rsid w:val="0046532B"/>
    <w:rsid w:val="004659C5"/>
    <w:rsid w:val="004659FF"/>
    <w:rsid w:val="00465BDF"/>
    <w:rsid w:val="00466135"/>
    <w:rsid w:val="0046697D"/>
    <w:rsid w:val="00467183"/>
    <w:rsid w:val="00467A49"/>
    <w:rsid w:val="00467A81"/>
    <w:rsid w:val="004703EF"/>
    <w:rsid w:val="00470D4F"/>
    <w:rsid w:val="0047174F"/>
    <w:rsid w:val="00471C8E"/>
    <w:rsid w:val="00472FCF"/>
    <w:rsid w:val="00473542"/>
    <w:rsid w:val="004736C5"/>
    <w:rsid w:val="0047477F"/>
    <w:rsid w:val="004748C6"/>
    <w:rsid w:val="00474AA1"/>
    <w:rsid w:val="0047549B"/>
    <w:rsid w:val="004758B9"/>
    <w:rsid w:val="0047672E"/>
    <w:rsid w:val="00476BAF"/>
    <w:rsid w:val="00476EA1"/>
    <w:rsid w:val="004770F2"/>
    <w:rsid w:val="004779F3"/>
    <w:rsid w:val="004802DD"/>
    <w:rsid w:val="004810DD"/>
    <w:rsid w:val="00482005"/>
    <w:rsid w:val="00482EFB"/>
    <w:rsid w:val="00482F07"/>
    <w:rsid w:val="00482F5E"/>
    <w:rsid w:val="004833F0"/>
    <w:rsid w:val="0048366A"/>
    <w:rsid w:val="0048397D"/>
    <w:rsid w:val="00483B86"/>
    <w:rsid w:val="00483D25"/>
    <w:rsid w:val="0048471D"/>
    <w:rsid w:val="0048496B"/>
    <w:rsid w:val="00484B33"/>
    <w:rsid w:val="00484C17"/>
    <w:rsid w:val="00484F1F"/>
    <w:rsid w:val="0048610A"/>
    <w:rsid w:val="004862E7"/>
    <w:rsid w:val="004869AE"/>
    <w:rsid w:val="00486AB7"/>
    <w:rsid w:val="004873D5"/>
    <w:rsid w:val="0048752B"/>
    <w:rsid w:val="0048756A"/>
    <w:rsid w:val="004900D7"/>
    <w:rsid w:val="0049119A"/>
    <w:rsid w:val="0049242F"/>
    <w:rsid w:val="00492FBF"/>
    <w:rsid w:val="0049382C"/>
    <w:rsid w:val="00493946"/>
    <w:rsid w:val="004947AC"/>
    <w:rsid w:val="004950AA"/>
    <w:rsid w:val="0049543A"/>
    <w:rsid w:val="00495850"/>
    <w:rsid w:val="00496424"/>
    <w:rsid w:val="00496C8D"/>
    <w:rsid w:val="00497078"/>
    <w:rsid w:val="00497B3F"/>
    <w:rsid w:val="00497F14"/>
    <w:rsid w:val="004A0044"/>
    <w:rsid w:val="004A0FF8"/>
    <w:rsid w:val="004A1251"/>
    <w:rsid w:val="004A1393"/>
    <w:rsid w:val="004A1FAE"/>
    <w:rsid w:val="004A2546"/>
    <w:rsid w:val="004A270F"/>
    <w:rsid w:val="004A27B2"/>
    <w:rsid w:val="004A2C53"/>
    <w:rsid w:val="004A2EB3"/>
    <w:rsid w:val="004A34F4"/>
    <w:rsid w:val="004A380B"/>
    <w:rsid w:val="004A3E64"/>
    <w:rsid w:val="004A3EBC"/>
    <w:rsid w:val="004A4504"/>
    <w:rsid w:val="004A5197"/>
    <w:rsid w:val="004A5941"/>
    <w:rsid w:val="004A682B"/>
    <w:rsid w:val="004A7073"/>
    <w:rsid w:val="004A725E"/>
    <w:rsid w:val="004A737A"/>
    <w:rsid w:val="004A7897"/>
    <w:rsid w:val="004A79AD"/>
    <w:rsid w:val="004B16D3"/>
    <w:rsid w:val="004B1B99"/>
    <w:rsid w:val="004B2690"/>
    <w:rsid w:val="004B278E"/>
    <w:rsid w:val="004B285C"/>
    <w:rsid w:val="004B3175"/>
    <w:rsid w:val="004B344A"/>
    <w:rsid w:val="004B35AE"/>
    <w:rsid w:val="004B4283"/>
    <w:rsid w:val="004B4C3D"/>
    <w:rsid w:val="004B514F"/>
    <w:rsid w:val="004B5327"/>
    <w:rsid w:val="004B5393"/>
    <w:rsid w:val="004B5E7C"/>
    <w:rsid w:val="004B5E86"/>
    <w:rsid w:val="004B6310"/>
    <w:rsid w:val="004B6584"/>
    <w:rsid w:val="004B696A"/>
    <w:rsid w:val="004B6BAC"/>
    <w:rsid w:val="004B6CE5"/>
    <w:rsid w:val="004B6FDB"/>
    <w:rsid w:val="004B6FFD"/>
    <w:rsid w:val="004C0A06"/>
    <w:rsid w:val="004C0E52"/>
    <w:rsid w:val="004C0F1F"/>
    <w:rsid w:val="004C0F6B"/>
    <w:rsid w:val="004C1994"/>
    <w:rsid w:val="004C1C1E"/>
    <w:rsid w:val="004C21CF"/>
    <w:rsid w:val="004C21F8"/>
    <w:rsid w:val="004C243B"/>
    <w:rsid w:val="004C288C"/>
    <w:rsid w:val="004C2BAE"/>
    <w:rsid w:val="004C36A9"/>
    <w:rsid w:val="004C3F57"/>
    <w:rsid w:val="004C41C8"/>
    <w:rsid w:val="004C42C8"/>
    <w:rsid w:val="004C49C3"/>
    <w:rsid w:val="004C5E3E"/>
    <w:rsid w:val="004C60C9"/>
    <w:rsid w:val="004C6123"/>
    <w:rsid w:val="004C662D"/>
    <w:rsid w:val="004C68CC"/>
    <w:rsid w:val="004C7106"/>
    <w:rsid w:val="004C73D6"/>
    <w:rsid w:val="004C74B4"/>
    <w:rsid w:val="004C76AF"/>
    <w:rsid w:val="004C777A"/>
    <w:rsid w:val="004C7ADC"/>
    <w:rsid w:val="004C7D0C"/>
    <w:rsid w:val="004D01A8"/>
    <w:rsid w:val="004D02A9"/>
    <w:rsid w:val="004D0358"/>
    <w:rsid w:val="004D0387"/>
    <w:rsid w:val="004D17D0"/>
    <w:rsid w:val="004D183B"/>
    <w:rsid w:val="004D1EBB"/>
    <w:rsid w:val="004D268F"/>
    <w:rsid w:val="004D2747"/>
    <w:rsid w:val="004D276E"/>
    <w:rsid w:val="004D27BC"/>
    <w:rsid w:val="004D285A"/>
    <w:rsid w:val="004D2B0F"/>
    <w:rsid w:val="004D2B1F"/>
    <w:rsid w:val="004D33BD"/>
    <w:rsid w:val="004D350B"/>
    <w:rsid w:val="004D36F4"/>
    <w:rsid w:val="004D39A7"/>
    <w:rsid w:val="004D404C"/>
    <w:rsid w:val="004D4659"/>
    <w:rsid w:val="004D4F9B"/>
    <w:rsid w:val="004D50EE"/>
    <w:rsid w:val="004D5340"/>
    <w:rsid w:val="004D75B9"/>
    <w:rsid w:val="004D7647"/>
    <w:rsid w:val="004E01D6"/>
    <w:rsid w:val="004E0250"/>
    <w:rsid w:val="004E099A"/>
    <w:rsid w:val="004E09DC"/>
    <w:rsid w:val="004E0BB7"/>
    <w:rsid w:val="004E101C"/>
    <w:rsid w:val="004E1596"/>
    <w:rsid w:val="004E1DDE"/>
    <w:rsid w:val="004E2644"/>
    <w:rsid w:val="004E2FFA"/>
    <w:rsid w:val="004E35C9"/>
    <w:rsid w:val="004E35F9"/>
    <w:rsid w:val="004E36CF"/>
    <w:rsid w:val="004E3CA9"/>
    <w:rsid w:val="004E4CD0"/>
    <w:rsid w:val="004E51BE"/>
    <w:rsid w:val="004E53DF"/>
    <w:rsid w:val="004E5808"/>
    <w:rsid w:val="004E59E2"/>
    <w:rsid w:val="004E5E73"/>
    <w:rsid w:val="004E5FFB"/>
    <w:rsid w:val="004E684A"/>
    <w:rsid w:val="004E6B59"/>
    <w:rsid w:val="004E74D6"/>
    <w:rsid w:val="004E7D4E"/>
    <w:rsid w:val="004F051F"/>
    <w:rsid w:val="004F0AB9"/>
    <w:rsid w:val="004F1597"/>
    <w:rsid w:val="004F1B2F"/>
    <w:rsid w:val="004F1B57"/>
    <w:rsid w:val="004F214F"/>
    <w:rsid w:val="004F286E"/>
    <w:rsid w:val="004F2D95"/>
    <w:rsid w:val="004F36B8"/>
    <w:rsid w:val="004F36F5"/>
    <w:rsid w:val="004F3984"/>
    <w:rsid w:val="004F3DA4"/>
    <w:rsid w:val="004F3F06"/>
    <w:rsid w:val="004F3FD9"/>
    <w:rsid w:val="004F492D"/>
    <w:rsid w:val="004F4F3B"/>
    <w:rsid w:val="004F5708"/>
    <w:rsid w:val="004F6513"/>
    <w:rsid w:val="004F6687"/>
    <w:rsid w:val="004F66D6"/>
    <w:rsid w:val="004F689B"/>
    <w:rsid w:val="004F73EF"/>
    <w:rsid w:val="004F754A"/>
    <w:rsid w:val="005000E1"/>
    <w:rsid w:val="005001EB"/>
    <w:rsid w:val="005004CD"/>
    <w:rsid w:val="005005AD"/>
    <w:rsid w:val="00500D29"/>
    <w:rsid w:val="00501941"/>
    <w:rsid w:val="00501AE2"/>
    <w:rsid w:val="00501F46"/>
    <w:rsid w:val="005029FB"/>
    <w:rsid w:val="00502ABD"/>
    <w:rsid w:val="00502D7F"/>
    <w:rsid w:val="005038F4"/>
    <w:rsid w:val="00503E41"/>
    <w:rsid w:val="00503E49"/>
    <w:rsid w:val="005041A8"/>
    <w:rsid w:val="005041D3"/>
    <w:rsid w:val="00504D8F"/>
    <w:rsid w:val="00505B09"/>
    <w:rsid w:val="00505CAB"/>
    <w:rsid w:val="005070F8"/>
    <w:rsid w:val="0050721F"/>
    <w:rsid w:val="00507FEB"/>
    <w:rsid w:val="005102E5"/>
    <w:rsid w:val="0051035D"/>
    <w:rsid w:val="00510364"/>
    <w:rsid w:val="005107DA"/>
    <w:rsid w:val="005109CF"/>
    <w:rsid w:val="00511EDF"/>
    <w:rsid w:val="00512080"/>
    <w:rsid w:val="00512138"/>
    <w:rsid w:val="00512DB3"/>
    <w:rsid w:val="005130DF"/>
    <w:rsid w:val="00513402"/>
    <w:rsid w:val="00513AE4"/>
    <w:rsid w:val="005143A8"/>
    <w:rsid w:val="005144D3"/>
    <w:rsid w:val="005159C8"/>
    <w:rsid w:val="005159E1"/>
    <w:rsid w:val="00515B3A"/>
    <w:rsid w:val="00515F7A"/>
    <w:rsid w:val="00516093"/>
    <w:rsid w:val="005160FB"/>
    <w:rsid w:val="0051657D"/>
    <w:rsid w:val="005168BE"/>
    <w:rsid w:val="00517071"/>
    <w:rsid w:val="005200CB"/>
    <w:rsid w:val="00520497"/>
    <w:rsid w:val="00520C57"/>
    <w:rsid w:val="00520D31"/>
    <w:rsid w:val="00521A1F"/>
    <w:rsid w:val="00522DEE"/>
    <w:rsid w:val="0052334F"/>
    <w:rsid w:val="00523363"/>
    <w:rsid w:val="00523C9A"/>
    <w:rsid w:val="00523F2C"/>
    <w:rsid w:val="00524034"/>
    <w:rsid w:val="00524A25"/>
    <w:rsid w:val="00524ACA"/>
    <w:rsid w:val="00524DB6"/>
    <w:rsid w:val="005261FF"/>
    <w:rsid w:val="005265B7"/>
    <w:rsid w:val="0052662F"/>
    <w:rsid w:val="00526E27"/>
    <w:rsid w:val="00527E8D"/>
    <w:rsid w:val="00530076"/>
    <w:rsid w:val="00530154"/>
    <w:rsid w:val="00530348"/>
    <w:rsid w:val="0053037C"/>
    <w:rsid w:val="0053086C"/>
    <w:rsid w:val="00530B62"/>
    <w:rsid w:val="00531078"/>
    <w:rsid w:val="00531205"/>
    <w:rsid w:val="005312E0"/>
    <w:rsid w:val="005313B7"/>
    <w:rsid w:val="00531426"/>
    <w:rsid w:val="0053174F"/>
    <w:rsid w:val="00531E6A"/>
    <w:rsid w:val="0053220F"/>
    <w:rsid w:val="00532A9D"/>
    <w:rsid w:val="00532AC3"/>
    <w:rsid w:val="00533165"/>
    <w:rsid w:val="005332CF"/>
    <w:rsid w:val="00533675"/>
    <w:rsid w:val="00534386"/>
    <w:rsid w:val="0053514D"/>
    <w:rsid w:val="00535BDE"/>
    <w:rsid w:val="005365E2"/>
    <w:rsid w:val="00536B0B"/>
    <w:rsid w:val="005371CE"/>
    <w:rsid w:val="00537364"/>
    <w:rsid w:val="005374F4"/>
    <w:rsid w:val="005378CA"/>
    <w:rsid w:val="00537D64"/>
    <w:rsid w:val="005409DE"/>
    <w:rsid w:val="00540E71"/>
    <w:rsid w:val="00540F98"/>
    <w:rsid w:val="00541212"/>
    <w:rsid w:val="00541EAD"/>
    <w:rsid w:val="00542177"/>
    <w:rsid w:val="005439A0"/>
    <w:rsid w:val="00543D09"/>
    <w:rsid w:val="00543E1B"/>
    <w:rsid w:val="00543EB5"/>
    <w:rsid w:val="0054442F"/>
    <w:rsid w:val="00544613"/>
    <w:rsid w:val="00545901"/>
    <w:rsid w:val="00545AE9"/>
    <w:rsid w:val="00545AF1"/>
    <w:rsid w:val="00545CAE"/>
    <w:rsid w:val="005462E3"/>
    <w:rsid w:val="00546B9D"/>
    <w:rsid w:val="00547B6A"/>
    <w:rsid w:val="005508AE"/>
    <w:rsid w:val="005513E5"/>
    <w:rsid w:val="005519D3"/>
    <w:rsid w:val="00551C71"/>
    <w:rsid w:val="00551C8A"/>
    <w:rsid w:val="00551DD3"/>
    <w:rsid w:val="00551F34"/>
    <w:rsid w:val="00552885"/>
    <w:rsid w:val="00552C3E"/>
    <w:rsid w:val="00552E88"/>
    <w:rsid w:val="00553126"/>
    <w:rsid w:val="00553875"/>
    <w:rsid w:val="00553FFF"/>
    <w:rsid w:val="0055483D"/>
    <w:rsid w:val="0055488A"/>
    <w:rsid w:val="00554A07"/>
    <w:rsid w:val="00554CC2"/>
    <w:rsid w:val="00554EDE"/>
    <w:rsid w:val="00555017"/>
    <w:rsid w:val="00555135"/>
    <w:rsid w:val="00555278"/>
    <w:rsid w:val="005553C5"/>
    <w:rsid w:val="00556199"/>
    <w:rsid w:val="005562EC"/>
    <w:rsid w:val="0055665B"/>
    <w:rsid w:val="0055690F"/>
    <w:rsid w:val="00556FD7"/>
    <w:rsid w:val="00557805"/>
    <w:rsid w:val="00557D97"/>
    <w:rsid w:val="0056020F"/>
    <w:rsid w:val="00560A0C"/>
    <w:rsid w:val="00561932"/>
    <w:rsid w:val="00561D54"/>
    <w:rsid w:val="00562C5A"/>
    <w:rsid w:val="00564AD6"/>
    <w:rsid w:val="00564D62"/>
    <w:rsid w:val="005651CD"/>
    <w:rsid w:val="00565322"/>
    <w:rsid w:val="005656AF"/>
    <w:rsid w:val="00565C73"/>
    <w:rsid w:val="005662D3"/>
    <w:rsid w:val="005663C4"/>
    <w:rsid w:val="00566A3B"/>
    <w:rsid w:val="00566B2D"/>
    <w:rsid w:val="00567508"/>
    <w:rsid w:val="005675A5"/>
    <w:rsid w:val="00567B65"/>
    <w:rsid w:val="005706A9"/>
    <w:rsid w:val="00570988"/>
    <w:rsid w:val="005713A8"/>
    <w:rsid w:val="005717D9"/>
    <w:rsid w:val="005718D8"/>
    <w:rsid w:val="00571A6F"/>
    <w:rsid w:val="00571C8C"/>
    <w:rsid w:val="005727C8"/>
    <w:rsid w:val="00572C26"/>
    <w:rsid w:val="00572C43"/>
    <w:rsid w:val="00572DA3"/>
    <w:rsid w:val="00573956"/>
    <w:rsid w:val="00573A02"/>
    <w:rsid w:val="0057434A"/>
    <w:rsid w:val="00574A9D"/>
    <w:rsid w:val="0057518C"/>
    <w:rsid w:val="00575576"/>
    <w:rsid w:val="0057579C"/>
    <w:rsid w:val="0057587D"/>
    <w:rsid w:val="00575FB3"/>
    <w:rsid w:val="00576E26"/>
    <w:rsid w:val="00576F03"/>
    <w:rsid w:val="005774BA"/>
    <w:rsid w:val="00577695"/>
    <w:rsid w:val="0057775B"/>
    <w:rsid w:val="005777B1"/>
    <w:rsid w:val="005778B9"/>
    <w:rsid w:val="00577D00"/>
    <w:rsid w:val="00577EA8"/>
    <w:rsid w:val="00577FFE"/>
    <w:rsid w:val="00580C2D"/>
    <w:rsid w:val="00580D57"/>
    <w:rsid w:val="00580F80"/>
    <w:rsid w:val="0058100A"/>
    <w:rsid w:val="00581173"/>
    <w:rsid w:val="00581BE5"/>
    <w:rsid w:val="00581D8B"/>
    <w:rsid w:val="00581EAE"/>
    <w:rsid w:val="005824C8"/>
    <w:rsid w:val="005825C6"/>
    <w:rsid w:val="005828B3"/>
    <w:rsid w:val="00583B89"/>
    <w:rsid w:val="00583E96"/>
    <w:rsid w:val="00584E25"/>
    <w:rsid w:val="005850D8"/>
    <w:rsid w:val="005851F9"/>
    <w:rsid w:val="005853AA"/>
    <w:rsid w:val="005857F3"/>
    <w:rsid w:val="00585C32"/>
    <w:rsid w:val="005861C0"/>
    <w:rsid w:val="005863A0"/>
    <w:rsid w:val="0058676B"/>
    <w:rsid w:val="00586B82"/>
    <w:rsid w:val="00586B95"/>
    <w:rsid w:val="005873EB"/>
    <w:rsid w:val="00587529"/>
    <w:rsid w:val="00587B00"/>
    <w:rsid w:val="00590434"/>
    <w:rsid w:val="00590C9F"/>
    <w:rsid w:val="00591398"/>
    <w:rsid w:val="0059156D"/>
    <w:rsid w:val="0059163C"/>
    <w:rsid w:val="00591640"/>
    <w:rsid w:val="0059220F"/>
    <w:rsid w:val="00592A43"/>
    <w:rsid w:val="00592EAE"/>
    <w:rsid w:val="00593215"/>
    <w:rsid w:val="00593768"/>
    <w:rsid w:val="00593964"/>
    <w:rsid w:val="00593B34"/>
    <w:rsid w:val="00593C64"/>
    <w:rsid w:val="00593F25"/>
    <w:rsid w:val="00594423"/>
    <w:rsid w:val="00594626"/>
    <w:rsid w:val="005947BE"/>
    <w:rsid w:val="00594BFB"/>
    <w:rsid w:val="00594D93"/>
    <w:rsid w:val="0059585F"/>
    <w:rsid w:val="00595D32"/>
    <w:rsid w:val="00595FA6"/>
    <w:rsid w:val="00596F98"/>
    <w:rsid w:val="0059734D"/>
    <w:rsid w:val="00597AAC"/>
    <w:rsid w:val="00597B1C"/>
    <w:rsid w:val="00597C66"/>
    <w:rsid w:val="00597F34"/>
    <w:rsid w:val="005A07BA"/>
    <w:rsid w:val="005A07D0"/>
    <w:rsid w:val="005A1822"/>
    <w:rsid w:val="005A1C3A"/>
    <w:rsid w:val="005A23DF"/>
    <w:rsid w:val="005A2524"/>
    <w:rsid w:val="005A26F9"/>
    <w:rsid w:val="005A2F08"/>
    <w:rsid w:val="005A2F39"/>
    <w:rsid w:val="005A2FE5"/>
    <w:rsid w:val="005A30AF"/>
    <w:rsid w:val="005A3264"/>
    <w:rsid w:val="005A341B"/>
    <w:rsid w:val="005A348E"/>
    <w:rsid w:val="005A3839"/>
    <w:rsid w:val="005A3C05"/>
    <w:rsid w:val="005A3CD5"/>
    <w:rsid w:val="005A5612"/>
    <w:rsid w:val="005A5765"/>
    <w:rsid w:val="005A576A"/>
    <w:rsid w:val="005A578A"/>
    <w:rsid w:val="005A5A12"/>
    <w:rsid w:val="005A640D"/>
    <w:rsid w:val="005A68D8"/>
    <w:rsid w:val="005A69C8"/>
    <w:rsid w:val="005A6DA8"/>
    <w:rsid w:val="005A6EBA"/>
    <w:rsid w:val="005A6F49"/>
    <w:rsid w:val="005A7671"/>
    <w:rsid w:val="005A7D85"/>
    <w:rsid w:val="005B0516"/>
    <w:rsid w:val="005B06E4"/>
    <w:rsid w:val="005B11C1"/>
    <w:rsid w:val="005B19CC"/>
    <w:rsid w:val="005B1C62"/>
    <w:rsid w:val="005B216E"/>
    <w:rsid w:val="005B2687"/>
    <w:rsid w:val="005B304A"/>
    <w:rsid w:val="005B3972"/>
    <w:rsid w:val="005B44F1"/>
    <w:rsid w:val="005B4689"/>
    <w:rsid w:val="005B5137"/>
    <w:rsid w:val="005B5555"/>
    <w:rsid w:val="005B57E1"/>
    <w:rsid w:val="005B5A29"/>
    <w:rsid w:val="005B5D9A"/>
    <w:rsid w:val="005B640C"/>
    <w:rsid w:val="005B668D"/>
    <w:rsid w:val="005B6796"/>
    <w:rsid w:val="005B68C9"/>
    <w:rsid w:val="005B6941"/>
    <w:rsid w:val="005B6A88"/>
    <w:rsid w:val="005B716F"/>
    <w:rsid w:val="005B72CA"/>
    <w:rsid w:val="005B7439"/>
    <w:rsid w:val="005B797F"/>
    <w:rsid w:val="005B7E61"/>
    <w:rsid w:val="005C01CC"/>
    <w:rsid w:val="005C01F0"/>
    <w:rsid w:val="005C045B"/>
    <w:rsid w:val="005C0A9D"/>
    <w:rsid w:val="005C0B9D"/>
    <w:rsid w:val="005C11E6"/>
    <w:rsid w:val="005C1374"/>
    <w:rsid w:val="005C26D1"/>
    <w:rsid w:val="005C394A"/>
    <w:rsid w:val="005C53D6"/>
    <w:rsid w:val="005C552D"/>
    <w:rsid w:val="005C554F"/>
    <w:rsid w:val="005C5D29"/>
    <w:rsid w:val="005C6141"/>
    <w:rsid w:val="005C679D"/>
    <w:rsid w:val="005C6E1A"/>
    <w:rsid w:val="005C70A6"/>
    <w:rsid w:val="005C7E43"/>
    <w:rsid w:val="005D00B1"/>
    <w:rsid w:val="005D039F"/>
    <w:rsid w:val="005D11A4"/>
    <w:rsid w:val="005D1847"/>
    <w:rsid w:val="005D1A15"/>
    <w:rsid w:val="005D21D8"/>
    <w:rsid w:val="005D2FB1"/>
    <w:rsid w:val="005D3552"/>
    <w:rsid w:val="005D384F"/>
    <w:rsid w:val="005D3A69"/>
    <w:rsid w:val="005D4178"/>
    <w:rsid w:val="005D4513"/>
    <w:rsid w:val="005D4776"/>
    <w:rsid w:val="005D504A"/>
    <w:rsid w:val="005D5C91"/>
    <w:rsid w:val="005D6280"/>
    <w:rsid w:val="005D630F"/>
    <w:rsid w:val="005D6939"/>
    <w:rsid w:val="005D6ACC"/>
    <w:rsid w:val="005E04D8"/>
    <w:rsid w:val="005E064B"/>
    <w:rsid w:val="005E0C18"/>
    <w:rsid w:val="005E0FCC"/>
    <w:rsid w:val="005E1C1E"/>
    <w:rsid w:val="005E21D2"/>
    <w:rsid w:val="005E232E"/>
    <w:rsid w:val="005E2372"/>
    <w:rsid w:val="005E274D"/>
    <w:rsid w:val="005E2A5E"/>
    <w:rsid w:val="005E329A"/>
    <w:rsid w:val="005E3305"/>
    <w:rsid w:val="005E366D"/>
    <w:rsid w:val="005E3DC9"/>
    <w:rsid w:val="005E3E5C"/>
    <w:rsid w:val="005E40AC"/>
    <w:rsid w:val="005E4699"/>
    <w:rsid w:val="005E483B"/>
    <w:rsid w:val="005E4E4A"/>
    <w:rsid w:val="005E52D7"/>
    <w:rsid w:val="005E52DB"/>
    <w:rsid w:val="005E5375"/>
    <w:rsid w:val="005E558F"/>
    <w:rsid w:val="005E5A00"/>
    <w:rsid w:val="005E5B13"/>
    <w:rsid w:val="005E5B62"/>
    <w:rsid w:val="005E6253"/>
    <w:rsid w:val="005E65E5"/>
    <w:rsid w:val="005E6664"/>
    <w:rsid w:val="005E6BC1"/>
    <w:rsid w:val="005E6CB2"/>
    <w:rsid w:val="005F2249"/>
    <w:rsid w:val="005F2292"/>
    <w:rsid w:val="005F254B"/>
    <w:rsid w:val="005F3C13"/>
    <w:rsid w:val="005F3D9D"/>
    <w:rsid w:val="005F4B65"/>
    <w:rsid w:val="005F5907"/>
    <w:rsid w:val="005F5BBA"/>
    <w:rsid w:val="005F5D7C"/>
    <w:rsid w:val="005F6260"/>
    <w:rsid w:val="005F6730"/>
    <w:rsid w:val="005F6DA2"/>
    <w:rsid w:val="005F7153"/>
    <w:rsid w:val="005F7310"/>
    <w:rsid w:val="005F75E2"/>
    <w:rsid w:val="005F76E7"/>
    <w:rsid w:val="005F7755"/>
    <w:rsid w:val="005F7D08"/>
    <w:rsid w:val="00601560"/>
    <w:rsid w:val="006015CA"/>
    <w:rsid w:val="006018AE"/>
    <w:rsid w:val="00601A63"/>
    <w:rsid w:val="00601FBF"/>
    <w:rsid w:val="006021E7"/>
    <w:rsid w:val="00602329"/>
    <w:rsid w:val="00603229"/>
    <w:rsid w:val="0060327C"/>
    <w:rsid w:val="0060336F"/>
    <w:rsid w:val="00603516"/>
    <w:rsid w:val="00603544"/>
    <w:rsid w:val="00604782"/>
    <w:rsid w:val="00604BA6"/>
    <w:rsid w:val="00604E65"/>
    <w:rsid w:val="00604EA6"/>
    <w:rsid w:val="00604FA9"/>
    <w:rsid w:val="0060523C"/>
    <w:rsid w:val="00605AFA"/>
    <w:rsid w:val="00605CDB"/>
    <w:rsid w:val="00606076"/>
    <w:rsid w:val="00606236"/>
    <w:rsid w:val="00606840"/>
    <w:rsid w:val="006068F4"/>
    <w:rsid w:val="00606A14"/>
    <w:rsid w:val="00606D75"/>
    <w:rsid w:val="00606F37"/>
    <w:rsid w:val="0060705A"/>
    <w:rsid w:val="00607314"/>
    <w:rsid w:val="0060747A"/>
    <w:rsid w:val="00607A17"/>
    <w:rsid w:val="00607E9F"/>
    <w:rsid w:val="00610316"/>
    <w:rsid w:val="0061071F"/>
    <w:rsid w:val="00610778"/>
    <w:rsid w:val="00610809"/>
    <w:rsid w:val="00610BB5"/>
    <w:rsid w:val="00610FA4"/>
    <w:rsid w:val="0061105E"/>
    <w:rsid w:val="006112B7"/>
    <w:rsid w:val="0061134B"/>
    <w:rsid w:val="00611636"/>
    <w:rsid w:val="00611B5F"/>
    <w:rsid w:val="00611D0A"/>
    <w:rsid w:val="00611EF0"/>
    <w:rsid w:val="006121F4"/>
    <w:rsid w:val="00612E1F"/>
    <w:rsid w:val="00613651"/>
    <w:rsid w:val="00613DA7"/>
    <w:rsid w:val="006140FA"/>
    <w:rsid w:val="0061425A"/>
    <w:rsid w:val="00614543"/>
    <w:rsid w:val="00614B3F"/>
    <w:rsid w:val="00614B4D"/>
    <w:rsid w:val="00614CE8"/>
    <w:rsid w:val="00614D5A"/>
    <w:rsid w:val="0061514A"/>
    <w:rsid w:val="006153DA"/>
    <w:rsid w:val="0061545A"/>
    <w:rsid w:val="0061557E"/>
    <w:rsid w:val="00615795"/>
    <w:rsid w:val="00615961"/>
    <w:rsid w:val="00615AD3"/>
    <w:rsid w:val="00615F83"/>
    <w:rsid w:val="00616521"/>
    <w:rsid w:val="006167F5"/>
    <w:rsid w:val="00616C78"/>
    <w:rsid w:val="0061724C"/>
    <w:rsid w:val="00617A3D"/>
    <w:rsid w:val="00617AC2"/>
    <w:rsid w:val="00617DF3"/>
    <w:rsid w:val="00617E18"/>
    <w:rsid w:val="00620379"/>
    <w:rsid w:val="0062064C"/>
    <w:rsid w:val="00620C81"/>
    <w:rsid w:val="00621C49"/>
    <w:rsid w:val="00622770"/>
    <w:rsid w:val="00622AD9"/>
    <w:rsid w:val="00622E95"/>
    <w:rsid w:val="006241B6"/>
    <w:rsid w:val="006248A1"/>
    <w:rsid w:val="00624A89"/>
    <w:rsid w:val="006251ED"/>
    <w:rsid w:val="006258D7"/>
    <w:rsid w:val="006260EE"/>
    <w:rsid w:val="006267D4"/>
    <w:rsid w:val="00626ACE"/>
    <w:rsid w:val="00627C9D"/>
    <w:rsid w:val="006313F2"/>
    <w:rsid w:val="00631486"/>
    <w:rsid w:val="00631D1B"/>
    <w:rsid w:val="00632303"/>
    <w:rsid w:val="00632C96"/>
    <w:rsid w:val="00632E15"/>
    <w:rsid w:val="00632E65"/>
    <w:rsid w:val="006334F3"/>
    <w:rsid w:val="00633CBD"/>
    <w:rsid w:val="00634031"/>
    <w:rsid w:val="00634AFA"/>
    <w:rsid w:val="00635425"/>
    <w:rsid w:val="00635737"/>
    <w:rsid w:val="00635C95"/>
    <w:rsid w:val="00636657"/>
    <w:rsid w:val="00636DF0"/>
    <w:rsid w:val="00637151"/>
    <w:rsid w:val="006372B9"/>
    <w:rsid w:val="00637B17"/>
    <w:rsid w:val="00640180"/>
    <w:rsid w:val="00640E0E"/>
    <w:rsid w:val="0064112B"/>
    <w:rsid w:val="00641C74"/>
    <w:rsid w:val="00641C8A"/>
    <w:rsid w:val="00641CDB"/>
    <w:rsid w:val="00642524"/>
    <w:rsid w:val="006428B9"/>
    <w:rsid w:val="00642EC3"/>
    <w:rsid w:val="006439A9"/>
    <w:rsid w:val="00643C0D"/>
    <w:rsid w:val="00644471"/>
    <w:rsid w:val="006447D1"/>
    <w:rsid w:val="00644A20"/>
    <w:rsid w:val="00644C8D"/>
    <w:rsid w:val="00644D10"/>
    <w:rsid w:val="006450AA"/>
    <w:rsid w:val="00646804"/>
    <w:rsid w:val="0064698D"/>
    <w:rsid w:val="0064730A"/>
    <w:rsid w:val="006501D7"/>
    <w:rsid w:val="00650ED2"/>
    <w:rsid w:val="00651242"/>
    <w:rsid w:val="006512C0"/>
    <w:rsid w:val="006513AB"/>
    <w:rsid w:val="00653BDD"/>
    <w:rsid w:val="00653D51"/>
    <w:rsid w:val="0065411D"/>
    <w:rsid w:val="00654FE3"/>
    <w:rsid w:val="00655016"/>
    <w:rsid w:val="006560B2"/>
    <w:rsid w:val="00656255"/>
    <w:rsid w:val="006563C8"/>
    <w:rsid w:val="00656523"/>
    <w:rsid w:val="00656887"/>
    <w:rsid w:val="00656F3A"/>
    <w:rsid w:val="00656F67"/>
    <w:rsid w:val="006607A8"/>
    <w:rsid w:val="00661307"/>
    <w:rsid w:val="00661452"/>
    <w:rsid w:val="00661E0B"/>
    <w:rsid w:val="0066257C"/>
    <w:rsid w:val="0066293E"/>
    <w:rsid w:val="0066294B"/>
    <w:rsid w:val="00662AB0"/>
    <w:rsid w:val="00662E3C"/>
    <w:rsid w:val="006633D7"/>
    <w:rsid w:val="006636FE"/>
    <w:rsid w:val="00663D3D"/>
    <w:rsid w:val="0066414E"/>
    <w:rsid w:val="006650A9"/>
    <w:rsid w:val="006661F6"/>
    <w:rsid w:val="006663CB"/>
    <w:rsid w:val="006666E7"/>
    <w:rsid w:val="00667562"/>
    <w:rsid w:val="00667620"/>
    <w:rsid w:val="0066772D"/>
    <w:rsid w:val="0066786C"/>
    <w:rsid w:val="00667C55"/>
    <w:rsid w:val="0067006A"/>
    <w:rsid w:val="006700DF"/>
    <w:rsid w:val="00670100"/>
    <w:rsid w:val="00670C9D"/>
    <w:rsid w:val="006711A4"/>
    <w:rsid w:val="006712F5"/>
    <w:rsid w:val="006717E3"/>
    <w:rsid w:val="00672035"/>
    <w:rsid w:val="006723A5"/>
    <w:rsid w:val="00672491"/>
    <w:rsid w:val="00672C83"/>
    <w:rsid w:val="00672FA4"/>
    <w:rsid w:val="00673705"/>
    <w:rsid w:val="006737CA"/>
    <w:rsid w:val="00673B8C"/>
    <w:rsid w:val="00673D8A"/>
    <w:rsid w:val="0067433D"/>
    <w:rsid w:val="006744BF"/>
    <w:rsid w:val="006746D0"/>
    <w:rsid w:val="006749A6"/>
    <w:rsid w:val="00674F69"/>
    <w:rsid w:val="00674FAD"/>
    <w:rsid w:val="006759AF"/>
    <w:rsid w:val="006759B2"/>
    <w:rsid w:val="00676AE8"/>
    <w:rsid w:val="00676FB1"/>
    <w:rsid w:val="0067771E"/>
    <w:rsid w:val="0067783F"/>
    <w:rsid w:val="00680233"/>
    <w:rsid w:val="006809E6"/>
    <w:rsid w:val="00681143"/>
    <w:rsid w:val="00681899"/>
    <w:rsid w:val="0068196B"/>
    <w:rsid w:val="00681C78"/>
    <w:rsid w:val="00681D71"/>
    <w:rsid w:val="00681DE3"/>
    <w:rsid w:val="00681E0A"/>
    <w:rsid w:val="0068268A"/>
    <w:rsid w:val="006829E5"/>
    <w:rsid w:val="00683876"/>
    <w:rsid w:val="00683D04"/>
    <w:rsid w:val="00683E62"/>
    <w:rsid w:val="0068426E"/>
    <w:rsid w:val="00684A02"/>
    <w:rsid w:val="00684CFD"/>
    <w:rsid w:val="0068511E"/>
    <w:rsid w:val="00685120"/>
    <w:rsid w:val="006853FF"/>
    <w:rsid w:val="0068540E"/>
    <w:rsid w:val="006856B7"/>
    <w:rsid w:val="00686017"/>
    <w:rsid w:val="0068640C"/>
    <w:rsid w:val="00686522"/>
    <w:rsid w:val="00686624"/>
    <w:rsid w:val="006867DE"/>
    <w:rsid w:val="00686B87"/>
    <w:rsid w:val="0068730C"/>
    <w:rsid w:val="0068740B"/>
    <w:rsid w:val="00687438"/>
    <w:rsid w:val="006876B4"/>
    <w:rsid w:val="00687774"/>
    <w:rsid w:val="00687937"/>
    <w:rsid w:val="00687B64"/>
    <w:rsid w:val="006901AB"/>
    <w:rsid w:val="0069089D"/>
    <w:rsid w:val="00690DB6"/>
    <w:rsid w:val="00691C7F"/>
    <w:rsid w:val="00691D23"/>
    <w:rsid w:val="00692AF6"/>
    <w:rsid w:val="00692B53"/>
    <w:rsid w:val="00692BA3"/>
    <w:rsid w:val="00692CEF"/>
    <w:rsid w:val="006936BE"/>
    <w:rsid w:val="0069372F"/>
    <w:rsid w:val="00694139"/>
    <w:rsid w:val="006943AF"/>
    <w:rsid w:val="006947C1"/>
    <w:rsid w:val="006948D3"/>
    <w:rsid w:val="006953D2"/>
    <w:rsid w:val="0069593B"/>
    <w:rsid w:val="00695CDA"/>
    <w:rsid w:val="00696657"/>
    <w:rsid w:val="00696A60"/>
    <w:rsid w:val="0069789D"/>
    <w:rsid w:val="006A0027"/>
    <w:rsid w:val="006A0146"/>
    <w:rsid w:val="006A0162"/>
    <w:rsid w:val="006A0CFC"/>
    <w:rsid w:val="006A0FA5"/>
    <w:rsid w:val="006A1060"/>
    <w:rsid w:val="006A1233"/>
    <w:rsid w:val="006A12D0"/>
    <w:rsid w:val="006A1D5E"/>
    <w:rsid w:val="006A1E86"/>
    <w:rsid w:val="006A2AB6"/>
    <w:rsid w:val="006A3095"/>
    <w:rsid w:val="006A3108"/>
    <w:rsid w:val="006A434B"/>
    <w:rsid w:val="006A55B2"/>
    <w:rsid w:val="006A5774"/>
    <w:rsid w:val="006A58A3"/>
    <w:rsid w:val="006A5EDB"/>
    <w:rsid w:val="006A5FC6"/>
    <w:rsid w:val="006A753B"/>
    <w:rsid w:val="006A7E1B"/>
    <w:rsid w:val="006B0187"/>
    <w:rsid w:val="006B0259"/>
    <w:rsid w:val="006B0622"/>
    <w:rsid w:val="006B0B8F"/>
    <w:rsid w:val="006B0C9E"/>
    <w:rsid w:val="006B16E8"/>
    <w:rsid w:val="006B1C83"/>
    <w:rsid w:val="006B20F7"/>
    <w:rsid w:val="006B234F"/>
    <w:rsid w:val="006B25F3"/>
    <w:rsid w:val="006B2706"/>
    <w:rsid w:val="006B2886"/>
    <w:rsid w:val="006B2DD4"/>
    <w:rsid w:val="006B30D9"/>
    <w:rsid w:val="006B3277"/>
    <w:rsid w:val="006B3478"/>
    <w:rsid w:val="006B36C8"/>
    <w:rsid w:val="006B396F"/>
    <w:rsid w:val="006B3E85"/>
    <w:rsid w:val="006B4515"/>
    <w:rsid w:val="006B45D1"/>
    <w:rsid w:val="006B4800"/>
    <w:rsid w:val="006B497E"/>
    <w:rsid w:val="006B545C"/>
    <w:rsid w:val="006B57DA"/>
    <w:rsid w:val="006B5F82"/>
    <w:rsid w:val="006B62D5"/>
    <w:rsid w:val="006B6D38"/>
    <w:rsid w:val="006B73A0"/>
    <w:rsid w:val="006B74DA"/>
    <w:rsid w:val="006B7D3E"/>
    <w:rsid w:val="006B7FFA"/>
    <w:rsid w:val="006C08D1"/>
    <w:rsid w:val="006C1431"/>
    <w:rsid w:val="006C154F"/>
    <w:rsid w:val="006C1AC8"/>
    <w:rsid w:val="006C2C2B"/>
    <w:rsid w:val="006C34C6"/>
    <w:rsid w:val="006C42F5"/>
    <w:rsid w:val="006C4384"/>
    <w:rsid w:val="006C487E"/>
    <w:rsid w:val="006C4B6D"/>
    <w:rsid w:val="006C4E0C"/>
    <w:rsid w:val="006C515D"/>
    <w:rsid w:val="006C537C"/>
    <w:rsid w:val="006C544C"/>
    <w:rsid w:val="006C5483"/>
    <w:rsid w:val="006C54F1"/>
    <w:rsid w:val="006C567D"/>
    <w:rsid w:val="006C5A7B"/>
    <w:rsid w:val="006C5B2B"/>
    <w:rsid w:val="006C5B65"/>
    <w:rsid w:val="006C5DC6"/>
    <w:rsid w:val="006C6372"/>
    <w:rsid w:val="006C6554"/>
    <w:rsid w:val="006C6D38"/>
    <w:rsid w:val="006C799F"/>
    <w:rsid w:val="006D0390"/>
    <w:rsid w:val="006D064C"/>
    <w:rsid w:val="006D0F13"/>
    <w:rsid w:val="006D1991"/>
    <w:rsid w:val="006D21BA"/>
    <w:rsid w:val="006D2A86"/>
    <w:rsid w:val="006D331C"/>
    <w:rsid w:val="006D3DBE"/>
    <w:rsid w:val="006D504C"/>
    <w:rsid w:val="006D5870"/>
    <w:rsid w:val="006D60E3"/>
    <w:rsid w:val="006D68E7"/>
    <w:rsid w:val="006D6A19"/>
    <w:rsid w:val="006D7C8E"/>
    <w:rsid w:val="006E076C"/>
    <w:rsid w:val="006E0AC3"/>
    <w:rsid w:val="006E10A6"/>
    <w:rsid w:val="006E1250"/>
    <w:rsid w:val="006E1542"/>
    <w:rsid w:val="006E174F"/>
    <w:rsid w:val="006E1BB9"/>
    <w:rsid w:val="006E1C74"/>
    <w:rsid w:val="006E1EDC"/>
    <w:rsid w:val="006E3CC3"/>
    <w:rsid w:val="006E4578"/>
    <w:rsid w:val="006E4C4E"/>
    <w:rsid w:val="006E52EE"/>
    <w:rsid w:val="006E55AE"/>
    <w:rsid w:val="006E5E8E"/>
    <w:rsid w:val="006E6C2F"/>
    <w:rsid w:val="006E6DE2"/>
    <w:rsid w:val="006E73CB"/>
    <w:rsid w:val="006E79F6"/>
    <w:rsid w:val="006E7B1B"/>
    <w:rsid w:val="006F04FD"/>
    <w:rsid w:val="006F072C"/>
    <w:rsid w:val="006F08F7"/>
    <w:rsid w:val="006F0C33"/>
    <w:rsid w:val="006F1643"/>
    <w:rsid w:val="006F25B2"/>
    <w:rsid w:val="006F374E"/>
    <w:rsid w:val="006F3BF3"/>
    <w:rsid w:val="006F4764"/>
    <w:rsid w:val="006F47D6"/>
    <w:rsid w:val="006F4910"/>
    <w:rsid w:val="006F52F6"/>
    <w:rsid w:val="006F598B"/>
    <w:rsid w:val="006F5C26"/>
    <w:rsid w:val="006F6848"/>
    <w:rsid w:val="006F6C3C"/>
    <w:rsid w:val="006F725E"/>
    <w:rsid w:val="007000D9"/>
    <w:rsid w:val="00700273"/>
    <w:rsid w:val="007005C2"/>
    <w:rsid w:val="00700748"/>
    <w:rsid w:val="00700884"/>
    <w:rsid w:val="00700D8B"/>
    <w:rsid w:val="00700E1E"/>
    <w:rsid w:val="00700E6E"/>
    <w:rsid w:val="00701314"/>
    <w:rsid w:val="0070166A"/>
    <w:rsid w:val="0070193B"/>
    <w:rsid w:val="00701A5C"/>
    <w:rsid w:val="007020EF"/>
    <w:rsid w:val="00702C44"/>
    <w:rsid w:val="00703208"/>
    <w:rsid w:val="007034AD"/>
    <w:rsid w:val="00703651"/>
    <w:rsid w:val="00703AF5"/>
    <w:rsid w:val="00703C4A"/>
    <w:rsid w:val="007051A8"/>
    <w:rsid w:val="0070528F"/>
    <w:rsid w:val="0070653F"/>
    <w:rsid w:val="0070668F"/>
    <w:rsid w:val="007068B2"/>
    <w:rsid w:val="00706F48"/>
    <w:rsid w:val="00707403"/>
    <w:rsid w:val="00707CA5"/>
    <w:rsid w:val="00710243"/>
    <w:rsid w:val="0071055D"/>
    <w:rsid w:val="00710829"/>
    <w:rsid w:val="0071086F"/>
    <w:rsid w:val="00710A50"/>
    <w:rsid w:val="00710DEE"/>
    <w:rsid w:val="00710E81"/>
    <w:rsid w:val="007110BF"/>
    <w:rsid w:val="00711168"/>
    <w:rsid w:val="007122FF"/>
    <w:rsid w:val="00712352"/>
    <w:rsid w:val="007123F2"/>
    <w:rsid w:val="00712522"/>
    <w:rsid w:val="00712A5D"/>
    <w:rsid w:val="00712D57"/>
    <w:rsid w:val="007131B9"/>
    <w:rsid w:val="00713ED0"/>
    <w:rsid w:val="00713FC8"/>
    <w:rsid w:val="00714F4E"/>
    <w:rsid w:val="0071527C"/>
    <w:rsid w:val="007153C6"/>
    <w:rsid w:val="0071678A"/>
    <w:rsid w:val="00716A3E"/>
    <w:rsid w:val="00716B51"/>
    <w:rsid w:val="00716FBC"/>
    <w:rsid w:val="00717008"/>
    <w:rsid w:val="007171E6"/>
    <w:rsid w:val="007178FF"/>
    <w:rsid w:val="00717A80"/>
    <w:rsid w:val="007210D7"/>
    <w:rsid w:val="007228E0"/>
    <w:rsid w:val="00722D5C"/>
    <w:rsid w:val="00723224"/>
    <w:rsid w:val="00723288"/>
    <w:rsid w:val="007232E7"/>
    <w:rsid w:val="00723A77"/>
    <w:rsid w:val="0072425B"/>
    <w:rsid w:val="00724A2F"/>
    <w:rsid w:val="00724F0D"/>
    <w:rsid w:val="007250A2"/>
    <w:rsid w:val="007257F6"/>
    <w:rsid w:val="0072592F"/>
    <w:rsid w:val="00725C72"/>
    <w:rsid w:val="0072696A"/>
    <w:rsid w:val="00726DE5"/>
    <w:rsid w:val="00727338"/>
    <w:rsid w:val="00727F9E"/>
    <w:rsid w:val="00730577"/>
    <w:rsid w:val="007306C3"/>
    <w:rsid w:val="007308C6"/>
    <w:rsid w:val="00730AEF"/>
    <w:rsid w:val="00730EFF"/>
    <w:rsid w:val="00731119"/>
    <w:rsid w:val="00731A00"/>
    <w:rsid w:val="007326D2"/>
    <w:rsid w:val="00732965"/>
    <w:rsid w:val="00732E06"/>
    <w:rsid w:val="007330E9"/>
    <w:rsid w:val="007333D6"/>
    <w:rsid w:val="0073355E"/>
    <w:rsid w:val="0073377D"/>
    <w:rsid w:val="00733A58"/>
    <w:rsid w:val="00733AF6"/>
    <w:rsid w:val="00733DAF"/>
    <w:rsid w:val="00734EA9"/>
    <w:rsid w:val="00736172"/>
    <w:rsid w:val="00736307"/>
    <w:rsid w:val="007369C5"/>
    <w:rsid w:val="00737636"/>
    <w:rsid w:val="007413A9"/>
    <w:rsid w:val="00741461"/>
    <w:rsid w:val="00741643"/>
    <w:rsid w:val="00741A1A"/>
    <w:rsid w:val="0074236C"/>
    <w:rsid w:val="007430BD"/>
    <w:rsid w:val="0074388B"/>
    <w:rsid w:val="00745428"/>
    <w:rsid w:val="007454AE"/>
    <w:rsid w:val="00745AED"/>
    <w:rsid w:val="00746048"/>
    <w:rsid w:val="007460B9"/>
    <w:rsid w:val="007466B1"/>
    <w:rsid w:val="0074751B"/>
    <w:rsid w:val="00747ACE"/>
    <w:rsid w:val="0075016C"/>
    <w:rsid w:val="0075130D"/>
    <w:rsid w:val="007516F2"/>
    <w:rsid w:val="00751920"/>
    <w:rsid w:val="00751B7F"/>
    <w:rsid w:val="007523E8"/>
    <w:rsid w:val="00752669"/>
    <w:rsid w:val="00752A22"/>
    <w:rsid w:val="00752A51"/>
    <w:rsid w:val="00752CC3"/>
    <w:rsid w:val="00752ECD"/>
    <w:rsid w:val="00753660"/>
    <w:rsid w:val="0075376F"/>
    <w:rsid w:val="00753A27"/>
    <w:rsid w:val="00753BBD"/>
    <w:rsid w:val="0075442A"/>
    <w:rsid w:val="00754698"/>
    <w:rsid w:val="00755A07"/>
    <w:rsid w:val="00755A88"/>
    <w:rsid w:val="00755BBD"/>
    <w:rsid w:val="00756640"/>
    <w:rsid w:val="0075673D"/>
    <w:rsid w:val="00756F41"/>
    <w:rsid w:val="007570A5"/>
    <w:rsid w:val="007571B7"/>
    <w:rsid w:val="00757280"/>
    <w:rsid w:val="0075793D"/>
    <w:rsid w:val="00760565"/>
    <w:rsid w:val="007607B1"/>
    <w:rsid w:val="00760823"/>
    <w:rsid w:val="00760A19"/>
    <w:rsid w:val="00760BFC"/>
    <w:rsid w:val="00760CC3"/>
    <w:rsid w:val="00760E68"/>
    <w:rsid w:val="00761388"/>
    <w:rsid w:val="00761463"/>
    <w:rsid w:val="0076181D"/>
    <w:rsid w:val="0076231E"/>
    <w:rsid w:val="007627B1"/>
    <w:rsid w:val="00762870"/>
    <w:rsid w:val="00762A2A"/>
    <w:rsid w:val="00762E18"/>
    <w:rsid w:val="00763135"/>
    <w:rsid w:val="007631EE"/>
    <w:rsid w:val="007634DC"/>
    <w:rsid w:val="00764673"/>
    <w:rsid w:val="00764987"/>
    <w:rsid w:val="00764A50"/>
    <w:rsid w:val="007654D9"/>
    <w:rsid w:val="00765B38"/>
    <w:rsid w:val="00766205"/>
    <w:rsid w:val="00767764"/>
    <w:rsid w:val="007707A8"/>
    <w:rsid w:val="00770B31"/>
    <w:rsid w:val="007715EA"/>
    <w:rsid w:val="007716A9"/>
    <w:rsid w:val="007717F6"/>
    <w:rsid w:val="007718D1"/>
    <w:rsid w:val="007722B8"/>
    <w:rsid w:val="00772D93"/>
    <w:rsid w:val="00772ED0"/>
    <w:rsid w:val="00772F09"/>
    <w:rsid w:val="00773219"/>
    <w:rsid w:val="007732F2"/>
    <w:rsid w:val="00773332"/>
    <w:rsid w:val="007735BE"/>
    <w:rsid w:val="0077419E"/>
    <w:rsid w:val="00774F57"/>
    <w:rsid w:val="00775D3A"/>
    <w:rsid w:val="00776D76"/>
    <w:rsid w:val="007771B9"/>
    <w:rsid w:val="00777BDD"/>
    <w:rsid w:val="007803BD"/>
    <w:rsid w:val="00780C88"/>
    <w:rsid w:val="00780F3D"/>
    <w:rsid w:val="0078141E"/>
    <w:rsid w:val="00782077"/>
    <w:rsid w:val="00782384"/>
    <w:rsid w:val="0078262A"/>
    <w:rsid w:val="00782CAC"/>
    <w:rsid w:val="00782EA0"/>
    <w:rsid w:val="00783B56"/>
    <w:rsid w:val="00783BAD"/>
    <w:rsid w:val="00783CE3"/>
    <w:rsid w:val="007844D4"/>
    <w:rsid w:val="00785540"/>
    <w:rsid w:val="007858C1"/>
    <w:rsid w:val="007864EA"/>
    <w:rsid w:val="00786590"/>
    <w:rsid w:val="00786A5E"/>
    <w:rsid w:val="00787018"/>
    <w:rsid w:val="00787110"/>
    <w:rsid w:val="00787557"/>
    <w:rsid w:val="00790094"/>
    <w:rsid w:val="00790455"/>
    <w:rsid w:val="0079097B"/>
    <w:rsid w:val="00790AE0"/>
    <w:rsid w:val="0079103A"/>
    <w:rsid w:val="00791396"/>
    <w:rsid w:val="00791590"/>
    <w:rsid w:val="007919DA"/>
    <w:rsid w:val="007922A6"/>
    <w:rsid w:val="0079233D"/>
    <w:rsid w:val="00792CB3"/>
    <w:rsid w:val="00792D23"/>
    <w:rsid w:val="007931D1"/>
    <w:rsid w:val="0079455A"/>
    <w:rsid w:val="00794A80"/>
    <w:rsid w:val="00794DF4"/>
    <w:rsid w:val="007953BC"/>
    <w:rsid w:val="00795B5C"/>
    <w:rsid w:val="007967D6"/>
    <w:rsid w:val="00796AB6"/>
    <w:rsid w:val="00796AED"/>
    <w:rsid w:val="00796B41"/>
    <w:rsid w:val="00796B49"/>
    <w:rsid w:val="00796DA7"/>
    <w:rsid w:val="00796F26"/>
    <w:rsid w:val="00797AF6"/>
    <w:rsid w:val="007A0386"/>
    <w:rsid w:val="007A069E"/>
    <w:rsid w:val="007A0C9E"/>
    <w:rsid w:val="007A0D48"/>
    <w:rsid w:val="007A0FEA"/>
    <w:rsid w:val="007A121C"/>
    <w:rsid w:val="007A134F"/>
    <w:rsid w:val="007A1438"/>
    <w:rsid w:val="007A1F22"/>
    <w:rsid w:val="007A240C"/>
    <w:rsid w:val="007A27E0"/>
    <w:rsid w:val="007A2FE6"/>
    <w:rsid w:val="007A3769"/>
    <w:rsid w:val="007A3D87"/>
    <w:rsid w:val="007A4E00"/>
    <w:rsid w:val="007A4EDA"/>
    <w:rsid w:val="007A5432"/>
    <w:rsid w:val="007A5877"/>
    <w:rsid w:val="007A5960"/>
    <w:rsid w:val="007A6102"/>
    <w:rsid w:val="007A7AA4"/>
    <w:rsid w:val="007A7D1B"/>
    <w:rsid w:val="007A7ED1"/>
    <w:rsid w:val="007B0A1F"/>
    <w:rsid w:val="007B0AC8"/>
    <w:rsid w:val="007B13B5"/>
    <w:rsid w:val="007B1BA4"/>
    <w:rsid w:val="007B2E8F"/>
    <w:rsid w:val="007B3219"/>
    <w:rsid w:val="007B339A"/>
    <w:rsid w:val="007B37F2"/>
    <w:rsid w:val="007B3E85"/>
    <w:rsid w:val="007B414F"/>
    <w:rsid w:val="007B440F"/>
    <w:rsid w:val="007B45C8"/>
    <w:rsid w:val="007B4985"/>
    <w:rsid w:val="007B4CAE"/>
    <w:rsid w:val="007B519C"/>
    <w:rsid w:val="007B5369"/>
    <w:rsid w:val="007B53C1"/>
    <w:rsid w:val="007B58A0"/>
    <w:rsid w:val="007B5EB6"/>
    <w:rsid w:val="007B5FDC"/>
    <w:rsid w:val="007B63BF"/>
    <w:rsid w:val="007B68AC"/>
    <w:rsid w:val="007B6B26"/>
    <w:rsid w:val="007B74ED"/>
    <w:rsid w:val="007C0D3A"/>
    <w:rsid w:val="007C0F37"/>
    <w:rsid w:val="007C1028"/>
    <w:rsid w:val="007C1162"/>
    <w:rsid w:val="007C154B"/>
    <w:rsid w:val="007C2228"/>
    <w:rsid w:val="007C2769"/>
    <w:rsid w:val="007C2786"/>
    <w:rsid w:val="007C33D4"/>
    <w:rsid w:val="007C3937"/>
    <w:rsid w:val="007C3B59"/>
    <w:rsid w:val="007C3B92"/>
    <w:rsid w:val="007C3B98"/>
    <w:rsid w:val="007C4143"/>
    <w:rsid w:val="007C55A2"/>
    <w:rsid w:val="007C5689"/>
    <w:rsid w:val="007C5773"/>
    <w:rsid w:val="007C66C5"/>
    <w:rsid w:val="007C6CA2"/>
    <w:rsid w:val="007C7201"/>
    <w:rsid w:val="007C7350"/>
    <w:rsid w:val="007C7C1D"/>
    <w:rsid w:val="007C7CC6"/>
    <w:rsid w:val="007C7E6D"/>
    <w:rsid w:val="007C7EDB"/>
    <w:rsid w:val="007D00D4"/>
    <w:rsid w:val="007D08D0"/>
    <w:rsid w:val="007D09C3"/>
    <w:rsid w:val="007D0AFA"/>
    <w:rsid w:val="007D1CFE"/>
    <w:rsid w:val="007D2A28"/>
    <w:rsid w:val="007D32DF"/>
    <w:rsid w:val="007D3CBB"/>
    <w:rsid w:val="007D3F5B"/>
    <w:rsid w:val="007D443A"/>
    <w:rsid w:val="007D4BC3"/>
    <w:rsid w:val="007D4D6A"/>
    <w:rsid w:val="007D519E"/>
    <w:rsid w:val="007D5324"/>
    <w:rsid w:val="007D5594"/>
    <w:rsid w:val="007D57E9"/>
    <w:rsid w:val="007D58A9"/>
    <w:rsid w:val="007D5EC0"/>
    <w:rsid w:val="007D6046"/>
    <w:rsid w:val="007D65F0"/>
    <w:rsid w:val="007D6AB0"/>
    <w:rsid w:val="007D7501"/>
    <w:rsid w:val="007D7B17"/>
    <w:rsid w:val="007E01E6"/>
    <w:rsid w:val="007E0BB8"/>
    <w:rsid w:val="007E0BE7"/>
    <w:rsid w:val="007E0FD4"/>
    <w:rsid w:val="007E117D"/>
    <w:rsid w:val="007E19B0"/>
    <w:rsid w:val="007E1A6F"/>
    <w:rsid w:val="007E210E"/>
    <w:rsid w:val="007E2837"/>
    <w:rsid w:val="007E2CE0"/>
    <w:rsid w:val="007E2E65"/>
    <w:rsid w:val="007E3258"/>
    <w:rsid w:val="007E3AED"/>
    <w:rsid w:val="007E3BFB"/>
    <w:rsid w:val="007E3FFC"/>
    <w:rsid w:val="007E4631"/>
    <w:rsid w:val="007E4C36"/>
    <w:rsid w:val="007E56A8"/>
    <w:rsid w:val="007E61D2"/>
    <w:rsid w:val="007E632B"/>
    <w:rsid w:val="007E6706"/>
    <w:rsid w:val="007E6B41"/>
    <w:rsid w:val="007E71F9"/>
    <w:rsid w:val="007E7566"/>
    <w:rsid w:val="007F0252"/>
    <w:rsid w:val="007F04A8"/>
    <w:rsid w:val="007F130C"/>
    <w:rsid w:val="007F252C"/>
    <w:rsid w:val="007F2716"/>
    <w:rsid w:val="007F49BD"/>
    <w:rsid w:val="007F4A57"/>
    <w:rsid w:val="007F4FC1"/>
    <w:rsid w:val="007F52A3"/>
    <w:rsid w:val="007F5E4A"/>
    <w:rsid w:val="007F60C7"/>
    <w:rsid w:val="007F6188"/>
    <w:rsid w:val="007F6387"/>
    <w:rsid w:val="007F657E"/>
    <w:rsid w:val="007F710F"/>
    <w:rsid w:val="007F7117"/>
    <w:rsid w:val="007F7C04"/>
    <w:rsid w:val="00800059"/>
    <w:rsid w:val="00800C54"/>
    <w:rsid w:val="00800FA6"/>
    <w:rsid w:val="0080131E"/>
    <w:rsid w:val="00801BD8"/>
    <w:rsid w:val="00803217"/>
    <w:rsid w:val="008038A5"/>
    <w:rsid w:val="00803999"/>
    <w:rsid w:val="00803A07"/>
    <w:rsid w:val="00803FBC"/>
    <w:rsid w:val="00804D19"/>
    <w:rsid w:val="00804D5D"/>
    <w:rsid w:val="0080501C"/>
    <w:rsid w:val="00805190"/>
    <w:rsid w:val="00805A3C"/>
    <w:rsid w:val="0080662E"/>
    <w:rsid w:val="0080699E"/>
    <w:rsid w:val="00806A48"/>
    <w:rsid w:val="008073F5"/>
    <w:rsid w:val="008076F5"/>
    <w:rsid w:val="00807D6C"/>
    <w:rsid w:val="00807E0D"/>
    <w:rsid w:val="008100CA"/>
    <w:rsid w:val="008107E6"/>
    <w:rsid w:val="00810B53"/>
    <w:rsid w:val="00811391"/>
    <w:rsid w:val="00811C50"/>
    <w:rsid w:val="00812854"/>
    <w:rsid w:val="00812D8D"/>
    <w:rsid w:val="0081385A"/>
    <w:rsid w:val="008138B3"/>
    <w:rsid w:val="00814750"/>
    <w:rsid w:val="00814BE7"/>
    <w:rsid w:val="00814D2A"/>
    <w:rsid w:val="00814EA3"/>
    <w:rsid w:val="00814EC9"/>
    <w:rsid w:val="00815191"/>
    <w:rsid w:val="00815A37"/>
    <w:rsid w:val="0081609F"/>
    <w:rsid w:val="008178A8"/>
    <w:rsid w:val="00817CF3"/>
    <w:rsid w:val="00820AE3"/>
    <w:rsid w:val="00820DEC"/>
    <w:rsid w:val="0082108A"/>
    <w:rsid w:val="008211C0"/>
    <w:rsid w:val="0082171B"/>
    <w:rsid w:val="00822128"/>
    <w:rsid w:val="0082214D"/>
    <w:rsid w:val="00822466"/>
    <w:rsid w:val="00822CA9"/>
    <w:rsid w:val="00822E48"/>
    <w:rsid w:val="0082315E"/>
    <w:rsid w:val="00823C7D"/>
    <w:rsid w:val="0082434B"/>
    <w:rsid w:val="00825B3C"/>
    <w:rsid w:val="0082617E"/>
    <w:rsid w:val="00826510"/>
    <w:rsid w:val="00826AD5"/>
    <w:rsid w:val="00826D58"/>
    <w:rsid w:val="00827325"/>
    <w:rsid w:val="008279EE"/>
    <w:rsid w:val="00827F9C"/>
    <w:rsid w:val="008300C7"/>
    <w:rsid w:val="0083045D"/>
    <w:rsid w:val="008306CD"/>
    <w:rsid w:val="00830E44"/>
    <w:rsid w:val="00831682"/>
    <w:rsid w:val="00831AF9"/>
    <w:rsid w:val="00832369"/>
    <w:rsid w:val="0083245A"/>
    <w:rsid w:val="008326F4"/>
    <w:rsid w:val="00832778"/>
    <w:rsid w:val="00832B90"/>
    <w:rsid w:val="008337D3"/>
    <w:rsid w:val="00833B51"/>
    <w:rsid w:val="008344E2"/>
    <w:rsid w:val="00834A65"/>
    <w:rsid w:val="00835236"/>
    <w:rsid w:val="00835329"/>
    <w:rsid w:val="0083545A"/>
    <w:rsid w:val="00835F54"/>
    <w:rsid w:val="008360AE"/>
    <w:rsid w:val="00836CF2"/>
    <w:rsid w:val="00836E30"/>
    <w:rsid w:val="00837162"/>
    <w:rsid w:val="0083791C"/>
    <w:rsid w:val="00837DBB"/>
    <w:rsid w:val="008405AE"/>
    <w:rsid w:val="008409D9"/>
    <w:rsid w:val="00840ADE"/>
    <w:rsid w:val="00841191"/>
    <w:rsid w:val="00842267"/>
    <w:rsid w:val="00842478"/>
    <w:rsid w:val="00843554"/>
    <w:rsid w:val="00843FDC"/>
    <w:rsid w:val="0084444D"/>
    <w:rsid w:val="00844AFF"/>
    <w:rsid w:val="00844DE7"/>
    <w:rsid w:val="008456F7"/>
    <w:rsid w:val="00845D61"/>
    <w:rsid w:val="00846032"/>
    <w:rsid w:val="00846320"/>
    <w:rsid w:val="008466ED"/>
    <w:rsid w:val="00847225"/>
    <w:rsid w:val="0084728C"/>
    <w:rsid w:val="008477A7"/>
    <w:rsid w:val="00847FA4"/>
    <w:rsid w:val="00850B55"/>
    <w:rsid w:val="00850CDC"/>
    <w:rsid w:val="008514D8"/>
    <w:rsid w:val="00851650"/>
    <w:rsid w:val="00851B11"/>
    <w:rsid w:val="00851CF8"/>
    <w:rsid w:val="00852938"/>
    <w:rsid w:val="00852A8D"/>
    <w:rsid w:val="00853229"/>
    <w:rsid w:val="0085333D"/>
    <w:rsid w:val="0085344D"/>
    <w:rsid w:val="00854B64"/>
    <w:rsid w:val="00854CEC"/>
    <w:rsid w:val="008550CE"/>
    <w:rsid w:val="00855D63"/>
    <w:rsid w:val="00855E59"/>
    <w:rsid w:val="00856202"/>
    <w:rsid w:val="0085728E"/>
    <w:rsid w:val="0085766C"/>
    <w:rsid w:val="0085784D"/>
    <w:rsid w:val="008578B3"/>
    <w:rsid w:val="00857DC9"/>
    <w:rsid w:val="0086048E"/>
    <w:rsid w:val="008604A9"/>
    <w:rsid w:val="00860B09"/>
    <w:rsid w:val="00860C9A"/>
    <w:rsid w:val="00861978"/>
    <w:rsid w:val="00861DA5"/>
    <w:rsid w:val="008621B9"/>
    <w:rsid w:val="00862253"/>
    <w:rsid w:val="00862269"/>
    <w:rsid w:val="008626F0"/>
    <w:rsid w:val="00862C79"/>
    <w:rsid w:val="00863651"/>
    <w:rsid w:val="00864CAC"/>
    <w:rsid w:val="00865472"/>
    <w:rsid w:val="00865D2C"/>
    <w:rsid w:val="0086628C"/>
    <w:rsid w:val="00867758"/>
    <w:rsid w:val="00867EF4"/>
    <w:rsid w:val="0087053C"/>
    <w:rsid w:val="0087144C"/>
    <w:rsid w:val="008716EC"/>
    <w:rsid w:val="00871807"/>
    <w:rsid w:val="00871AC4"/>
    <w:rsid w:val="00872631"/>
    <w:rsid w:val="008746B0"/>
    <w:rsid w:val="008749A3"/>
    <w:rsid w:val="008749E7"/>
    <w:rsid w:val="008753A4"/>
    <w:rsid w:val="00875A16"/>
    <w:rsid w:val="00875DE4"/>
    <w:rsid w:val="0087629C"/>
    <w:rsid w:val="008762C4"/>
    <w:rsid w:val="00876C58"/>
    <w:rsid w:val="00876EBA"/>
    <w:rsid w:val="00877026"/>
    <w:rsid w:val="00877615"/>
    <w:rsid w:val="00877C22"/>
    <w:rsid w:val="00877CB5"/>
    <w:rsid w:val="00880113"/>
    <w:rsid w:val="008801D3"/>
    <w:rsid w:val="00880323"/>
    <w:rsid w:val="0088080D"/>
    <w:rsid w:val="00880951"/>
    <w:rsid w:val="00880B25"/>
    <w:rsid w:val="00880D4F"/>
    <w:rsid w:val="00880FE8"/>
    <w:rsid w:val="008811E3"/>
    <w:rsid w:val="00881DA9"/>
    <w:rsid w:val="008822CB"/>
    <w:rsid w:val="00882451"/>
    <w:rsid w:val="008825A1"/>
    <w:rsid w:val="00882C52"/>
    <w:rsid w:val="00882EEF"/>
    <w:rsid w:val="008830B2"/>
    <w:rsid w:val="008830BD"/>
    <w:rsid w:val="00883411"/>
    <w:rsid w:val="00883998"/>
    <w:rsid w:val="00883A01"/>
    <w:rsid w:val="008841F1"/>
    <w:rsid w:val="008845D9"/>
    <w:rsid w:val="00884EE3"/>
    <w:rsid w:val="008855B2"/>
    <w:rsid w:val="008855B4"/>
    <w:rsid w:val="00885DCD"/>
    <w:rsid w:val="00886080"/>
    <w:rsid w:val="00886552"/>
    <w:rsid w:val="008865F2"/>
    <w:rsid w:val="008872B9"/>
    <w:rsid w:val="00887674"/>
    <w:rsid w:val="0088793E"/>
    <w:rsid w:val="00887B62"/>
    <w:rsid w:val="00887CBE"/>
    <w:rsid w:val="00890080"/>
    <w:rsid w:val="00890570"/>
    <w:rsid w:val="00890CA2"/>
    <w:rsid w:val="00891789"/>
    <w:rsid w:val="00892F9B"/>
    <w:rsid w:val="0089367D"/>
    <w:rsid w:val="00893767"/>
    <w:rsid w:val="00893C40"/>
    <w:rsid w:val="00893D04"/>
    <w:rsid w:val="00894353"/>
    <w:rsid w:val="00894D4D"/>
    <w:rsid w:val="008951B8"/>
    <w:rsid w:val="00895400"/>
    <w:rsid w:val="008957A1"/>
    <w:rsid w:val="00895AE6"/>
    <w:rsid w:val="008963B4"/>
    <w:rsid w:val="008971D0"/>
    <w:rsid w:val="008A03E1"/>
    <w:rsid w:val="008A0570"/>
    <w:rsid w:val="008A0854"/>
    <w:rsid w:val="008A0A9D"/>
    <w:rsid w:val="008A0AA7"/>
    <w:rsid w:val="008A1161"/>
    <w:rsid w:val="008A1462"/>
    <w:rsid w:val="008A16FF"/>
    <w:rsid w:val="008A1A79"/>
    <w:rsid w:val="008A1C11"/>
    <w:rsid w:val="008A23E3"/>
    <w:rsid w:val="008A2AC9"/>
    <w:rsid w:val="008A2E9F"/>
    <w:rsid w:val="008A31B1"/>
    <w:rsid w:val="008A327A"/>
    <w:rsid w:val="008A33B6"/>
    <w:rsid w:val="008A3E27"/>
    <w:rsid w:val="008A45E8"/>
    <w:rsid w:val="008A4610"/>
    <w:rsid w:val="008A5124"/>
    <w:rsid w:val="008A5346"/>
    <w:rsid w:val="008A5410"/>
    <w:rsid w:val="008A5CE3"/>
    <w:rsid w:val="008A607B"/>
    <w:rsid w:val="008A622A"/>
    <w:rsid w:val="008A63B5"/>
    <w:rsid w:val="008A7391"/>
    <w:rsid w:val="008A78A1"/>
    <w:rsid w:val="008A7DA3"/>
    <w:rsid w:val="008B002F"/>
    <w:rsid w:val="008B02AE"/>
    <w:rsid w:val="008B1361"/>
    <w:rsid w:val="008B16B1"/>
    <w:rsid w:val="008B1B6D"/>
    <w:rsid w:val="008B1D05"/>
    <w:rsid w:val="008B1FEF"/>
    <w:rsid w:val="008B287A"/>
    <w:rsid w:val="008B3338"/>
    <w:rsid w:val="008B33EB"/>
    <w:rsid w:val="008B353C"/>
    <w:rsid w:val="008B446C"/>
    <w:rsid w:val="008B4B4C"/>
    <w:rsid w:val="008B4EA6"/>
    <w:rsid w:val="008B5A24"/>
    <w:rsid w:val="008B5A4F"/>
    <w:rsid w:val="008B6535"/>
    <w:rsid w:val="008B6559"/>
    <w:rsid w:val="008B683B"/>
    <w:rsid w:val="008B693E"/>
    <w:rsid w:val="008B6A6B"/>
    <w:rsid w:val="008B6F31"/>
    <w:rsid w:val="008B7F36"/>
    <w:rsid w:val="008C0453"/>
    <w:rsid w:val="008C04FC"/>
    <w:rsid w:val="008C0D31"/>
    <w:rsid w:val="008C1570"/>
    <w:rsid w:val="008C1F8E"/>
    <w:rsid w:val="008C36E8"/>
    <w:rsid w:val="008C3EB9"/>
    <w:rsid w:val="008C428D"/>
    <w:rsid w:val="008C4C3E"/>
    <w:rsid w:val="008C5627"/>
    <w:rsid w:val="008C56C1"/>
    <w:rsid w:val="008C5A1B"/>
    <w:rsid w:val="008C6452"/>
    <w:rsid w:val="008C64FD"/>
    <w:rsid w:val="008C65C5"/>
    <w:rsid w:val="008C6E06"/>
    <w:rsid w:val="008C7211"/>
    <w:rsid w:val="008C72C5"/>
    <w:rsid w:val="008C7389"/>
    <w:rsid w:val="008C7413"/>
    <w:rsid w:val="008D00D7"/>
    <w:rsid w:val="008D06CE"/>
    <w:rsid w:val="008D0CE0"/>
    <w:rsid w:val="008D0D92"/>
    <w:rsid w:val="008D1003"/>
    <w:rsid w:val="008D104E"/>
    <w:rsid w:val="008D120D"/>
    <w:rsid w:val="008D17AC"/>
    <w:rsid w:val="008D18DF"/>
    <w:rsid w:val="008D19DB"/>
    <w:rsid w:val="008D1CFA"/>
    <w:rsid w:val="008D293E"/>
    <w:rsid w:val="008D2CD9"/>
    <w:rsid w:val="008D359F"/>
    <w:rsid w:val="008D3987"/>
    <w:rsid w:val="008D3A28"/>
    <w:rsid w:val="008D3E54"/>
    <w:rsid w:val="008D674A"/>
    <w:rsid w:val="008D68C8"/>
    <w:rsid w:val="008D6AA8"/>
    <w:rsid w:val="008D6C98"/>
    <w:rsid w:val="008D73DE"/>
    <w:rsid w:val="008D78B0"/>
    <w:rsid w:val="008D7DF2"/>
    <w:rsid w:val="008E03B1"/>
    <w:rsid w:val="008E052B"/>
    <w:rsid w:val="008E084A"/>
    <w:rsid w:val="008E1016"/>
    <w:rsid w:val="008E1045"/>
    <w:rsid w:val="008E1156"/>
    <w:rsid w:val="008E1C99"/>
    <w:rsid w:val="008E2557"/>
    <w:rsid w:val="008E3FC4"/>
    <w:rsid w:val="008E4769"/>
    <w:rsid w:val="008E4C01"/>
    <w:rsid w:val="008E4C69"/>
    <w:rsid w:val="008E506D"/>
    <w:rsid w:val="008E529B"/>
    <w:rsid w:val="008E5D98"/>
    <w:rsid w:val="008E5F8E"/>
    <w:rsid w:val="008E6024"/>
    <w:rsid w:val="008E6638"/>
    <w:rsid w:val="008E6B5A"/>
    <w:rsid w:val="008F0091"/>
    <w:rsid w:val="008F07DB"/>
    <w:rsid w:val="008F0FD6"/>
    <w:rsid w:val="008F14F9"/>
    <w:rsid w:val="008F2FFE"/>
    <w:rsid w:val="008F301F"/>
    <w:rsid w:val="008F3FEE"/>
    <w:rsid w:val="008F4101"/>
    <w:rsid w:val="008F459D"/>
    <w:rsid w:val="008F478F"/>
    <w:rsid w:val="008F48C5"/>
    <w:rsid w:val="008F4C94"/>
    <w:rsid w:val="008F5350"/>
    <w:rsid w:val="008F541B"/>
    <w:rsid w:val="008F54FA"/>
    <w:rsid w:val="008F57CB"/>
    <w:rsid w:val="008F5CFB"/>
    <w:rsid w:val="008F5D53"/>
    <w:rsid w:val="008F6669"/>
    <w:rsid w:val="008F6B51"/>
    <w:rsid w:val="008F74E0"/>
    <w:rsid w:val="008F77E2"/>
    <w:rsid w:val="009001F2"/>
    <w:rsid w:val="0090098F"/>
    <w:rsid w:val="00901B7F"/>
    <w:rsid w:val="00901CC6"/>
    <w:rsid w:val="0090216B"/>
    <w:rsid w:val="0090243E"/>
    <w:rsid w:val="00902471"/>
    <w:rsid w:val="00902A87"/>
    <w:rsid w:val="00902D58"/>
    <w:rsid w:val="00902DE2"/>
    <w:rsid w:val="00902E05"/>
    <w:rsid w:val="00902E6D"/>
    <w:rsid w:val="0090323D"/>
    <w:rsid w:val="00903367"/>
    <w:rsid w:val="009037E8"/>
    <w:rsid w:val="00903F06"/>
    <w:rsid w:val="00903F68"/>
    <w:rsid w:val="00904C81"/>
    <w:rsid w:val="00904DAA"/>
    <w:rsid w:val="0090567C"/>
    <w:rsid w:val="00905B29"/>
    <w:rsid w:val="00906BF9"/>
    <w:rsid w:val="00906D6B"/>
    <w:rsid w:val="0090768D"/>
    <w:rsid w:val="00907C82"/>
    <w:rsid w:val="009108DC"/>
    <w:rsid w:val="0091090C"/>
    <w:rsid w:val="00910DC5"/>
    <w:rsid w:val="00910E71"/>
    <w:rsid w:val="0091107D"/>
    <w:rsid w:val="009123C8"/>
    <w:rsid w:val="00912760"/>
    <w:rsid w:val="00912DD8"/>
    <w:rsid w:val="00912FB9"/>
    <w:rsid w:val="00913AE8"/>
    <w:rsid w:val="00913B58"/>
    <w:rsid w:val="00914048"/>
    <w:rsid w:val="009140AF"/>
    <w:rsid w:val="00914F6C"/>
    <w:rsid w:val="009156EA"/>
    <w:rsid w:val="009157FE"/>
    <w:rsid w:val="00915956"/>
    <w:rsid w:val="00915A04"/>
    <w:rsid w:val="0091612A"/>
    <w:rsid w:val="00916150"/>
    <w:rsid w:val="009167E3"/>
    <w:rsid w:val="009171A7"/>
    <w:rsid w:val="009172E6"/>
    <w:rsid w:val="009175EE"/>
    <w:rsid w:val="0091782B"/>
    <w:rsid w:val="00917C43"/>
    <w:rsid w:val="0092079A"/>
    <w:rsid w:val="0092099E"/>
    <w:rsid w:val="00921907"/>
    <w:rsid w:val="009225A9"/>
    <w:rsid w:val="00923657"/>
    <w:rsid w:val="00923BD3"/>
    <w:rsid w:val="0092492C"/>
    <w:rsid w:val="0092495C"/>
    <w:rsid w:val="00924CCB"/>
    <w:rsid w:val="009258E4"/>
    <w:rsid w:val="00925FD2"/>
    <w:rsid w:val="00926DCB"/>
    <w:rsid w:val="00927200"/>
    <w:rsid w:val="0092777D"/>
    <w:rsid w:val="0093007B"/>
    <w:rsid w:val="00930C93"/>
    <w:rsid w:val="00930F19"/>
    <w:rsid w:val="0093143B"/>
    <w:rsid w:val="009316E1"/>
    <w:rsid w:val="00931769"/>
    <w:rsid w:val="00931E54"/>
    <w:rsid w:val="00932A43"/>
    <w:rsid w:val="00933189"/>
    <w:rsid w:val="00933B1C"/>
    <w:rsid w:val="00933C80"/>
    <w:rsid w:val="00933D00"/>
    <w:rsid w:val="0093447F"/>
    <w:rsid w:val="00935128"/>
    <w:rsid w:val="0093538B"/>
    <w:rsid w:val="00935E67"/>
    <w:rsid w:val="00935FB6"/>
    <w:rsid w:val="00936ADE"/>
    <w:rsid w:val="00936E9B"/>
    <w:rsid w:val="00936EDD"/>
    <w:rsid w:val="00937545"/>
    <w:rsid w:val="0094005C"/>
    <w:rsid w:val="00940150"/>
    <w:rsid w:val="009401E8"/>
    <w:rsid w:val="00940A82"/>
    <w:rsid w:val="009413FD"/>
    <w:rsid w:val="009419E2"/>
    <w:rsid w:val="009426CE"/>
    <w:rsid w:val="00942907"/>
    <w:rsid w:val="00942B30"/>
    <w:rsid w:val="009430F2"/>
    <w:rsid w:val="009437FC"/>
    <w:rsid w:val="00943890"/>
    <w:rsid w:val="00943D17"/>
    <w:rsid w:val="00943F8A"/>
    <w:rsid w:val="00944025"/>
    <w:rsid w:val="009449A7"/>
    <w:rsid w:val="00944C21"/>
    <w:rsid w:val="00944D52"/>
    <w:rsid w:val="0094505E"/>
    <w:rsid w:val="009455A9"/>
    <w:rsid w:val="00945E19"/>
    <w:rsid w:val="0094613D"/>
    <w:rsid w:val="0094626C"/>
    <w:rsid w:val="00946CF4"/>
    <w:rsid w:val="00946EDC"/>
    <w:rsid w:val="009471AB"/>
    <w:rsid w:val="00947FEA"/>
    <w:rsid w:val="00950057"/>
    <w:rsid w:val="00950E2F"/>
    <w:rsid w:val="00950E68"/>
    <w:rsid w:val="00951418"/>
    <w:rsid w:val="009515AD"/>
    <w:rsid w:val="00951B9B"/>
    <w:rsid w:val="00951CF8"/>
    <w:rsid w:val="00951DE8"/>
    <w:rsid w:val="00951E3B"/>
    <w:rsid w:val="00952857"/>
    <w:rsid w:val="00952C09"/>
    <w:rsid w:val="009533FC"/>
    <w:rsid w:val="009536EB"/>
    <w:rsid w:val="00953B0F"/>
    <w:rsid w:val="00954037"/>
    <w:rsid w:val="009541B1"/>
    <w:rsid w:val="00954349"/>
    <w:rsid w:val="009546BC"/>
    <w:rsid w:val="00954FF7"/>
    <w:rsid w:val="00955398"/>
    <w:rsid w:val="009554B6"/>
    <w:rsid w:val="00955873"/>
    <w:rsid w:val="00955C41"/>
    <w:rsid w:val="00955FBD"/>
    <w:rsid w:val="00956155"/>
    <w:rsid w:val="00956D82"/>
    <w:rsid w:val="00957ED1"/>
    <w:rsid w:val="009605CB"/>
    <w:rsid w:val="00960715"/>
    <w:rsid w:val="009607B1"/>
    <w:rsid w:val="00961709"/>
    <w:rsid w:val="00961BED"/>
    <w:rsid w:val="0096248D"/>
    <w:rsid w:val="00962563"/>
    <w:rsid w:val="009626A2"/>
    <w:rsid w:val="00962A3B"/>
    <w:rsid w:val="00962BC1"/>
    <w:rsid w:val="00962DC3"/>
    <w:rsid w:val="00963480"/>
    <w:rsid w:val="00963EF1"/>
    <w:rsid w:val="00963F67"/>
    <w:rsid w:val="00965111"/>
    <w:rsid w:val="00965419"/>
    <w:rsid w:val="0096570F"/>
    <w:rsid w:val="009664CE"/>
    <w:rsid w:val="009666EA"/>
    <w:rsid w:val="00966887"/>
    <w:rsid w:val="00966CA7"/>
    <w:rsid w:val="00966FE0"/>
    <w:rsid w:val="00967954"/>
    <w:rsid w:val="009679A8"/>
    <w:rsid w:val="00967D68"/>
    <w:rsid w:val="00967E70"/>
    <w:rsid w:val="00967F9E"/>
    <w:rsid w:val="009706A4"/>
    <w:rsid w:val="009709C7"/>
    <w:rsid w:val="00970ECC"/>
    <w:rsid w:val="009710CF"/>
    <w:rsid w:val="00971103"/>
    <w:rsid w:val="00971B48"/>
    <w:rsid w:val="00971D56"/>
    <w:rsid w:val="0097226A"/>
    <w:rsid w:val="009722AB"/>
    <w:rsid w:val="0097238A"/>
    <w:rsid w:val="00972B3F"/>
    <w:rsid w:val="00973309"/>
    <w:rsid w:val="00973F59"/>
    <w:rsid w:val="009743EC"/>
    <w:rsid w:val="00974902"/>
    <w:rsid w:val="00975CE4"/>
    <w:rsid w:val="009760CA"/>
    <w:rsid w:val="00976599"/>
    <w:rsid w:val="0097715D"/>
    <w:rsid w:val="00977BAA"/>
    <w:rsid w:val="00977C0A"/>
    <w:rsid w:val="00980657"/>
    <w:rsid w:val="00980C0E"/>
    <w:rsid w:val="0098123C"/>
    <w:rsid w:val="00981368"/>
    <w:rsid w:val="0098162A"/>
    <w:rsid w:val="00982014"/>
    <w:rsid w:val="009821B3"/>
    <w:rsid w:val="00982B03"/>
    <w:rsid w:val="009839B5"/>
    <w:rsid w:val="00983CC1"/>
    <w:rsid w:val="00983FAB"/>
    <w:rsid w:val="009845E4"/>
    <w:rsid w:val="00984FBC"/>
    <w:rsid w:val="009854EA"/>
    <w:rsid w:val="00985BEE"/>
    <w:rsid w:val="00985D9F"/>
    <w:rsid w:val="0098661E"/>
    <w:rsid w:val="0098694D"/>
    <w:rsid w:val="00986CBB"/>
    <w:rsid w:val="00986ED9"/>
    <w:rsid w:val="00987163"/>
    <w:rsid w:val="00987851"/>
    <w:rsid w:val="00987F4C"/>
    <w:rsid w:val="00990187"/>
    <w:rsid w:val="0099019E"/>
    <w:rsid w:val="00990AC5"/>
    <w:rsid w:val="00990C7F"/>
    <w:rsid w:val="00990F7C"/>
    <w:rsid w:val="00991410"/>
    <w:rsid w:val="0099210C"/>
    <w:rsid w:val="0099227E"/>
    <w:rsid w:val="0099245A"/>
    <w:rsid w:val="00992526"/>
    <w:rsid w:val="009931BF"/>
    <w:rsid w:val="00993890"/>
    <w:rsid w:val="00993C2C"/>
    <w:rsid w:val="00993EDD"/>
    <w:rsid w:val="00993F1F"/>
    <w:rsid w:val="00993FC2"/>
    <w:rsid w:val="009943E1"/>
    <w:rsid w:val="00994636"/>
    <w:rsid w:val="009948CA"/>
    <w:rsid w:val="00995001"/>
    <w:rsid w:val="009958F5"/>
    <w:rsid w:val="009961B4"/>
    <w:rsid w:val="009962E9"/>
    <w:rsid w:val="00996F8A"/>
    <w:rsid w:val="0099706B"/>
    <w:rsid w:val="00997302"/>
    <w:rsid w:val="00997CEB"/>
    <w:rsid w:val="009A0D46"/>
    <w:rsid w:val="009A10AB"/>
    <w:rsid w:val="009A16FB"/>
    <w:rsid w:val="009A254B"/>
    <w:rsid w:val="009A26E6"/>
    <w:rsid w:val="009A2FB9"/>
    <w:rsid w:val="009A31A8"/>
    <w:rsid w:val="009A3DBD"/>
    <w:rsid w:val="009A3E70"/>
    <w:rsid w:val="009A3EC5"/>
    <w:rsid w:val="009A43D0"/>
    <w:rsid w:val="009A4E92"/>
    <w:rsid w:val="009A4EC5"/>
    <w:rsid w:val="009A51E6"/>
    <w:rsid w:val="009A5312"/>
    <w:rsid w:val="009A58B8"/>
    <w:rsid w:val="009A58F5"/>
    <w:rsid w:val="009A59A1"/>
    <w:rsid w:val="009A5B6A"/>
    <w:rsid w:val="009A612C"/>
    <w:rsid w:val="009A62E9"/>
    <w:rsid w:val="009A6485"/>
    <w:rsid w:val="009A66B2"/>
    <w:rsid w:val="009A69BA"/>
    <w:rsid w:val="009A6D0A"/>
    <w:rsid w:val="009A75A5"/>
    <w:rsid w:val="009A7A88"/>
    <w:rsid w:val="009A7B44"/>
    <w:rsid w:val="009A7F70"/>
    <w:rsid w:val="009B02BF"/>
    <w:rsid w:val="009B0AF2"/>
    <w:rsid w:val="009B1265"/>
    <w:rsid w:val="009B1C70"/>
    <w:rsid w:val="009B1F1F"/>
    <w:rsid w:val="009B21A3"/>
    <w:rsid w:val="009B2406"/>
    <w:rsid w:val="009B283F"/>
    <w:rsid w:val="009B2D06"/>
    <w:rsid w:val="009B33B9"/>
    <w:rsid w:val="009B3644"/>
    <w:rsid w:val="009B3859"/>
    <w:rsid w:val="009B41D8"/>
    <w:rsid w:val="009B4200"/>
    <w:rsid w:val="009B4682"/>
    <w:rsid w:val="009B4839"/>
    <w:rsid w:val="009B496B"/>
    <w:rsid w:val="009B4AC2"/>
    <w:rsid w:val="009B4CDD"/>
    <w:rsid w:val="009B52E6"/>
    <w:rsid w:val="009B6D05"/>
    <w:rsid w:val="009B6D66"/>
    <w:rsid w:val="009B709C"/>
    <w:rsid w:val="009B794E"/>
    <w:rsid w:val="009B7D11"/>
    <w:rsid w:val="009B7E54"/>
    <w:rsid w:val="009C01D6"/>
    <w:rsid w:val="009C0AB4"/>
    <w:rsid w:val="009C0C02"/>
    <w:rsid w:val="009C0F8D"/>
    <w:rsid w:val="009C12E3"/>
    <w:rsid w:val="009C16E3"/>
    <w:rsid w:val="009C24DB"/>
    <w:rsid w:val="009C2548"/>
    <w:rsid w:val="009C26F3"/>
    <w:rsid w:val="009C2CA8"/>
    <w:rsid w:val="009C36F4"/>
    <w:rsid w:val="009C396D"/>
    <w:rsid w:val="009C3E61"/>
    <w:rsid w:val="009C408B"/>
    <w:rsid w:val="009C42D2"/>
    <w:rsid w:val="009C5E9F"/>
    <w:rsid w:val="009C5EC1"/>
    <w:rsid w:val="009C6D72"/>
    <w:rsid w:val="009C75C1"/>
    <w:rsid w:val="009C7708"/>
    <w:rsid w:val="009C7FC6"/>
    <w:rsid w:val="009D06FD"/>
    <w:rsid w:val="009D0EEB"/>
    <w:rsid w:val="009D11F3"/>
    <w:rsid w:val="009D1BC6"/>
    <w:rsid w:val="009D2900"/>
    <w:rsid w:val="009D2D02"/>
    <w:rsid w:val="009D340A"/>
    <w:rsid w:val="009D3535"/>
    <w:rsid w:val="009D3AB7"/>
    <w:rsid w:val="009D4020"/>
    <w:rsid w:val="009D4189"/>
    <w:rsid w:val="009D422B"/>
    <w:rsid w:val="009D4BF3"/>
    <w:rsid w:val="009D4F9F"/>
    <w:rsid w:val="009D5169"/>
    <w:rsid w:val="009D59BF"/>
    <w:rsid w:val="009D5C29"/>
    <w:rsid w:val="009D5DA1"/>
    <w:rsid w:val="009D615A"/>
    <w:rsid w:val="009D6EEC"/>
    <w:rsid w:val="009D7392"/>
    <w:rsid w:val="009D73A8"/>
    <w:rsid w:val="009E02FE"/>
    <w:rsid w:val="009E050C"/>
    <w:rsid w:val="009E0985"/>
    <w:rsid w:val="009E1346"/>
    <w:rsid w:val="009E1FB5"/>
    <w:rsid w:val="009E32ED"/>
    <w:rsid w:val="009E3300"/>
    <w:rsid w:val="009E33C3"/>
    <w:rsid w:val="009E37DE"/>
    <w:rsid w:val="009E4D86"/>
    <w:rsid w:val="009E577E"/>
    <w:rsid w:val="009E5BAA"/>
    <w:rsid w:val="009E5EB1"/>
    <w:rsid w:val="009E69DF"/>
    <w:rsid w:val="009E73C9"/>
    <w:rsid w:val="009E7FFC"/>
    <w:rsid w:val="009F00AF"/>
    <w:rsid w:val="009F00D4"/>
    <w:rsid w:val="009F060B"/>
    <w:rsid w:val="009F0795"/>
    <w:rsid w:val="009F0A76"/>
    <w:rsid w:val="009F0F32"/>
    <w:rsid w:val="009F1359"/>
    <w:rsid w:val="009F1ADD"/>
    <w:rsid w:val="009F1CBD"/>
    <w:rsid w:val="009F294B"/>
    <w:rsid w:val="009F2D8B"/>
    <w:rsid w:val="009F2EEB"/>
    <w:rsid w:val="009F398E"/>
    <w:rsid w:val="009F3AA2"/>
    <w:rsid w:val="009F3D64"/>
    <w:rsid w:val="009F3DCC"/>
    <w:rsid w:val="009F4077"/>
    <w:rsid w:val="009F45D9"/>
    <w:rsid w:val="009F4695"/>
    <w:rsid w:val="009F4758"/>
    <w:rsid w:val="009F47F6"/>
    <w:rsid w:val="009F58CE"/>
    <w:rsid w:val="009F5C9A"/>
    <w:rsid w:val="009F5CE3"/>
    <w:rsid w:val="009F6CEF"/>
    <w:rsid w:val="009F7218"/>
    <w:rsid w:val="009F741A"/>
    <w:rsid w:val="009F7494"/>
    <w:rsid w:val="00A00F72"/>
    <w:rsid w:val="00A01F70"/>
    <w:rsid w:val="00A0224E"/>
    <w:rsid w:val="00A0238E"/>
    <w:rsid w:val="00A0242E"/>
    <w:rsid w:val="00A02698"/>
    <w:rsid w:val="00A029B7"/>
    <w:rsid w:val="00A02F4C"/>
    <w:rsid w:val="00A031EB"/>
    <w:rsid w:val="00A03350"/>
    <w:rsid w:val="00A036E9"/>
    <w:rsid w:val="00A03B2B"/>
    <w:rsid w:val="00A03F1B"/>
    <w:rsid w:val="00A043BE"/>
    <w:rsid w:val="00A04638"/>
    <w:rsid w:val="00A04761"/>
    <w:rsid w:val="00A047A6"/>
    <w:rsid w:val="00A04D57"/>
    <w:rsid w:val="00A051EA"/>
    <w:rsid w:val="00A053BB"/>
    <w:rsid w:val="00A053FA"/>
    <w:rsid w:val="00A05575"/>
    <w:rsid w:val="00A06829"/>
    <w:rsid w:val="00A06CF2"/>
    <w:rsid w:val="00A06DB9"/>
    <w:rsid w:val="00A06E77"/>
    <w:rsid w:val="00A074D3"/>
    <w:rsid w:val="00A10135"/>
    <w:rsid w:val="00A10168"/>
    <w:rsid w:val="00A1026F"/>
    <w:rsid w:val="00A11318"/>
    <w:rsid w:val="00A11C0A"/>
    <w:rsid w:val="00A11E44"/>
    <w:rsid w:val="00A12518"/>
    <w:rsid w:val="00A1282E"/>
    <w:rsid w:val="00A12A4C"/>
    <w:rsid w:val="00A12C72"/>
    <w:rsid w:val="00A12C96"/>
    <w:rsid w:val="00A132AA"/>
    <w:rsid w:val="00A13696"/>
    <w:rsid w:val="00A13C51"/>
    <w:rsid w:val="00A14CF8"/>
    <w:rsid w:val="00A16954"/>
    <w:rsid w:val="00A16C00"/>
    <w:rsid w:val="00A16D8D"/>
    <w:rsid w:val="00A170DF"/>
    <w:rsid w:val="00A17C7D"/>
    <w:rsid w:val="00A20145"/>
    <w:rsid w:val="00A20222"/>
    <w:rsid w:val="00A2031C"/>
    <w:rsid w:val="00A20811"/>
    <w:rsid w:val="00A20E0C"/>
    <w:rsid w:val="00A21250"/>
    <w:rsid w:val="00A2160B"/>
    <w:rsid w:val="00A21F81"/>
    <w:rsid w:val="00A21FF4"/>
    <w:rsid w:val="00A2238A"/>
    <w:rsid w:val="00A223C5"/>
    <w:rsid w:val="00A22429"/>
    <w:rsid w:val="00A22888"/>
    <w:rsid w:val="00A22F11"/>
    <w:rsid w:val="00A236F6"/>
    <w:rsid w:val="00A23718"/>
    <w:rsid w:val="00A2406F"/>
    <w:rsid w:val="00A240B0"/>
    <w:rsid w:val="00A24156"/>
    <w:rsid w:val="00A24688"/>
    <w:rsid w:val="00A2473F"/>
    <w:rsid w:val="00A24847"/>
    <w:rsid w:val="00A252B2"/>
    <w:rsid w:val="00A253E8"/>
    <w:rsid w:val="00A254A5"/>
    <w:rsid w:val="00A25836"/>
    <w:rsid w:val="00A25BC7"/>
    <w:rsid w:val="00A25C50"/>
    <w:rsid w:val="00A25E1D"/>
    <w:rsid w:val="00A266C7"/>
    <w:rsid w:val="00A26802"/>
    <w:rsid w:val="00A268F0"/>
    <w:rsid w:val="00A26C79"/>
    <w:rsid w:val="00A27280"/>
    <w:rsid w:val="00A27894"/>
    <w:rsid w:val="00A27932"/>
    <w:rsid w:val="00A27DC3"/>
    <w:rsid w:val="00A3016B"/>
    <w:rsid w:val="00A303FC"/>
    <w:rsid w:val="00A310B6"/>
    <w:rsid w:val="00A316FB"/>
    <w:rsid w:val="00A318D2"/>
    <w:rsid w:val="00A3325A"/>
    <w:rsid w:val="00A33A5C"/>
    <w:rsid w:val="00A33C4E"/>
    <w:rsid w:val="00A34CB1"/>
    <w:rsid w:val="00A35176"/>
    <w:rsid w:val="00A3557E"/>
    <w:rsid w:val="00A361A8"/>
    <w:rsid w:val="00A36363"/>
    <w:rsid w:val="00A36C2C"/>
    <w:rsid w:val="00A373F8"/>
    <w:rsid w:val="00A37FF7"/>
    <w:rsid w:val="00A40A02"/>
    <w:rsid w:val="00A40C09"/>
    <w:rsid w:val="00A40C8E"/>
    <w:rsid w:val="00A40DAC"/>
    <w:rsid w:val="00A40E15"/>
    <w:rsid w:val="00A4119B"/>
    <w:rsid w:val="00A411EC"/>
    <w:rsid w:val="00A41738"/>
    <w:rsid w:val="00A42B9B"/>
    <w:rsid w:val="00A42E3E"/>
    <w:rsid w:val="00A43124"/>
    <w:rsid w:val="00A4318E"/>
    <w:rsid w:val="00A44103"/>
    <w:rsid w:val="00A446E9"/>
    <w:rsid w:val="00A44871"/>
    <w:rsid w:val="00A4487F"/>
    <w:rsid w:val="00A45500"/>
    <w:rsid w:val="00A46280"/>
    <w:rsid w:val="00A46768"/>
    <w:rsid w:val="00A4690B"/>
    <w:rsid w:val="00A47D30"/>
    <w:rsid w:val="00A50412"/>
    <w:rsid w:val="00A50719"/>
    <w:rsid w:val="00A50A7E"/>
    <w:rsid w:val="00A50B33"/>
    <w:rsid w:val="00A50F9F"/>
    <w:rsid w:val="00A517BD"/>
    <w:rsid w:val="00A527D1"/>
    <w:rsid w:val="00A53073"/>
    <w:rsid w:val="00A531C7"/>
    <w:rsid w:val="00A531D9"/>
    <w:rsid w:val="00A53D90"/>
    <w:rsid w:val="00A53F84"/>
    <w:rsid w:val="00A5423C"/>
    <w:rsid w:val="00A54316"/>
    <w:rsid w:val="00A545E6"/>
    <w:rsid w:val="00A5480C"/>
    <w:rsid w:val="00A54A38"/>
    <w:rsid w:val="00A55051"/>
    <w:rsid w:val="00A551FA"/>
    <w:rsid w:val="00A5543F"/>
    <w:rsid w:val="00A5568F"/>
    <w:rsid w:val="00A55983"/>
    <w:rsid w:val="00A55A23"/>
    <w:rsid w:val="00A55DF9"/>
    <w:rsid w:val="00A5679F"/>
    <w:rsid w:val="00A5754E"/>
    <w:rsid w:val="00A601C9"/>
    <w:rsid w:val="00A6025E"/>
    <w:rsid w:val="00A6068F"/>
    <w:rsid w:val="00A60F61"/>
    <w:rsid w:val="00A61071"/>
    <w:rsid w:val="00A612F5"/>
    <w:rsid w:val="00A613F3"/>
    <w:rsid w:val="00A61464"/>
    <w:rsid w:val="00A61893"/>
    <w:rsid w:val="00A61CD8"/>
    <w:rsid w:val="00A625A7"/>
    <w:rsid w:val="00A62648"/>
    <w:rsid w:val="00A63395"/>
    <w:rsid w:val="00A63538"/>
    <w:rsid w:val="00A63717"/>
    <w:rsid w:val="00A637F2"/>
    <w:rsid w:val="00A645FF"/>
    <w:rsid w:val="00A6657A"/>
    <w:rsid w:val="00A66696"/>
    <w:rsid w:val="00A666E6"/>
    <w:rsid w:val="00A66D1F"/>
    <w:rsid w:val="00A6752B"/>
    <w:rsid w:val="00A6765A"/>
    <w:rsid w:val="00A67933"/>
    <w:rsid w:val="00A67C09"/>
    <w:rsid w:val="00A67DEA"/>
    <w:rsid w:val="00A70482"/>
    <w:rsid w:val="00A71007"/>
    <w:rsid w:val="00A71068"/>
    <w:rsid w:val="00A71F39"/>
    <w:rsid w:val="00A71F67"/>
    <w:rsid w:val="00A71FC4"/>
    <w:rsid w:val="00A72185"/>
    <w:rsid w:val="00A728EA"/>
    <w:rsid w:val="00A72A24"/>
    <w:rsid w:val="00A72B08"/>
    <w:rsid w:val="00A72BCC"/>
    <w:rsid w:val="00A7321C"/>
    <w:rsid w:val="00A7352E"/>
    <w:rsid w:val="00A73545"/>
    <w:rsid w:val="00A736A4"/>
    <w:rsid w:val="00A73A3C"/>
    <w:rsid w:val="00A73AFC"/>
    <w:rsid w:val="00A73D42"/>
    <w:rsid w:val="00A73FB4"/>
    <w:rsid w:val="00A74C13"/>
    <w:rsid w:val="00A74C91"/>
    <w:rsid w:val="00A74D90"/>
    <w:rsid w:val="00A75CDE"/>
    <w:rsid w:val="00A76658"/>
    <w:rsid w:val="00A76C02"/>
    <w:rsid w:val="00A7766C"/>
    <w:rsid w:val="00A80700"/>
    <w:rsid w:val="00A80803"/>
    <w:rsid w:val="00A80A90"/>
    <w:rsid w:val="00A80B5C"/>
    <w:rsid w:val="00A811F6"/>
    <w:rsid w:val="00A81B31"/>
    <w:rsid w:val="00A81C82"/>
    <w:rsid w:val="00A81F48"/>
    <w:rsid w:val="00A823E2"/>
    <w:rsid w:val="00A82AB1"/>
    <w:rsid w:val="00A83090"/>
    <w:rsid w:val="00A83333"/>
    <w:rsid w:val="00A83369"/>
    <w:rsid w:val="00A83A42"/>
    <w:rsid w:val="00A83CDC"/>
    <w:rsid w:val="00A83E42"/>
    <w:rsid w:val="00A83F92"/>
    <w:rsid w:val="00A841D0"/>
    <w:rsid w:val="00A84343"/>
    <w:rsid w:val="00A8451B"/>
    <w:rsid w:val="00A84B52"/>
    <w:rsid w:val="00A84E84"/>
    <w:rsid w:val="00A84F86"/>
    <w:rsid w:val="00A85C12"/>
    <w:rsid w:val="00A85F5A"/>
    <w:rsid w:val="00A865D0"/>
    <w:rsid w:val="00A86D7A"/>
    <w:rsid w:val="00A872A2"/>
    <w:rsid w:val="00A906FB"/>
    <w:rsid w:val="00A90E66"/>
    <w:rsid w:val="00A914DB"/>
    <w:rsid w:val="00A915F1"/>
    <w:rsid w:val="00A9189E"/>
    <w:rsid w:val="00A9198F"/>
    <w:rsid w:val="00A91999"/>
    <w:rsid w:val="00A92113"/>
    <w:rsid w:val="00A9216B"/>
    <w:rsid w:val="00A92500"/>
    <w:rsid w:val="00A92C6F"/>
    <w:rsid w:val="00A93CF2"/>
    <w:rsid w:val="00A952B8"/>
    <w:rsid w:val="00A95DC6"/>
    <w:rsid w:val="00A95FF3"/>
    <w:rsid w:val="00A96489"/>
    <w:rsid w:val="00A9648A"/>
    <w:rsid w:val="00A967CE"/>
    <w:rsid w:val="00A9685A"/>
    <w:rsid w:val="00A96866"/>
    <w:rsid w:val="00A96A9D"/>
    <w:rsid w:val="00AA0347"/>
    <w:rsid w:val="00AA05EB"/>
    <w:rsid w:val="00AA116D"/>
    <w:rsid w:val="00AA1216"/>
    <w:rsid w:val="00AA24CB"/>
    <w:rsid w:val="00AA2971"/>
    <w:rsid w:val="00AA29DF"/>
    <w:rsid w:val="00AA2ADA"/>
    <w:rsid w:val="00AA2FE6"/>
    <w:rsid w:val="00AA322A"/>
    <w:rsid w:val="00AA379E"/>
    <w:rsid w:val="00AA3A0F"/>
    <w:rsid w:val="00AA442D"/>
    <w:rsid w:val="00AA5008"/>
    <w:rsid w:val="00AA512E"/>
    <w:rsid w:val="00AA5532"/>
    <w:rsid w:val="00AA5754"/>
    <w:rsid w:val="00AA5E03"/>
    <w:rsid w:val="00AA63D7"/>
    <w:rsid w:val="00AA67A9"/>
    <w:rsid w:val="00AA7150"/>
    <w:rsid w:val="00AA74AB"/>
    <w:rsid w:val="00AB051A"/>
    <w:rsid w:val="00AB0C77"/>
    <w:rsid w:val="00AB127F"/>
    <w:rsid w:val="00AB1FAC"/>
    <w:rsid w:val="00AB1FD0"/>
    <w:rsid w:val="00AB204F"/>
    <w:rsid w:val="00AB248E"/>
    <w:rsid w:val="00AB25FB"/>
    <w:rsid w:val="00AB2BFE"/>
    <w:rsid w:val="00AB3646"/>
    <w:rsid w:val="00AB4D8F"/>
    <w:rsid w:val="00AB4F76"/>
    <w:rsid w:val="00AB524D"/>
    <w:rsid w:val="00AB579D"/>
    <w:rsid w:val="00AB59D9"/>
    <w:rsid w:val="00AB5BD6"/>
    <w:rsid w:val="00AB5D6B"/>
    <w:rsid w:val="00AB5DD9"/>
    <w:rsid w:val="00AB6AD9"/>
    <w:rsid w:val="00AB6EDE"/>
    <w:rsid w:val="00AB713D"/>
    <w:rsid w:val="00AB7712"/>
    <w:rsid w:val="00AC03A9"/>
    <w:rsid w:val="00AC0727"/>
    <w:rsid w:val="00AC0E26"/>
    <w:rsid w:val="00AC1358"/>
    <w:rsid w:val="00AC153D"/>
    <w:rsid w:val="00AC19BE"/>
    <w:rsid w:val="00AC1B92"/>
    <w:rsid w:val="00AC1F45"/>
    <w:rsid w:val="00AC23FB"/>
    <w:rsid w:val="00AC2589"/>
    <w:rsid w:val="00AC33A8"/>
    <w:rsid w:val="00AC3D25"/>
    <w:rsid w:val="00AC4553"/>
    <w:rsid w:val="00AC49F4"/>
    <w:rsid w:val="00AC5278"/>
    <w:rsid w:val="00AC57AD"/>
    <w:rsid w:val="00AC5A1C"/>
    <w:rsid w:val="00AC5C28"/>
    <w:rsid w:val="00AC5CB4"/>
    <w:rsid w:val="00AC5FAA"/>
    <w:rsid w:val="00AC6312"/>
    <w:rsid w:val="00AC679B"/>
    <w:rsid w:val="00AC67E3"/>
    <w:rsid w:val="00AC699F"/>
    <w:rsid w:val="00AC79CF"/>
    <w:rsid w:val="00AC7C57"/>
    <w:rsid w:val="00AD07E2"/>
    <w:rsid w:val="00AD0B53"/>
    <w:rsid w:val="00AD0BF0"/>
    <w:rsid w:val="00AD0D00"/>
    <w:rsid w:val="00AD10B5"/>
    <w:rsid w:val="00AD112E"/>
    <w:rsid w:val="00AD1642"/>
    <w:rsid w:val="00AD1BB9"/>
    <w:rsid w:val="00AD2051"/>
    <w:rsid w:val="00AD2AC1"/>
    <w:rsid w:val="00AD2C42"/>
    <w:rsid w:val="00AD35B7"/>
    <w:rsid w:val="00AD3A7F"/>
    <w:rsid w:val="00AD4039"/>
    <w:rsid w:val="00AD4361"/>
    <w:rsid w:val="00AD4DDE"/>
    <w:rsid w:val="00AD56E2"/>
    <w:rsid w:val="00AD5B64"/>
    <w:rsid w:val="00AD5E64"/>
    <w:rsid w:val="00AD6184"/>
    <w:rsid w:val="00AD68B2"/>
    <w:rsid w:val="00AD6E32"/>
    <w:rsid w:val="00AD7163"/>
    <w:rsid w:val="00AD7201"/>
    <w:rsid w:val="00AD73F9"/>
    <w:rsid w:val="00AD74B1"/>
    <w:rsid w:val="00AE0000"/>
    <w:rsid w:val="00AE00C7"/>
    <w:rsid w:val="00AE00F5"/>
    <w:rsid w:val="00AE04B9"/>
    <w:rsid w:val="00AE0649"/>
    <w:rsid w:val="00AE0945"/>
    <w:rsid w:val="00AE0D41"/>
    <w:rsid w:val="00AE0DEA"/>
    <w:rsid w:val="00AE0E00"/>
    <w:rsid w:val="00AE1712"/>
    <w:rsid w:val="00AE1901"/>
    <w:rsid w:val="00AE1DB4"/>
    <w:rsid w:val="00AE390D"/>
    <w:rsid w:val="00AE3FB3"/>
    <w:rsid w:val="00AE412C"/>
    <w:rsid w:val="00AE4509"/>
    <w:rsid w:val="00AE4D10"/>
    <w:rsid w:val="00AE4DC1"/>
    <w:rsid w:val="00AE5061"/>
    <w:rsid w:val="00AE52CE"/>
    <w:rsid w:val="00AE5828"/>
    <w:rsid w:val="00AE5A5E"/>
    <w:rsid w:val="00AE659B"/>
    <w:rsid w:val="00AE69B1"/>
    <w:rsid w:val="00AE6C42"/>
    <w:rsid w:val="00AE6EA7"/>
    <w:rsid w:val="00AE7178"/>
    <w:rsid w:val="00AE72EB"/>
    <w:rsid w:val="00AE74F6"/>
    <w:rsid w:val="00AF01C4"/>
    <w:rsid w:val="00AF0568"/>
    <w:rsid w:val="00AF0586"/>
    <w:rsid w:val="00AF0AF8"/>
    <w:rsid w:val="00AF0DCD"/>
    <w:rsid w:val="00AF1080"/>
    <w:rsid w:val="00AF16A3"/>
    <w:rsid w:val="00AF17FF"/>
    <w:rsid w:val="00AF25CC"/>
    <w:rsid w:val="00AF2CC1"/>
    <w:rsid w:val="00AF2F44"/>
    <w:rsid w:val="00AF3192"/>
    <w:rsid w:val="00AF3247"/>
    <w:rsid w:val="00AF3CC3"/>
    <w:rsid w:val="00AF3F8C"/>
    <w:rsid w:val="00AF3FF8"/>
    <w:rsid w:val="00AF507A"/>
    <w:rsid w:val="00AF5AAB"/>
    <w:rsid w:val="00AF5D88"/>
    <w:rsid w:val="00AF5EDE"/>
    <w:rsid w:val="00AF63D7"/>
    <w:rsid w:val="00AF6855"/>
    <w:rsid w:val="00AF6D2B"/>
    <w:rsid w:val="00AF6D49"/>
    <w:rsid w:val="00AF71A6"/>
    <w:rsid w:val="00AF7315"/>
    <w:rsid w:val="00AF76AB"/>
    <w:rsid w:val="00AF7929"/>
    <w:rsid w:val="00AF7EAF"/>
    <w:rsid w:val="00B003FE"/>
    <w:rsid w:val="00B00465"/>
    <w:rsid w:val="00B007B7"/>
    <w:rsid w:val="00B008B9"/>
    <w:rsid w:val="00B01310"/>
    <w:rsid w:val="00B019AD"/>
    <w:rsid w:val="00B01B51"/>
    <w:rsid w:val="00B01C43"/>
    <w:rsid w:val="00B01E47"/>
    <w:rsid w:val="00B01F28"/>
    <w:rsid w:val="00B02AC4"/>
    <w:rsid w:val="00B02E89"/>
    <w:rsid w:val="00B032F8"/>
    <w:rsid w:val="00B0365A"/>
    <w:rsid w:val="00B03F98"/>
    <w:rsid w:val="00B050A8"/>
    <w:rsid w:val="00B05826"/>
    <w:rsid w:val="00B0608A"/>
    <w:rsid w:val="00B06A8B"/>
    <w:rsid w:val="00B06AC3"/>
    <w:rsid w:val="00B06FE9"/>
    <w:rsid w:val="00B07575"/>
    <w:rsid w:val="00B07D6F"/>
    <w:rsid w:val="00B102B5"/>
    <w:rsid w:val="00B10388"/>
    <w:rsid w:val="00B1206A"/>
    <w:rsid w:val="00B12653"/>
    <w:rsid w:val="00B1315E"/>
    <w:rsid w:val="00B1412B"/>
    <w:rsid w:val="00B15D15"/>
    <w:rsid w:val="00B1601C"/>
    <w:rsid w:val="00B160AA"/>
    <w:rsid w:val="00B16145"/>
    <w:rsid w:val="00B162D0"/>
    <w:rsid w:val="00B1630F"/>
    <w:rsid w:val="00B165F9"/>
    <w:rsid w:val="00B16738"/>
    <w:rsid w:val="00B1727E"/>
    <w:rsid w:val="00B1756F"/>
    <w:rsid w:val="00B177EE"/>
    <w:rsid w:val="00B17F20"/>
    <w:rsid w:val="00B202F7"/>
    <w:rsid w:val="00B209DF"/>
    <w:rsid w:val="00B20D20"/>
    <w:rsid w:val="00B20D7F"/>
    <w:rsid w:val="00B213F8"/>
    <w:rsid w:val="00B2142E"/>
    <w:rsid w:val="00B21628"/>
    <w:rsid w:val="00B2312A"/>
    <w:rsid w:val="00B236A3"/>
    <w:rsid w:val="00B23C50"/>
    <w:rsid w:val="00B23C90"/>
    <w:rsid w:val="00B24023"/>
    <w:rsid w:val="00B24151"/>
    <w:rsid w:val="00B24B3B"/>
    <w:rsid w:val="00B261CC"/>
    <w:rsid w:val="00B26474"/>
    <w:rsid w:val="00B268D6"/>
    <w:rsid w:val="00B26E71"/>
    <w:rsid w:val="00B2705B"/>
    <w:rsid w:val="00B27288"/>
    <w:rsid w:val="00B27CC7"/>
    <w:rsid w:val="00B3024E"/>
    <w:rsid w:val="00B30256"/>
    <w:rsid w:val="00B3085D"/>
    <w:rsid w:val="00B30A87"/>
    <w:rsid w:val="00B31189"/>
    <w:rsid w:val="00B3183B"/>
    <w:rsid w:val="00B31B9B"/>
    <w:rsid w:val="00B320B6"/>
    <w:rsid w:val="00B3213E"/>
    <w:rsid w:val="00B323CC"/>
    <w:rsid w:val="00B32AE4"/>
    <w:rsid w:val="00B3310C"/>
    <w:rsid w:val="00B33212"/>
    <w:rsid w:val="00B33D31"/>
    <w:rsid w:val="00B34016"/>
    <w:rsid w:val="00B3422D"/>
    <w:rsid w:val="00B345F4"/>
    <w:rsid w:val="00B34A9D"/>
    <w:rsid w:val="00B34EEA"/>
    <w:rsid w:val="00B34FC9"/>
    <w:rsid w:val="00B35C64"/>
    <w:rsid w:val="00B35DF5"/>
    <w:rsid w:val="00B36020"/>
    <w:rsid w:val="00B36AED"/>
    <w:rsid w:val="00B36DBE"/>
    <w:rsid w:val="00B376A3"/>
    <w:rsid w:val="00B40667"/>
    <w:rsid w:val="00B40CEB"/>
    <w:rsid w:val="00B4120A"/>
    <w:rsid w:val="00B4177A"/>
    <w:rsid w:val="00B41DF1"/>
    <w:rsid w:val="00B42226"/>
    <w:rsid w:val="00B4224D"/>
    <w:rsid w:val="00B43195"/>
    <w:rsid w:val="00B4331C"/>
    <w:rsid w:val="00B439E4"/>
    <w:rsid w:val="00B43FC2"/>
    <w:rsid w:val="00B4479E"/>
    <w:rsid w:val="00B45340"/>
    <w:rsid w:val="00B4544F"/>
    <w:rsid w:val="00B45A42"/>
    <w:rsid w:val="00B45E3B"/>
    <w:rsid w:val="00B465DB"/>
    <w:rsid w:val="00B46D6A"/>
    <w:rsid w:val="00B46FFD"/>
    <w:rsid w:val="00B4737C"/>
    <w:rsid w:val="00B47BCE"/>
    <w:rsid w:val="00B47BFF"/>
    <w:rsid w:val="00B47F0E"/>
    <w:rsid w:val="00B50783"/>
    <w:rsid w:val="00B52301"/>
    <w:rsid w:val="00B52520"/>
    <w:rsid w:val="00B52749"/>
    <w:rsid w:val="00B5298F"/>
    <w:rsid w:val="00B52CC7"/>
    <w:rsid w:val="00B53072"/>
    <w:rsid w:val="00B53218"/>
    <w:rsid w:val="00B543CD"/>
    <w:rsid w:val="00B546C4"/>
    <w:rsid w:val="00B54877"/>
    <w:rsid w:val="00B54A79"/>
    <w:rsid w:val="00B54B02"/>
    <w:rsid w:val="00B54C67"/>
    <w:rsid w:val="00B55562"/>
    <w:rsid w:val="00B558D8"/>
    <w:rsid w:val="00B55B45"/>
    <w:rsid w:val="00B56847"/>
    <w:rsid w:val="00B569CE"/>
    <w:rsid w:val="00B56EB4"/>
    <w:rsid w:val="00B6035E"/>
    <w:rsid w:val="00B606F0"/>
    <w:rsid w:val="00B60F75"/>
    <w:rsid w:val="00B61769"/>
    <w:rsid w:val="00B61C70"/>
    <w:rsid w:val="00B62943"/>
    <w:rsid w:val="00B63031"/>
    <w:rsid w:val="00B639F1"/>
    <w:rsid w:val="00B63B17"/>
    <w:rsid w:val="00B648D6"/>
    <w:rsid w:val="00B64A3E"/>
    <w:rsid w:val="00B64E0F"/>
    <w:rsid w:val="00B65080"/>
    <w:rsid w:val="00B6581E"/>
    <w:rsid w:val="00B65A04"/>
    <w:rsid w:val="00B65C9F"/>
    <w:rsid w:val="00B665E2"/>
    <w:rsid w:val="00B66664"/>
    <w:rsid w:val="00B6715B"/>
    <w:rsid w:val="00B67281"/>
    <w:rsid w:val="00B67568"/>
    <w:rsid w:val="00B67835"/>
    <w:rsid w:val="00B67AD1"/>
    <w:rsid w:val="00B67FE5"/>
    <w:rsid w:val="00B70684"/>
    <w:rsid w:val="00B71E11"/>
    <w:rsid w:val="00B724A4"/>
    <w:rsid w:val="00B72B88"/>
    <w:rsid w:val="00B730B3"/>
    <w:rsid w:val="00B73431"/>
    <w:rsid w:val="00B73489"/>
    <w:rsid w:val="00B73AC3"/>
    <w:rsid w:val="00B73DD7"/>
    <w:rsid w:val="00B7416D"/>
    <w:rsid w:val="00B743E9"/>
    <w:rsid w:val="00B74617"/>
    <w:rsid w:val="00B74756"/>
    <w:rsid w:val="00B747C5"/>
    <w:rsid w:val="00B74970"/>
    <w:rsid w:val="00B74CAA"/>
    <w:rsid w:val="00B75A49"/>
    <w:rsid w:val="00B761BD"/>
    <w:rsid w:val="00B7623A"/>
    <w:rsid w:val="00B76C3E"/>
    <w:rsid w:val="00B77234"/>
    <w:rsid w:val="00B77780"/>
    <w:rsid w:val="00B779B1"/>
    <w:rsid w:val="00B77ACE"/>
    <w:rsid w:val="00B8082D"/>
    <w:rsid w:val="00B818CE"/>
    <w:rsid w:val="00B81DB9"/>
    <w:rsid w:val="00B830A9"/>
    <w:rsid w:val="00B83687"/>
    <w:rsid w:val="00B83BBE"/>
    <w:rsid w:val="00B83CA0"/>
    <w:rsid w:val="00B847AF"/>
    <w:rsid w:val="00B84BFC"/>
    <w:rsid w:val="00B85650"/>
    <w:rsid w:val="00B85AEF"/>
    <w:rsid w:val="00B85B14"/>
    <w:rsid w:val="00B85D6C"/>
    <w:rsid w:val="00B860AB"/>
    <w:rsid w:val="00B86335"/>
    <w:rsid w:val="00B86C0C"/>
    <w:rsid w:val="00B87109"/>
    <w:rsid w:val="00B90253"/>
    <w:rsid w:val="00B906CF"/>
    <w:rsid w:val="00B906D7"/>
    <w:rsid w:val="00B9211D"/>
    <w:rsid w:val="00B923B1"/>
    <w:rsid w:val="00B926CF"/>
    <w:rsid w:val="00B930A6"/>
    <w:rsid w:val="00B9318C"/>
    <w:rsid w:val="00B9335E"/>
    <w:rsid w:val="00B942FC"/>
    <w:rsid w:val="00B943D7"/>
    <w:rsid w:val="00B946BA"/>
    <w:rsid w:val="00B9477C"/>
    <w:rsid w:val="00B947F5"/>
    <w:rsid w:val="00B94C74"/>
    <w:rsid w:val="00B94E10"/>
    <w:rsid w:val="00B94F64"/>
    <w:rsid w:val="00B95AB2"/>
    <w:rsid w:val="00B95B07"/>
    <w:rsid w:val="00B96B9D"/>
    <w:rsid w:val="00B96EA8"/>
    <w:rsid w:val="00B975A4"/>
    <w:rsid w:val="00B976D2"/>
    <w:rsid w:val="00B977CD"/>
    <w:rsid w:val="00B97AF3"/>
    <w:rsid w:val="00BA01F3"/>
    <w:rsid w:val="00BA02AC"/>
    <w:rsid w:val="00BA0975"/>
    <w:rsid w:val="00BA0EE1"/>
    <w:rsid w:val="00BA11E1"/>
    <w:rsid w:val="00BA1294"/>
    <w:rsid w:val="00BA2359"/>
    <w:rsid w:val="00BA2A32"/>
    <w:rsid w:val="00BA2C06"/>
    <w:rsid w:val="00BA2E68"/>
    <w:rsid w:val="00BA31B6"/>
    <w:rsid w:val="00BA3243"/>
    <w:rsid w:val="00BA332C"/>
    <w:rsid w:val="00BA34B4"/>
    <w:rsid w:val="00BA3798"/>
    <w:rsid w:val="00BA4BFE"/>
    <w:rsid w:val="00BA4D01"/>
    <w:rsid w:val="00BA584C"/>
    <w:rsid w:val="00BA5DA0"/>
    <w:rsid w:val="00BA67B5"/>
    <w:rsid w:val="00BA688E"/>
    <w:rsid w:val="00BA73BD"/>
    <w:rsid w:val="00BA7AC1"/>
    <w:rsid w:val="00BA7D2A"/>
    <w:rsid w:val="00BA7DBF"/>
    <w:rsid w:val="00BB015B"/>
    <w:rsid w:val="00BB034F"/>
    <w:rsid w:val="00BB0AE7"/>
    <w:rsid w:val="00BB16F8"/>
    <w:rsid w:val="00BB19A9"/>
    <w:rsid w:val="00BB1A88"/>
    <w:rsid w:val="00BB1D39"/>
    <w:rsid w:val="00BB1FE3"/>
    <w:rsid w:val="00BB21A8"/>
    <w:rsid w:val="00BB26AD"/>
    <w:rsid w:val="00BB29FB"/>
    <w:rsid w:val="00BB2D30"/>
    <w:rsid w:val="00BB3277"/>
    <w:rsid w:val="00BB4251"/>
    <w:rsid w:val="00BB431E"/>
    <w:rsid w:val="00BB44A2"/>
    <w:rsid w:val="00BB5143"/>
    <w:rsid w:val="00BB5299"/>
    <w:rsid w:val="00BB63DF"/>
    <w:rsid w:val="00BB6406"/>
    <w:rsid w:val="00BB68D2"/>
    <w:rsid w:val="00BB72E9"/>
    <w:rsid w:val="00BB797C"/>
    <w:rsid w:val="00BC0895"/>
    <w:rsid w:val="00BC155C"/>
    <w:rsid w:val="00BC1AE2"/>
    <w:rsid w:val="00BC1EDD"/>
    <w:rsid w:val="00BC20E8"/>
    <w:rsid w:val="00BC2375"/>
    <w:rsid w:val="00BC248B"/>
    <w:rsid w:val="00BC2744"/>
    <w:rsid w:val="00BC2FD0"/>
    <w:rsid w:val="00BC35F5"/>
    <w:rsid w:val="00BC3772"/>
    <w:rsid w:val="00BC3DEF"/>
    <w:rsid w:val="00BC3EF4"/>
    <w:rsid w:val="00BC4DB3"/>
    <w:rsid w:val="00BC50C7"/>
    <w:rsid w:val="00BC5BFF"/>
    <w:rsid w:val="00BC6409"/>
    <w:rsid w:val="00BC657B"/>
    <w:rsid w:val="00BC6D81"/>
    <w:rsid w:val="00BC6E36"/>
    <w:rsid w:val="00BC7C04"/>
    <w:rsid w:val="00BD00C8"/>
    <w:rsid w:val="00BD06D9"/>
    <w:rsid w:val="00BD0A63"/>
    <w:rsid w:val="00BD0DBC"/>
    <w:rsid w:val="00BD0E97"/>
    <w:rsid w:val="00BD1089"/>
    <w:rsid w:val="00BD1318"/>
    <w:rsid w:val="00BD1613"/>
    <w:rsid w:val="00BD1759"/>
    <w:rsid w:val="00BD1F00"/>
    <w:rsid w:val="00BD25FE"/>
    <w:rsid w:val="00BD29EA"/>
    <w:rsid w:val="00BD2A9C"/>
    <w:rsid w:val="00BD3206"/>
    <w:rsid w:val="00BD35EA"/>
    <w:rsid w:val="00BD3D62"/>
    <w:rsid w:val="00BD41F4"/>
    <w:rsid w:val="00BD426D"/>
    <w:rsid w:val="00BD4389"/>
    <w:rsid w:val="00BD4434"/>
    <w:rsid w:val="00BD4774"/>
    <w:rsid w:val="00BD4C49"/>
    <w:rsid w:val="00BD4CC2"/>
    <w:rsid w:val="00BD5162"/>
    <w:rsid w:val="00BD5296"/>
    <w:rsid w:val="00BD5328"/>
    <w:rsid w:val="00BD538F"/>
    <w:rsid w:val="00BD5943"/>
    <w:rsid w:val="00BD5F79"/>
    <w:rsid w:val="00BD62D7"/>
    <w:rsid w:val="00BD630C"/>
    <w:rsid w:val="00BD6F25"/>
    <w:rsid w:val="00BD7011"/>
    <w:rsid w:val="00BD72C9"/>
    <w:rsid w:val="00BD7A2F"/>
    <w:rsid w:val="00BD7A63"/>
    <w:rsid w:val="00BD7C6D"/>
    <w:rsid w:val="00BE00CE"/>
    <w:rsid w:val="00BE0C65"/>
    <w:rsid w:val="00BE0F22"/>
    <w:rsid w:val="00BE0F2D"/>
    <w:rsid w:val="00BE13C8"/>
    <w:rsid w:val="00BE1F4F"/>
    <w:rsid w:val="00BE2111"/>
    <w:rsid w:val="00BE2B9D"/>
    <w:rsid w:val="00BE2EE0"/>
    <w:rsid w:val="00BE2F25"/>
    <w:rsid w:val="00BE3020"/>
    <w:rsid w:val="00BE35F8"/>
    <w:rsid w:val="00BE37CB"/>
    <w:rsid w:val="00BE391A"/>
    <w:rsid w:val="00BE3A3D"/>
    <w:rsid w:val="00BE3DFA"/>
    <w:rsid w:val="00BE40BE"/>
    <w:rsid w:val="00BE4B57"/>
    <w:rsid w:val="00BE68E7"/>
    <w:rsid w:val="00BE7A38"/>
    <w:rsid w:val="00BE7C11"/>
    <w:rsid w:val="00BE7DE2"/>
    <w:rsid w:val="00BE7EF0"/>
    <w:rsid w:val="00BE7FEB"/>
    <w:rsid w:val="00BF0E58"/>
    <w:rsid w:val="00BF0F31"/>
    <w:rsid w:val="00BF113B"/>
    <w:rsid w:val="00BF1EA6"/>
    <w:rsid w:val="00BF22D1"/>
    <w:rsid w:val="00BF3497"/>
    <w:rsid w:val="00BF3539"/>
    <w:rsid w:val="00BF3C2E"/>
    <w:rsid w:val="00BF3C7B"/>
    <w:rsid w:val="00BF3D69"/>
    <w:rsid w:val="00BF489F"/>
    <w:rsid w:val="00BF490A"/>
    <w:rsid w:val="00BF49DF"/>
    <w:rsid w:val="00BF4D8F"/>
    <w:rsid w:val="00BF4E50"/>
    <w:rsid w:val="00BF58F4"/>
    <w:rsid w:val="00BF5980"/>
    <w:rsid w:val="00BF5B73"/>
    <w:rsid w:val="00BF5C5B"/>
    <w:rsid w:val="00BF5E6E"/>
    <w:rsid w:val="00BF605F"/>
    <w:rsid w:val="00BF6542"/>
    <w:rsid w:val="00BF6636"/>
    <w:rsid w:val="00BF728B"/>
    <w:rsid w:val="00BF78EA"/>
    <w:rsid w:val="00C003FF"/>
    <w:rsid w:val="00C00FC9"/>
    <w:rsid w:val="00C01ED0"/>
    <w:rsid w:val="00C02180"/>
    <w:rsid w:val="00C0264A"/>
    <w:rsid w:val="00C0283D"/>
    <w:rsid w:val="00C02B10"/>
    <w:rsid w:val="00C02BAC"/>
    <w:rsid w:val="00C02FFA"/>
    <w:rsid w:val="00C03508"/>
    <w:rsid w:val="00C03546"/>
    <w:rsid w:val="00C036F3"/>
    <w:rsid w:val="00C03D39"/>
    <w:rsid w:val="00C056CF"/>
    <w:rsid w:val="00C0572B"/>
    <w:rsid w:val="00C06101"/>
    <w:rsid w:val="00C07117"/>
    <w:rsid w:val="00C074E0"/>
    <w:rsid w:val="00C105A3"/>
    <w:rsid w:val="00C109AB"/>
    <w:rsid w:val="00C115DB"/>
    <w:rsid w:val="00C119F5"/>
    <w:rsid w:val="00C11E76"/>
    <w:rsid w:val="00C1276E"/>
    <w:rsid w:val="00C12B91"/>
    <w:rsid w:val="00C12E27"/>
    <w:rsid w:val="00C12F92"/>
    <w:rsid w:val="00C131A7"/>
    <w:rsid w:val="00C13C59"/>
    <w:rsid w:val="00C13EC1"/>
    <w:rsid w:val="00C14C33"/>
    <w:rsid w:val="00C14DC7"/>
    <w:rsid w:val="00C1588C"/>
    <w:rsid w:val="00C15B2C"/>
    <w:rsid w:val="00C15CA2"/>
    <w:rsid w:val="00C15D15"/>
    <w:rsid w:val="00C15F3E"/>
    <w:rsid w:val="00C161CC"/>
    <w:rsid w:val="00C16326"/>
    <w:rsid w:val="00C16395"/>
    <w:rsid w:val="00C16806"/>
    <w:rsid w:val="00C16BDF"/>
    <w:rsid w:val="00C17292"/>
    <w:rsid w:val="00C177C0"/>
    <w:rsid w:val="00C17904"/>
    <w:rsid w:val="00C17D9B"/>
    <w:rsid w:val="00C21542"/>
    <w:rsid w:val="00C229A2"/>
    <w:rsid w:val="00C2337B"/>
    <w:rsid w:val="00C234FE"/>
    <w:rsid w:val="00C23A12"/>
    <w:rsid w:val="00C2402A"/>
    <w:rsid w:val="00C24563"/>
    <w:rsid w:val="00C24751"/>
    <w:rsid w:val="00C24C64"/>
    <w:rsid w:val="00C2530B"/>
    <w:rsid w:val="00C25ACE"/>
    <w:rsid w:val="00C267AF"/>
    <w:rsid w:val="00C26EA7"/>
    <w:rsid w:val="00C30093"/>
    <w:rsid w:val="00C30B05"/>
    <w:rsid w:val="00C31297"/>
    <w:rsid w:val="00C3185C"/>
    <w:rsid w:val="00C318F7"/>
    <w:rsid w:val="00C32435"/>
    <w:rsid w:val="00C32676"/>
    <w:rsid w:val="00C32728"/>
    <w:rsid w:val="00C32ADB"/>
    <w:rsid w:val="00C32B29"/>
    <w:rsid w:val="00C33815"/>
    <w:rsid w:val="00C361D5"/>
    <w:rsid w:val="00C364A9"/>
    <w:rsid w:val="00C3658B"/>
    <w:rsid w:val="00C3732F"/>
    <w:rsid w:val="00C375F1"/>
    <w:rsid w:val="00C400D0"/>
    <w:rsid w:val="00C40207"/>
    <w:rsid w:val="00C4023A"/>
    <w:rsid w:val="00C4075B"/>
    <w:rsid w:val="00C40A27"/>
    <w:rsid w:val="00C410E1"/>
    <w:rsid w:val="00C41ED7"/>
    <w:rsid w:val="00C42E0A"/>
    <w:rsid w:val="00C42ECD"/>
    <w:rsid w:val="00C4330A"/>
    <w:rsid w:val="00C43D24"/>
    <w:rsid w:val="00C4409E"/>
    <w:rsid w:val="00C442A8"/>
    <w:rsid w:val="00C44706"/>
    <w:rsid w:val="00C4489A"/>
    <w:rsid w:val="00C44C38"/>
    <w:rsid w:val="00C450C1"/>
    <w:rsid w:val="00C4544E"/>
    <w:rsid w:val="00C45818"/>
    <w:rsid w:val="00C462B6"/>
    <w:rsid w:val="00C469D2"/>
    <w:rsid w:val="00C4708A"/>
    <w:rsid w:val="00C47945"/>
    <w:rsid w:val="00C50120"/>
    <w:rsid w:val="00C50B81"/>
    <w:rsid w:val="00C51F34"/>
    <w:rsid w:val="00C52207"/>
    <w:rsid w:val="00C5238A"/>
    <w:rsid w:val="00C5248E"/>
    <w:rsid w:val="00C529CF"/>
    <w:rsid w:val="00C52A4F"/>
    <w:rsid w:val="00C53073"/>
    <w:rsid w:val="00C53D77"/>
    <w:rsid w:val="00C542D2"/>
    <w:rsid w:val="00C543D6"/>
    <w:rsid w:val="00C544EE"/>
    <w:rsid w:val="00C547D1"/>
    <w:rsid w:val="00C54BB4"/>
    <w:rsid w:val="00C55145"/>
    <w:rsid w:val="00C55242"/>
    <w:rsid w:val="00C55390"/>
    <w:rsid w:val="00C5665C"/>
    <w:rsid w:val="00C56C85"/>
    <w:rsid w:val="00C56F8C"/>
    <w:rsid w:val="00C571DF"/>
    <w:rsid w:val="00C57FDA"/>
    <w:rsid w:val="00C6077B"/>
    <w:rsid w:val="00C608AD"/>
    <w:rsid w:val="00C61151"/>
    <w:rsid w:val="00C61406"/>
    <w:rsid w:val="00C61A77"/>
    <w:rsid w:val="00C61D54"/>
    <w:rsid w:val="00C62A1F"/>
    <w:rsid w:val="00C62AC5"/>
    <w:rsid w:val="00C62B6A"/>
    <w:rsid w:val="00C641D9"/>
    <w:rsid w:val="00C64520"/>
    <w:rsid w:val="00C64C8E"/>
    <w:rsid w:val="00C64CA5"/>
    <w:rsid w:val="00C66214"/>
    <w:rsid w:val="00C66344"/>
    <w:rsid w:val="00C66A38"/>
    <w:rsid w:val="00C66A79"/>
    <w:rsid w:val="00C66B9D"/>
    <w:rsid w:val="00C67387"/>
    <w:rsid w:val="00C67398"/>
    <w:rsid w:val="00C70287"/>
    <w:rsid w:val="00C70D5A"/>
    <w:rsid w:val="00C71182"/>
    <w:rsid w:val="00C712CC"/>
    <w:rsid w:val="00C71F4E"/>
    <w:rsid w:val="00C72246"/>
    <w:rsid w:val="00C72E89"/>
    <w:rsid w:val="00C72FF4"/>
    <w:rsid w:val="00C7313E"/>
    <w:rsid w:val="00C73264"/>
    <w:rsid w:val="00C73E49"/>
    <w:rsid w:val="00C73E78"/>
    <w:rsid w:val="00C744B0"/>
    <w:rsid w:val="00C7465C"/>
    <w:rsid w:val="00C7472D"/>
    <w:rsid w:val="00C74DE6"/>
    <w:rsid w:val="00C74F8E"/>
    <w:rsid w:val="00C75159"/>
    <w:rsid w:val="00C75B73"/>
    <w:rsid w:val="00C75C6E"/>
    <w:rsid w:val="00C75CDD"/>
    <w:rsid w:val="00C769E9"/>
    <w:rsid w:val="00C7732E"/>
    <w:rsid w:val="00C774D8"/>
    <w:rsid w:val="00C77CEF"/>
    <w:rsid w:val="00C77ED9"/>
    <w:rsid w:val="00C77F04"/>
    <w:rsid w:val="00C813DB"/>
    <w:rsid w:val="00C8157C"/>
    <w:rsid w:val="00C81C1F"/>
    <w:rsid w:val="00C81C66"/>
    <w:rsid w:val="00C81DD5"/>
    <w:rsid w:val="00C822B5"/>
    <w:rsid w:val="00C82A3C"/>
    <w:rsid w:val="00C83155"/>
    <w:rsid w:val="00C83416"/>
    <w:rsid w:val="00C83504"/>
    <w:rsid w:val="00C838D4"/>
    <w:rsid w:val="00C84166"/>
    <w:rsid w:val="00C84224"/>
    <w:rsid w:val="00C844A8"/>
    <w:rsid w:val="00C84A19"/>
    <w:rsid w:val="00C84BE9"/>
    <w:rsid w:val="00C85029"/>
    <w:rsid w:val="00C86355"/>
    <w:rsid w:val="00C86409"/>
    <w:rsid w:val="00C86762"/>
    <w:rsid w:val="00C86EAE"/>
    <w:rsid w:val="00C86EBD"/>
    <w:rsid w:val="00C86EE6"/>
    <w:rsid w:val="00C86F31"/>
    <w:rsid w:val="00C87BB3"/>
    <w:rsid w:val="00C87EC5"/>
    <w:rsid w:val="00C9012E"/>
    <w:rsid w:val="00C905B3"/>
    <w:rsid w:val="00C9084A"/>
    <w:rsid w:val="00C90969"/>
    <w:rsid w:val="00C90DE1"/>
    <w:rsid w:val="00C914AE"/>
    <w:rsid w:val="00C91642"/>
    <w:rsid w:val="00C91878"/>
    <w:rsid w:val="00C9278A"/>
    <w:rsid w:val="00C927C5"/>
    <w:rsid w:val="00C92A7B"/>
    <w:rsid w:val="00C9358C"/>
    <w:rsid w:val="00C939C0"/>
    <w:rsid w:val="00C939EB"/>
    <w:rsid w:val="00C94588"/>
    <w:rsid w:val="00C94CE9"/>
    <w:rsid w:val="00C9546C"/>
    <w:rsid w:val="00C963F9"/>
    <w:rsid w:val="00C96890"/>
    <w:rsid w:val="00C9716B"/>
    <w:rsid w:val="00C9784C"/>
    <w:rsid w:val="00C9798C"/>
    <w:rsid w:val="00CA01C8"/>
    <w:rsid w:val="00CA0497"/>
    <w:rsid w:val="00CA0A4C"/>
    <w:rsid w:val="00CA0B33"/>
    <w:rsid w:val="00CA0E53"/>
    <w:rsid w:val="00CA199B"/>
    <w:rsid w:val="00CA1A85"/>
    <w:rsid w:val="00CA2018"/>
    <w:rsid w:val="00CA20FA"/>
    <w:rsid w:val="00CA2B5D"/>
    <w:rsid w:val="00CA30E9"/>
    <w:rsid w:val="00CA3EAD"/>
    <w:rsid w:val="00CA3EB4"/>
    <w:rsid w:val="00CA44D7"/>
    <w:rsid w:val="00CA4DED"/>
    <w:rsid w:val="00CA4E22"/>
    <w:rsid w:val="00CA51AC"/>
    <w:rsid w:val="00CA56FA"/>
    <w:rsid w:val="00CA57C7"/>
    <w:rsid w:val="00CA5C83"/>
    <w:rsid w:val="00CA5D88"/>
    <w:rsid w:val="00CA67CD"/>
    <w:rsid w:val="00CA6AA9"/>
    <w:rsid w:val="00CA748A"/>
    <w:rsid w:val="00CA771E"/>
    <w:rsid w:val="00CA7802"/>
    <w:rsid w:val="00CA7A76"/>
    <w:rsid w:val="00CB1DB3"/>
    <w:rsid w:val="00CB1F4B"/>
    <w:rsid w:val="00CB2735"/>
    <w:rsid w:val="00CB2B5B"/>
    <w:rsid w:val="00CB3B07"/>
    <w:rsid w:val="00CB55DF"/>
    <w:rsid w:val="00CB5DA7"/>
    <w:rsid w:val="00CB60E8"/>
    <w:rsid w:val="00CB660A"/>
    <w:rsid w:val="00CB7D04"/>
    <w:rsid w:val="00CC0031"/>
    <w:rsid w:val="00CC0743"/>
    <w:rsid w:val="00CC090C"/>
    <w:rsid w:val="00CC141B"/>
    <w:rsid w:val="00CC1868"/>
    <w:rsid w:val="00CC1878"/>
    <w:rsid w:val="00CC1A12"/>
    <w:rsid w:val="00CC1CD7"/>
    <w:rsid w:val="00CC2C2F"/>
    <w:rsid w:val="00CC4094"/>
    <w:rsid w:val="00CC566A"/>
    <w:rsid w:val="00CC576B"/>
    <w:rsid w:val="00CC5A8A"/>
    <w:rsid w:val="00CC5AB0"/>
    <w:rsid w:val="00CC5D9A"/>
    <w:rsid w:val="00CC5FAB"/>
    <w:rsid w:val="00CC6F06"/>
    <w:rsid w:val="00CC7142"/>
    <w:rsid w:val="00CC7235"/>
    <w:rsid w:val="00CC7A11"/>
    <w:rsid w:val="00CD0703"/>
    <w:rsid w:val="00CD0876"/>
    <w:rsid w:val="00CD0C32"/>
    <w:rsid w:val="00CD12B9"/>
    <w:rsid w:val="00CD1F9B"/>
    <w:rsid w:val="00CD2462"/>
    <w:rsid w:val="00CD270A"/>
    <w:rsid w:val="00CD2D92"/>
    <w:rsid w:val="00CD34D2"/>
    <w:rsid w:val="00CD3547"/>
    <w:rsid w:val="00CD3AE9"/>
    <w:rsid w:val="00CD435A"/>
    <w:rsid w:val="00CD44AA"/>
    <w:rsid w:val="00CD454A"/>
    <w:rsid w:val="00CD489C"/>
    <w:rsid w:val="00CD496A"/>
    <w:rsid w:val="00CD49B5"/>
    <w:rsid w:val="00CD4A90"/>
    <w:rsid w:val="00CD4F73"/>
    <w:rsid w:val="00CD512A"/>
    <w:rsid w:val="00CD5E52"/>
    <w:rsid w:val="00CD62D6"/>
    <w:rsid w:val="00CD6939"/>
    <w:rsid w:val="00CD6F44"/>
    <w:rsid w:val="00CD7023"/>
    <w:rsid w:val="00CD7438"/>
    <w:rsid w:val="00CE00BB"/>
    <w:rsid w:val="00CE0721"/>
    <w:rsid w:val="00CE0769"/>
    <w:rsid w:val="00CE0B57"/>
    <w:rsid w:val="00CE132A"/>
    <w:rsid w:val="00CE1431"/>
    <w:rsid w:val="00CE1544"/>
    <w:rsid w:val="00CE197E"/>
    <w:rsid w:val="00CE1DA0"/>
    <w:rsid w:val="00CE1E26"/>
    <w:rsid w:val="00CE2049"/>
    <w:rsid w:val="00CE2D91"/>
    <w:rsid w:val="00CE347C"/>
    <w:rsid w:val="00CE34FF"/>
    <w:rsid w:val="00CE36A2"/>
    <w:rsid w:val="00CE3CC7"/>
    <w:rsid w:val="00CE3E41"/>
    <w:rsid w:val="00CE41E9"/>
    <w:rsid w:val="00CE436C"/>
    <w:rsid w:val="00CE4B5D"/>
    <w:rsid w:val="00CE4CA8"/>
    <w:rsid w:val="00CE570C"/>
    <w:rsid w:val="00CE5D6D"/>
    <w:rsid w:val="00CE5F03"/>
    <w:rsid w:val="00CE63A6"/>
    <w:rsid w:val="00CE6506"/>
    <w:rsid w:val="00CE6701"/>
    <w:rsid w:val="00CE6B47"/>
    <w:rsid w:val="00CE6D65"/>
    <w:rsid w:val="00CE7222"/>
    <w:rsid w:val="00CE7420"/>
    <w:rsid w:val="00CE761A"/>
    <w:rsid w:val="00CE7825"/>
    <w:rsid w:val="00CF0875"/>
    <w:rsid w:val="00CF142D"/>
    <w:rsid w:val="00CF196A"/>
    <w:rsid w:val="00CF1BB9"/>
    <w:rsid w:val="00CF3C6C"/>
    <w:rsid w:val="00CF4260"/>
    <w:rsid w:val="00CF5230"/>
    <w:rsid w:val="00CF537F"/>
    <w:rsid w:val="00CF568C"/>
    <w:rsid w:val="00CF5730"/>
    <w:rsid w:val="00CF577C"/>
    <w:rsid w:val="00CF63C4"/>
    <w:rsid w:val="00CF6447"/>
    <w:rsid w:val="00CF6E1E"/>
    <w:rsid w:val="00CF72E0"/>
    <w:rsid w:val="00CF78B2"/>
    <w:rsid w:val="00CF7909"/>
    <w:rsid w:val="00D00651"/>
    <w:rsid w:val="00D00CF9"/>
    <w:rsid w:val="00D010F0"/>
    <w:rsid w:val="00D01796"/>
    <w:rsid w:val="00D01CA0"/>
    <w:rsid w:val="00D01D9E"/>
    <w:rsid w:val="00D01E0E"/>
    <w:rsid w:val="00D020C3"/>
    <w:rsid w:val="00D02597"/>
    <w:rsid w:val="00D028D6"/>
    <w:rsid w:val="00D02C20"/>
    <w:rsid w:val="00D0316D"/>
    <w:rsid w:val="00D034F1"/>
    <w:rsid w:val="00D03520"/>
    <w:rsid w:val="00D03721"/>
    <w:rsid w:val="00D038AA"/>
    <w:rsid w:val="00D0508E"/>
    <w:rsid w:val="00D05481"/>
    <w:rsid w:val="00D0572D"/>
    <w:rsid w:val="00D0575A"/>
    <w:rsid w:val="00D05DBF"/>
    <w:rsid w:val="00D061BE"/>
    <w:rsid w:val="00D065EA"/>
    <w:rsid w:val="00D06BF6"/>
    <w:rsid w:val="00D07DD2"/>
    <w:rsid w:val="00D100A1"/>
    <w:rsid w:val="00D10352"/>
    <w:rsid w:val="00D10637"/>
    <w:rsid w:val="00D119EE"/>
    <w:rsid w:val="00D11BC1"/>
    <w:rsid w:val="00D11D37"/>
    <w:rsid w:val="00D12296"/>
    <w:rsid w:val="00D1274F"/>
    <w:rsid w:val="00D13B69"/>
    <w:rsid w:val="00D13B75"/>
    <w:rsid w:val="00D13FD9"/>
    <w:rsid w:val="00D14AE9"/>
    <w:rsid w:val="00D14EB4"/>
    <w:rsid w:val="00D15348"/>
    <w:rsid w:val="00D15683"/>
    <w:rsid w:val="00D158DE"/>
    <w:rsid w:val="00D160F5"/>
    <w:rsid w:val="00D16912"/>
    <w:rsid w:val="00D16A71"/>
    <w:rsid w:val="00D1719C"/>
    <w:rsid w:val="00D171D6"/>
    <w:rsid w:val="00D17457"/>
    <w:rsid w:val="00D174B6"/>
    <w:rsid w:val="00D174B9"/>
    <w:rsid w:val="00D175B4"/>
    <w:rsid w:val="00D1783B"/>
    <w:rsid w:val="00D17B3D"/>
    <w:rsid w:val="00D17F5E"/>
    <w:rsid w:val="00D2007F"/>
    <w:rsid w:val="00D20F4C"/>
    <w:rsid w:val="00D210CA"/>
    <w:rsid w:val="00D212E2"/>
    <w:rsid w:val="00D21A1A"/>
    <w:rsid w:val="00D21C2D"/>
    <w:rsid w:val="00D22012"/>
    <w:rsid w:val="00D221F4"/>
    <w:rsid w:val="00D23374"/>
    <w:rsid w:val="00D2470B"/>
    <w:rsid w:val="00D24AD4"/>
    <w:rsid w:val="00D24FAC"/>
    <w:rsid w:val="00D251C2"/>
    <w:rsid w:val="00D252D0"/>
    <w:rsid w:val="00D25BAD"/>
    <w:rsid w:val="00D25E9D"/>
    <w:rsid w:val="00D2606E"/>
    <w:rsid w:val="00D2618C"/>
    <w:rsid w:val="00D26E97"/>
    <w:rsid w:val="00D27268"/>
    <w:rsid w:val="00D3096F"/>
    <w:rsid w:val="00D30B55"/>
    <w:rsid w:val="00D30F4D"/>
    <w:rsid w:val="00D31064"/>
    <w:rsid w:val="00D3119E"/>
    <w:rsid w:val="00D31DEB"/>
    <w:rsid w:val="00D325B8"/>
    <w:rsid w:val="00D32636"/>
    <w:rsid w:val="00D32EE5"/>
    <w:rsid w:val="00D34075"/>
    <w:rsid w:val="00D3466D"/>
    <w:rsid w:val="00D34873"/>
    <w:rsid w:val="00D34DD1"/>
    <w:rsid w:val="00D3564A"/>
    <w:rsid w:val="00D357B7"/>
    <w:rsid w:val="00D36674"/>
    <w:rsid w:val="00D36B84"/>
    <w:rsid w:val="00D37043"/>
    <w:rsid w:val="00D374B0"/>
    <w:rsid w:val="00D3752B"/>
    <w:rsid w:val="00D40168"/>
    <w:rsid w:val="00D406D7"/>
    <w:rsid w:val="00D40FB0"/>
    <w:rsid w:val="00D41D8C"/>
    <w:rsid w:val="00D424D4"/>
    <w:rsid w:val="00D42513"/>
    <w:rsid w:val="00D4259E"/>
    <w:rsid w:val="00D42A2F"/>
    <w:rsid w:val="00D42A43"/>
    <w:rsid w:val="00D43076"/>
    <w:rsid w:val="00D4361A"/>
    <w:rsid w:val="00D44121"/>
    <w:rsid w:val="00D441F8"/>
    <w:rsid w:val="00D44429"/>
    <w:rsid w:val="00D445C4"/>
    <w:rsid w:val="00D4478D"/>
    <w:rsid w:val="00D457DF"/>
    <w:rsid w:val="00D4592B"/>
    <w:rsid w:val="00D45D17"/>
    <w:rsid w:val="00D46FBC"/>
    <w:rsid w:val="00D4746F"/>
    <w:rsid w:val="00D50C26"/>
    <w:rsid w:val="00D50D57"/>
    <w:rsid w:val="00D518E5"/>
    <w:rsid w:val="00D522E5"/>
    <w:rsid w:val="00D52741"/>
    <w:rsid w:val="00D53208"/>
    <w:rsid w:val="00D5353B"/>
    <w:rsid w:val="00D53760"/>
    <w:rsid w:val="00D5378F"/>
    <w:rsid w:val="00D5396D"/>
    <w:rsid w:val="00D53A0C"/>
    <w:rsid w:val="00D53AC0"/>
    <w:rsid w:val="00D53D4D"/>
    <w:rsid w:val="00D5443C"/>
    <w:rsid w:val="00D54B19"/>
    <w:rsid w:val="00D5508F"/>
    <w:rsid w:val="00D557E9"/>
    <w:rsid w:val="00D55C13"/>
    <w:rsid w:val="00D55E26"/>
    <w:rsid w:val="00D5704B"/>
    <w:rsid w:val="00D57909"/>
    <w:rsid w:val="00D60A14"/>
    <w:rsid w:val="00D60AF9"/>
    <w:rsid w:val="00D60CEF"/>
    <w:rsid w:val="00D61F90"/>
    <w:rsid w:val="00D62879"/>
    <w:rsid w:val="00D62D89"/>
    <w:rsid w:val="00D630ED"/>
    <w:rsid w:val="00D63236"/>
    <w:rsid w:val="00D64179"/>
    <w:rsid w:val="00D64223"/>
    <w:rsid w:val="00D64EC6"/>
    <w:rsid w:val="00D659BA"/>
    <w:rsid w:val="00D66083"/>
    <w:rsid w:val="00D661E2"/>
    <w:rsid w:val="00D6643F"/>
    <w:rsid w:val="00D66FCA"/>
    <w:rsid w:val="00D67C8C"/>
    <w:rsid w:val="00D67EFA"/>
    <w:rsid w:val="00D70555"/>
    <w:rsid w:val="00D705AE"/>
    <w:rsid w:val="00D70F25"/>
    <w:rsid w:val="00D70F92"/>
    <w:rsid w:val="00D71608"/>
    <w:rsid w:val="00D71830"/>
    <w:rsid w:val="00D7218B"/>
    <w:rsid w:val="00D7334D"/>
    <w:rsid w:val="00D73416"/>
    <w:rsid w:val="00D74669"/>
    <w:rsid w:val="00D7482A"/>
    <w:rsid w:val="00D754B2"/>
    <w:rsid w:val="00D75684"/>
    <w:rsid w:val="00D75F3A"/>
    <w:rsid w:val="00D769C7"/>
    <w:rsid w:val="00D76A64"/>
    <w:rsid w:val="00D76BF4"/>
    <w:rsid w:val="00D76CD6"/>
    <w:rsid w:val="00D77A24"/>
    <w:rsid w:val="00D77CF1"/>
    <w:rsid w:val="00D77E6A"/>
    <w:rsid w:val="00D80678"/>
    <w:rsid w:val="00D807A3"/>
    <w:rsid w:val="00D808ED"/>
    <w:rsid w:val="00D80909"/>
    <w:rsid w:val="00D80C97"/>
    <w:rsid w:val="00D80EBE"/>
    <w:rsid w:val="00D8134C"/>
    <w:rsid w:val="00D81377"/>
    <w:rsid w:val="00D81C54"/>
    <w:rsid w:val="00D8219A"/>
    <w:rsid w:val="00D82326"/>
    <w:rsid w:val="00D8342D"/>
    <w:rsid w:val="00D83690"/>
    <w:rsid w:val="00D840EA"/>
    <w:rsid w:val="00D8412D"/>
    <w:rsid w:val="00D84309"/>
    <w:rsid w:val="00D8448E"/>
    <w:rsid w:val="00D8466A"/>
    <w:rsid w:val="00D8475E"/>
    <w:rsid w:val="00D84801"/>
    <w:rsid w:val="00D84D41"/>
    <w:rsid w:val="00D850D2"/>
    <w:rsid w:val="00D8516F"/>
    <w:rsid w:val="00D85DD7"/>
    <w:rsid w:val="00D85EBE"/>
    <w:rsid w:val="00D86723"/>
    <w:rsid w:val="00D86955"/>
    <w:rsid w:val="00D86C8D"/>
    <w:rsid w:val="00D873A2"/>
    <w:rsid w:val="00D877E9"/>
    <w:rsid w:val="00D87C0D"/>
    <w:rsid w:val="00D87ED9"/>
    <w:rsid w:val="00D90703"/>
    <w:rsid w:val="00D90F03"/>
    <w:rsid w:val="00D9102A"/>
    <w:rsid w:val="00D91128"/>
    <w:rsid w:val="00D912E5"/>
    <w:rsid w:val="00D91336"/>
    <w:rsid w:val="00D915D6"/>
    <w:rsid w:val="00D918A8"/>
    <w:rsid w:val="00D92587"/>
    <w:rsid w:val="00D92724"/>
    <w:rsid w:val="00D9311A"/>
    <w:rsid w:val="00D93A98"/>
    <w:rsid w:val="00D93F40"/>
    <w:rsid w:val="00D948AC"/>
    <w:rsid w:val="00D9496C"/>
    <w:rsid w:val="00D94AAB"/>
    <w:rsid w:val="00D94FE6"/>
    <w:rsid w:val="00D952BD"/>
    <w:rsid w:val="00D95AD3"/>
    <w:rsid w:val="00D95D9C"/>
    <w:rsid w:val="00D96B23"/>
    <w:rsid w:val="00D97460"/>
    <w:rsid w:val="00D97C3F"/>
    <w:rsid w:val="00D97E1D"/>
    <w:rsid w:val="00DA0150"/>
    <w:rsid w:val="00DA0557"/>
    <w:rsid w:val="00DA08CF"/>
    <w:rsid w:val="00DA10BE"/>
    <w:rsid w:val="00DA1396"/>
    <w:rsid w:val="00DA2407"/>
    <w:rsid w:val="00DA250E"/>
    <w:rsid w:val="00DA267F"/>
    <w:rsid w:val="00DA318A"/>
    <w:rsid w:val="00DA3889"/>
    <w:rsid w:val="00DA3908"/>
    <w:rsid w:val="00DA3DEF"/>
    <w:rsid w:val="00DA4B26"/>
    <w:rsid w:val="00DA4B9F"/>
    <w:rsid w:val="00DA500E"/>
    <w:rsid w:val="00DA5415"/>
    <w:rsid w:val="00DA6235"/>
    <w:rsid w:val="00DA6F8C"/>
    <w:rsid w:val="00DA716B"/>
    <w:rsid w:val="00DB0154"/>
    <w:rsid w:val="00DB0C15"/>
    <w:rsid w:val="00DB1002"/>
    <w:rsid w:val="00DB1320"/>
    <w:rsid w:val="00DB18B8"/>
    <w:rsid w:val="00DB19E3"/>
    <w:rsid w:val="00DB1FFA"/>
    <w:rsid w:val="00DB31AE"/>
    <w:rsid w:val="00DB376F"/>
    <w:rsid w:val="00DB3ABE"/>
    <w:rsid w:val="00DB3DB9"/>
    <w:rsid w:val="00DB4111"/>
    <w:rsid w:val="00DB4252"/>
    <w:rsid w:val="00DB4263"/>
    <w:rsid w:val="00DB4352"/>
    <w:rsid w:val="00DB5443"/>
    <w:rsid w:val="00DB553A"/>
    <w:rsid w:val="00DB5C73"/>
    <w:rsid w:val="00DB5D54"/>
    <w:rsid w:val="00DB6804"/>
    <w:rsid w:val="00DB7B5D"/>
    <w:rsid w:val="00DC0117"/>
    <w:rsid w:val="00DC12C1"/>
    <w:rsid w:val="00DC13D3"/>
    <w:rsid w:val="00DC1E22"/>
    <w:rsid w:val="00DC22F4"/>
    <w:rsid w:val="00DC30AA"/>
    <w:rsid w:val="00DC3412"/>
    <w:rsid w:val="00DC3C0F"/>
    <w:rsid w:val="00DC3F16"/>
    <w:rsid w:val="00DC3F31"/>
    <w:rsid w:val="00DC3F49"/>
    <w:rsid w:val="00DC54F3"/>
    <w:rsid w:val="00DC5787"/>
    <w:rsid w:val="00DC5984"/>
    <w:rsid w:val="00DC60F0"/>
    <w:rsid w:val="00DC6594"/>
    <w:rsid w:val="00DC68BD"/>
    <w:rsid w:val="00DC758A"/>
    <w:rsid w:val="00DC76F4"/>
    <w:rsid w:val="00DC7CEA"/>
    <w:rsid w:val="00DC7DC3"/>
    <w:rsid w:val="00DD01B6"/>
    <w:rsid w:val="00DD03D1"/>
    <w:rsid w:val="00DD0D64"/>
    <w:rsid w:val="00DD1958"/>
    <w:rsid w:val="00DD2093"/>
    <w:rsid w:val="00DD223D"/>
    <w:rsid w:val="00DD308D"/>
    <w:rsid w:val="00DD346E"/>
    <w:rsid w:val="00DD396C"/>
    <w:rsid w:val="00DD41D6"/>
    <w:rsid w:val="00DD477F"/>
    <w:rsid w:val="00DD4977"/>
    <w:rsid w:val="00DD4A8B"/>
    <w:rsid w:val="00DD4DF3"/>
    <w:rsid w:val="00DD4EF0"/>
    <w:rsid w:val="00DD539E"/>
    <w:rsid w:val="00DD5494"/>
    <w:rsid w:val="00DD5F86"/>
    <w:rsid w:val="00DD6666"/>
    <w:rsid w:val="00DD66FE"/>
    <w:rsid w:val="00DD71F3"/>
    <w:rsid w:val="00DD7B22"/>
    <w:rsid w:val="00DE1460"/>
    <w:rsid w:val="00DE252F"/>
    <w:rsid w:val="00DE286B"/>
    <w:rsid w:val="00DE2CAF"/>
    <w:rsid w:val="00DE2E57"/>
    <w:rsid w:val="00DE2FFC"/>
    <w:rsid w:val="00DE32D2"/>
    <w:rsid w:val="00DE429A"/>
    <w:rsid w:val="00DE4BAE"/>
    <w:rsid w:val="00DE5107"/>
    <w:rsid w:val="00DE5138"/>
    <w:rsid w:val="00DE5459"/>
    <w:rsid w:val="00DE5A3B"/>
    <w:rsid w:val="00DE5DE5"/>
    <w:rsid w:val="00DE64FC"/>
    <w:rsid w:val="00DE669A"/>
    <w:rsid w:val="00DE6741"/>
    <w:rsid w:val="00DE715A"/>
    <w:rsid w:val="00DE7812"/>
    <w:rsid w:val="00DF0011"/>
    <w:rsid w:val="00DF08C9"/>
    <w:rsid w:val="00DF0A2C"/>
    <w:rsid w:val="00DF163F"/>
    <w:rsid w:val="00DF1A26"/>
    <w:rsid w:val="00DF2502"/>
    <w:rsid w:val="00DF270F"/>
    <w:rsid w:val="00DF3154"/>
    <w:rsid w:val="00DF34FD"/>
    <w:rsid w:val="00DF3561"/>
    <w:rsid w:val="00DF3702"/>
    <w:rsid w:val="00DF3A8D"/>
    <w:rsid w:val="00DF430F"/>
    <w:rsid w:val="00DF5248"/>
    <w:rsid w:val="00DF56C7"/>
    <w:rsid w:val="00DF58BE"/>
    <w:rsid w:val="00DF5927"/>
    <w:rsid w:val="00DF5A10"/>
    <w:rsid w:val="00DF5FB9"/>
    <w:rsid w:val="00DF6D86"/>
    <w:rsid w:val="00DF6E19"/>
    <w:rsid w:val="00DF6FA3"/>
    <w:rsid w:val="00DF7116"/>
    <w:rsid w:val="00DF7795"/>
    <w:rsid w:val="00DF77DB"/>
    <w:rsid w:val="00DF79D2"/>
    <w:rsid w:val="00DF7C52"/>
    <w:rsid w:val="00DF7CE9"/>
    <w:rsid w:val="00E001ED"/>
    <w:rsid w:val="00E00201"/>
    <w:rsid w:val="00E00636"/>
    <w:rsid w:val="00E01566"/>
    <w:rsid w:val="00E01603"/>
    <w:rsid w:val="00E016C0"/>
    <w:rsid w:val="00E017CF"/>
    <w:rsid w:val="00E0201F"/>
    <w:rsid w:val="00E0241F"/>
    <w:rsid w:val="00E02456"/>
    <w:rsid w:val="00E02E16"/>
    <w:rsid w:val="00E0311E"/>
    <w:rsid w:val="00E04305"/>
    <w:rsid w:val="00E047CC"/>
    <w:rsid w:val="00E04F20"/>
    <w:rsid w:val="00E0532C"/>
    <w:rsid w:val="00E05B60"/>
    <w:rsid w:val="00E0683A"/>
    <w:rsid w:val="00E06A2A"/>
    <w:rsid w:val="00E06AF6"/>
    <w:rsid w:val="00E06F9D"/>
    <w:rsid w:val="00E06FBB"/>
    <w:rsid w:val="00E07131"/>
    <w:rsid w:val="00E0768F"/>
    <w:rsid w:val="00E103BD"/>
    <w:rsid w:val="00E10E75"/>
    <w:rsid w:val="00E110A6"/>
    <w:rsid w:val="00E112A1"/>
    <w:rsid w:val="00E11C4C"/>
    <w:rsid w:val="00E122B8"/>
    <w:rsid w:val="00E13189"/>
    <w:rsid w:val="00E13893"/>
    <w:rsid w:val="00E139EF"/>
    <w:rsid w:val="00E13BC7"/>
    <w:rsid w:val="00E13E21"/>
    <w:rsid w:val="00E148FF"/>
    <w:rsid w:val="00E14919"/>
    <w:rsid w:val="00E14B37"/>
    <w:rsid w:val="00E150BF"/>
    <w:rsid w:val="00E158BD"/>
    <w:rsid w:val="00E15D25"/>
    <w:rsid w:val="00E163AC"/>
    <w:rsid w:val="00E16490"/>
    <w:rsid w:val="00E16586"/>
    <w:rsid w:val="00E16D6E"/>
    <w:rsid w:val="00E176D6"/>
    <w:rsid w:val="00E200A3"/>
    <w:rsid w:val="00E201E2"/>
    <w:rsid w:val="00E2133A"/>
    <w:rsid w:val="00E21708"/>
    <w:rsid w:val="00E21D6D"/>
    <w:rsid w:val="00E220FB"/>
    <w:rsid w:val="00E2219F"/>
    <w:rsid w:val="00E227B8"/>
    <w:rsid w:val="00E228E3"/>
    <w:rsid w:val="00E2294F"/>
    <w:rsid w:val="00E235C2"/>
    <w:rsid w:val="00E23764"/>
    <w:rsid w:val="00E23948"/>
    <w:rsid w:val="00E245CF"/>
    <w:rsid w:val="00E247C6"/>
    <w:rsid w:val="00E249EA"/>
    <w:rsid w:val="00E24DE7"/>
    <w:rsid w:val="00E253DE"/>
    <w:rsid w:val="00E25408"/>
    <w:rsid w:val="00E25502"/>
    <w:rsid w:val="00E2591C"/>
    <w:rsid w:val="00E25D6E"/>
    <w:rsid w:val="00E25EEE"/>
    <w:rsid w:val="00E27268"/>
    <w:rsid w:val="00E2726E"/>
    <w:rsid w:val="00E27D9A"/>
    <w:rsid w:val="00E304D5"/>
    <w:rsid w:val="00E30ECA"/>
    <w:rsid w:val="00E30EDA"/>
    <w:rsid w:val="00E31AA5"/>
    <w:rsid w:val="00E31BD9"/>
    <w:rsid w:val="00E31EDE"/>
    <w:rsid w:val="00E32C2E"/>
    <w:rsid w:val="00E32F7A"/>
    <w:rsid w:val="00E33838"/>
    <w:rsid w:val="00E3426A"/>
    <w:rsid w:val="00E34323"/>
    <w:rsid w:val="00E34827"/>
    <w:rsid w:val="00E3498A"/>
    <w:rsid w:val="00E34AB2"/>
    <w:rsid w:val="00E34C1E"/>
    <w:rsid w:val="00E34D61"/>
    <w:rsid w:val="00E35545"/>
    <w:rsid w:val="00E35A18"/>
    <w:rsid w:val="00E35B66"/>
    <w:rsid w:val="00E35F3B"/>
    <w:rsid w:val="00E364EA"/>
    <w:rsid w:val="00E3693B"/>
    <w:rsid w:val="00E36BBC"/>
    <w:rsid w:val="00E36F13"/>
    <w:rsid w:val="00E37121"/>
    <w:rsid w:val="00E3717B"/>
    <w:rsid w:val="00E376E3"/>
    <w:rsid w:val="00E40018"/>
    <w:rsid w:val="00E403FE"/>
    <w:rsid w:val="00E4088F"/>
    <w:rsid w:val="00E40AF2"/>
    <w:rsid w:val="00E40B3B"/>
    <w:rsid w:val="00E40F99"/>
    <w:rsid w:val="00E413D8"/>
    <w:rsid w:val="00E4180E"/>
    <w:rsid w:val="00E423E6"/>
    <w:rsid w:val="00E42543"/>
    <w:rsid w:val="00E4268F"/>
    <w:rsid w:val="00E427AF"/>
    <w:rsid w:val="00E4289B"/>
    <w:rsid w:val="00E42E89"/>
    <w:rsid w:val="00E43582"/>
    <w:rsid w:val="00E44404"/>
    <w:rsid w:val="00E449E2"/>
    <w:rsid w:val="00E44BCD"/>
    <w:rsid w:val="00E4504E"/>
    <w:rsid w:val="00E46287"/>
    <w:rsid w:val="00E4677A"/>
    <w:rsid w:val="00E46942"/>
    <w:rsid w:val="00E46FE0"/>
    <w:rsid w:val="00E5028E"/>
    <w:rsid w:val="00E507BB"/>
    <w:rsid w:val="00E50B53"/>
    <w:rsid w:val="00E51030"/>
    <w:rsid w:val="00E5197F"/>
    <w:rsid w:val="00E51D83"/>
    <w:rsid w:val="00E52914"/>
    <w:rsid w:val="00E53BB2"/>
    <w:rsid w:val="00E54863"/>
    <w:rsid w:val="00E565B6"/>
    <w:rsid w:val="00E566C9"/>
    <w:rsid w:val="00E56783"/>
    <w:rsid w:val="00E568D4"/>
    <w:rsid w:val="00E56FCA"/>
    <w:rsid w:val="00E5752D"/>
    <w:rsid w:val="00E5772A"/>
    <w:rsid w:val="00E57E63"/>
    <w:rsid w:val="00E60513"/>
    <w:rsid w:val="00E60944"/>
    <w:rsid w:val="00E60AB6"/>
    <w:rsid w:val="00E61815"/>
    <w:rsid w:val="00E61D09"/>
    <w:rsid w:val="00E61D81"/>
    <w:rsid w:val="00E621CC"/>
    <w:rsid w:val="00E62493"/>
    <w:rsid w:val="00E629B8"/>
    <w:rsid w:val="00E62ABD"/>
    <w:rsid w:val="00E62E4D"/>
    <w:rsid w:val="00E643F2"/>
    <w:rsid w:val="00E64967"/>
    <w:rsid w:val="00E64A12"/>
    <w:rsid w:val="00E64AAD"/>
    <w:rsid w:val="00E65400"/>
    <w:rsid w:val="00E66513"/>
    <w:rsid w:val="00E66F6B"/>
    <w:rsid w:val="00E67020"/>
    <w:rsid w:val="00E67793"/>
    <w:rsid w:val="00E67B42"/>
    <w:rsid w:val="00E67DD2"/>
    <w:rsid w:val="00E7004E"/>
    <w:rsid w:val="00E70291"/>
    <w:rsid w:val="00E70D96"/>
    <w:rsid w:val="00E70E2E"/>
    <w:rsid w:val="00E7175B"/>
    <w:rsid w:val="00E71C68"/>
    <w:rsid w:val="00E7317A"/>
    <w:rsid w:val="00E73567"/>
    <w:rsid w:val="00E737E2"/>
    <w:rsid w:val="00E73BFF"/>
    <w:rsid w:val="00E73EB4"/>
    <w:rsid w:val="00E74001"/>
    <w:rsid w:val="00E7408F"/>
    <w:rsid w:val="00E741ED"/>
    <w:rsid w:val="00E742D2"/>
    <w:rsid w:val="00E74560"/>
    <w:rsid w:val="00E74716"/>
    <w:rsid w:val="00E74791"/>
    <w:rsid w:val="00E75513"/>
    <w:rsid w:val="00E75C51"/>
    <w:rsid w:val="00E75D41"/>
    <w:rsid w:val="00E75E0A"/>
    <w:rsid w:val="00E760CC"/>
    <w:rsid w:val="00E763F2"/>
    <w:rsid w:val="00E7640D"/>
    <w:rsid w:val="00E768E8"/>
    <w:rsid w:val="00E7707A"/>
    <w:rsid w:val="00E770EF"/>
    <w:rsid w:val="00E7783D"/>
    <w:rsid w:val="00E77C2A"/>
    <w:rsid w:val="00E80465"/>
    <w:rsid w:val="00E8074E"/>
    <w:rsid w:val="00E80C6F"/>
    <w:rsid w:val="00E8123B"/>
    <w:rsid w:val="00E81681"/>
    <w:rsid w:val="00E81B22"/>
    <w:rsid w:val="00E81FF9"/>
    <w:rsid w:val="00E820BB"/>
    <w:rsid w:val="00E8277B"/>
    <w:rsid w:val="00E82D85"/>
    <w:rsid w:val="00E83C04"/>
    <w:rsid w:val="00E83E1B"/>
    <w:rsid w:val="00E84027"/>
    <w:rsid w:val="00E84464"/>
    <w:rsid w:val="00E84A21"/>
    <w:rsid w:val="00E860B3"/>
    <w:rsid w:val="00E865BC"/>
    <w:rsid w:val="00E86658"/>
    <w:rsid w:val="00E86732"/>
    <w:rsid w:val="00E86F8F"/>
    <w:rsid w:val="00E900C1"/>
    <w:rsid w:val="00E90463"/>
    <w:rsid w:val="00E9087A"/>
    <w:rsid w:val="00E90CBA"/>
    <w:rsid w:val="00E91105"/>
    <w:rsid w:val="00E91542"/>
    <w:rsid w:val="00E917BC"/>
    <w:rsid w:val="00E91A52"/>
    <w:rsid w:val="00E91AF7"/>
    <w:rsid w:val="00E91B47"/>
    <w:rsid w:val="00E9260D"/>
    <w:rsid w:val="00E92CF9"/>
    <w:rsid w:val="00E93139"/>
    <w:rsid w:val="00E93426"/>
    <w:rsid w:val="00E949FC"/>
    <w:rsid w:val="00E94DC0"/>
    <w:rsid w:val="00E94E85"/>
    <w:rsid w:val="00E95718"/>
    <w:rsid w:val="00E95925"/>
    <w:rsid w:val="00E967A3"/>
    <w:rsid w:val="00E96B13"/>
    <w:rsid w:val="00E96D56"/>
    <w:rsid w:val="00E9738E"/>
    <w:rsid w:val="00E97568"/>
    <w:rsid w:val="00E976C0"/>
    <w:rsid w:val="00E977B2"/>
    <w:rsid w:val="00E9791F"/>
    <w:rsid w:val="00E97CBF"/>
    <w:rsid w:val="00EA0ED5"/>
    <w:rsid w:val="00EA1248"/>
    <w:rsid w:val="00EA13D5"/>
    <w:rsid w:val="00EA1A41"/>
    <w:rsid w:val="00EA1C5F"/>
    <w:rsid w:val="00EA24BC"/>
    <w:rsid w:val="00EA2590"/>
    <w:rsid w:val="00EA25D7"/>
    <w:rsid w:val="00EA2C6E"/>
    <w:rsid w:val="00EA32FE"/>
    <w:rsid w:val="00EA37FE"/>
    <w:rsid w:val="00EA48FE"/>
    <w:rsid w:val="00EA4CFE"/>
    <w:rsid w:val="00EA4D1A"/>
    <w:rsid w:val="00EA4D41"/>
    <w:rsid w:val="00EA51FA"/>
    <w:rsid w:val="00EA5921"/>
    <w:rsid w:val="00EA59FC"/>
    <w:rsid w:val="00EA5AA1"/>
    <w:rsid w:val="00EA5F55"/>
    <w:rsid w:val="00EA7095"/>
    <w:rsid w:val="00EA7311"/>
    <w:rsid w:val="00EA7823"/>
    <w:rsid w:val="00EA795B"/>
    <w:rsid w:val="00EA7CAD"/>
    <w:rsid w:val="00EB00D4"/>
    <w:rsid w:val="00EB02DA"/>
    <w:rsid w:val="00EB0911"/>
    <w:rsid w:val="00EB14A8"/>
    <w:rsid w:val="00EB29BB"/>
    <w:rsid w:val="00EB2AF6"/>
    <w:rsid w:val="00EB358E"/>
    <w:rsid w:val="00EB3CBB"/>
    <w:rsid w:val="00EB4315"/>
    <w:rsid w:val="00EB484E"/>
    <w:rsid w:val="00EB4E8E"/>
    <w:rsid w:val="00EB4F6F"/>
    <w:rsid w:val="00EB50AA"/>
    <w:rsid w:val="00EB519A"/>
    <w:rsid w:val="00EB5236"/>
    <w:rsid w:val="00EB52D7"/>
    <w:rsid w:val="00EB5364"/>
    <w:rsid w:val="00EB5AD4"/>
    <w:rsid w:val="00EB5C4B"/>
    <w:rsid w:val="00EB6343"/>
    <w:rsid w:val="00EB676A"/>
    <w:rsid w:val="00EB690A"/>
    <w:rsid w:val="00EB6BE2"/>
    <w:rsid w:val="00EB6CE7"/>
    <w:rsid w:val="00EB6E59"/>
    <w:rsid w:val="00EB70FC"/>
    <w:rsid w:val="00EB7AF8"/>
    <w:rsid w:val="00EB7C38"/>
    <w:rsid w:val="00EC06AE"/>
    <w:rsid w:val="00EC088E"/>
    <w:rsid w:val="00EC089B"/>
    <w:rsid w:val="00EC0B5D"/>
    <w:rsid w:val="00EC0F6C"/>
    <w:rsid w:val="00EC13D1"/>
    <w:rsid w:val="00EC19B3"/>
    <w:rsid w:val="00EC1BCE"/>
    <w:rsid w:val="00EC1F96"/>
    <w:rsid w:val="00EC22FD"/>
    <w:rsid w:val="00EC2493"/>
    <w:rsid w:val="00EC28ED"/>
    <w:rsid w:val="00EC2A70"/>
    <w:rsid w:val="00EC2AF9"/>
    <w:rsid w:val="00EC2B4A"/>
    <w:rsid w:val="00EC2CC2"/>
    <w:rsid w:val="00EC2EF8"/>
    <w:rsid w:val="00EC2F10"/>
    <w:rsid w:val="00EC352D"/>
    <w:rsid w:val="00EC3E6A"/>
    <w:rsid w:val="00EC4432"/>
    <w:rsid w:val="00EC4B06"/>
    <w:rsid w:val="00EC5397"/>
    <w:rsid w:val="00EC53D8"/>
    <w:rsid w:val="00EC5521"/>
    <w:rsid w:val="00EC57DD"/>
    <w:rsid w:val="00EC57DE"/>
    <w:rsid w:val="00EC5B09"/>
    <w:rsid w:val="00EC5B89"/>
    <w:rsid w:val="00EC6654"/>
    <w:rsid w:val="00EC745D"/>
    <w:rsid w:val="00EC7B20"/>
    <w:rsid w:val="00EC7DF6"/>
    <w:rsid w:val="00EC7E18"/>
    <w:rsid w:val="00ED08AC"/>
    <w:rsid w:val="00ED08D3"/>
    <w:rsid w:val="00ED1586"/>
    <w:rsid w:val="00ED19B5"/>
    <w:rsid w:val="00ED1E2F"/>
    <w:rsid w:val="00ED1F39"/>
    <w:rsid w:val="00ED2933"/>
    <w:rsid w:val="00ED2963"/>
    <w:rsid w:val="00ED2D87"/>
    <w:rsid w:val="00ED2FC5"/>
    <w:rsid w:val="00ED2FDF"/>
    <w:rsid w:val="00ED34B6"/>
    <w:rsid w:val="00ED3956"/>
    <w:rsid w:val="00ED395D"/>
    <w:rsid w:val="00ED3DA5"/>
    <w:rsid w:val="00ED4C36"/>
    <w:rsid w:val="00ED4E3A"/>
    <w:rsid w:val="00ED5A75"/>
    <w:rsid w:val="00ED5D3E"/>
    <w:rsid w:val="00ED64AA"/>
    <w:rsid w:val="00ED7C9F"/>
    <w:rsid w:val="00ED7F62"/>
    <w:rsid w:val="00EE0022"/>
    <w:rsid w:val="00EE01C4"/>
    <w:rsid w:val="00EE01DC"/>
    <w:rsid w:val="00EE0467"/>
    <w:rsid w:val="00EE0865"/>
    <w:rsid w:val="00EE1913"/>
    <w:rsid w:val="00EE1C46"/>
    <w:rsid w:val="00EE223E"/>
    <w:rsid w:val="00EE24FD"/>
    <w:rsid w:val="00EE292D"/>
    <w:rsid w:val="00EE30BC"/>
    <w:rsid w:val="00EE39F8"/>
    <w:rsid w:val="00EE39FF"/>
    <w:rsid w:val="00EE3DE7"/>
    <w:rsid w:val="00EE407E"/>
    <w:rsid w:val="00EE4917"/>
    <w:rsid w:val="00EE5323"/>
    <w:rsid w:val="00EE54F6"/>
    <w:rsid w:val="00EE6710"/>
    <w:rsid w:val="00EE7285"/>
    <w:rsid w:val="00EE767F"/>
    <w:rsid w:val="00EE7AC3"/>
    <w:rsid w:val="00EE7E0E"/>
    <w:rsid w:val="00EE7F5F"/>
    <w:rsid w:val="00EE7F6D"/>
    <w:rsid w:val="00EF01E2"/>
    <w:rsid w:val="00EF037B"/>
    <w:rsid w:val="00EF0449"/>
    <w:rsid w:val="00EF0B8B"/>
    <w:rsid w:val="00EF12A8"/>
    <w:rsid w:val="00EF1A4D"/>
    <w:rsid w:val="00EF22E3"/>
    <w:rsid w:val="00EF242E"/>
    <w:rsid w:val="00EF2713"/>
    <w:rsid w:val="00EF2DFF"/>
    <w:rsid w:val="00EF31F9"/>
    <w:rsid w:val="00EF3365"/>
    <w:rsid w:val="00EF3A50"/>
    <w:rsid w:val="00EF3D74"/>
    <w:rsid w:val="00EF44D0"/>
    <w:rsid w:val="00EF4A82"/>
    <w:rsid w:val="00EF5801"/>
    <w:rsid w:val="00EF5AE7"/>
    <w:rsid w:val="00EF5BB1"/>
    <w:rsid w:val="00EF5EA3"/>
    <w:rsid w:val="00EF67A8"/>
    <w:rsid w:val="00EF682E"/>
    <w:rsid w:val="00EF6AFF"/>
    <w:rsid w:val="00EF6BFF"/>
    <w:rsid w:val="00EF6CFE"/>
    <w:rsid w:val="00EF7A7C"/>
    <w:rsid w:val="00EF7CC8"/>
    <w:rsid w:val="00EF7F5F"/>
    <w:rsid w:val="00F00583"/>
    <w:rsid w:val="00F00B00"/>
    <w:rsid w:val="00F01A64"/>
    <w:rsid w:val="00F01BCC"/>
    <w:rsid w:val="00F020F7"/>
    <w:rsid w:val="00F0240E"/>
    <w:rsid w:val="00F02520"/>
    <w:rsid w:val="00F02A90"/>
    <w:rsid w:val="00F03C22"/>
    <w:rsid w:val="00F0444A"/>
    <w:rsid w:val="00F04FCB"/>
    <w:rsid w:val="00F05137"/>
    <w:rsid w:val="00F05D28"/>
    <w:rsid w:val="00F065E4"/>
    <w:rsid w:val="00F06EC9"/>
    <w:rsid w:val="00F0702E"/>
    <w:rsid w:val="00F0723D"/>
    <w:rsid w:val="00F07892"/>
    <w:rsid w:val="00F07B0A"/>
    <w:rsid w:val="00F10337"/>
    <w:rsid w:val="00F10638"/>
    <w:rsid w:val="00F10744"/>
    <w:rsid w:val="00F10E43"/>
    <w:rsid w:val="00F113C7"/>
    <w:rsid w:val="00F116FB"/>
    <w:rsid w:val="00F11CE3"/>
    <w:rsid w:val="00F1252C"/>
    <w:rsid w:val="00F12732"/>
    <w:rsid w:val="00F13155"/>
    <w:rsid w:val="00F14050"/>
    <w:rsid w:val="00F14AA2"/>
    <w:rsid w:val="00F14F53"/>
    <w:rsid w:val="00F15067"/>
    <w:rsid w:val="00F15254"/>
    <w:rsid w:val="00F15CDC"/>
    <w:rsid w:val="00F16153"/>
    <w:rsid w:val="00F16508"/>
    <w:rsid w:val="00F16A39"/>
    <w:rsid w:val="00F16A99"/>
    <w:rsid w:val="00F1733D"/>
    <w:rsid w:val="00F178AB"/>
    <w:rsid w:val="00F17F05"/>
    <w:rsid w:val="00F2031B"/>
    <w:rsid w:val="00F20FA6"/>
    <w:rsid w:val="00F21263"/>
    <w:rsid w:val="00F2173D"/>
    <w:rsid w:val="00F21BD3"/>
    <w:rsid w:val="00F21C8D"/>
    <w:rsid w:val="00F2217A"/>
    <w:rsid w:val="00F227C6"/>
    <w:rsid w:val="00F232E8"/>
    <w:rsid w:val="00F23523"/>
    <w:rsid w:val="00F23C5F"/>
    <w:rsid w:val="00F23E4F"/>
    <w:rsid w:val="00F2463F"/>
    <w:rsid w:val="00F24A29"/>
    <w:rsid w:val="00F25079"/>
    <w:rsid w:val="00F25768"/>
    <w:rsid w:val="00F25E83"/>
    <w:rsid w:val="00F267BD"/>
    <w:rsid w:val="00F268B5"/>
    <w:rsid w:val="00F26C55"/>
    <w:rsid w:val="00F274FE"/>
    <w:rsid w:val="00F2792D"/>
    <w:rsid w:val="00F27E8E"/>
    <w:rsid w:val="00F30FF1"/>
    <w:rsid w:val="00F315A1"/>
    <w:rsid w:val="00F31757"/>
    <w:rsid w:val="00F31BB7"/>
    <w:rsid w:val="00F3202B"/>
    <w:rsid w:val="00F321AA"/>
    <w:rsid w:val="00F32CBF"/>
    <w:rsid w:val="00F339CA"/>
    <w:rsid w:val="00F33CD1"/>
    <w:rsid w:val="00F3485B"/>
    <w:rsid w:val="00F34D2D"/>
    <w:rsid w:val="00F34D3A"/>
    <w:rsid w:val="00F3596D"/>
    <w:rsid w:val="00F3617D"/>
    <w:rsid w:val="00F36588"/>
    <w:rsid w:val="00F366C0"/>
    <w:rsid w:val="00F36A19"/>
    <w:rsid w:val="00F36D97"/>
    <w:rsid w:val="00F37075"/>
    <w:rsid w:val="00F37817"/>
    <w:rsid w:val="00F37A1E"/>
    <w:rsid w:val="00F40392"/>
    <w:rsid w:val="00F40668"/>
    <w:rsid w:val="00F40A76"/>
    <w:rsid w:val="00F42CBC"/>
    <w:rsid w:val="00F431E9"/>
    <w:rsid w:val="00F43228"/>
    <w:rsid w:val="00F43360"/>
    <w:rsid w:val="00F4375D"/>
    <w:rsid w:val="00F43CE6"/>
    <w:rsid w:val="00F4462D"/>
    <w:rsid w:val="00F459FF"/>
    <w:rsid w:val="00F45E34"/>
    <w:rsid w:val="00F46395"/>
    <w:rsid w:val="00F46785"/>
    <w:rsid w:val="00F4682E"/>
    <w:rsid w:val="00F46C87"/>
    <w:rsid w:val="00F46E88"/>
    <w:rsid w:val="00F46FEB"/>
    <w:rsid w:val="00F4701C"/>
    <w:rsid w:val="00F470A3"/>
    <w:rsid w:val="00F47995"/>
    <w:rsid w:val="00F47A61"/>
    <w:rsid w:val="00F47CC9"/>
    <w:rsid w:val="00F47D0E"/>
    <w:rsid w:val="00F5022A"/>
    <w:rsid w:val="00F5036C"/>
    <w:rsid w:val="00F507FF"/>
    <w:rsid w:val="00F5093D"/>
    <w:rsid w:val="00F519AD"/>
    <w:rsid w:val="00F51AC8"/>
    <w:rsid w:val="00F51FFF"/>
    <w:rsid w:val="00F522E8"/>
    <w:rsid w:val="00F524B0"/>
    <w:rsid w:val="00F52676"/>
    <w:rsid w:val="00F528E6"/>
    <w:rsid w:val="00F5328B"/>
    <w:rsid w:val="00F53317"/>
    <w:rsid w:val="00F53503"/>
    <w:rsid w:val="00F5385B"/>
    <w:rsid w:val="00F546D2"/>
    <w:rsid w:val="00F547BE"/>
    <w:rsid w:val="00F55A92"/>
    <w:rsid w:val="00F55D6A"/>
    <w:rsid w:val="00F560C9"/>
    <w:rsid w:val="00F565C6"/>
    <w:rsid w:val="00F573A5"/>
    <w:rsid w:val="00F57FCE"/>
    <w:rsid w:val="00F6001B"/>
    <w:rsid w:val="00F60117"/>
    <w:rsid w:val="00F6021F"/>
    <w:rsid w:val="00F60B87"/>
    <w:rsid w:val="00F61156"/>
    <w:rsid w:val="00F61456"/>
    <w:rsid w:val="00F61B79"/>
    <w:rsid w:val="00F61CB4"/>
    <w:rsid w:val="00F61E13"/>
    <w:rsid w:val="00F62810"/>
    <w:rsid w:val="00F636B9"/>
    <w:rsid w:val="00F63B2B"/>
    <w:rsid w:val="00F63D40"/>
    <w:rsid w:val="00F63EB5"/>
    <w:rsid w:val="00F64518"/>
    <w:rsid w:val="00F6454A"/>
    <w:rsid w:val="00F648FB"/>
    <w:rsid w:val="00F64D68"/>
    <w:rsid w:val="00F654E3"/>
    <w:rsid w:val="00F65C13"/>
    <w:rsid w:val="00F65C61"/>
    <w:rsid w:val="00F65D44"/>
    <w:rsid w:val="00F66017"/>
    <w:rsid w:val="00F66176"/>
    <w:rsid w:val="00F666F7"/>
    <w:rsid w:val="00F66E22"/>
    <w:rsid w:val="00F66F88"/>
    <w:rsid w:val="00F678A3"/>
    <w:rsid w:val="00F67A5F"/>
    <w:rsid w:val="00F701D4"/>
    <w:rsid w:val="00F70473"/>
    <w:rsid w:val="00F704A0"/>
    <w:rsid w:val="00F706C5"/>
    <w:rsid w:val="00F70833"/>
    <w:rsid w:val="00F7174B"/>
    <w:rsid w:val="00F71B56"/>
    <w:rsid w:val="00F71C7B"/>
    <w:rsid w:val="00F72DAD"/>
    <w:rsid w:val="00F7300E"/>
    <w:rsid w:val="00F73263"/>
    <w:rsid w:val="00F73406"/>
    <w:rsid w:val="00F73593"/>
    <w:rsid w:val="00F7448C"/>
    <w:rsid w:val="00F74A82"/>
    <w:rsid w:val="00F751E9"/>
    <w:rsid w:val="00F769B1"/>
    <w:rsid w:val="00F77343"/>
    <w:rsid w:val="00F80661"/>
    <w:rsid w:val="00F80797"/>
    <w:rsid w:val="00F80BDA"/>
    <w:rsid w:val="00F8114C"/>
    <w:rsid w:val="00F815AE"/>
    <w:rsid w:val="00F81F58"/>
    <w:rsid w:val="00F8213C"/>
    <w:rsid w:val="00F82B6D"/>
    <w:rsid w:val="00F82C5D"/>
    <w:rsid w:val="00F83330"/>
    <w:rsid w:val="00F83C57"/>
    <w:rsid w:val="00F83DC8"/>
    <w:rsid w:val="00F8451A"/>
    <w:rsid w:val="00F848C8"/>
    <w:rsid w:val="00F8597E"/>
    <w:rsid w:val="00F85B18"/>
    <w:rsid w:val="00F862DA"/>
    <w:rsid w:val="00F86798"/>
    <w:rsid w:val="00F8714C"/>
    <w:rsid w:val="00F87B2C"/>
    <w:rsid w:val="00F87E08"/>
    <w:rsid w:val="00F902C1"/>
    <w:rsid w:val="00F90362"/>
    <w:rsid w:val="00F90574"/>
    <w:rsid w:val="00F90809"/>
    <w:rsid w:val="00F90A9C"/>
    <w:rsid w:val="00F90E4B"/>
    <w:rsid w:val="00F911B0"/>
    <w:rsid w:val="00F912D6"/>
    <w:rsid w:val="00F91407"/>
    <w:rsid w:val="00F914BC"/>
    <w:rsid w:val="00F91806"/>
    <w:rsid w:val="00F91C8D"/>
    <w:rsid w:val="00F91D96"/>
    <w:rsid w:val="00F92328"/>
    <w:rsid w:val="00F93D72"/>
    <w:rsid w:val="00F94B8F"/>
    <w:rsid w:val="00F94EC2"/>
    <w:rsid w:val="00F95247"/>
    <w:rsid w:val="00F95ED0"/>
    <w:rsid w:val="00F95EE9"/>
    <w:rsid w:val="00F9604F"/>
    <w:rsid w:val="00F96333"/>
    <w:rsid w:val="00F965BB"/>
    <w:rsid w:val="00F969F6"/>
    <w:rsid w:val="00F977D5"/>
    <w:rsid w:val="00F97EED"/>
    <w:rsid w:val="00FA0EB1"/>
    <w:rsid w:val="00FA10A0"/>
    <w:rsid w:val="00FA20AE"/>
    <w:rsid w:val="00FA24EA"/>
    <w:rsid w:val="00FA2961"/>
    <w:rsid w:val="00FA29FF"/>
    <w:rsid w:val="00FA2A6F"/>
    <w:rsid w:val="00FA3B62"/>
    <w:rsid w:val="00FA3BFA"/>
    <w:rsid w:val="00FA3D72"/>
    <w:rsid w:val="00FA4018"/>
    <w:rsid w:val="00FA41E7"/>
    <w:rsid w:val="00FA4620"/>
    <w:rsid w:val="00FA4669"/>
    <w:rsid w:val="00FA47CF"/>
    <w:rsid w:val="00FA4B52"/>
    <w:rsid w:val="00FA4B68"/>
    <w:rsid w:val="00FA5B6A"/>
    <w:rsid w:val="00FA5F16"/>
    <w:rsid w:val="00FA615B"/>
    <w:rsid w:val="00FA6208"/>
    <w:rsid w:val="00FA68DC"/>
    <w:rsid w:val="00FA6AB2"/>
    <w:rsid w:val="00FA76C7"/>
    <w:rsid w:val="00FA7D9E"/>
    <w:rsid w:val="00FB002C"/>
    <w:rsid w:val="00FB06C9"/>
    <w:rsid w:val="00FB0810"/>
    <w:rsid w:val="00FB1215"/>
    <w:rsid w:val="00FB1344"/>
    <w:rsid w:val="00FB23C4"/>
    <w:rsid w:val="00FB274D"/>
    <w:rsid w:val="00FB2EBC"/>
    <w:rsid w:val="00FB308A"/>
    <w:rsid w:val="00FB3354"/>
    <w:rsid w:val="00FB343E"/>
    <w:rsid w:val="00FB3951"/>
    <w:rsid w:val="00FB3CF3"/>
    <w:rsid w:val="00FB47B8"/>
    <w:rsid w:val="00FB47BA"/>
    <w:rsid w:val="00FB4DEB"/>
    <w:rsid w:val="00FB4F3B"/>
    <w:rsid w:val="00FB5813"/>
    <w:rsid w:val="00FB5E01"/>
    <w:rsid w:val="00FB6167"/>
    <w:rsid w:val="00FB68BB"/>
    <w:rsid w:val="00FB6D59"/>
    <w:rsid w:val="00FB750C"/>
    <w:rsid w:val="00FB78B2"/>
    <w:rsid w:val="00FC0011"/>
    <w:rsid w:val="00FC0CB4"/>
    <w:rsid w:val="00FC0D6C"/>
    <w:rsid w:val="00FC12B7"/>
    <w:rsid w:val="00FC1A4A"/>
    <w:rsid w:val="00FC20E5"/>
    <w:rsid w:val="00FC2671"/>
    <w:rsid w:val="00FC271B"/>
    <w:rsid w:val="00FC2E6C"/>
    <w:rsid w:val="00FC3DEC"/>
    <w:rsid w:val="00FC42B2"/>
    <w:rsid w:val="00FC43DE"/>
    <w:rsid w:val="00FC478F"/>
    <w:rsid w:val="00FC4B4C"/>
    <w:rsid w:val="00FC51EA"/>
    <w:rsid w:val="00FC5E05"/>
    <w:rsid w:val="00FC629B"/>
    <w:rsid w:val="00FC63F4"/>
    <w:rsid w:val="00FC6709"/>
    <w:rsid w:val="00FC68D3"/>
    <w:rsid w:val="00FC6AF4"/>
    <w:rsid w:val="00FC6B88"/>
    <w:rsid w:val="00FC6DAB"/>
    <w:rsid w:val="00FC6FBA"/>
    <w:rsid w:val="00FC7013"/>
    <w:rsid w:val="00FC7288"/>
    <w:rsid w:val="00FC7836"/>
    <w:rsid w:val="00FC78AC"/>
    <w:rsid w:val="00FC7E6A"/>
    <w:rsid w:val="00FD0264"/>
    <w:rsid w:val="00FD055D"/>
    <w:rsid w:val="00FD0C6D"/>
    <w:rsid w:val="00FD1DA5"/>
    <w:rsid w:val="00FD3C34"/>
    <w:rsid w:val="00FD4B11"/>
    <w:rsid w:val="00FD4B81"/>
    <w:rsid w:val="00FD4C3D"/>
    <w:rsid w:val="00FD4D49"/>
    <w:rsid w:val="00FD4E03"/>
    <w:rsid w:val="00FD5012"/>
    <w:rsid w:val="00FD55B1"/>
    <w:rsid w:val="00FD65B9"/>
    <w:rsid w:val="00FD6654"/>
    <w:rsid w:val="00FD6904"/>
    <w:rsid w:val="00FD6F4C"/>
    <w:rsid w:val="00FD7118"/>
    <w:rsid w:val="00FD723D"/>
    <w:rsid w:val="00FD72EE"/>
    <w:rsid w:val="00FD7711"/>
    <w:rsid w:val="00FD7848"/>
    <w:rsid w:val="00FD7EAF"/>
    <w:rsid w:val="00FE02FC"/>
    <w:rsid w:val="00FE04E9"/>
    <w:rsid w:val="00FE09B7"/>
    <w:rsid w:val="00FE09DB"/>
    <w:rsid w:val="00FE0A17"/>
    <w:rsid w:val="00FE0B40"/>
    <w:rsid w:val="00FE13E2"/>
    <w:rsid w:val="00FE1755"/>
    <w:rsid w:val="00FE1C1C"/>
    <w:rsid w:val="00FE1D9C"/>
    <w:rsid w:val="00FE2C5D"/>
    <w:rsid w:val="00FE3A84"/>
    <w:rsid w:val="00FE42AF"/>
    <w:rsid w:val="00FE42D8"/>
    <w:rsid w:val="00FE4932"/>
    <w:rsid w:val="00FE4E3C"/>
    <w:rsid w:val="00FE52C7"/>
    <w:rsid w:val="00FE5596"/>
    <w:rsid w:val="00FE5FE5"/>
    <w:rsid w:val="00FE672F"/>
    <w:rsid w:val="00FE6BA1"/>
    <w:rsid w:val="00FE7A89"/>
    <w:rsid w:val="00FF00CB"/>
    <w:rsid w:val="00FF02F7"/>
    <w:rsid w:val="00FF04F3"/>
    <w:rsid w:val="00FF0572"/>
    <w:rsid w:val="00FF0944"/>
    <w:rsid w:val="00FF0B64"/>
    <w:rsid w:val="00FF150D"/>
    <w:rsid w:val="00FF1B82"/>
    <w:rsid w:val="00FF1E27"/>
    <w:rsid w:val="00FF20B2"/>
    <w:rsid w:val="00FF30B6"/>
    <w:rsid w:val="00FF442C"/>
    <w:rsid w:val="00FF4B00"/>
    <w:rsid w:val="00FF50C2"/>
    <w:rsid w:val="00FF5EE6"/>
    <w:rsid w:val="00FF6577"/>
    <w:rsid w:val="00FF6AFB"/>
    <w:rsid w:val="00FF73B6"/>
    <w:rsid w:val="00FF7A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EA6875"/>
  <w15:docId w15:val="{FAE7A303-4F75-478C-80E4-B6A747946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rsid w:val="00A41738"/>
    <w:rPr>
      <w:sz w:val="24"/>
      <w:szCs w:val="24"/>
    </w:rPr>
  </w:style>
  <w:style w:type="paragraph" w:styleId="berschrift1">
    <w:name w:val="heading 1"/>
    <w:basedOn w:val="Standard"/>
    <w:next w:val="Textkrper"/>
    <w:link w:val="berschrift1Zchn"/>
    <w:rsid w:val="006947C1"/>
    <w:pPr>
      <w:numPr>
        <w:numId w:val="3"/>
      </w:numPr>
      <w:outlineLvl w:val="0"/>
    </w:pPr>
    <w:rPr>
      <w:rFonts w:ascii="Century Gothic" w:hAnsi="Century Gothic"/>
      <w:b/>
      <w:bCs/>
      <w:color w:val="0070C0"/>
      <w:sz w:val="28"/>
      <w:szCs w:val="28"/>
    </w:rPr>
  </w:style>
  <w:style w:type="paragraph" w:styleId="berschrift2">
    <w:name w:val="heading 2"/>
    <w:basedOn w:val="Standard"/>
    <w:next w:val="Textkrper"/>
    <w:link w:val="berschrift2Zchn"/>
    <w:rsid w:val="006947C1"/>
    <w:pPr>
      <w:numPr>
        <w:ilvl w:val="1"/>
        <w:numId w:val="3"/>
      </w:numPr>
      <w:pBdr>
        <w:bottom w:val="single" w:sz="4" w:space="1" w:color="auto"/>
      </w:pBdr>
      <w:spacing w:after="240"/>
      <w:ind w:left="578" w:hanging="578"/>
      <w:outlineLvl w:val="1"/>
    </w:pPr>
    <w:rPr>
      <w:rFonts w:ascii="Century Gothic" w:hAnsi="Century Gothic"/>
      <w:b/>
      <w:bCs/>
    </w:rPr>
  </w:style>
  <w:style w:type="paragraph" w:styleId="berschrift3">
    <w:name w:val="heading 3"/>
    <w:basedOn w:val="Aufzhlung"/>
    <w:next w:val="Textkrper"/>
    <w:link w:val="berschrift3Zchn"/>
    <w:qFormat/>
    <w:rsid w:val="00845D61"/>
    <w:pPr>
      <w:numPr>
        <w:ilvl w:val="2"/>
        <w:numId w:val="3"/>
      </w:numPr>
      <w:spacing w:before="0" w:after="240"/>
      <w:ind w:left="709" w:hanging="709"/>
      <w:outlineLvl w:val="2"/>
    </w:pPr>
    <w:rPr>
      <w:rFonts w:ascii="Century Gothic" w:hAnsi="Century Gothic"/>
      <w:b/>
      <w:sz w:val="24"/>
      <w:szCs w:val="24"/>
    </w:rPr>
  </w:style>
  <w:style w:type="paragraph" w:styleId="berschrift4">
    <w:name w:val="heading 4"/>
    <w:basedOn w:val="Standard"/>
    <w:next w:val="Standard"/>
    <w:link w:val="berschrift4Zchn"/>
    <w:unhideWhenUsed/>
    <w:qFormat/>
    <w:rsid w:val="00125B4E"/>
    <w:pPr>
      <w:keepNext/>
      <w:keepLines/>
      <w:numPr>
        <w:ilvl w:val="3"/>
        <w:numId w:val="3"/>
      </w:numPr>
      <w:spacing w:before="40"/>
      <w:outlineLvl w:val="3"/>
    </w:pPr>
    <w:rPr>
      <w:rFonts w:eastAsiaTheme="majorEastAsia"/>
      <w:i/>
      <w:iCs/>
      <w:color w:val="000000" w:themeColor="text1"/>
      <w:sz w:val="23"/>
      <w:szCs w:val="23"/>
    </w:rPr>
  </w:style>
  <w:style w:type="paragraph" w:styleId="berschrift5">
    <w:name w:val="heading 5"/>
    <w:basedOn w:val="Standard"/>
    <w:next w:val="Standard"/>
    <w:link w:val="berschrift5Zchn"/>
    <w:semiHidden/>
    <w:unhideWhenUsed/>
    <w:qFormat/>
    <w:rsid w:val="002B27E2"/>
    <w:pPr>
      <w:keepNext/>
      <w:keepLines/>
      <w:numPr>
        <w:ilvl w:val="4"/>
        <w:numId w:val="3"/>
      </w:numPr>
      <w:tabs>
        <w:tab w:val="num" w:pos="3240"/>
      </w:tabs>
      <w:spacing w:before="40"/>
      <w:ind w:left="3240" w:hanging="36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2B27E2"/>
    <w:pPr>
      <w:keepNext/>
      <w:keepLines/>
      <w:numPr>
        <w:ilvl w:val="5"/>
        <w:numId w:val="3"/>
      </w:numPr>
      <w:tabs>
        <w:tab w:val="num" w:pos="3960"/>
      </w:tabs>
      <w:spacing w:before="40"/>
      <w:ind w:left="3960" w:hanging="36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2B27E2"/>
    <w:pPr>
      <w:keepNext/>
      <w:keepLines/>
      <w:numPr>
        <w:ilvl w:val="6"/>
        <w:numId w:val="3"/>
      </w:numPr>
      <w:tabs>
        <w:tab w:val="num" w:pos="4680"/>
      </w:tabs>
      <w:spacing w:before="40"/>
      <w:ind w:left="4680" w:hanging="36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2B27E2"/>
    <w:pPr>
      <w:keepNext/>
      <w:keepLines/>
      <w:numPr>
        <w:ilvl w:val="7"/>
        <w:numId w:val="3"/>
      </w:numPr>
      <w:tabs>
        <w:tab w:val="num" w:pos="5400"/>
      </w:tabs>
      <w:spacing w:before="40"/>
      <w:ind w:left="5400" w:hanging="36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2B27E2"/>
    <w:pPr>
      <w:keepNext/>
      <w:keepLines/>
      <w:numPr>
        <w:ilvl w:val="8"/>
        <w:numId w:val="3"/>
      </w:numPr>
      <w:tabs>
        <w:tab w:val="num" w:pos="6120"/>
      </w:tabs>
      <w:spacing w:before="40"/>
      <w:ind w:left="6120" w:hanging="36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99"/>
    <w:rsid w:val="000963FA"/>
    <w:rPr>
      <w:sz w:val="23"/>
      <w:szCs w:val="23"/>
      <w:lang w:val="en-GB"/>
    </w:rPr>
  </w:style>
  <w:style w:type="character" w:customStyle="1" w:styleId="TextkrperZchn">
    <w:name w:val="Textkörper Zchn"/>
    <w:basedOn w:val="Absatz-Standardschriftart"/>
    <w:link w:val="Textkrper"/>
    <w:uiPriority w:val="99"/>
    <w:rsid w:val="000963FA"/>
    <w:rPr>
      <w:sz w:val="23"/>
      <w:szCs w:val="23"/>
      <w:lang w:val="en-GB"/>
    </w:rPr>
  </w:style>
  <w:style w:type="character" w:customStyle="1" w:styleId="berschrift1Zchn">
    <w:name w:val="Überschrift 1 Zchn"/>
    <w:basedOn w:val="Absatz-Standardschriftart"/>
    <w:link w:val="berschrift1"/>
    <w:rsid w:val="006947C1"/>
    <w:rPr>
      <w:rFonts w:ascii="Century Gothic" w:hAnsi="Century Gothic"/>
      <w:b/>
      <w:bCs/>
      <w:color w:val="0070C0"/>
      <w:sz w:val="28"/>
      <w:szCs w:val="28"/>
    </w:rPr>
  </w:style>
  <w:style w:type="character" w:customStyle="1" w:styleId="berschrift2Zchn">
    <w:name w:val="Überschrift 2 Zchn"/>
    <w:basedOn w:val="berschrift1Zchn"/>
    <w:link w:val="berschrift2"/>
    <w:rsid w:val="006947C1"/>
    <w:rPr>
      <w:rFonts w:ascii="Century Gothic" w:hAnsi="Century Gothic"/>
      <w:b/>
      <w:bCs/>
      <w:color w:val="0070C0"/>
      <w:sz w:val="24"/>
      <w:szCs w:val="24"/>
    </w:rPr>
  </w:style>
  <w:style w:type="paragraph" w:customStyle="1" w:styleId="Aufzhlung">
    <w:name w:val="Aufzählung"/>
    <w:basedOn w:val="Textkrper"/>
    <w:link w:val="AufzhlungZchn"/>
    <w:qFormat/>
    <w:rsid w:val="000B39D1"/>
    <w:pPr>
      <w:numPr>
        <w:numId w:val="1"/>
      </w:numPr>
      <w:spacing w:before="120"/>
    </w:pPr>
    <w:rPr>
      <w:sz w:val="22"/>
      <w:szCs w:val="22"/>
      <w:lang w:val="de-DE"/>
    </w:rPr>
  </w:style>
  <w:style w:type="character" w:customStyle="1" w:styleId="AufzhlungZchn">
    <w:name w:val="Aufzählung Zchn"/>
    <w:basedOn w:val="TextkrperZchn"/>
    <w:link w:val="Aufzhlung"/>
    <w:rsid w:val="000B39D1"/>
    <w:rPr>
      <w:sz w:val="22"/>
      <w:szCs w:val="22"/>
      <w:lang w:val="en-GB"/>
    </w:rPr>
  </w:style>
  <w:style w:type="character" w:customStyle="1" w:styleId="berschrift3Zchn">
    <w:name w:val="Überschrift 3 Zchn"/>
    <w:basedOn w:val="AufzhlungZchn"/>
    <w:link w:val="berschrift3"/>
    <w:rsid w:val="00845D61"/>
    <w:rPr>
      <w:rFonts w:ascii="Century Gothic" w:hAnsi="Century Gothic"/>
      <w:b/>
      <w:sz w:val="24"/>
      <w:szCs w:val="24"/>
      <w:lang w:val="en-GB"/>
    </w:rPr>
  </w:style>
  <w:style w:type="paragraph" w:customStyle="1" w:styleId="Aufzhlung2">
    <w:name w:val="Aufzählung 2"/>
    <w:basedOn w:val="Aufzhlung"/>
    <w:qFormat/>
    <w:rsid w:val="00906D6B"/>
    <w:pPr>
      <w:numPr>
        <w:ilvl w:val="1"/>
        <w:numId w:val="7"/>
      </w:numPr>
      <w:tabs>
        <w:tab w:val="clear" w:pos="1069"/>
      </w:tabs>
      <w:ind w:left="709" w:hanging="283"/>
    </w:pPr>
  </w:style>
  <w:style w:type="paragraph" w:styleId="Verzeichnis1">
    <w:name w:val="toc 1"/>
    <w:basedOn w:val="Standard"/>
    <w:next w:val="Standard"/>
    <w:autoRedefine/>
    <w:uiPriority w:val="39"/>
    <w:rsid w:val="006947C1"/>
    <w:pPr>
      <w:tabs>
        <w:tab w:val="left" w:pos="284"/>
        <w:tab w:val="right" w:leader="dot" w:pos="9530"/>
      </w:tabs>
      <w:spacing w:before="120"/>
    </w:pPr>
    <w:rPr>
      <w:rFonts w:ascii="Century Gothic" w:hAnsi="Century Gothic"/>
      <w:b/>
      <w:noProof/>
      <w:sz w:val="22"/>
      <w:szCs w:val="22"/>
      <w:lang w:val="en-GB"/>
    </w:rPr>
  </w:style>
  <w:style w:type="paragraph" w:styleId="Verzeichnis2">
    <w:name w:val="toc 2"/>
    <w:basedOn w:val="Standard"/>
    <w:next w:val="Standard"/>
    <w:autoRedefine/>
    <w:uiPriority w:val="39"/>
    <w:rsid w:val="006947C1"/>
    <w:pPr>
      <w:tabs>
        <w:tab w:val="left" w:pos="1100"/>
        <w:tab w:val="right" w:leader="dot" w:pos="9530"/>
      </w:tabs>
      <w:ind w:left="993" w:hanging="503"/>
    </w:pPr>
    <w:rPr>
      <w:noProof/>
      <w:sz w:val="22"/>
      <w:szCs w:val="22"/>
    </w:rPr>
  </w:style>
  <w:style w:type="character" w:styleId="Hyperlink">
    <w:name w:val="Hyperlink"/>
    <w:basedOn w:val="Absatz-Standardschriftart"/>
    <w:uiPriority w:val="99"/>
    <w:rsid w:val="00024CF1"/>
    <w:rPr>
      <w:color w:val="0000FF"/>
      <w:u w:val="single"/>
    </w:rPr>
  </w:style>
  <w:style w:type="paragraph" w:customStyle="1" w:styleId="Aufzhlung3">
    <w:name w:val="Aufzählung 3"/>
    <w:basedOn w:val="Aufzhlung"/>
    <w:rsid w:val="00CD7438"/>
    <w:pPr>
      <w:numPr>
        <w:ilvl w:val="1"/>
        <w:numId w:val="5"/>
      </w:numPr>
      <w:jc w:val="both"/>
    </w:pPr>
  </w:style>
  <w:style w:type="paragraph" w:styleId="StandardWeb">
    <w:name w:val="Normal (Web)"/>
    <w:basedOn w:val="Standard"/>
    <w:uiPriority w:val="99"/>
    <w:rsid w:val="00F91C8D"/>
    <w:pPr>
      <w:spacing w:before="100" w:beforeAutospacing="1" w:after="100" w:afterAutospacing="1"/>
    </w:pPr>
  </w:style>
  <w:style w:type="paragraph" w:styleId="Verzeichnis3">
    <w:name w:val="toc 3"/>
    <w:basedOn w:val="Standard"/>
    <w:next w:val="Standard"/>
    <w:autoRedefine/>
    <w:uiPriority w:val="39"/>
    <w:rsid w:val="007C0D3A"/>
    <w:pPr>
      <w:tabs>
        <w:tab w:val="right" w:leader="dot" w:pos="9530"/>
      </w:tabs>
      <w:ind w:left="480"/>
    </w:pPr>
    <w:rPr>
      <w:rFonts w:ascii="Verdana" w:hAnsi="Verdana"/>
      <w:noProof/>
      <w:sz w:val="19"/>
      <w:szCs w:val="19"/>
    </w:rPr>
  </w:style>
  <w:style w:type="paragraph" w:customStyle="1" w:styleId="CourierNew">
    <w:name w:val="CourierNew"/>
    <w:basedOn w:val="Textkrper"/>
    <w:link w:val="CourierNewZchn"/>
    <w:rsid w:val="00D50D57"/>
    <w:rPr>
      <w:rFonts w:ascii="Courier New" w:hAnsi="Courier New" w:cs="Courier New"/>
      <w:color w:val="0000FF"/>
      <w:sz w:val="20"/>
      <w:szCs w:val="20"/>
    </w:rPr>
  </w:style>
  <w:style w:type="character" w:customStyle="1" w:styleId="CourierNewZchn">
    <w:name w:val="CourierNew Zchn"/>
    <w:basedOn w:val="TextkrperZchn"/>
    <w:link w:val="CourierNew"/>
    <w:rsid w:val="00C66A38"/>
    <w:rPr>
      <w:rFonts w:ascii="Courier New" w:hAnsi="Courier New" w:cs="Courier New"/>
      <w:color w:val="0000FF"/>
      <w:sz w:val="19"/>
      <w:szCs w:val="19"/>
      <w:lang w:val="de-DE" w:eastAsia="de-DE" w:bidi="ar-SA"/>
    </w:rPr>
  </w:style>
  <w:style w:type="paragraph" w:styleId="HTMLVorformatiert">
    <w:name w:val="HTML Preformatted"/>
    <w:basedOn w:val="Standard"/>
    <w:link w:val="HTMLVorformatiertZchn"/>
    <w:uiPriority w:val="99"/>
    <w:rsid w:val="00C66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BesuchterLink">
    <w:name w:val="FollowedHyperlink"/>
    <w:basedOn w:val="Absatz-Standardschriftart"/>
    <w:rsid w:val="00E75513"/>
    <w:rPr>
      <w:color w:val="800080"/>
      <w:u w:val="single"/>
    </w:rPr>
  </w:style>
  <w:style w:type="paragraph" w:customStyle="1" w:styleId="Vc">
    <w:name w:val="Vc"/>
    <w:basedOn w:val="Aufzhlung"/>
    <w:rsid w:val="00BD41F4"/>
  </w:style>
  <w:style w:type="character" w:customStyle="1" w:styleId="FormatvorlageCourierNew10ptBlau">
    <w:name w:val="Formatvorlage Courier New 10 pt Blau"/>
    <w:basedOn w:val="Absatz-Standardschriftart"/>
    <w:rsid w:val="000D1F90"/>
    <w:rPr>
      <w:rFonts w:ascii="Courier New" w:hAnsi="Courier New"/>
      <w:color w:val="0000FF"/>
      <w:sz w:val="20"/>
    </w:rPr>
  </w:style>
  <w:style w:type="paragraph" w:styleId="Aufzhlungszeichen">
    <w:name w:val="List Bullet"/>
    <w:basedOn w:val="Standard"/>
    <w:rsid w:val="00B74970"/>
    <w:pPr>
      <w:numPr>
        <w:numId w:val="2"/>
      </w:numPr>
      <w:contextualSpacing/>
    </w:pPr>
  </w:style>
  <w:style w:type="character" w:customStyle="1" w:styleId="HTMLVorformatiertZchn">
    <w:name w:val="HTML Vorformatiert Zchn"/>
    <w:basedOn w:val="Absatz-Standardschriftart"/>
    <w:link w:val="HTMLVorformatiert"/>
    <w:uiPriority w:val="99"/>
    <w:rsid w:val="006A753B"/>
    <w:rPr>
      <w:rFonts w:ascii="Courier New" w:hAnsi="Courier New" w:cs="Courier New"/>
    </w:rPr>
  </w:style>
  <w:style w:type="paragraph" w:styleId="berarbeitung">
    <w:name w:val="Revision"/>
    <w:hidden/>
    <w:uiPriority w:val="99"/>
    <w:semiHidden/>
    <w:rsid w:val="00A92500"/>
    <w:rPr>
      <w:sz w:val="24"/>
      <w:szCs w:val="24"/>
    </w:rPr>
  </w:style>
  <w:style w:type="paragraph" w:styleId="Sprechblasentext">
    <w:name w:val="Balloon Text"/>
    <w:basedOn w:val="Standard"/>
    <w:link w:val="SprechblasentextZchn"/>
    <w:rsid w:val="00A92500"/>
    <w:rPr>
      <w:rFonts w:ascii="Tahoma" w:hAnsi="Tahoma" w:cs="Tahoma"/>
      <w:sz w:val="16"/>
      <w:szCs w:val="16"/>
    </w:rPr>
  </w:style>
  <w:style w:type="character" w:customStyle="1" w:styleId="SprechblasentextZchn">
    <w:name w:val="Sprechblasentext Zchn"/>
    <w:basedOn w:val="Absatz-Standardschriftart"/>
    <w:link w:val="Sprechblasentext"/>
    <w:rsid w:val="00A92500"/>
    <w:rPr>
      <w:rFonts w:ascii="Tahoma" w:hAnsi="Tahoma" w:cs="Tahoma"/>
      <w:sz w:val="16"/>
      <w:szCs w:val="16"/>
    </w:rPr>
  </w:style>
  <w:style w:type="character" w:styleId="HTMLSchreibmaschine">
    <w:name w:val="HTML Typewriter"/>
    <w:basedOn w:val="Absatz-Standardschriftart"/>
    <w:uiPriority w:val="99"/>
    <w:unhideWhenUsed/>
    <w:rsid w:val="000A633C"/>
    <w:rPr>
      <w:rFonts w:ascii="Courier New" w:eastAsia="Times New Roman" w:hAnsi="Courier New" w:cs="Courier New"/>
      <w:sz w:val="20"/>
      <w:szCs w:val="20"/>
    </w:rPr>
  </w:style>
  <w:style w:type="table" w:styleId="Tabellenraster">
    <w:name w:val="Table Grid"/>
    <w:basedOn w:val="NormaleTabelle"/>
    <w:uiPriority w:val="39"/>
    <w:rsid w:val="00C81DD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ostbody">
    <w:name w:val="postbody"/>
    <w:basedOn w:val="Absatz-Standardschriftart"/>
    <w:rsid w:val="00F05137"/>
  </w:style>
  <w:style w:type="paragraph" w:customStyle="1" w:styleId="R">
    <w:name w:val="R"/>
    <w:basedOn w:val="Standard"/>
    <w:link w:val="RZchn"/>
    <w:qFormat/>
    <w:rsid w:val="000B39D1"/>
    <w:pPr>
      <w:ind w:left="360"/>
    </w:pPr>
    <w:rPr>
      <w:rFonts w:ascii="Courier New" w:hAnsi="Courier New"/>
      <w:color w:val="FF0000"/>
      <w:sz w:val="20"/>
      <w:szCs w:val="20"/>
      <w:lang w:val="en-GB"/>
    </w:rPr>
  </w:style>
  <w:style w:type="paragraph" w:styleId="Funotentext">
    <w:name w:val="footnote text"/>
    <w:basedOn w:val="Standard"/>
    <w:link w:val="FunotentextZchn"/>
    <w:rsid w:val="001A2D0F"/>
    <w:rPr>
      <w:sz w:val="20"/>
      <w:szCs w:val="20"/>
    </w:rPr>
  </w:style>
  <w:style w:type="character" w:customStyle="1" w:styleId="RZchn">
    <w:name w:val="R Zchn"/>
    <w:basedOn w:val="Absatz-Standardschriftart"/>
    <w:link w:val="R"/>
    <w:rsid w:val="000B39D1"/>
    <w:rPr>
      <w:rFonts w:ascii="Courier New" w:hAnsi="Courier New"/>
      <w:color w:val="FF0000"/>
      <w:lang w:val="en-GB"/>
    </w:rPr>
  </w:style>
  <w:style w:type="character" w:customStyle="1" w:styleId="FunotentextZchn">
    <w:name w:val="Fußnotentext Zchn"/>
    <w:basedOn w:val="Absatz-Standardschriftart"/>
    <w:link w:val="Funotentext"/>
    <w:rsid w:val="001A2D0F"/>
  </w:style>
  <w:style w:type="character" w:styleId="Funotenzeichen">
    <w:name w:val="footnote reference"/>
    <w:basedOn w:val="Absatz-Standardschriftart"/>
    <w:rsid w:val="001A2D0F"/>
    <w:rPr>
      <w:vertAlign w:val="superscript"/>
    </w:rPr>
  </w:style>
  <w:style w:type="paragraph" w:styleId="Untertitel">
    <w:name w:val="Subtitle"/>
    <w:basedOn w:val="Standard"/>
    <w:next w:val="Standard"/>
    <w:link w:val="UntertitelZchn"/>
    <w:qFormat/>
    <w:rsid w:val="003906A7"/>
    <w:pPr>
      <w:spacing w:after="60"/>
      <w:jc w:val="center"/>
      <w:outlineLvl w:val="1"/>
    </w:pPr>
    <w:rPr>
      <w:rFonts w:ascii="Cambria" w:hAnsi="Cambria"/>
    </w:rPr>
  </w:style>
  <w:style w:type="character" w:customStyle="1" w:styleId="UntertitelZchn">
    <w:name w:val="Untertitel Zchn"/>
    <w:basedOn w:val="Absatz-Standardschriftart"/>
    <w:link w:val="Untertitel"/>
    <w:rsid w:val="003906A7"/>
    <w:rPr>
      <w:rFonts w:ascii="Cambria" w:eastAsia="Times New Roman" w:hAnsi="Cambria" w:cs="Times New Roman"/>
      <w:sz w:val="24"/>
      <w:szCs w:val="24"/>
    </w:rPr>
  </w:style>
  <w:style w:type="character" w:styleId="Platzhaltertext">
    <w:name w:val="Placeholder Text"/>
    <w:basedOn w:val="Absatz-Standardschriftart"/>
    <w:uiPriority w:val="99"/>
    <w:semiHidden/>
    <w:rsid w:val="002E6F5C"/>
    <w:rPr>
      <w:color w:val="808080"/>
    </w:rPr>
  </w:style>
  <w:style w:type="character" w:styleId="HTMLCode">
    <w:name w:val="HTML Code"/>
    <w:basedOn w:val="Absatz-Standardschriftart"/>
    <w:uiPriority w:val="99"/>
    <w:unhideWhenUsed/>
    <w:rsid w:val="00692AF6"/>
    <w:rPr>
      <w:rFonts w:ascii="Courier New" w:eastAsia="Times New Roman" w:hAnsi="Courier New" w:cs="Courier New"/>
      <w:sz w:val="20"/>
      <w:szCs w:val="20"/>
    </w:rPr>
  </w:style>
  <w:style w:type="character" w:styleId="Hervorhebung">
    <w:name w:val="Emphasis"/>
    <w:basedOn w:val="Absatz-Standardschriftart"/>
    <w:uiPriority w:val="20"/>
    <w:qFormat/>
    <w:rsid w:val="00692AF6"/>
    <w:rPr>
      <w:i/>
      <w:iCs/>
    </w:rPr>
  </w:style>
  <w:style w:type="paragraph" w:customStyle="1" w:styleId="ROutput">
    <w:name w:val="R Output"/>
    <w:basedOn w:val="R"/>
    <w:link w:val="ROutputZchn"/>
    <w:qFormat/>
    <w:rsid w:val="00DE5107"/>
    <w:rPr>
      <w:rFonts w:cs="Courier New"/>
      <w:color w:val="000074"/>
      <w:lang w:val="en-US"/>
    </w:rPr>
  </w:style>
  <w:style w:type="character" w:customStyle="1" w:styleId="ROutputZchn">
    <w:name w:val="R Output Zchn"/>
    <w:basedOn w:val="RZchn"/>
    <w:link w:val="ROutput"/>
    <w:rsid w:val="00DE5107"/>
    <w:rPr>
      <w:rFonts w:ascii="Courier New" w:hAnsi="Courier New" w:cs="Courier New"/>
      <w:color w:val="000074"/>
      <w:szCs w:val="24"/>
      <w:lang w:val="en-US"/>
    </w:rPr>
  </w:style>
  <w:style w:type="paragraph" w:styleId="NurText">
    <w:name w:val="Plain Text"/>
    <w:basedOn w:val="Standard"/>
    <w:link w:val="NurTextZchn"/>
    <w:uiPriority w:val="99"/>
    <w:unhideWhenUsed/>
    <w:rsid w:val="009E02FE"/>
    <w:rPr>
      <w:rFonts w:ascii="Consolas" w:eastAsiaTheme="minorHAnsi" w:hAnsi="Consolas" w:cstheme="minorBidi"/>
      <w:sz w:val="21"/>
      <w:szCs w:val="21"/>
      <w:lang w:eastAsia="en-US"/>
    </w:rPr>
  </w:style>
  <w:style w:type="character" w:customStyle="1" w:styleId="NurTextZchn">
    <w:name w:val="Nur Text Zchn"/>
    <w:basedOn w:val="Absatz-Standardschriftart"/>
    <w:link w:val="NurText"/>
    <w:uiPriority w:val="99"/>
    <w:rsid w:val="009E02FE"/>
    <w:rPr>
      <w:rFonts w:ascii="Consolas" w:eastAsiaTheme="minorHAnsi" w:hAnsi="Consolas" w:cstheme="minorBidi"/>
      <w:sz w:val="21"/>
      <w:szCs w:val="21"/>
      <w:lang w:eastAsia="en-US"/>
    </w:rPr>
  </w:style>
  <w:style w:type="paragraph" w:styleId="Listenabsatz">
    <w:name w:val="List Paragraph"/>
    <w:basedOn w:val="Standard"/>
    <w:uiPriority w:val="34"/>
    <w:rsid w:val="00796B41"/>
    <w:pPr>
      <w:ind w:left="720"/>
      <w:contextualSpacing/>
    </w:pPr>
  </w:style>
  <w:style w:type="paragraph" w:styleId="Kopfzeile">
    <w:name w:val="header"/>
    <w:basedOn w:val="Standard"/>
    <w:link w:val="KopfzeileZchn"/>
    <w:rsid w:val="00A01F70"/>
    <w:pPr>
      <w:tabs>
        <w:tab w:val="center" w:pos="4536"/>
        <w:tab w:val="right" w:pos="9072"/>
      </w:tabs>
    </w:pPr>
  </w:style>
  <w:style w:type="character" w:customStyle="1" w:styleId="KopfzeileZchn">
    <w:name w:val="Kopfzeile Zchn"/>
    <w:basedOn w:val="Absatz-Standardschriftart"/>
    <w:link w:val="Kopfzeile"/>
    <w:rsid w:val="00A01F70"/>
    <w:rPr>
      <w:sz w:val="24"/>
      <w:szCs w:val="24"/>
    </w:rPr>
  </w:style>
  <w:style w:type="paragraph" w:styleId="Fuzeile">
    <w:name w:val="footer"/>
    <w:basedOn w:val="Standard"/>
    <w:link w:val="FuzeileZchn"/>
    <w:uiPriority w:val="99"/>
    <w:rsid w:val="00A01F70"/>
    <w:pPr>
      <w:tabs>
        <w:tab w:val="center" w:pos="4536"/>
        <w:tab w:val="right" w:pos="9072"/>
      </w:tabs>
    </w:pPr>
  </w:style>
  <w:style w:type="character" w:customStyle="1" w:styleId="FuzeileZchn">
    <w:name w:val="Fußzeile Zchn"/>
    <w:basedOn w:val="Absatz-Standardschriftart"/>
    <w:link w:val="Fuzeile"/>
    <w:uiPriority w:val="99"/>
    <w:rsid w:val="00A01F70"/>
    <w:rPr>
      <w:sz w:val="24"/>
      <w:szCs w:val="24"/>
    </w:rPr>
  </w:style>
  <w:style w:type="paragraph" w:styleId="Dokumentstruktur">
    <w:name w:val="Document Map"/>
    <w:basedOn w:val="Standard"/>
    <w:link w:val="DokumentstrukturZchn"/>
    <w:rsid w:val="000E018A"/>
    <w:rPr>
      <w:rFonts w:ascii="Tahoma" w:hAnsi="Tahoma" w:cs="Tahoma"/>
      <w:sz w:val="16"/>
      <w:szCs w:val="16"/>
    </w:rPr>
  </w:style>
  <w:style w:type="character" w:customStyle="1" w:styleId="DokumentstrukturZchn">
    <w:name w:val="Dokumentstruktur Zchn"/>
    <w:basedOn w:val="Absatz-Standardschriftart"/>
    <w:link w:val="Dokumentstruktur"/>
    <w:rsid w:val="000E018A"/>
    <w:rPr>
      <w:rFonts w:ascii="Tahoma" w:hAnsi="Tahoma" w:cs="Tahoma"/>
      <w:sz w:val="16"/>
      <w:szCs w:val="16"/>
    </w:rPr>
  </w:style>
  <w:style w:type="character" w:styleId="Fett">
    <w:name w:val="Strong"/>
    <w:basedOn w:val="Absatz-Standardschriftart"/>
    <w:uiPriority w:val="22"/>
    <w:qFormat/>
    <w:rsid w:val="00803217"/>
    <w:rPr>
      <w:b/>
      <w:bCs/>
    </w:rPr>
  </w:style>
  <w:style w:type="character" w:customStyle="1" w:styleId="text-cell">
    <w:name w:val="text-cell"/>
    <w:basedOn w:val="Absatz-Standardschriftart"/>
    <w:rsid w:val="00942907"/>
  </w:style>
  <w:style w:type="character" w:customStyle="1" w:styleId="apple-style-span">
    <w:name w:val="apple-style-span"/>
    <w:basedOn w:val="Absatz-Standardschriftart"/>
    <w:rsid w:val="00F519AD"/>
  </w:style>
  <w:style w:type="character" w:customStyle="1" w:styleId="identifier">
    <w:name w:val="identifier"/>
    <w:basedOn w:val="Absatz-Standardschriftart"/>
    <w:rsid w:val="00115C44"/>
  </w:style>
  <w:style w:type="character" w:customStyle="1" w:styleId="operator">
    <w:name w:val="operator"/>
    <w:basedOn w:val="Absatz-Standardschriftart"/>
    <w:rsid w:val="00115C44"/>
  </w:style>
  <w:style w:type="character" w:customStyle="1" w:styleId="paren">
    <w:name w:val="paren"/>
    <w:basedOn w:val="Absatz-Standardschriftart"/>
    <w:rsid w:val="00115C44"/>
  </w:style>
  <w:style w:type="character" w:customStyle="1" w:styleId="string">
    <w:name w:val="string"/>
    <w:basedOn w:val="Absatz-Standardschriftart"/>
    <w:rsid w:val="00115C44"/>
  </w:style>
  <w:style w:type="character" w:customStyle="1" w:styleId="literal">
    <w:name w:val="literal"/>
    <w:basedOn w:val="Absatz-Standardschriftart"/>
    <w:rsid w:val="00115C44"/>
  </w:style>
  <w:style w:type="paragraph" w:styleId="Verzeichnis4">
    <w:name w:val="toc 4"/>
    <w:basedOn w:val="Standard"/>
    <w:next w:val="Standard"/>
    <w:autoRedefine/>
    <w:uiPriority w:val="39"/>
    <w:unhideWhenUsed/>
    <w:rsid w:val="00515F7A"/>
    <w:pPr>
      <w:spacing w:after="100" w:line="276" w:lineRule="auto"/>
      <w:ind w:left="660"/>
    </w:pPr>
    <w:rPr>
      <w:rFonts w:asciiTheme="minorHAnsi" w:eastAsiaTheme="minorEastAsia" w:hAnsiTheme="minorHAnsi" w:cstheme="minorBidi"/>
      <w:sz w:val="22"/>
      <w:szCs w:val="22"/>
    </w:rPr>
  </w:style>
  <w:style w:type="paragraph" w:styleId="Verzeichnis5">
    <w:name w:val="toc 5"/>
    <w:basedOn w:val="Standard"/>
    <w:next w:val="Standard"/>
    <w:autoRedefine/>
    <w:uiPriority w:val="39"/>
    <w:unhideWhenUsed/>
    <w:rsid w:val="00515F7A"/>
    <w:pPr>
      <w:spacing w:after="100" w:line="276" w:lineRule="auto"/>
      <w:ind w:left="880"/>
    </w:pPr>
    <w:rPr>
      <w:rFonts w:asciiTheme="minorHAnsi" w:eastAsiaTheme="minorEastAsia" w:hAnsiTheme="minorHAnsi" w:cstheme="minorBidi"/>
      <w:sz w:val="22"/>
      <w:szCs w:val="22"/>
    </w:rPr>
  </w:style>
  <w:style w:type="paragraph" w:styleId="Verzeichnis6">
    <w:name w:val="toc 6"/>
    <w:basedOn w:val="Standard"/>
    <w:next w:val="Standard"/>
    <w:autoRedefine/>
    <w:uiPriority w:val="39"/>
    <w:unhideWhenUsed/>
    <w:rsid w:val="00515F7A"/>
    <w:pPr>
      <w:spacing w:after="100" w:line="276" w:lineRule="auto"/>
      <w:ind w:left="1100"/>
    </w:pPr>
    <w:rPr>
      <w:rFonts w:asciiTheme="minorHAnsi" w:eastAsiaTheme="minorEastAsia" w:hAnsiTheme="minorHAnsi" w:cstheme="minorBidi"/>
      <w:sz w:val="22"/>
      <w:szCs w:val="22"/>
    </w:rPr>
  </w:style>
  <w:style w:type="paragraph" w:styleId="Verzeichnis7">
    <w:name w:val="toc 7"/>
    <w:basedOn w:val="Standard"/>
    <w:next w:val="Standard"/>
    <w:autoRedefine/>
    <w:uiPriority w:val="39"/>
    <w:unhideWhenUsed/>
    <w:rsid w:val="00515F7A"/>
    <w:pPr>
      <w:spacing w:after="100" w:line="276" w:lineRule="auto"/>
      <w:ind w:left="1320"/>
    </w:pPr>
    <w:rPr>
      <w:rFonts w:asciiTheme="minorHAnsi" w:eastAsiaTheme="minorEastAsia" w:hAnsiTheme="minorHAnsi" w:cstheme="minorBidi"/>
      <w:sz w:val="22"/>
      <w:szCs w:val="22"/>
    </w:rPr>
  </w:style>
  <w:style w:type="paragraph" w:styleId="Verzeichnis8">
    <w:name w:val="toc 8"/>
    <w:basedOn w:val="Standard"/>
    <w:next w:val="Standard"/>
    <w:autoRedefine/>
    <w:uiPriority w:val="39"/>
    <w:unhideWhenUsed/>
    <w:rsid w:val="00515F7A"/>
    <w:pPr>
      <w:spacing w:after="100" w:line="276" w:lineRule="auto"/>
      <w:ind w:left="1540"/>
    </w:pPr>
    <w:rPr>
      <w:rFonts w:asciiTheme="minorHAnsi" w:eastAsiaTheme="minorEastAsia" w:hAnsiTheme="minorHAnsi" w:cstheme="minorBidi"/>
      <w:sz w:val="22"/>
      <w:szCs w:val="22"/>
    </w:rPr>
  </w:style>
  <w:style w:type="paragraph" w:styleId="Verzeichnis9">
    <w:name w:val="toc 9"/>
    <w:basedOn w:val="Standard"/>
    <w:next w:val="Standard"/>
    <w:autoRedefine/>
    <w:uiPriority w:val="39"/>
    <w:unhideWhenUsed/>
    <w:rsid w:val="00515F7A"/>
    <w:pPr>
      <w:spacing w:after="100" w:line="276" w:lineRule="auto"/>
      <w:ind w:left="1760"/>
    </w:pPr>
    <w:rPr>
      <w:rFonts w:asciiTheme="minorHAnsi" w:eastAsiaTheme="minorEastAsia" w:hAnsiTheme="minorHAnsi" w:cstheme="minorBidi"/>
      <w:sz w:val="22"/>
      <w:szCs w:val="22"/>
    </w:rPr>
  </w:style>
  <w:style w:type="character" w:customStyle="1" w:styleId="NichtaufgelsteErwhnung1">
    <w:name w:val="Nicht aufgelöste Erwähnung1"/>
    <w:basedOn w:val="Absatz-Standardschriftart"/>
    <w:uiPriority w:val="99"/>
    <w:semiHidden/>
    <w:unhideWhenUsed/>
    <w:rsid w:val="009B52E6"/>
    <w:rPr>
      <w:color w:val="605E5C"/>
      <w:shd w:val="clear" w:color="auto" w:fill="E1DFDD"/>
    </w:rPr>
  </w:style>
  <w:style w:type="character" w:customStyle="1" w:styleId="gd15mcfceub">
    <w:name w:val="gd15mcfceub"/>
    <w:basedOn w:val="Absatz-Standardschriftart"/>
    <w:rsid w:val="00591398"/>
  </w:style>
  <w:style w:type="character" w:customStyle="1" w:styleId="gd15mcfcktb">
    <w:name w:val="gd15mcfcktb"/>
    <w:basedOn w:val="Absatz-Standardschriftart"/>
    <w:rsid w:val="007D5324"/>
  </w:style>
  <w:style w:type="character" w:customStyle="1" w:styleId="gd15mcfckub">
    <w:name w:val="gd15mcfckub"/>
    <w:basedOn w:val="Absatz-Standardschriftart"/>
    <w:rsid w:val="007D5324"/>
  </w:style>
  <w:style w:type="character" w:customStyle="1" w:styleId="kw">
    <w:name w:val="kw"/>
    <w:basedOn w:val="Absatz-Standardschriftart"/>
    <w:rsid w:val="00971D56"/>
  </w:style>
  <w:style w:type="character" w:customStyle="1" w:styleId="op">
    <w:name w:val="op"/>
    <w:basedOn w:val="Absatz-Standardschriftart"/>
    <w:rsid w:val="00971D56"/>
  </w:style>
  <w:style w:type="character" w:customStyle="1" w:styleId="st">
    <w:name w:val="st"/>
    <w:basedOn w:val="Absatz-Standardschriftart"/>
    <w:rsid w:val="00971D56"/>
  </w:style>
  <w:style w:type="character" w:customStyle="1" w:styleId="dt">
    <w:name w:val="dt"/>
    <w:basedOn w:val="Absatz-Standardschriftart"/>
    <w:rsid w:val="00151F5A"/>
  </w:style>
  <w:style w:type="character" w:customStyle="1" w:styleId="dv">
    <w:name w:val="dv"/>
    <w:basedOn w:val="Absatz-Standardschriftart"/>
    <w:rsid w:val="00F53503"/>
  </w:style>
  <w:style w:type="character" w:customStyle="1" w:styleId="berschrift4Zchn">
    <w:name w:val="Überschrift 4 Zchn"/>
    <w:basedOn w:val="Absatz-Standardschriftart"/>
    <w:link w:val="berschrift4"/>
    <w:rsid w:val="00125B4E"/>
    <w:rPr>
      <w:rFonts w:eastAsiaTheme="majorEastAsia"/>
      <w:i/>
      <w:iCs/>
      <w:color w:val="000000" w:themeColor="text1"/>
      <w:sz w:val="23"/>
      <w:szCs w:val="23"/>
    </w:rPr>
  </w:style>
  <w:style w:type="character" w:customStyle="1" w:styleId="berschrift5Zchn">
    <w:name w:val="Überschrift 5 Zchn"/>
    <w:basedOn w:val="Absatz-Standardschriftart"/>
    <w:link w:val="berschrift5"/>
    <w:semiHidden/>
    <w:rsid w:val="002B27E2"/>
    <w:rPr>
      <w:rFonts w:asciiTheme="majorHAnsi" w:eastAsiaTheme="majorEastAsia" w:hAnsiTheme="majorHAnsi" w:cstheme="majorBidi"/>
      <w:color w:val="365F91" w:themeColor="accent1" w:themeShade="BF"/>
      <w:sz w:val="24"/>
      <w:szCs w:val="24"/>
    </w:rPr>
  </w:style>
  <w:style w:type="character" w:customStyle="1" w:styleId="berschrift6Zchn">
    <w:name w:val="Überschrift 6 Zchn"/>
    <w:basedOn w:val="Absatz-Standardschriftart"/>
    <w:link w:val="berschrift6"/>
    <w:semiHidden/>
    <w:rsid w:val="002B27E2"/>
    <w:rPr>
      <w:rFonts w:asciiTheme="majorHAnsi" w:eastAsiaTheme="majorEastAsia" w:hAnsiTheme="majorHAnsi" w:cstheme="majorBidi"/>
      <w:color w:val="243F60" w:themeColor="accent1" w:themeShade="7F"/>
      <w:sz w:val="24"/>
      <w:szCs w:val="24"/>
    </w:rPr>
  </w:style>
  <w:style w:type="character" w:customStyle="1" w:styleId="berschrift7Zchn">
    <w:name w:val="Überschrift 7 Zchn"/>
    <w:basedOn w:val="Absatz-Standardschriftart"/>
    <w:link w:val="berschrift7"/>
    <w:semiHidden/>
    <w:rsid w:val="002B27E2"/>
    <w:rPr>
      <w:rFonts w:asciiTheme="majorHAnsi" w:eastAsiaTheme="majorEastAsia" w:hAnsiTheme="majorHAnsi" w:cstheme="majorBidi"/>
      <w:i/>
      <w:iCs/>
      <w:color w:val="243F60" w:themeColor="accent1" w:themeShade="7F"/>
      <w:sz w:val="24"/>
      <w:szCs w:val="24"/>
    </w:rPr>
  </w:style>
  <w:style w:type="character" w:customStyle="1" w:styleId="berschrift8Zchn">
    <w:name w:val="Überschrift 8 Zchn"/>
    <w:basedOn w:val="Absatz-Standardschriftart"/>
    <w:link w:val="berschrift8"/>
    <w:semiHidden/>
    <w:rsid w:val="002B27E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2B27E2"/>
    <w:rPr>
      <w:rFonts w:asciiTheme="majorHAnsi" w:eastAsiaTheme="majorEastAsia" w:hAnsiTheme="majorHAnsi" w:cstheme="majorBidi"/>
      <w:i/>
      <w:iCs/>
      <w:color w:val="272727" w:themeColor="text1" w:themeTint="D8"/>
      <w:sz w:val="21"/>
      <w:szCs w:val="21"/>
    </w:rPr>
  </w:style>
  <w:style w:type="character" w:customStyle="1" w:styleId="fu">
    <w:name w:val="fu"/>
    <w:basedOn w:val="Absatz-Standardschriftart"/>
    <w:rsid w:val="001774C6"/>
  </w:style>
  <w:style w:type="character" w:customStyle="1" w:styleId="no">
    <w:name w:val="no"/>
    <w:basedOn w:val="Absatz-Standardschriftart"/>
    <w:rsid w:val="001774C6"/>
  </w:style>
  <w:style w:type="character" w:customStyle="1" w:styleId="fl">
    <w:name w:val="fl"/>
    <w:basedOn w:val="Absatz-Standardschriftart"/>
    <w:rsid w:val="001774C6"/>
  </w:style>
  <w:style w:type="character" w:customStyle="1" w:styleId="co">
    <w:name w:val="co"/>
    <w:basedOn w:val="Absatz-Standardschriftart"/>
    <w:rsid w:val="00373933"/>
  </w:style>
  <w:style w:type="character" w:customStyle="1" w:styleId="NichtaufgelsteErwhnung2">
    <w:name w:val="Nicht aufgelöste Erwähnung2"/>
    <w:basedOn w:val="Absatz-Standardschriftart"/>
    <w:uiPriority w:val="99"/>
    <w:semiHidden/>
    <w:unhideWhenUsed/>
    <w:rsid w:val="005A07D0"/>
    <w:rPr>
      <w:color w:val="605E5C"/>
      <w:shd w:val="clear" w:color="auto" w:fill="E1DFDD"/>
    </w:rPr>
  </w:style>
  <w:style w:type="character" w:customStyle="1" w:styleId="hljs-string">
    <w:name w:val="hljs-string"/>
    <w:basedOn w:val="Absatz-Standardschriftart"/>
    <w:rsid w:val="00F70473"/>
  </w:style>
  <w:style w:type="character" w:customStyle="1" w:styleId="hljs-meta">
    <w:name w:val="hljs-meta"/>
    <w:basedOn w:val="Absatz-Standardschriftart"/>
    <w:rsid w:val="00A23718"/>
  </w:style>
  <w:style w:type="character" w:customStyle="1" w:styleId="hljs-comment">
    <w:name w:val="hljs-comment"/>
    <w:basedOn w:val="Absatz-Standardschriftart"/>
    <w:rsid w:val="00A23718"/>
  </w:style>
  <w:style w:type="paragraph" w:customStyle="1" w:styleId="Gleichung">
    <w:name w:val="Gleichung"/>
    <w:basedOn w:val="Aufzhlung2"/>
    <w:rsid w:val="00B007B7"/>
  </w:style>
  <w:style w:type="character" w:customStyle="1" w:styleId="pln">
    <w:name w:val="pln"/>
    <w:basedOn w:val="Absatz-Standardschriftart"/>
    <w:rsid w:val="00D034F1"/>
  </w:style>
  <w:style w:type="character" w:customStyle="1" w:styleId="pun">
    <w:name w:val="pun"/>
    <w:basedOn w:val="Absatz-Standardschriftart"/>
    <w:rsid w:val="00D034F1"/>
  </w:style>
  <w:style w:type="character" w:customStyle="1" w:styleId="NichtaufgelsteErwhnung3">
    <w:name w:val="Nicht aufgelöste Erwähnung3"/>
    <w:basedOn w:val="Absatz-Standardschriftart"/>
    <w:uiPriority w:val="99"/>
    <w:semiHidden/>
    <w:unhideWhenUsed/>
    <w:rsid w:val="00D034F1"/>
    <w:rPr>
      <w:color w:val="605E5C"/>
      <w:shd w:val="clear" w:color="auto" w:fill="E1DFDD"/>
    </w:rPr>
  </w:style>
  <w:style w:type="character" w:customStyle="1" w:styleId="NichtaufgelsteErwhnung4">
    <w:name w:val="Nicht aufgelöste Erwähnung4"/>
    <w:basedOn w:val="Absatz-Standardschriftart"/>
    <w:uiPriority w:val="99"/>
    <w:semiHidden/>
    <w:unhideWhenUsed/>
    <w:rsid w:val="00D034F1"/>
    <w:rPr>
      <w:color w:val="605E5C"/>
      <w:shd w:val="clear" w:color="auto" w:fill="E1DFDD"/>
    </w:rPr>
  </w:style>
  <w:style w:type="character" w:customStyle="1" w:styleId="pl-s1">
    <w:name w:val="pl-s1"/>
    <w:basedOn w:val="Absatz-Standardschriftart"/>
    <w:rsid w:val="00D034F1"/>
  </w:style>
  <w:style w:type="character" w:customStyle="1" w:styleId="pl-smi">
    <w:name w:val="pl-smi"/>
    <w:basedOn w:val="Absatz-Standardschriftart"/>
    <w:rsid w:val="00D034F1"/>
  </w:style>
  <w:style w:type="character" w:customStyle="1" w:styleId="pl-k">
    <w:name w:val="pl-k"/>
    <w:basedOn w:val="Absatz-Standardschriftart"/>
    <w:rsid w:val="00D034F1"/>
  </w:style>
  <w:style w:type="character" w:customStyle="1" w:styleId="pl-v">
    <w:name w:val="pl-v"/>
    <w:basedOn w:val="Absatz-Standardschriftart"/>
    <w:rsid w:val="00D034F1"/>
  </w:style>
  <w:style w:type="character" w:customStyle="1" w:styleId="pl-c1">
    <w:name w:val="pl-c1"/>
    <w:basedOn w:val="Absatz-Standardschriftart"/>
    <w:rsid w:val="00D034F1"/>
  </w:style>
  <w:style w:type="character" w:customStyle="1" w:styleId="NichtaufgelsteErwhnung5">
    <w:name w:val="Nicht aufgelöste Erwähnung5"/>
    <w:basedOn w:val="Absatz-Standardschriftart"/>
    <w:uiPriority w:val="99"/>
    <w:semiHidden/>
    <w:unhideWhenUsed/>
    <w:rsid w:val="00D034F1"/>
    <w:rPr>
      <w:color w:val="605E5C"/>
      <w:shd w:val="clear" w:color="auto" w:fill="E1DFDD"/>
    </w:rPr>
  </w:style>
  <w:style w:type="character" w:customStyle="1" w:styleId="NichtaufgelsteErwhnung6">
    <w:name w:val="Nicht aufgelöste Erwähnung6"/>
    <w:basedOn w:val="Absatz-Standardschriftart"/>
    <w:uiPriority w:val="99"/>
    <w:semiHidden/>
    <w:unhideWhenUsed/>
    <w:rsid w:val="00D034F1"/>
    <w:rPr>
      <w:color w:val="605E5C"/>
      <w:shd w:val="clear" w:color="auto" w:fill="E1DFDD"/>
    </w:rPr>
  </w:style>
  <w:style w:type="character" w:customStyle="1" w:styleId="NichtaufgelsteErwhnung7">
    <w:name w:val="Nicht aufgelöste Erwähnung7"/>
    <w:basedOn w:val="Absatz-Standardschriftart"/>
    <w:uiPriority w:val="99"/>
    <w:semiHidden/>
    <w:unhideWhenUsed/>
    <w:rsid w:val="00D034F1"/>
    <w:rPr>
      <w:color w:val="605E5C"/>
      <w:shd w:val="clear" w:color="auto" w:fill="E1DFDD"/>
    </w:rPr>
  </w:style>
  <w:style w:type="character" w:customStyle="1" w:styleId="NichtaufgelsteErwhnung8">
    <w:name w:val="Nicht aufgelöste Erwähnung8"/>
    <w:basedOn w:val="Absatz-Standardschriftart"/>
    <w:uiPriority w:val="99"/>
    <w:semiHidden/>
    <w:unhideWhenUsed/>
    <w:rsid w:val="00D034F1"/>
    <w:rPr>
      <w:color w:val="605E5C"/>
      <w:shd w:val="clear" w:color="auto" w:fill="E1DFDD"/>
    </w:rPr>
  </w:style>
  <w:style w:type="character" w:customStyle="1" w:styleId="NichtaufgelsteErwhnung9">
    <w:name w:val="Nicht aufgelöste Erwähnung9"/>
    <w:basedOn w:val="Absatz-Standardschriftart"/>
    <w:uiPriority w:val="99"/>
    <w:semiHidden/>
    <w:unhideWhenUsed/>
    <w:rsid w:val="004C288C"/>
    <w:rPr>
      <w:color w:val="605E5C"/>
      <w:shd w:val="clear" w:color="auto" w:fill="E1DFDD"/>
    </w:rPr>
  </w:style>
  <w:style w:type="character" w:customStyle="1" w:styleId="NichtaufgelsteErwhnung10">
    <w:name w:val="Nicht aufgelöste Erwähnung10"/>
    <w:basedOn w:val="Absatz-Standardschriftart"/>
    <w:uiPriority w:val="99"/>
    <w:semiHidden/>
    <w:unhideWhenUsed/>
    <w:rsid w:val="004158BB"/>
    <w:rPr>
      <w:color w:val="605E5C"/>
      <w:shd w:val="clear" w:color="auto" w:fill="E1DFDD"/>
    </w:rPr>
  </w:style>
  <w:style w:type="character" w:customStyle="1" w:styleId="NichtaufgelsteErwhnung11">
    <w:name w:val="Nicht aufgelöste Erwähnung11"/>
    <w:basedOn w:val="Absatz-Standardschriftart"/>
    <w:uiPriority w:val="99"/>
    <w:semiHidden/>
    <w:unhideWhenUsed/>
    <w:rsid w:val="009D11F3"/>
    <w:rPr>
      <w:color w:val="605E5C"/>
      <w:shd w:val="clear" w:color="auto" w:fill="E1DFDD"/>
    </w:rPr>
  </w:style>
  <w:style w:type="character" w:customStyle="1" w:styleId="NichtaufgelsteErwhnung12">
    <w:name w:val="Nicht aufgelöste Erwähnung12"/>
    <w:basedOn w:val="Absatz-Standardschriftart"/>
    <w:uiPriority w:val="99"/>
    <w:semiHidden/>
    <w:unhideWhenUsed/>
    <w:rsid w:val="002027F4"/>
    <w:rPr>
      <w:color w:val="605E5C"/>
      <w:shd w:val="clear" w:color="auto" w:fill="E1DFDD"/>
    </w:rPr>
  </w:style>
  <w:style w:type="paragraph" w:customStyle="1" w:styleId="EndNoteBibliography">
    <w:name w:val="EndNote Bibliography"/>
    <w:basedOn w:val="Standard"/>
    <w:link w:val="EndNoteBibliographyChar"/>
    <w:rsid w:val="00862C79"/>
    <w:pPr>
      <w:spacing w:after="200"/>
      <w:jc w:val="both"/>
    </w:pPr>
    <w:rPr>
      <w:rFonts w:ascii="Calibri" w:eastAsiaTheme="minorHAnsi" w:hAnsi="Calibri" w:cstheme="minorBidi"/>
      <w:noProof/>
      <w:sz w:val="22"/>
      <w:szCs w:val="22"/>
      <w:lang w:val="en-US" w:eastAsia="en-US"/>
    </w:rPr>
  </w:style>
  <w:style w:type="character" w:customStyle="1" w:styleId="EndNoteBibliographyChar">
    <w:name w:val="EndNote Bibliography Char"/>
    <w:basedOn w:val="Absatz-Standardschriftart"/>
    <w:link w:val="EndNoteBibliography"/>
    <w:rsid w:val="00862C79"/>
    <w:rPr>
      <w:rFonts w:ascii="Calibri" w:eastAsiaTheme="minorHAnsi" w:hAnsi="Calibri" w:cstheme="minorBidi"/>
      <w:noProof/>
      <w:sz w:val="22"/>
      <w:szCs w:val="22"/>
      <w:lang w:val="en-US" w:eastAsia="en-US"/>
    </w:rPr>
  </w:style>
  <w:style w:type="character" w:customStyle="1" w:styleId="NichtaufgelsteErwhnung13">
    <w:name w:val="Nicht aufgelöste Erwähnung13"/>
    <w:basedOn w:val="Absatz-Standardschriftart"/>
    <w:uiPriority w:val="99"/>
    <w:semiHidden/>
    <w:unhideWhenUsed/>
    <w:rsid w:val="007E2CE0"/>
    <w:rPr>
      <w:color w:val="605E5C"/>
      <w:shd w:val="clear" w:color="auto" w:fill="E1DFDD"/>
    </w:rPr>
  </w:style>
  <w:style w:type="character" w:styleId="Kommentarzeichen">
    <w:name w:val="annotation reference"/>
    <w:basedOn w:val="Absatz-Standardschriftart"/>
    <w:semiHidden/>
    <w:unhideWhenUsed/>
    <w:rsid w:val="006C567D"/>
    <w:rPr>
      <w:sz w:val="16"/>
      <w:szCs w:val="16"/>
    </w:rPr>
  </w:style>
  <w:style w:type="paragraph" w:styleId="Kommentartext">
    <w:name w:val="annotation text"/>
    <w:basedOn w:val="Standard"/>
    <w:link w:val="KommentartextZchn"/>
    <w:semiHidden/>
    <w:unhideWhenUsed/>
    <w:rsid w:val="006C567D"/>
    <w:rPr>
      <w:sz w:val="20"/>
      <w:szCs w:val="20"/>
    </w:rPr>
  </w:style>
  <w:style w:type="character" w:customStyle="1" w:styleId="KommentartextZchn">
    <w:name w:val="Kommentartext Zchn"/>
    <w:basedOn w:val="Absatz-Standardschriftart"/>
    <w:link w:val="Kommentartext"/>
    <w:semiHidden/>
    <w:rsid w:val="006C567D"/>
  </w:style>
  <w:style w:type="paragraph" w:styleId="Kommentarthema">
    <w:name w:val="annotation subject"/>
    <w:basedOn w:val="Kommentartext"/>
    <w:next w:val="Kommentartext"/>
    <w:link w:val="KommentarthemaZchn"/>
    <w:semiHidden/>
    <w:unhideWhenUsed/>
    <w:rsid w:val="006C567D"/>
    <w:rPr>
      <w:b/>
      <w:bCs/>
    </w:rPr>
  </w:style>
  <w:style w:type="character" w:customStyle="1" w:styleId="KommentarthemaZchn">
    <w:name w:val="Kommentarthema Zchn"/>
    <w:basedOn w:val="KommentartextZchn"/>
    <w:link w:val="Kommentarthema"/>
    <w:semiHidden/>
    <w:rsid w:val="006C567D"/>
    <w:rPr>
      <w:b/>
      <w:bCs/>
    </w:rPr>
  </w:style>
  <w:style w:type="character" w:customStyle="1" w:styleId="hljs-number">
    <w:name w:val="hljs-number"/>
    <w:basedOn w:val="Absatz-Standardschriftart"/>
    <w:rsid w:val="00BB015B"/>
  </w:style>
  <w:style w:type="character" w:customStyle="1" w:styleId="NichtaufgelsteErwhnung14">
    <w:name w:val="Nicht aufgelöste Erwähnung14"/>
    <w:basedOn w:val="Absatz-Standardschriftart"/>
    <w:uiPriority w:val="99"/>
    <w:semiHidden/>
    <w:unhideWhenUsed/>
    <w:rsid w:val="00006014"/>
    <w:rPr>
      <w:color w:val="605E5C"/>
      <w:shd w:val="clear" w:color="auto" w:fill="E1DFDD"/>
    </w:rPr>
  </w:style>
  <w:style w:type="character" w:customStyle="1" w:styleId="NichtaufgelsteErwhnung15">
    <w:name w:val="Nicht aufgelöste Erwähnung15"/>
    <w:basedOn w:val="Absatz-Standardschriftart"/>
    <w:uiPriority w:val="99"/>
    <w:semiHidden/>
    <w:unhideWhenUsed/>
    <w:rsid w:val="00306B14"/>
    <w:rPr>
      <w:color w:val="605E5C"/>
      <w:shd w:val="clear" w:color="auto" w:fill="E1DFDD"/>
    </w:rPr>
  </w:style>
  <w:style w:type="character" w:customStyle="1" w:styleId="NichtaufgelsteErwhnung16">
    <w:name w:val="Nicht aufgelöste Erwähnung16"/>
    <w:basedOn w:val="Absatz-Standardschriftart"/>
    <w:uiPriority w:val="99"/>
    <w:semiHidden/>
    <w:unhideWhenUsed/>
    <w:rsid w:val="006661F6"/>
    <w:rPr>
      <w:color w:val="605E5C"/>
      <w:shd w:val="clear" w:color="auto" w:fill="E1DFDD"/>
    </w:rPr>
  </w:style>
  <w:style w:type="character" w:customStyle="1" w:styleId="NichtaufgelsteErwhnung17">
    <w:name w:val="Nicht aufgelöste Erwähnung17"/>
    <w:basedOn w:val="Absatz-Standardschriftart"/>
    <w:uiPriority w:val="99"/>
    <w:semiHidden/>
    <w:unhideWhenUsed/>
    <w:rsid w:val="00770B31"/>
    <w:rPr>
      <w:color w:val="605E5C"/>
      <w:shd w:val="clear" w:color="auto" w:fill="E1DFDD"/>
    </w:rPr>
  </w:style>
  <w:style w:type="character" w:customStyle="1" w:styleId="NichtaufgelsteErwhnung18">
    <w:name w:val="Nicht aufgelöste Erwähnung18"/>
    <w:basedOn w:val="Absatz-Standardschriftart"/>
    <w:uiPriority w:val="99"/>
    <w:semiHidden/>
    <w:unhideWhenUsed/>
    <w:rsid w:val="005365E2"/>
    <w:rPr>
      <w:color w:val="605E5C"/>
      <w:shd w:val="clear" w:color="auto" w:fill="E1DFDD"/>
    </w:rPr>
  </w:style>
  <w:style w:type="character" w:customStyle="1" w:styleId="NichtaufgelsteErwhnung19">
    <w:name w:val="Nicht aufgelöste Erwähnung19"/>
    <w:basedOn w:val="Absatz-Standardschriftart"/>
    <w:uiPriority w:val="99"/>
    <w:semiHidden/>
    <w:unhideWhenUsed/>
    <w:rsid w:val="00BE2B9D"/>
    <w:rPr>
      <w:color w:val="605E5C"/>
      <w:shd w:val="clear" w:color="auto" w:fill="E1DFDD"/>
    </w:rPr>
  </w:style>
  <w:style w:type="character" w:customStyle="1" w:styleId="ot">
    <w:name w:val="ot"/>
    <w:basedOn w:val="Absatz-Standardschriftart"/>
    <w:rsid w:val="00DC13D3"/>
  </w:style>
  <w:style w:type="character" w:customStyle="1" w:styleId="NichtaufgelsteErwhnung20">
    <w:name w:val="Nicht aufgelöste Erwähnung20"/>
    <w:basedOn w:val="Absatz-Standardschriftart"/>
    <w:uiPriority w:val="99"/>
    <w:semiHidden/>
    <w:unhideWhenUsed/>
    <w:rsid w:val="00507FEB"/>
    <w:rPr>
      <w:color w:val="605E5C"/>
      <w:shd w:val="clear" w:color="auto" w:fill="E1DFDD"/>
    </w:rPr>
  </w:style>
  <w:style w:type="character" w:customStyle="1" w:styleId="hljs-selector-tag">
    <w:name w:val="hljs-selector-tag"/>
    <w:basedOn w:val="Absatz-Standardschriftart"/>
    <w:rsid w:val="00007BD2"/>
  </w:style>
  <w:style w:type="character" w:customStyle="1" w:styleId="hljs-selector-class">
    <w:name w:val="hljs-selector-class"/>
    <w:basedOn w:val="Absatz-Standardschriftart"/>
    <w:rsid w:val="00007BD2"/>
  </w:style>
  <w:style w:type="character" w:customStyle="1" w:styleId="sc">
    <w:name w:val="sc"/>
    <w:basedOn w:val="Absatz-Standardschriftart"/>
    <w:rsid w:val="00CE0769"/>
  </w:style>
  <w:style w:type="character" w:customStyle="1" w:styleId="at">
    <w:name w:val="at"/>
    <w:basedOn w:val="Absatz-Standardschriftart"/>
    <w:rsid w:val="00CE0769"/>
  </w:style>
  <w:style w:type="character" w:customStyle="1" w:styleId="NichtaufgelsteErwhnung21">
    <w:name w:val="Nicht aufgelöste Erwähnung21"/>
    <w:basedOn w:val="Absatz-Standardschriftart"/>
    <w:uiPriority w:val="99"/>
    <w:semiHidden/>
    <w:unhideWhenUsed/>
    <w:rsid w:val="008F14F9"/>
    <w:rPr>
      <w:color w:val="605E5C"/>
      <w:shd w:val="clear" w:color="auto" w:fill="E1DFDD"/>
    </w:rPr>
  </w:style>
  <w:style w:type="character" w:customStyle="1" w:styleId="NichtaufgelsteErwhnung22">
    <w:name w:val="Nicht aufgelöste Erwähnung22"/>
    <w:basedOn w:val="Absatz-Standardschriftart"/>
    <w:uiPriority w:val="99"/>
    <w:semiHidden/>
    <w:unhideWhenUsed/>
    <w:rsid w:val="009A58F5"/>
    <w:rPr>
      <w:color w:val="605E5C"/>
      <w:shd w:val="clear" w:color="auto" w:fill="E1DFDD"/>
    </w:rPr>
  </w:style>
  <w:style w:type="character" w:customStyle="1" w:styleId="NichtaufgelsteErwhnung23">
    <w:name w:val="Nicht aufgelöste Erwähnung23"/>
    <w:basedOn w:val="Absatz-Standardschriftart"/>
    <w:uiPriority w:val="99"/>
    <w:semiHidden/>
    <w:unhideWhenUsed/>
    <w:rsid w:val="009F2D8B"/>
    <w:rPr>
      <w:color w:val="605E5C"/>
      <w:shd w:val="clear" w:color="auto" w:fill="E1DFDD"/>
    </w:rPr>
  </w:style>
  <w:style w:type="character" w:customStyle="1" w:styleId="NichtaufgelsteErwhnung24">
    <w:name w:val="Nicht aufgelöste Erwähnung24"/>
    <w:basedOn w:val="Absatz-Standardschriftart"/>
    <w:uiPriority w:val="99"/>
    <w:semiHidden/>
    <w:unhideWhenUsed/>
    <w:rsid w:val="00AC1358"/>
    <w:rPr>
      <w:color w:val="605E5C"/>
      <w:shd w:val="clear" w:color="auto" w:fill="E1DFDD"/>
    </w:rPr>
  </w:style>
  <w:style w:type="character" w:customStyle="1" w:styleId="NichtaufgelsteErwhnung25">
    <w:name w:val="Nicht aufgelöste Erwähnung25"/>
    <w:basedOn w:val="Absatz-Standardschriftart"/>
    <w:uiPriority w:val="99"/>
    <w:semiHidden/>
    <w:unhideWhenUsed/>
    <w:rsid w:val="00B323CC"/>
    <w:rPr>
      <w:color w:val="605E5C"/>
      <w:shd w:val="clear" w:color="auto" w:fill="E1DFDD"/>
    </w:rPr>
  </w:style>
  <w:style w:type="character" w:customStyle="1" w:styleId="NichtaufgelsteErwhnung26">
    <w:name w:val="Nicht aufgelöste Erwähnung26"/>
    <w:basedOn w:val="Absatz-Standardschriftart"/>
    <w:uiPriority w:val="99"/>
    <w:semiHidden/>
    <w:unhideWhenUsed/>
    <w:rsid w:val="00291F88"/>
    <w:rPr>
      <w:color w:val="605E5C"/>
      <w:shd w:val="clear" w:color="auto" w:fill="E1DFDD"/>
    </w:rPr>
  </w:style>
  <w:style w:type="character" w:customStyle="1" w:styleId="NichtaufgelsteErwhnung27">
    <w:name w:val="Nicht aufgelöste Erwähnung27"/>
    <w:basedOn w:val="Absatz-Standardschriftart"/>
    <w:uiPriority w:val="99"/>
    <w:semiHidden/>
    <w:unhideWhenUsed/>
    <w:rsid w:val="00F71B56"/>
    <w:rPr>
      <w:color w:val="605E5C"/>
      <w:shd w:val="clear" w:color="auto" w:fill="E1DFDD"/>
    </w:rPr>
  </w:style>
  <w:style w:type="character" w:customStyle="1" w:styleId="NichtaufgelsteErwhnung28">
    <w:name w:val="Nicht aufgelöste Erwähnung28"/>
    <w:basedOn w:val="Absatz-Standardschriftart"/>
    <w:uiPriority w:val="99"/>
    <w:semiHidden/>
    <w:unhideWhenUsed/>
    <w:rsid w:val="008C36E8"/>
    <w:rPr>
      <w:color w:val="605E5C"/>
      <w:shd w:val="clear" w:color="auto" w:fill="E1DFDD"/>
    </w:rPr>
  </w:style>
  <w:style w:type="character" w:customStyle="1" w:styleId="NichtaufgelsteErwhnung29">
    <w:name w:val="Nicht aufgelöste Erwähnung29"/>
    <w:basedOn w:val="Absatz-Standardschriftart"/>
    <w:uiPriority w:val="99"/>
    <w:semiHidden/>
    <w:unhideWhenUsed/>
    <w:rsid w:val="00747ACE"/>
    <w:rPr>
      <w:color w:val="605E5C"/>
      <w:shd w:val="clear" w:color="auto" w:fill="E1DFDD"/>
    </w:rPr>
  </w:style>
  <w:style w:type="character" w:customStyle="1" w:styleId="NichtaufgelsteErwhnung30">
    <w:name w:val="Nicht aufgelöste Erwähnung30"/>
    <w:basedOn w:val="Absatz-Standardschriftart"/>
    <w:uiPriority w:val="99"/>
    <w:semiHidden/>
    <w:unhideWhenUsed/>
    <w:rsid w:val="00D86955"/>
    <w:rPr>
      <w:color w:val="605E5C"/>
      <w:shd w:val="clear" w:color="auto" w:fill="E1DFDD"/>
    </w:rPr>
  </w:style>
  <w:style w:type="character" w:customStyle="1" w:styleId="NichtaufgelsteErwhnung31">
    <w:name w:val="Nicht aufgelöste Erwähnung31"/>
    <w:basedOn w:val="Absatz-Standardschriftart"/>
    <w:uiPriority w:val="99"/>
    <w:semiHidden/>
    <w:unhideWhenUsed/>
    <w:rsid w:val="00580D57"/>
    <w:rPr>
      <w:color w:val="605E5C"/>
      <w:shd w:val="clear" w:color="auto" w:fill="E1DFDD"/>
    </w:rPr>
  </w:style>
  <w:style w:type="character" w:customStyle="1" w:styleId="NichtaufgelsteErwhnung32">
    <w:name w:val="Nicht aufgelöste Erwähnung32"/>
    <w:basedOn w:val="Absatz-Standardschriftart"/>
    <w:uiPriority w:val="99"/>
    <w:semiHidden/>
    <w:unhideWhenUsed/>
    <w:rsid w:val="00A728EA"/>
    <w:rPr>
      <w:color w:val="605E5C"/>
      <w:shd w:val="clear" w:color="auto" w:fill="E1DFDD"/>
    </w:rPr>
  </w:style>
  <w:style w:type="character" w:styleId="NichtaufgelsteErwhnung">
    <w:name w:val="Unresolved Mention"/>
    <w:basedOn w:val="Absatz-Standardschriftart"/>
    <w:uiPriority w:val="99"/>
    <w:semiHidden/>
    <w:unhideWhenUsed/>
    <w:rsid w:val="00B30A87"/>
    <w:rPr>
      <w:color w:val="605E5C"/>
      <w:shd w:val="clear" w:color="auto" w:fill="E1DFDD"/>
    </w:rPr>
  </w:style>
  <w:style w:type="character" w:customStyle="1" w:styleId="hljs-punctuation">
    <w:name w:val="hljs-punctuation"/>
    <w:basedOn w:val="Absatz-Standardschriftart"/>
    <w:rsid w:val="007E0BE7"/>
  </w:style>
  <w:style w:type="character" w:customStyle="1" w:styleId="hljs-operator">
    <w:name w:val="hljs-operator"/>
    <w:basedOn w:val="Absatz-Standardschriftart"/>
    <w:rsid w:val="007E0BE7"/>
  </w:style>
  <w:style w:type="character" w:customStyle="1" w:styleId="gnd-iwgdh3b">
    <w:name w:val="gnd-iwgdh3b"/>
    <w:basedOn w:val="Absatz-Standardschriftart"/>
    <w:rsid w:val="00C7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524">
      <w:bodyDiv w:val="1"/>
      <w:marLeft w:val="0"/>
      <w:marRight w:val="0"/>
      <w:marTop w:val="0"/>
      <w:marBottom w:val="0"/>
      <w:divBdr>
        <w:top w:val="none" w:sz="0" w:space="0" w:color="auto"/>
        <w:left w:val="none" w:sz="0" w:space="0" w:color="auto"/>
        <w:bottom w:val="none" w:sz="0" w:space="0" w:color="auto"/>
        <w:right w:val="none" w:sz="0" w:space="0" w:color="auto"/>
      </w:divBdr>
    </w:div>
    <w:div w:id="10645493">
      <w:bodyDiv w:val="1"/>
      <w:marLeft w:val="0"/>
      <w:marRight w:val="0"/>
      <w:marTop w:val="0"/>
      <w:marBottom w:val="0"/>
      <w:divBdr>
        <w:top w:val="none" w:sz="0" w:space="0" w:color="auto"/>
        <w:left w:val="none" w:sz="0" w:space="0" w:color="auto"/>
        <w:bottom w:val="none" w:sz="0" w:space="0" w:color="auto"/>
        <w:right w:val="none" w:sz="0" w:space="0" w:color="auto"/>
      </w:divBdr>
    </w:div>
    <w:div w:id="14045315">
      <w:bodyDiv w:val="1"/>
      <w:marLeft w:val="0"/>
      <w:marRight w:val="0"/>
      <w:marTop w:val="0"/>
      <w:marBottom w:val="0"/>
      <w:divBdr>
        <w:top w:val="none" w:sz="0" w:space="0" w:color="auto"/>
        <w:left w:val="none" w:sz="0" w:space="0" w:color="auto"/>
        <w:bottom w:val="none" w:sz="0" w:space="0" w:color="auto"/>
        <w:right w:val="none" w:sz="0" w:space="0" w:color="auto"/>
      </w:divBdr>
    </w:div>
    <w:div w:id="18703622">
      <w:bodyDiv w:val="1"/>
      <w:marLeft w:val="0"/>
      <w:marRight w:val="0"/>
      <w:marTop w:val="0"/>
      <w:marBottom w:val="0"/>
      <w:divBdr>
        <w:top w:val="none" w:sz="0" w:space="0" w:color="auto"/>
        <w:left w:val="none" w:sz="0" w:space="0" w:color="auto"/>
        <w:bottom w:val="none" w:sz="0" w:space="0" w:color="auto"/>
        <w:right w:val="none" w:sz="0" w:space="0" w:color="auto"/>
      </w:divBdr>
    </w:div>
    <w:div w:id="21134121">
      <w:bodyDiv w:val="1"/>
      <w:marLeft w:val="0"/>
      <w:marRight w:val="0"/>
      <w:marTop w:val="0"/>
      <w:marBottom w:val="0"/>
      <w:divBdr>
        <w:top w:val="none" w:sz="0" w:space="0" w:color="auto"/>
        <w:left w:val="none" w:sz="0" w:space="0" w:color="auto"/>
        <w:bottom w:val="none" w:sz="0" w:space="0" w:color="auto"/>
        <w:right w:val="none" w:sz="0" w:space="0" w:color="auto"/>
      </w:divBdr>
    </w:div>
    <w:div w:id="25644605">
      <w:bodyDiv w:val="1"/>
      <w:marLeft w:val="0"/>
      <w:marRight w:val="0"/>
      <w:marTop w:val="0"/>
      <w:marBottom w:val="0"/>
      <w:divBdr>
        <w:top w:val="none" w:sz="0" w:space="0" w:color="auto"/>
        <w:left w:val="none" w:sz="0" w:space="0" w:color="auto"/>
        <w:bottom w:val="none" w:sz="0" w:space="0" w:color="auto"/>
        <w:right w:val="none" w:sz="0" w:space="0" w:color="auto"/>
      </w:divBdr>
    </w:div>
    <w:div w:id="27802943">
      <w:bodyDiv w:val="1"/>
      <w:marLeft w:val="0"/>
      <w:marRight w:val="0"/>
      <w:marTop w:val="0"/>
      <w:marBottom w:val="0"/>
      <w:divBdr>
        <w:top w:val="none" w:sz="0" w:space="0" w:color="auto"/>
        <w:left w:val="none" w:sz="0" w:space="0" w:color="auto"/>
        <w:bottom w:val="none" w:sz="0" w:space="0" w:color="auto"/>
        <w:right w:val="none" w:sz="0" w:space="0" w:color="auto"/>
      </w:divBdr>
    </w:div>
    <w:div w:id="29380049">
      <w:bodyDiv w:val="1"/>
      <w:marLeft w:val="0"/>
      <w:marRight w:val="0"/>
      <w:marTop w:val="0"/>
      <w:marBottom w:val="0"/>
      <w:divBdr>
        <w:top w:val="none" w:sz="0" w:space="0" w:color="auto"/>
        <w:left w:val="none" w:sz="0" w:space="0" w:color="auto"/>
        <w:bottom w:val="none" w:sz="0" w:space="0" w:color="auto"/>
        <w:right w:val="none" w:sz="0" w:space="0" w:color="auto"/>
      </w:divBdr>
    </w:div>
    <w:div w:id="30764564">
      <w:bodyDiv w:val="1"/>
      <w:marLeft w:val="0"/>
      <w:marRight w:val="0"/>
      <w:marTop w:val="0"/>
      <w:marBottom w:val="0"/>
      <w:divBdr>
        <w:top w:val="none" w:sz="0" w:space="0" w:color="auto"/>
        <w:left w:val="none" w:sz="0" w:space="0" w:color="auto"/>
        <w:bottom w:val="none" w:sz="0" w:space="0" w:color="auto"/>
        <w:right w:val="none" w:sz="0" w:space="0" w:color="auto"/>
      </w:divBdr>
    </w:div>
    <w:div w:id="31850661">
      <w:bodyDiv w:val="1"/>
      <w:marLeft w:val="0"/>
      <w:marRight w:val="0"/>
      <w:marTop w:val="0"/>
      <w:marBottom w:val="0"/>
      <w:divBdr>
        <w:top w:val="none" w:sz="0" w:space="0" w:color="auto"/>
        <w:left w:val="none" w:sz="0" w:space="0" w:color="auto"/>
        <w:bottom w:val="none" w:sz="0" w:space="0" w:color="auto"/>
        <w:right w:val="none" w:sz="0" w:space="0" w:color="auto"/>
      </w:divBdr>
    </w:div>
    <w:div w:id="34086014">
      <w:bodyDiv w:val="1"/>
      <w:marLeft w:val="0"/>
      <w:marRight w:val="0"/>
      <w:marTop w:val="0"/>
      <w:marBottom w:val="0"/>
      <w:divBdr>
        <w:top w:val="none" w:sz="0" w:space="0" w:color="auto"/>
        <w:left w:val="none" w:sz="0" w:space="0" w:color="auto"/>
        <w:bottom w:val="none" w:sz="0" w:space="0" w:color="auto"/>
        <w:right w:val="none" w:sz="0" w:space="0" w:color="auto"/>
      </w:divBdr>
    </w:div>
    <w:div w:id="38556022">
      <w:bodyDiv w:val="1"/>
      <w:marLeft w:val="0"/>
      <w:marRight w:val="0"/>
      <w:marTop w:val="0"/>
      <w:marBottom w:val="0"/>
      <w:divBdr>
        <w:top w:val="none" w:sz="0" w:space="0" w:color="auto"/>
        <w:left w:val="none" w:sz="0" w:space="0" w:color="auto"/>
        <w:bottom w:val="none" w:sz="0" w:space="0" w:color="auto"/>
        <w:right w:val="none" w:sz="0" w:space="0" w:color="auto"/>
      </w:divBdr>
    </w:div>
    <w:div w:id="55863859">
      <w:bodyDiv w:val="1"/>
      <w:marLeft w:val="0"/>
      <w:marRight w:val="0"/>
      <w:marTop w:val="0"/>
      <w:marBottom w:val="0"/>
      <w:divBdr>
        <w:top w:val="none" w:sz="0" w:space="0" w:color="auto"/>
        <w:left w:val="none" w:sz="0" w:space="0" w:color="auto"/>
        <w:bottom w:val="none" w:sz="0" w:space="0" w:color="auto"/>
        <w:right w:val="none" w:sz="0" w:space="0" w:color="auto"/>
      </w:divBdr>
    </w:div>
    <w:div w:id="88503518">
      <w:bodyDiv w:val="1"/>
      <w:marLeft w:val="0"/>
      <w:marRight w:val="0"/>
      <w:marTop w:val="0"/>
      <w:marBottom w:val="0"/>
      <w:divBdr>
        <w:top w:val="none" w:sz="0" w:space="0" w:color="auto"/>
        <w:left w:val="none" w:sz="0" w:space="0" w:color="auto"/>
        <w:bottom w:val="none" w:sz="0" w:space="0" w:color="auto"/>
        <w:right w:val="none" w:sz="0" w:space="0" w:color="auto"/>
      </w:divBdr>
    </w:div>
    <w:div w:id="89282746">
      <w:bodyDiv w:val="1"/>
      <w:marLeft w:val="0"/>
      <w:marRight w:val="0"/>
      <w:marTop w:val="0"/>
      <w:marBottom w:val="0"/>
      <w:divBdr>
        <w:top w:val="none" w:sz="0" w:space="0" w:color="auto"/>
        <w:left w:val="none" w:sz="0" w:space="0" w:color="auto"/>
        <w:bottom w:val="none" w:sz="0" w:space="0" w:color="auto"/>
        <w:right w:val="none" w:sz="0" w:space="0" w:color="auto"/>
      </w:divBdr>
    </w:div>
    <w:div w:id="89397383">
      <w:bodyDiv w:val="1"/>
      <w:marLeft w:val="0"/>
      <w:marRight w:val="0"/>
      <w:marTop w:val="0"/>
      <w:marBottom w:val="0"/>
      <w:divBdr>
        <w:top w:val="none" w:sz="0" w:space="0" w:color="auto"/>
        <w:left w:val="none" w:sz="0" w:space="0" w:color="auto"/>
        <w:bottom w:val="none" w:sz="0" w:space="0" w:color="auto"/>
        <w:right w:val="none" w:sz="0" w:space="0" w:color="auto"/>
      </w:divBdr>
    </w:div>
    <w:div w:id="99838079">
      <w:bodyDiv w:val="1"/>
      <w:marLeft w:val="0"/>
      <w:marRight w:val="0"/>
      <w:marTop w:val="0"/>
      <w:marBottom w:val="0"/>
      <w:divBdr>
        <w:top w:val="none" w:sz="0" w:space="0" w:color="auto"/>
        <w:left w:val="none" w:sz="0" w:space="0" w:color="auto"/>
        <w:bottom w:val="none" w:sz="0" w:space="0" w:color="auto"/>
        <w:right w:val="none" w:sz="0" w:space="0" w:color="auto"/>
      </w:divBdr>
    </w:div>
    <w:div w:id="101995548">
      <w:bodyDiv w:val="1"/>
      <w:marLeft w:val="0"/>
      <w:marRight w:val="0"/>
      <w:marTop w:val="0"/>
      <w:marBottom w:val="0"/>
      <w:divBdr>
        <w:top w:val="none" w:sz="0" w:space="0" w:color="auto"/>
        <w:left w:val="none" w:sz="0" w:space="0" w:color="auto"/>
        <w:bottom w:val="none" w:sz="0" w:space="0" w:color="auto"/>
        <w:right w:val="none" w:sz="0" w:space="0" w:color="auto"/>
      </w:divBdr>
    </w:div>
    <w:div w:id="107050563">
      <w:bodyDiv w:val="1"/>
      <w:marLeft w:val="0"/>
      <w:marRight w:val="0"/>
      <w:marTop w:val="0"/>
      <w:marBottom w:val="0"/>
      <w:divBdr>
        <w:top w:val="none" w:sz="0" w:space="0" w:color="auto"/>
        <w:left w:val="none" w:sz="0" w:space="0" w:color="auto"/>
        <w:bottom w:val="none" w:sz="0" w:space="0" w:color="auto"/>
        <w:right w:val="none" w:sz="0" w:space="0" w:color="auto"/>
      </w:divBdr>
    </w:div>
    <w:div w:id="111562126">
      <w:bodyDiv w:val="1"/>
      <w:marLeft w:val="0"/>
      <w:marRight w:val="0"/>
      <w:marTop w:val="0"/>
      <w:marBottom w:val="0"/>
      <w:divBdr>
        <w:top w:val="none" w:sz="0" w:space="0" w:color="auto"/>
        <w:left w:val="none" w:sz="0" w:space="0" w:color="auto"/>
        <w:bottom w:val="none" w:sz="0" w:space="0" w:color="auto"/>
        <w:right w:val="none" w:sz="0" w:space="0" w:color="auto"/>
      </w:divBdr>
    </w:div>
    <w:div w:id="112331262">
      <w:bodyDiv w:val="1"/>
      <w:marLeft w:val="0"/>
      <w:marRight w:val="0"/>
      <w:marTop w:val="0"/>
      <w:marBottom w:val="0"/>
      <w:divBdr>
        <w:top w:val="none" w:sz="0" w:space="0" w:color="auto"/>
        <w:left w:val="none" w:sz="0" w:space="0" w:color="auto"/>
        <w:bottom w:val="none" w:sz="0" w:space="0" w:color="auto"/>
        <w:right w:val="none" w:sz="0" w:space="0" w:color="auto"/>
      </w:divBdr>
    </w:div>
    <w:div w:id="116072504">
      <w:bodyDiv w:val="1"/>
      <w:marLeft w:val="0"/>
      <w:marRight w:val="0"/>
      <w:marTop w:val="0"/>
      <w:marBottom w:val="0"/>
      <w:divBdr>
        <w:top w:val="none" w:sz="0" w:space="0" w:color="auto"/>
        <w:left w:val="none" w:sz="0" w:space="0" w:color="auto"/>
        <w:bottom w:val="none" w:sz="0" w:space="0" w:color="auto"/>
        <w:right w:val="none" w:sz="0" w:space="0" w:color="auto"/>
      </w:divBdr>
      <w:divsChild>
        <w:div w:id="1522353800">
          <w:marLeft w:val="0"/>
          <w:marRight w:val="0"/>
          <w:marTop w:val="0"/>
          <w:marBottom w:val="0"/>
          <w:divBdr>
            <w:top w:val="none" w:sz="0" w:space="0" w:color="auto"/>
            <w:left w:val="none" w:sz="0" w:space="0" w:color="auto"/>
            <w:bottom w:val="none" w:sz="0" w:space="0" w:color="auto"/>
            <w:right w:val="none" w:sz="0" w:space="0" w:color="auto"/>
          </w:divBdr>
          <w:divsChild>
            <w:div w:id="1168211181">
              <w:marLeft w:val="0"/>
              <w:marRight w:val="0"/>
              <w:marTop w:val="0"/>
              <w:marBottom w:val="0"/>
              <w:divBdr>
                <w:top w:val="none" w:sz="0" w:space="0" w:color="auto"/>
                <w:left w:val="none" w:sz="0" w:space="0" w:color="auto"/>
                <w:bottom w:val="none" w:sz="0" w:space="0" w:color="auto"/>
                <w:right w:val="none" w:sz="0" w:space="0" w:color="auto"/>
              </w:divBdr>
            </w:div>
            <w:div w:id="1304851896">
              <w:marLeft w:val="0"/>
              <w:marRight w:val="0"/>
              <w:marTop w:val="0"/>
              <w:marBottom w:val="0"/>
              <w:divBdr>
                <w:top w:val="none" w:sz="0" w:space="0" w:color="auto"/>
                <w:left w:val="none" w:sz="0" w:space="0" w:color="auto"/>
                <w:bottom w:val="none" w:sz="0" w:space="0" w:color="auto"/>
                <w:right w:val="none" w:sz="0" w:space="0" w:color="auto"/>
              </w:divBdr>
            </w:div>
            <w:div w:id="50811873">
              <w:marLeft w:val="0"/>
              <w:marRight w:val="0"/>
              <w:marTop w:val="0"/>
              <w:marBottom w:val="0"/>
              <w:divBdr>
                <w:top w:val="none" w:sz="0" w:space="0" w:color="auto"/>
                <w:left w:val="none" w:sz="0" w:space="0" w:color="auto"/>
                <w:bottom w:val="none" w:sz="0" w:space="0" w:color="auto"/>
                <w:right w:val="none" w:sz="0" w:space="0" w:color="auto"/>
              </w:divBdr>
            </w:div>
            <w:div w:id="39978424">
              <w:marLeft w:val="0"/>
              <w:marRight w:val="0"/>
              <w:marTop w:val="0"/>
              <w:marBottom w:val="0"/>
              <w:divBdr>
                <w:top w:val="none" w:sz="0" w:space="0" w:color="auto"/>
                <w:left w:val="none" w:sz="0" w:space="0" w:color="auto"/>
                <w:bottom w:val="none" w:sz="0" w:space="0" w:color="auto"/>
                <w:right w:val="none" w:sz="0" w:space="0" w:color="auto"/>
              </w:divBdr>
            </w:div>
            <w:div w:id="2025940192">
              <w:marLeft w:val="0"/>
              <w:marRight w:val="0"/>
              <w:marTop w:val="0"/>
              <w:marBottom w:val="0"/>
              <w:divBdr>
                <w:top w:val="none" w:sz="0" w:space="0" w:color="auto"/>
                <w:left w:val="none" w:sz="0" w:space="0" w:color="auto"/>
                <w:bottom w:val="none" w:sz="0" w:space="0" w:color="auto"/>
                <w:right w:val="none" w:sz="0" w:space="0" w:color="auto"/>
              </w:divBdr>
            </w:div>
            <w:div w:id="59254450">
              <w:marLeft w:val="0"/>
              <w:marRight w:val="0"/>
              <w:marTop w:val="0"/>
              <w:marBottom w:val="0"/>
              <w:divBdr>
                <w:top w:val="none" w:sz="0" w:space="0" w:color="auto"/>
                <w:left w:val="none" w:sz="0" w:space="0" w:color="auto"/>
                <w:bottom w:val="none" w:sz="0" w:space="0" w:color="auto"/>
                <w:right w:val="none" w:sz="0" w:space="0" w:color="auto"/>
              </w:divBdr>
            </w:div>
            <w:div w:id="416445549">
              <w:marLeft w:val="0"/>
              <w:marRight w:val="0"/>
              <w:marTop w:val="0"/>
              <w:marBottom w:val="0"/>
              <w:divBdr>
                <w:top w:val="none" w:sz="0" w:space="0" w:color="auto"/>
                <w:left w:val="none" w:sz="0" w:space="0" w:color="auto"/>
                <w:bottom w:val="none" w:sz="0" w:space="0" w:color="auto"/>
                <w:right w:val="none" w:sz="0" w:space="0" w:color="auto"/>
              </w:divBdr>
            </w:div>
            <w:div w:id="892158202">
              <w:marLeft w:val="0"/>
              <w:marRight w:val="0"/>
              <w:marTop w:val="0"/>
              <w:marBottom w:val="0"/>
              <w:divBdr>
                <w:top w:val="none" w:sz="0" w:space="0" w:color="auto"/>
                <w:left w:val="none" w:sz="0" w:space="0" w:color="auto"/>
                <w:bottom w:val="none" w:sz="0" w:space="0" w:color="auto"/>
                <w:right w:val="none" w:sz="0" w:space="0" w:color="auto"/>
              </w:divBdr>
            </w:div>
            <w:div w:id="1061099035">
              <w:marLeft w:val="0"/>
              <w:marRight w:val="0"/>
              <w:marTop w:val="0"/>
              <w:marBottom w:val="0"/>
              <w:divBdr>
                <w:top w:val="none" w:sz="0" w:space="0" w:color="auto"/>
                <w:left w:val="none" w:sz="0" w:space="0" w:color="auto"/>
                <w:bottom w:val="none" w:sz="0" w:space="0" w:color="auto"/>
                <w:right w:val="none" w:sz="0" w:space="0" w:color="auto"/>
              </w:divBdr>
            </w:div>
            <w:div w:id="310335663">
              <w:marLeft w:val="0"/>
              <w:marRight w:val="0"/>
              <w:marTop w:val="0"/>
              <w:marBottom w:val="0"/>
              <w:divBdr>
                <w:top w:val="none" w:sz="0" w:space="0" w:color="auto"/>
                <w:left w:val="none" w:sz="0" w:space="0" w:color="auto"/>
                <w:bottom w:val="none" w:sz="0" w:space="0" w:color="auto"/>
                <w:right w:val="none" w:sz="0" w:space="0" w:color="auto"/>
              </w:divBdr>
            </w:div>
            <w:div w:id="1565406998">
              <w:marLeft w:val="0"/>
              <w:marRight w:val="0"/>
              <w:marTop w:val="0"/>
              <w:marBottom w:val="0"/>
              <w:divBdr>
                <w:top w:val="none" w:sz="0" w:space="0" w:color="auto"/>
                <w:left w:val="none" w:sz="0" w:space="0" w:color="auto"/>
                <w:bottom w:val="none" w:sz="0" w:space="0" w:color="auto"/>
                <w:right w:val="none" w:sz="0" w:space="0" w:color="auto"/>
              </w:divBdr>
            </w:div>
            <w:div w:id="1436824147">
              <w:marLeft w:val="0"/>
              <w:marRight w:val="0"/>
              <w:marTop w:val="0"/>
              <w:marBottom w:val="0"/>
              <w:divBdr>
                <w:top w:val="none" w:sz="0" w:space="0" w:color="auto"/>
                <w:left w:val="none" w:sz="0" w:space="0" w:color="auto"/>
                <w:bottom w:val="none" w:sz="0" w:space="0" w:color="auto"/>
                <w:right w:val="none" w:sz="0" w:space="0" w:color="auto"/>
              </w:divBdr>
            </w:div>
            <w:div w:id="546378376">
              <w:marLeft w:val="0"/>
              <w:marRight w:val="0"/>
              <w:marTop w:val="0"/>
              <w:marBottom w:val="0"/>
              <w:divBdr>
                <w:top w:val="none" w:sz="0" w:space="0" w:color="auto"/>
                <w:left w:val="none" w:sz="0" w:space="0" w:color="auto"/>
                <w:bottom w:val="none" w:sz="0" w:space="0" w:color="auto"/>
                <w:right w:val="none" w:sz="0" w:space="0" w:color="auto"/>
              </w:divBdr>
            </w:div>
            <w:div w:id="27995843">
              <w:marLeft w:val="0"/>
              <w:marRight w:val="0"/>
              <w:marTop w:val="0"/>
              <w:marBottom w:val="0"/>
              <w:divBdr>
                <w:top w:val="none" w:sz="0" w:space="0" w:color="auto"/>
                <w:left w:val="none" w:sz="0" w:space="0" w:color="auto"/>
                <w:bottom w:val="none" w:sz="0" w:space="0" w:color="auto"/>
                <w:right w:val="none" w:sz="0" w:space="0" w:color="auto"/>
              </w:divBdr>
            </w:div>
            <w:div w:id="183440482">
              <w:marLeft w:val="0"/>
              <w:marRight w:val="0"/>
              <w:marTop w:val="0"/>
              <w:marBottom w:val="0"/>
              <w:divBdr>
                <w:top w:val="none" w:sz="0" w:space="0" w:color="auto"/>
                <w:left w:val="none" w:sz="0" w:space="0" w:color="auto"/>
                <w:bottom w:val="none" w:sz="0" w:space="0" w:color="auto"/>
                <w:right w:val="none" w:sz="0" w:space="0" w:color="auto"/>
              </w:divBdr>
            </w:div>
            <w:div w:id="53742369">
              <w:marLeft w:val="0"/>
              <w:marRight w:val="0"/>
              <w:marTop w:val="0"/>
              <w:marBottom w:val="0"/>
              <w:divBdr>
                <w:top w:val="none" w:sz="0" w:space="0" w:color="auto"/>
                <w:left w:val="none" w:sz="0" w:space="0" w:color="auto"/>
                <w:bottom w:val="none" w:sz="0" w:space="0" w:color="auto"/>
                <w:right w:val="none" w:sz="0" w:space="0" w:color="auto"/>
              </w:divBdr>
            </w:div>
            <w:div w:id="1861508944">
              <w:marLeft w:val="0"/>
              <w:marRight w:val="0"/>
              <w:marTop w:val="0"/>
              <w:marBottom w:val="0"/>
              <w:divBdr>
                <w:top w:val="none" w:sz="0" w:space="0" w:color="auto"/>
                <w:left w:val="none" w:sz="0" w:space="0" w:color="auto"/>
                <w:bottom w:val="none" w:sz="0" w:space="0" w:color="auto"/>
                <w:right w:val="none" w:sz="0" w:space="0" w:color="auto"/>
              </w:divBdr>
            </w:div>
            <w:div w:id="336737011">
              <w:marLeft w:val="0"/>
              <w:marRight w:val="0"/>
              <w:marTop w:val="0"/>
              <w:marBottom w:val="0"/>
              <w:divBdr>
                <w:top w:val="none" w:sz="0" w:space="0" w:color="auto"/>
                <w:left w:val="none" w:sz="0" w:space="0" w:color="auto"/>
                <w:bottom w:val="none" w:sz="0" w:space="0" w:color="auto"/>
                <w:right w:val="none" w:sz="0" w:space="0" w:color="auto"/>
              </w:divBdr>
            </w:div>
            <w:div w:id="1970941158">
              <w:marLeft w:val="0"/>
              <w:marRight w:val="0"/>
              <w:marTop w:val="0"/>
              <w:marBottom w:val="0"/>
              <w:divBdr>
                <w:top w:val="none" w:sz="0" w:space="0" w:color="auto"/>
                <w:left w:val="none" w:sz="0" w:space="0" w:color="auto"/>
                <w:bottom w:val="none" w:sz="0" w:space="0" w:color="auto"/>
                <w:right w:val="none" w:sz="0" w:space="0" w:color="auto"/>
              </w:divBdr>
            </w:div>
            <w:div w:id="297540696">
              <w:marLeft w:val="0"/>
              <w:marRight w:val="0"/>
              <w:marTop w:val="0"/>
              <w:marBottom w:val="0"/>
              <w:divBdr>
                <w:top w:val="none" w:sz="0" w:space="0" w:color="auto"/>
                <w:left w:val="none" w:sz="0" w:space="0" w:color="auto"/>
                <w:bottom w:val="none" w:sz="0" w:space="0" w:color="auto"/>
                <w:right w:val="none" w:sz="0" w:space="0" w:color="auto"/>
              </w:divBdr>
            </w:div>
            <w:div w:id="1540625726">
              <w:marLeft w:val="0"/>
              <w:marRight w:val="0"/>
              <w:marTop w:val="0"/>
              <w:marBottom w:val="0"/>
              <w:divBdr>
                <w:top w:val="none" w:sz="0" w:space="0" w:color="auto"/>
                <w:left w:val="none" w:sz="0" w:space="0" w:color="auto"/>
                <w:bottom w:val="none" w:sz="0" w:space="0" w:color="auto"/>
                <w:right w:val="none" w:sz="0" w:space="0" w:color="auto"/>
              </w:divBdr>
            </w:div>
            <w:div w:id="1806461096">
              <w:marLeft w:val="0"/>
              <w:marRight w:val="0"/>
              <w:marTop w:val="0"/>
              <w:marBottom w:val="0"/>
              <w:divBdr>
                <w:top w:val="none" w:sz="0" w:space="0" w:color="auto"/>
                <w:left w:val="none" w:sz="0" w:space="0" w:color="auto"/>
                <w:bottom w:val="none" w:sz="0" w:space="0" w:color="auto"/>
                <w:right w:val="none" w:sz="0" w:space="0" w:color="auto"/>
              </w:divBdr>
            </w:div>
            <w:div w:id="422649868">
              <w:marLeft w:val="0"/>
              <w:marRight w:val="0"/>
              <w:marTop w:val="0"/>
              <w:marBottom w:val="0"/>
              <w:divBdr>
                <w:top w:val="none" w:sz="0" w:space="0" w:color="auto"/>
                <w:left w:val="none" w:sz="0" w:space="0" w:color="auto"/>
                <w:bottom w:val="none" w:sz="0" w:space="0" w:color="auto"/>
                <w:right w:val="none" w:sz="0" w:space="0" w:color="auto"/>
              </w:divBdr>
            </w:div>
            <w:div w:id="1952083163">
              <w:marLeft w:val="0"/>
              <w:marRight w:val="0"/>
              <w:marTop w:val="0"/>
              <w:marBottom w:val="0"/>
              <w:divBdr>
                <w:top w:val="none" w:sz="0" w:space="0" w:color="auto"/>
                <w:left w:val="none" w:sz="0" w:space="0" w:color="auto"/>
                <w:bottom w:val="none" w:sz="0" w:space="0" w:color="auto"/>
                <w:right w:val="none" w:sz="0" w:space="0" w:color="auto"/>
              </w:divBdr>
            </w:div>
            <w:div w:id="864371101">
              <w:marLeft w:val="0"/>
              <w:marRight w:val="0"/>
              <w:marTop w:val="0"/>
              <w:marBottom w:val="0"/>
              <w:divBdr>
                <w:top w:val="none" w:sz="0" w:space="0" w:color="auto"/>
                <w:left w:val="none" w:sz="0" w:space="0" w:color="auto"/>
                <w:bottom w:val="none" w:sz="0" w:space="0" w:color="auto"/>
                <w:right w:val="none" w:sz="0" w:space="0" w:color="auto"/>
              </w:divBdr>
            </w:div>
            <w:div w:id="1182352443">
              <w:marLeft w:val="0"/>
              <w:marRight w:val="0"/>
              <w:marTop w:val="0"/>
              <w:marBottom w:val="0"/>
              <w:divBdr>
                <w:top w:val="none" w:sz="0" w:space="0" w:color="auto"/>
                <w:left w:val="none" w:sz="0" w:space="0" w:color="auto"/>
                <w:bottom w:val="none" w:sz="0" w:space="0" w:color="auto"/>
                <w:right w:val="none" w:sz="0" w:space="0" w:color="auto"/>
              </w:divBdr>
            </w:div>
            <w:div w:id="803892373">
              <w:marLeft w:val="0"/>
              <w:marRight w:val="0"/>
              <w:marTop w:val="0"/>
              <w:marBottom w:val="0"/>
              <w:divBdr>
                <w:top w:val="none" w:sz="0" w:space="0" w:color="auto"/>
                <w:left w:val="none" w:sz="0" w:space="0" w:color="auto"/>
                <w:bottom w:val="none" w:sz="0" w:space="0" w:color="auto"/>
                <w:right w:val="none" w:sz="0" w:space="0" w:color="auto"/>
              </w:divBdr>
            </w:div>
            <w:div w:id="973483498">
              <w:marLeft w:val="0"/>
              <w:marRight w:val="0"/>
              <w:marTop w:val="0"/>
              <w:marBottom w:val="0"/>
              <w:divBdr>
                <w:top w:val="none" w:sz="0" w:space="0" w:color="auto"/>
                <w:left w:val="none" w:sz="0" w:space="0" w:color="auto"/>
                <w:bottom w:val="none" w:sz="0" w:space="0" w:color="auto"/>
                <w:right w:val="none" w:sz="0" w:space="0" w:color="auto"/>
              </w:divBdr>
            </w:div>
            <w:div w:id="2075084585">
              <w:marLeft w:val="0"/>
              <w:marRight w:val="0"/>
              <w:marTop w:val="0"/>
              <w:marBottom w:val="0"/>
              <w:divBdr>
                <w:top w:val="none" w:sz="0" w:space="0" w:color="auto"/>
                <w:left w:val="none" w:sz="0" w:space="0" w:color="auto"/>
                <w:bottom w:val="none" w:sz="0" w:space="0" w:color="auto"/>
                <w:right w:val="none" w:sz="0" w:space="0" w:color="auto"/>
              </w:divBdr>
            </w:div>
            <w:div w:id="2066024687">
              <w:marLeft w:val="0"/>
              <w:marRight w:val="0"/>
              <w:marTop w:val="0"/>
              <w:marBottom w:val="0"/>
              <w:divBdr>
                <w:top w:val="none" w:sz="0" w:space="0" w:color="auto"/>
                <w:left w:val="none" w:sz="0" w:space="0" w:color="auto"/>
                <w:bottom w:val="none" w:sz="0" w:space="0" w:color="auto"/>
                <w:right w:val="none" w:sz="0" w:space="0" w:color="auto"/>
              </w:divBdr>
            </w:div>
            <w:div w:id="892042527">
              <w:marLeft w:val="0"/>
              <w:marRight w:val="0"/>
              <w:marTop w:val="0"/>
              <w:marBottom w:val="0"/>
              <w:divBdr>
                <w:top w:val="none" w:sz="0" w:space="0" w:color="auto"/>
                <w:left w:val="none" w:sz="0" w:space="0" w:color="auto"/>
                <w:bottom w:val="none" w:sz="0" w:space="0" w:color="auto"/>
                <w:right w:val="none" w:sz="0" w:space="0" w:color="auto"/>
              </w:divBdr>
            </w:div>
            <w:div w:id="1032414527">
              <w:marLeft w:val="0"/>
              <w:marRight w:val="0"/>
              <w:marTop w:val="0"/>
              <w:marBottom w:val="0"/>
              <w:divBdr>
                <w:top w:val="none" w:sz="0" w:space="0" w:color="auto"/>
                <w:left w:val="none" w:sz="0" w:space="0" w:color="auto"/>
                <w:bottom w:val="none" w:sz="0" w:space="0" w:color="auto"/>
                <w:right w:val="none" w:sz="0" w:space="0" w:color="auto"/>
              </w:divBdr>
            </w:div>
            <w:div w:id="1499495513">
              <w:marLeft w:val="0"/>
              <w:marRight w:val="0"/>
              <w:marTop w:val="0"/>
              <w:marBottom w:val="0"/>
              <w:divBdr>
                <w:top w:val="none" w:sz="0" w:space="0" w:color="auto"/>
                <w:left w:val="none" w:sz="0" w:space="0" w:color="auto"/>
                <w:bottom w:val="none" w:sz="0" w:space="0" w:color="auto"/>
                <w:right w:val="none" w:sz="0" w:space="0" w:color="auto"/>
              </w:divBdr>
            </w:div>
            <w:div w:id="199589539">
              <w:marLeft w:val="0"/>
              <w:marRight w:val="0"/>
              <w:marTop w:val="0"/>
              <w:marBottom w:val="0"/>
              <w:divBdr>
                <w:top w:val="none" w:sz="0" w:space="0" w:color="auto"/>
                <w:left w:val="none" w:sz="0" w:space="0" w:color="auto"/>
                <w:bottom w:val="none" w:sz="0" w:space="0" w:color="auto"/>
                <w:right w:val="none" w:sz="0" w:space="0" w:color="auto"/>
              </w:divBdr>
            </w:div>
            <w:div w:id="1501772170">
              <w:marLeft w:val="0"/>
              <w:marRight w:val="0"/>
              <w:marTop w:val="0"/>
              <w:marBottom w:val="0"/>
              <w:divBdr>
                <w:top w:val="none" w:sz="0" w:space="0" w:color="auto"/>
                <w:left w:val="none" w:sz="0" w:space="0" w:color="auto"/>
                <w:bottom w:val="none" w:sz="0" w:space="0" w:color="auto"/>
                <w:right w:val="none" w:sz="0" w:space="0" w:color="auto"/>
              </w:divBdr>
            </w:div>
            <w:div w:id="1990092094">
              <w:marLeft w:val="0"/>
              <w:marRight w:val="0"/>
              <w:marTop w:val="0"/>
              <w:marBottom w:val="0"/>
              <w:divBdr>
                <w:top w:val="none" w:sz="0" w:space="0" w:color="auto"/>
                <w:left w:val="none" w:sz="0" w:space="0" w:color="auto"/>
                <w:bottom w:val="none" w:sz="0" w:space="0" w:color="auto"/>
                <w:right w:val="none" w:sz="0" w:space="0" w:color="auto"/>
              </w:divBdr>
            </w:div>
            <w:div w:id="807089938">
              <w:marLeft w:val="0"/>
              <w:marRight w:val="0"/>
              <w:marTop w:val="0"/>
              <w:marBottom w:val="0"/>
              <w:divBdr>
                <w:top w:val="none" w:sz="0" w:space="0" w:color="auto"/>
                <w:left w:val="none" w:sz="0" w:space="0" w:color="auto"/>
                <w:bottom w:val="none" w:sz="0" w:space="0" w:color="auto"/>
                <w:right w:val="none" w:sz="0" w:space="0" w:color="auto"/>
              </w:divBdr>
            </w:div>
            <w:div w:id="1416171737">
              <w:marLeft w:val="0"/>
              <w:marRight w:val="0"/>
              <w:marTop w:val="0"/>
              <w:marBottom w:val="0"/>
              <w:divBdr>
                <w:top w:val="none" w:sz="0" w:space="0" w:color="auto"/>
                <w:left w:val="none" w:sz="0" w:space="0" w:color="auto"/>
                <w:bottom w:val="none" w:sz="0" w:space="0" w:color="auto"/>
                <w:right w:val="none" w:sz="0" w:space="0" w:color="auto"/>
              </w:divBdr>
            </w:div>
            <w:div w:id="1450508705">
              <w:marLeft w:val="0"/>
              <w:marRight w:val="0"/>
              <w:marTop w:val="0"/>
              <w:marBottom w:val="0"/>
              <w:divBdr>
                <w:top w:val="none" w:sz="0" w:space="0" w:color="auto"/>
                <w:left w:val="none" w:sz="0" w:space="0" w:color="auto"/>
                <w:bottom w:val="none" w:sz="0" w:space="0" w:color="auto"/>
                <w:right w:val="none" w:sz="0" w:space="0" w:color="auto"/>
              </w:divBdr>
            </w:div>
            <w:div w:id="40599032">
              <w:marLeft w:val="0"/>
              <w:marRight w:val="0"/>
              <w:marTop w:val="0"/>
              <w:marBottom w:val="0"/>
              <w:divBdr>
                <w:top w:val="none" w:sz="0" w:space="0" w:color="auto"/>
                <w:left w:val="none" w:sz="0" w:space="0" w:color="auto"/>
                <w:bottom w:val="none" w:sz="0" w:space="0" w:color="auto"/>
                <w:right w:val="none" w:sz="0" w:space="0" w:color="auto"/>
              </w:divBdr>
            </w:div>
            <w:div w:id="1406414403">
              <w:marLeft w:val="0"/>
              <w:marRight w:val="0"/>
              <w:marTop w:val="0"/>
              <w:marBottom w:val="0"/>
              <w:divBdr>
                <w:top w:val="none" w:sz="0" w:space="0" w:color="auto"/>
                <w:left w:val="none" w:sz="0" w:space="0" w:color="auto"/>
                <w:bottom w:val="none" w:sz="0" w:space="0" w:color="auto"/>
                <w:right w:val="none" w:sz="0" w:space="0" w:color="auto"/>
              </w:divBdr>
            </w:div>
            <w:div w:id="1305044580">
              <w:marLeft w:val="0"/>
              <w:marRight w:val="0"/>
              <w:marTop w:val="0"/>
              <w:marBottom w:val="0"/>
              <w:divBdr>
                <w:top w:val="none" w:sz="0" w:space="0" w:color="auto"/>
                <w:left w:val="none" w:sz="0" w:space="0" w:color="auto"/>
                <w:bottom w:val="none" w:sz="0" w:space="0" w:color="auto"/>
                <w:right w:val="none" w:sz="0" w:space="0" w:color="auto"/>
              </w:divBdr>
            </w:div>
            <w:div w:id="833447299">
              <w:marLeft w:val="0"/>
              <w:marRight w:val="0"/>
              <w:marTop w:val="0"/>
              <w:marBottom w:val="0"/>
              <w:divBdr>
                <w:top w:val="none" w:sz="0" w:space="0" w:color="auto"/>
                <w:left w:val="none" w:sz="0" w:space="0" w:color="auto"/>
                <w:bottom w:val="none" w:sz="0" w:space="0" w:color="auto"/>
                <w:right w:val="none" w:sz="0" w:space="0" w:color="auto"/>
              </w:divBdr>
            </w:div>
            <w:div w:id="50540153">
              <w:marLeft w:val="0"/>
              <w:marRight w:val="0"/>
              <w:marTop w:val="0"/>
              <w:marBottom w:val="0"/>
              <w:divBdr>
                <w:top w:val="none" w:sz="0" w:space="0" w:color="auto"/>
                <w:left w:val="none" w:sz="0" w:space="0" w:color="auto"/>
                <w:bottom w:val="none" w:sz="0" w:space="0" w:color="auto"/>
                <w:right w:val="none" w:sz="0" w:space="0" w:color="auto"/>
              </w:divBdr>
            </w:div>
            <w:div w:id="2024503249">
              <w:marLeft w:val="0"/>
              <w:marRight w:val="0"/>
              <w:marTop w:val="0"/>
              <w:marBottom w:val="0"/>
              <w:divBdr>
                <w:top w:val="none" w:sz="0" w:space="0" w:color="auto"/>
                <w:left w:val="none" w:sz="0" w:space="0" w:color="auto"/>
                <w:bottom w:val="none" w:sz="0" w:space="0" w:color="auto"/>
                <w:right w:val="none" w:sz="0" w:space="0" w:color="auto"/>
              </w:divBdr>
            </w:div>
            <w:div w:id="1128743879">
              <w:marLeft w:val="0"/>
              <w:marRight w:val="0"/>
              <w:marTop w:val="0"/>
              <w:marBottom w:val="0"/>
              <w:divBdr>
                <w:top w:val="none" w:sz="0" w:space="0" w:color="auto"/>
                <w:left w:val="none" w:sz="0" w:space="0" w:color="auto"/>
                <w:bottom w:val="none" w:sz="0" w:space="0" w:color="auto"/>
                <w:right w:val="none" w:sz="0" w:space="0" w:color="auto"/>
              </w:divBdr>
            </w:div>
            <w:div w:id="1188569569">
              <w:marLeft w:val="0"/>
              <w:marRight w:val="0"/>
              <w:marTop w:val="0"/>
              <w:marBottom w:val="0"/>
              <w:divBdr>
                <w:top w:val="none" w:sz="0" w:space="0" w:color="auto"/>
                <w:left w:val="none" w:sz="0" w:space="0" w:color="auto"/>
                <w:bottom w:val="none" w:sz="0" w:space="0" w:color="auto"/>
                <w:right w:val="none" w:sz="0" w:space="0" w:color="auto"/>
              </w:divBdr>
            </w:div>
            <w:div w:id="1322658438">
              <w:marLeft w:val="0"/>
              <w:marRight w:val="0"/>
              <w:marTop w:val="0"/>
              <w:marBottom w:val="0"/>
              <w:divBdr>
                <w:top w:val="none" w:sz="0" w:space="0" w:color="auto"/>
                <w:left w:val="none" w:sz="0" w:space="0" w:color="auto"/>
                <w:bottom w:val="none" w:sz="0" w:space="0" w:color="auto"/>
                <w:right w:val="none" w:sz="0" w:space="0" w:color="auto"/>
              </w:divBdr>
            </w:div>
            <w:div w:id="1485391579">
              <w:marLeft w:val="0"/>
              <w:marRight w:val="0"/>
              <w:marTop w:val="0"/>
              <w:marBottom w:val="0"/>
              <w:divBdr>
                <w:top w:val="none" w:sz="0" w:space="0" w:color="auto"/>
                <w:left w:val="none" w:sz="0" w:space="0" w:color="auto"/>
                <w:bottom w:val="none" w:sz="0" w:space="0" w:color="auto"/>
                <w:right w:val="none" w:sz="0" w:space="0" w:color="auto"/>
              </w:divBdr>
            </w:div>
            <w:div w:id="1794590321">
              <w:marLeft w:val="0"/>
              <w:marRight w:val="0"/>
              <w:marTop w:val="0"/>
              <w:marBottom w:val="0"/>
              <w:divBdr>
                <w:top w:val="none" w:sz="0" w:space="0" w:color="auto"/>
                <w:left w:val="none" w:sz="0" w:space="0" w:color="auto"/>
                <w:bottom w:val="none" w:sz="0" w:space="0" w:color="auto"/>
                <w:right w:val="none" w:sz="0" w:space="0" w:color="auto"/>
              </w:divBdr>
            </w:div>
            <w:div w:id="2047826609">
              <w:marLeft w:val="0"/>
              <w:marRight w:val="0"/>
              <w:marTop w:val="0"/>
              <w:marBottom w:val="0"/>
              <w:divBdr>
                <w:top w:val="none" w:sz="0" w:space="0" w:color="auto"/>
                <w:left w:val="none" w:sz="0" w:space="0" w:color="auto"/>
                <w:bottom w:val="none" w:sz="0" w:space="0" w:color="auto"/>
                <w:right w:val="none" w:sz="0" w:space="0" w:color="auto"/>
              </w:divBdr>
            </w:div>
            <w:div w:id="1598518268">
              <w:marLeft w:val="0"/>
              <w:marRight w:val="0"/>
              <w:marTop w:val="0"/>
              <w:marBottom w:val="0"/>
              <w:divBdr>
                <w:top w:val="none" w:sz="0" w:space="0" w:color="auto"/>
                <w:left w:val="none" w:sz="0" w:space="0" w:color="auto"/>
                <w:bottom w:val="none" w:sz="0" w:space="0" w:color="auto"/>
                <w:right w:val="none" w:sz="0" w:space="0" w:color="auto"/>
              </w:divBdr>
            </w:div>
            <w:div w:id="1205632370">
              <w:marLeft w:val="0"/>
              <w:marRight w:val="0"/>
              <w:marTop w:val="0"/>
              <w:marBottom w:val="0"/>
              <w:divBdr>
                <w:top w:val="none" w:sz="0" w:space="0" w:color="auto"/>
                <w:left w:val="none" w:sz="0" w:space="0" w:color="auto"/>
                <w:bottom w:val="none" w:sz="0" w:space="0" w:color="auto"/>
                <w:right w:val="none" w:sz="0" w:space="0" w:color="auto"/>
              </w:divBdr>
            </w:div>
            <w:div w:id="583076707">
              <w:marLeft w:val="0"/>
              <w:marRight w:val="0"/>
              <w:marTop w:val="0"/>
              <w:marBottom w:val="0"/>
              <w:divBdr>
                <w:top w:val="none" w:sz="0" w:space="0" w:color="auto"/>
                <w:left w:val="none" w:sz="0" w:space="0" w:color="auto"/>
                <w:bottom w:val="none" w:sz="0" w:space="0" w:color="auto"/>
                <w:right w:val="none" w:sz="0" w:space="0" w:color="auto"/>
              </w:divBdr>
            </w:div>
            <w:div w:id="1346051999">
              <w:marLeft w:val="0"/>
              <w:marRight w:val="0"/>
              <w:marTop w:val="0"/>
              <w:marBottom w:val="0"/>
              <w:divBdr>
                <w:top w:val="none" w:sz="0" w:space="0" w:color="auto"/>
                <w:left w:val="none" w:sz="0" w:space="0" w:color="auto"/>
                <w:bottom w:val="none" w:sz="0" w:space="0" w:color="auto"/>
                <w:right w:val="none" w:sz="0" w:space="0" w:color="auto"/>
              </w:divBdr>
            </w:div>
            <w:div w:id="1771583396">
              <w:marLeft w:val="0"/>
              <w:marRight w:val="0"/>
              <w:marTop w:val="0"/>
              <w:marBottom w:val="0"/>
              <w:divBdr>
                <w:top w:val="none" w:sz="0" w:space="0" w:color="auto"/>
                <w:left w:val="none" w:sz="0" w:space="0" w:color="auto"/>
                <w:bottom w:val="none" w:sz="0" w:space="0" w:color="auto"/>
                <w:right w:val="none" w:sz="0" w:space="0" w:color="auto"/>
              </w:divBdr>
            </w:div>
            <w:div w:id="869147546">
              <w:marLeft w:val="0"/>
              <w:marRight w:val="0"/>
              <w:marTop w:val="0"/>
              <w:marBottom w:val="0"/>
              <w:divBdr>
                <w:top w:val="none" w:sz="0" w:space="0" w:color="auto"/>
                <w:left w:val="none" w:sz="0" w:space="0" w:color="auto"/>
                <w:bottom w:val="none" w:sz="0" w:space="0" w:color="auto"/>
                <w:right w:val="none" w:sz="0" w:space="0" w:color="auto"/>
              </w:divBdr>
            </w:div>
            <w:div w:id="1845129522">
              <w:marLeft w:val="0"/>
              <w:marRight w:val="0"/>
              <w:marTop w:val="0"/>
              <w:marBottom w:val="0"/>
              <w:divBdr>
                <w:top w:val="none" w:sz="0" w:space="0" w:color="auto"/>
                <w:left w:val="none" w:sz="0" w:space="0" w:color="auto"/>
                <w:bottom w:val="none" w:sz="0" w:space="0" w:color="auto"/>
                <w:right w:val="none" w:sz="0" w:space="0" w:color="auto"/>
              </w:divBdr>
            </w:div>
            <w:div w:id="876282412">
              <w:marLeft w:val="0"/>
              <w:marRight w:val="0"/>
              <w:marTop w:val="0"/>
              <w:marBottom w:val="0"/>
              <w:divBdr>
                <w:top w:val="none" w:sz="0" w:space="0" w:color="auto"/>
                <w:left w:val="none" w:sz="0" w:space="0" w:color="auto"/>
                <w:bottom w:val="none" w:sz="0" w:space="0" w:color="auto"/>
                <w:right w:val="none" w:sz="0" w:space="0" w:color="auto"/>
              </w:divBdr>
            </w:div>
            <w:div w:id="1524514242">
              <w:marLeft w:val="0"/>
              <w:marRight w:val="0"/>
              <w:marTop w:val="0"/>
              <w:marBottom w:val="0"/>
              <w:divBdr>
                <w:top w:val="none" w:sz="0" w:space="0" w:color="auto"/>
                <w:left w:val="none" w:sz="0" w:space="0" w:color="auto"/>
                <w:bottom w:val="none" w:sz="0" w:space="0" w:color="auto"/>
                <w:right w:val="none" w:sz="0" w:space="0" w:color="auto"/>
              </w:divBdr>
            </w:div>
          </w:divsChild>
        </w:div>
        <w:div w:id="2103453684">
          <w:marLeft w:val="0"/>
          <w:marRight w:val="0"/>
          <w:marTop w:val="0"/>
          <w:marBottom w:val="0"/>
          <w:divBdr>
            <w:top w:val="none" w:sz="0" w:space="0" w:color="auto"/>
            <w:left w:val="none" w:sz="0" w:space="0" w:color="auto"/>
            <w:bottom w:val="none" w:sz="0" w:space="0" w:color="auto"/>
            <w:right w:val="none" w:sz="0" w:space="0" w:color="auto"/>
          </w:divBdr>
        </w:div>
        <w:div w:id="1256133443">
          <w:marLeft w:val="0"/>
          <w:marRight w:val="0"/>
          <w:marTop w:val="0"/>
          <w:marBottom w:val="0"/>
          <w:divBdr>
            <w:top w:val="none" w:sz="0" w:space="0" w:color="auto"/>
            <w:left w:val="none" w:sz="0" w:space="0" w:color="auto"/>
            <w:bottom w:val="none" w:sz="0" w:space="0" w:color="auto"/>
            <w:right w:val="none" w:sz="0" w:space="0" w:color="auto"/>
          </w:divBdr>
        </w:div>
        <w:div w:id="227887816">
          <w:marLeft w:val="0"/>
          <w:marRight w:val="0"/>
          <w:marTop w:val="0"/>
          <w:marBottom w:val="0"/>
          <w:divBdr>
            <w:top w:val="none" w:sz="0" w:space="0" w:color="auto"/>
            <w:left w:val="none" w:sz="0" w:space="0" w:color="auto"/>
            <w:bottom w:val="none" w:sz="0" w:space="0" w:color="auto"/>
            <w:right w:val="none" w:sz="0" w:space="0" w:color="auto"/>
          </w:divBdr>
        </w:div>
        <w:div w:id="1895896249">
          <w:marLeft w:val="0"/>
          <w:marRight w:val="0"/>
          <w:marTop w:val="0"/>
          <w:marBottom w:val="0"/>
          <w:divBdr>
            <w:top w:val="none" w:sz="0" w:space="0" w:color="auto"/>
            <w:left w:val="none" w:sz="0" w:space="0" w:color="auto"/>
            <w:bottom w:val="none" w:sz="0" w:space="0" w:color="auto"/>
            <w:right w:val="none" w:sz="0" w:space="0" w:color="auto"/>
          </w:divBdr>
        </w:div>
      </w:divsChild>
    </w:div>
    <w:div w:id="121922536">
      <w:bodyDiv w:val="1"/>
      <w:marLeft w:val="0"/>
      <w:marRight w:val="0"/>
      <w:marTop w:val="0"/>
      <w:marBottom w:val="0"/>
      <w:divBdr>
        <w:top w:val="none" w:sz="0" w:space="0" w:color="auto"/>
        <w:left w:val="none" w:sz="0" w:space="0" w:color="auto"/>
        <w:bottom w:val="none" w:sz="0" w:space="0" w:color="auto"/>
        <w:right w:val="none" w:sz="0" w:space="0" w:color="auto"/>
      </w:divBdr>
    </w:div>
    <w:div w:id="127285212">
      <w:bodyDiv w:val="1"/>
      <w:marLeft w:val="0"/>
      <w:marRight w:val="0"/>
      <w:marTop w:val="0"/>
      <w:marBottom w:val="0"/>
      <w:divBdr>
        <w:top w:val="none" w:sz="0" w:space="0" w:color="auto"/>
        <w:left w:val="none" w:sz="0" w:space="0" w:color="auto"/>
        <w:bottom w:val="none" w:sz="0" w:space="0" w:color="auto"/>
        <w:right w:val="none" w:sz="0" w:space="0" w:color="auto"/>
      </w:divBdr>
      <w:divsChild>
        <w:div w:id="1962178397">
          <w:marLeft w:val="0"/>
          <w:marRight w:val="0"/>
          <w:marTop w:val="0"/>
          <w:marBottom w:val="0"/>
          <w:divBdr>
            <w:top w:val="none" w:sz="0" w:space="0" w:color="auto"/>
            <w:left w:val="none" w:sz="0" w:space="0" w:color="auto"/>
            <w:bottom w:val="none" w:sz="0" w:space="0" w:color="auto"/>
            <w:right w:val="none" w:sz="0" w:space="0" w:color="auto"/>
          </w:divBdr>
        </w:div>
        <w:div w:id="1295454081">
          <w:marLeft w:val="0"/>
          <w:marRight w:val="0"/>
          <w:marTop w:val="0"/>
          <w:marBottom w:val="0"/>
          <w:divBdr>
            <w:top w:val="none" w:sz="0" w:space="0" w:color="auto"/>
            <w:left w:val="none" w:sz="0" w:space="0" w:color="auto"/>
            <w:bottom w:val="none" w:sz="0" w:space="0" w:color="auto"/>
            <w:right w:val="none" w:sz="0" w:space="0" w:color="auto"/>
          </w:divBdr>
        </w:div>
        <w:div w:id="1280063510">
          <w:marLeft w:val="0"/>
          <w:marRight w:val="0"/>
          <w:marTop w:val="0"/>
          <w:marBottom w:val="0"/>
          <w:divBdr>
            <w:top w:val="none" w:sz="0" w:space="0" w:color="auto"/>
            <w:left w:val="none" w:sz="0" w:space="0" w:color="auto"/>
            <w:bottom w:val="none" w:sz="0" w:space="0" w:color="auto"/>
            <w:right w:val="none" w:sz="0" w:space="0" w:color="auto"/>
          </w:divBdr>
        </w:div>
        <w:div w:id="1091009844">
          <w:marLeft w:val="0"/>
          <w:marRight w:val="0"/>
          <w:marTop w:val="0"/>
          <w:marBottom w:val="0"/>
          <w:divBdr>
            <w:top w:val="none" w:sz="0" w:space="0" w:color="auto"/>
            <w:left w:val="none" w:sz="0" w:space="0" w:color="auto"/>
            <w:bottom w:val="none" w:sz="0" w:space="0" w:color="auto"/>
            <w:right w:val="none" w:sz="0" w:space="0" w:color="auto"/>
          </w:divBdr>
        </w:div>
        <w:div w:id="1491873956">
          <w:marLeft w:val="0"/>
          <w:marRight w:val="0"/>
          <w:marTop w:val="0"/>
          <w:marBottom w:val="0"/>
          <w:divBdr>
            <w:top w:val="none" w:sz="0" w:space="0" w:color="auto"/>
            <w:left w:val="none" w:sz="0" w:space="0" w:color="auto"/>
            <w:bottom w:val="none" w:sz="0" w:space="0" w:color="auto"/>
            <w:right w:val="none" w:sz="0" w:space="0" w:color="auto"/>
          </w:divBdr>
        </w:div>
        <w:div w:id="238563938">
          <w:marLeft w:val="0"/>
          <w:marRight w:val="0"/>
          <w:marTop w:val="0"/>
          <w:marBottom w:val="0"/>
          <w:divBdr>
            <w:top w:val="none" w:sz="0" w:space="0" w:color="auto"/>
            <w:left w:val="none" w:sz="0" w:space="0" w:color="auto"/>
            <w:bottom w:val="none" w:sz="0" w:space="0" w:color="auto"/>
            <w:right w:val="none" w:sz="0" w:space="0" w:color="auto"/>
          </w:divBdr>
        </w:div>
        <w:div w:id="2014918903">
          <w:marLeft w:val="0"/>
          <w:marRight w:val="0"/>
          <w:marTop w:val="0"/>
          <w:marBottom w:val="0"/>
          <w:divBdr>
            <w:top w:val="none" w:sz="0" w:space="0" w:color="auto"/>
            <w:left w:val="none" w:sz="0" w:space="0" w:color="auto"/>
            <w:bottom w:val="none" w:sz="0" w:space="0" w:color="auto"/>
            <w:right w:val="none" w:sz="0" w:space="0" w:color="auto"/>
          </w:divBdr>
        </w:div>
        <w:div w:id="1814638699">
          <w:marLeft w:val="0"/>
          <w:marRight w:val="0"/>
          <w:marTop w:val="0"/>
          <w:marBottom w:val="0"/>
          <w:divBdr>
            <w:top w:val="none" w:sz="0" w:space="0" w:color="auto"/>
            <w:left w:val="none" w:sz="0" w:space="0" w:color="auto"/>
            <w:bottom w:val="none" w:sz="0" w:space="0" w:color="auto"/>
            <w:right w:val="none" w:sz="0" w:space="0" w:color="auto"/>
          </w:divBdr>
        </w:div>
        <w:div w:id="1780249">
          <w:marLeft w:val="0"/>
          <w:marRight w:val="0"/>
          <w:marTop w:val="0"/>
          <w:marBottom w:val="0"/>
          <w:divBdr>
            <w:top w:val="none" w:sz="0" w:space="0" w:color="auto"/>
            <w:left w:val="none" w:sz="0" w:space="0" w:color="auto"/>
            <w:bottom w:val="none" w:sz="0" w:space="0" w:color="auto"/>
            <w:right w:val="none" w:sz="0" w:space="0" w:color="auto"/>
          </w:divBdr>
        </w:div>
        <w:div w:id="112555595">
          <w:marLeft w:val="0"/>
          <w:marRight w:val="0"/>
          <w:marTop w:val="0"/>
          <w:marBottom w:val="0"/>
          <w:divBdr>
            <w:top w:val="none" w:sz="0" w:space="0" w:color="auto"/>
            <w:left w:val="none" w:sz="0" w:space="0" w:color="auto"/>
            <w:bottom w:val="none" w:sz="0" w:space="0" w:color="auto"/>
            <w:right w:val="none" w:sz="0" w:space="0" w:color="auto"/>
          </w:divBdr>
        </w:div>
        <w:div w:id="1487823573">
          <w:marLeft w:val="0"/>
          <w:marRight w:val="0"/>
          <w:marTop w:val="0"/>
          <w:marBottom w:val="0"/>
          <w:divBdr>
            <w:top w:val="none" w:sz="0" w:space="0" w:color="auto"/>
            <w:left w:val="none" w:sz="0" w:space="0" w:color="auto"/>
            <w:bottom w:val="none" w:sz="0" w:space="0" w:color="auto"/>
            <w:right w:val="none" w:sz="0" w:space="0" w:color="auto"/>
          </w:divBdr>
        </w:div>
        <w:div w:id="1133599926">
          <w:marLeft w:val="0"/>
          <w:marRight w:val="0"/>
          <w:marTop w:val="0"/>
          <w:marBottom w:val="0"/>
          <w:divBdr>
            <w:top w:val="none" w:sz="0" w:space="0" w:color="auto"/>
            <w:left w:val="none" w:sz="0" w:space="0" w:color="auto"/>
            <w:bottom w:val="none" w:sz="0" w:space="0" w:color="auto"/>
            <w:right w:val="none" w:sz="0" w:space="0" w:color="auto"/>
          </w:divBdr>
        </w:div>
        <w:div w:id="1757631803">
          <w:marLeft w:val="0"/>
          <w:marRight w:val="0"/>
          <w:marTop w:val="0"/>
          <w:marBottom w:val="0"/>
          <w:divBdr>
            <w:top w:val="none" w:sz="0" w:space="0" w:color="auto"/>
            <w:left w:val="none" w:sz="0" w:space="0" w:color="auto"/>
            <w:bottom w:val="none" w:sz="0" w:space="0" w:color="auto"/>
            <w:right w:val="none" w:sz="0" w:space="0" w:color="auto"/>
          </w:divBdr>
        </w:div>
        <w:div w:id="1707675074">
          <w:marLeft w:val="0"/>
          <w:marRight w:val="0"/>
          <w:marTop w:val="0"/>
          <w:marBottom w:val="0"/>
          <w:divBdr>
            <w:top w:val="none" w:sz="0" w:space="0" w:color="auto"/>
            <w:left w:val="none" w:sz="0" w:space="0" w:color="auto"/>
            <w:bottom w:val="none" w:sz="0" w:space="0" w:color="auto"/>
            <w:right w:val="none" w:sz="0" w:space="0" w:color="auto"/>
          </w:divBdr>
        </w:div>
        <w:div w:id="1326981972">
          <w:marLeft w:val="0"/>
          <w:marRight w:val="0"/>
          <w:marTop w:val="0"/>
          <w:marBottom w:val="0"/>
          <w:divBdr>
            <w:top w:val="none" w:sz="0" w:space="0" w:color="auto"/>
            <w:left w:val="none" w:sz="0" w:space="0" w:color="auto"/>
            <w:bottom w:val="none" w:sz="0" w:space="0" w:color="auto"/>
            <w:right w:val="none" w:sz="0" w:space="0" w:color="auto"/>
          </w:divBdr>
        </w:div>
        <w:div w:id="1438478205">
          <w:marLeft w:val="0"/>
          <w:marRight w:val="0"/>
          <w:marTop w:val="0"/>
          <w:marBottom w:val="0"/>
          <w:divBdr>
            <w:top w:val="none" w:sz="0" w:space="0" w:color="auto"/>
            <w:left w:val="none" w:sz="0" w:space="0" w:color="auto"/>
            <w:bottom w:val="none" w:sz="0" w:space="0" w:color="auto"/>
            <w:right w:val="none" w:sz="0" w:space="0" w:color="auto"/>
          </w:divBdr>
        </w:div>
        <w:div w:id="1056319339">
          <w:marLeft w:val="0"/>
          <w:marRight w:val="0"/>
          <w:marTop w:val="0"/>
          <w:marBottom w:val="0"/>
          <w:divBdr>
            <w:top w:val="none" w:sz="0" w:space="0" w:color="auto"/>
            <w:left w:val="none" w:sz="0" w:space="0" w:color="auto"/>
            <w:bottom w:val="none" w:sz="0" w:space="0" w:color="auto"/>
            <w:right w:val="none" w:sz="0" w:space="0" w:color="auto"/>
          </w:divBdr>
        </w:div>
        <w:div w:id="1172837786">
          <w:marLeft w:val="0"/>
          <w:marRight w:val="0"/>
          <w:marTop w:val="0"/>
          <w:marBottom w:val="0"/>
          <w:divBdr>
            <w:top w:val="none" w:sz="0" w:space="0" w:color="auto"/>
            <w:left w:val="none" w:sz="0" w:space="0" w:color="auto"/>
            <w:bottom w:val="none" w:sz="0" w:space="0" w:color="auto"/>
            <w:right w:val="none" w:sz="0" w:space="0" w:color="auto"/>
          </w:divBdr>
        </w:div>
        <w:div w:id="1443918684">
          <w:marLeft w:val="0"/>
          <w:marRight w:val="0"/>
          <w:marTop w:val="0"/>
          <w:marBottom w:val="0"/>
          <w:divBdr>
            <w:top w:val="none" w:sz="0" w:space="0" w:color="auto"/>
            <w:left w:val="none" w:sz="0" w:space="0" w:color="auto"/>
            <w:bottom w:val="none" w:sz="0" w:space="0" w:color="auto"/>
            <w:right w:val="none" w:sz="0" w:space="0" w:color="auto"/>
          </w:divBdr>
        </w:div>
        <w:div w:id="829254514">
          <w:marLeft w:val="0"/>
          <w:marRight w:val="0"/>
          <w:marTop w:val="0"/>
          <w:marBottom w:val="0"/>
          <w:divBdr>
            <w:top w:val="none" w:sz="0" w:space="0" w:color="auto"/>
            <w:left w:val="none" w:sz="0" w:space="0" w:color="auto"/>
            <w:bottom w:val="none" w:sz="0" w:space="0" w:color="auto"/>
            <w:right w:val="none" w:sz="0" w:space="0" w:color="auto"/>
          </w:divBdr>
        </w:div>
        <w:div w:id="427505021">
          <w:marLeft w:val="0"/>
          <w:marRight w:val="0"/>
          <w:marTop w:val="0"/>
          <w:marBottom w:val="0"/>
          <w:divBdr>
            <w:top w:val="none" w:sz="0" w:space="0" w:color="auto"/>
            <w:left w:val="none" w:sz="0" w:space="0" w:color="auto"/>
            <w:bottom w:val="none" w:sz="0" w:space="0" w:color="auto"/>
            <w:right w:val="none" w:sz="0" w:space="0" w:color="auto"/>
          </w:divBdr>
        </w:div>
        <w:div w:id="1617298999">
          <w:marLeft w:val="0"/>
          <w:marRight w:val="0"/>
          <w:marTop w:val="0"/>
          <w:marBottom w:val="0"/>
          <w:divBdr>
            <w:top w:val="none" w:sz="0" w:space="0" w:color="auto"/>
            <w:left w:val="none" w:sz="0" w:space="0" w:color="auto"/>
            <w:bottom w:val="none" w:sz="0" w:space="0" w:color="auto"/>
            <w:right w:val="none" w:sz="0" w:space="0" w:color="auto"/>
          </w:divBdr>
        </w:div>
        <w:div w:id="1837838202">
          <w:marLeft w:val="0"/>
          <w:marRight w:val="0"/>
          <w:marTop w:val="0"/>
          <w:marBottom w:val="0"/>
          <w:divBdr>
            <w:top w:val="none" w:sz="0" w:space="0" w:color="auto"/>
            <w:left w:val="none" w:sz="0" w:space="0" w:color="auto"/>
            <w:bottom w:val="none" w:sz="0" w:space="0" w:color="auto"/>
            <w:right w:val="none" w:sz="0" w:space="0" w:color="auto"/>
          </w:divBdr>
        </w:div>
        <w:div w:id="1732197119">
          <w:marLeft w:val="0"/>
          <w:marRight w:val="0"/>
          <w:marTop w:val="0"/>
          <w:marBottom w:val="0"/>
          <w:divBdr>
            <w:top w:val="none" w:sz="0" w:space="0" w:color="auto"/>
            <w:left w:val="none" w:sz="0" w:space="0" w:color="auto"/>
            <w:bottom w:val="none" w:sz="0" w:space="0" w:color="auto"/>
            <w:right w:val="none" w:sz="0" w:space="0" w:color="auto"/>
          </w:divBdr>
        </w:div>
        <w:div w:id="1578906954">
          <w:marLeft w:val="0"/>
          <w:marRight w:val="0"/>
          <w:marTop w:val="0"/>
          <w:marBottom w:val="0"/>
          <w:divBdr>
            <w:top w:val="none" w:sz="0" w:space="0" w:color="auto"/>
            <w:left w:val="none" w:sz="0" w:space="0" w:color="auto"/>
            <w:bottom w:val="none" w:sz="0" w:space="0" w:color="auto"/>
            <w:right w:val="none" w:sz="0" w:space="0" w:color="auto"/>
          </w:divBdr>
        </w:div>
        <w:div w:id="13582602">
          <w:marLeft w:val="0"/>
          <w:marRight w:val="0"/>
          <w:marTop w:val="0"/>
          <w:marBottom w:val="0"/>
          <w:divBdr>
            <w:top w:val="none" w:sz="0" w:space="0" w:color="auto"/>
            <w:left w:val="none" w:sz="0" w:space="0" w:color="auto"/>
            <w:bottom w:val="none" w:sz="0" w:space="0" w:color="auto"/>
            <w:right w:val="none" w:sz="0" w:space="0" w:color="auto"/>
          </w:divBdr>
        </w:div>
        <w:div w:id="1032221789">
          <w:marLeft w:val="0"/>
          <w:marRight w:val="0"/>
          <w:marTop w:val="0"/>
          <w:marBottom w:val="0"/>
          <w:divBdr>
            <w:top w:val="none" w:sz="0" w:space="0" w:color="auto"/>
            <w:left w:val="none" w:sz="0" w:space="0" w:color="auto"/>
            <w:bottom w:val="none" w:sz="0" w:space="0" w:color="auto"/>
            <w:right w:val="none" w:sz="0" w:space="0" w:color="auto"/>
          </w:divBdr>
        </w:div>
        <w:div w:id="1140611795">
          <w:marLeft w:val="0"/>
          <w:marRight w:val="0"/>
          <w:marTop w:val="0"/>
          <w:marBottom w:val="0"/>
          <w:divBdr>
            <w:top w:val="none" w:sz="0" w:space="0" w:color="auto"/>
            <w:left w:val="none" w:sz="0" w:space="0" w:color="auto"/>
            <w:bottom w:val="none" w:sz="0" w:space="0" w:color="auto"/>
            <w:right w:val="none" w:sz="0" w:space="0" w:color="auto"/>
          </w:divBdr>
        </w:div>
        <w:div w:id="1822963526">
          <w:marLeft w:val="0"/>
          <w:marRight w:val="0"/>
          <w:marTop w:val="0"/>
          <w:marBottom w:val="0"/>
          <w:divBdr>
            <w:top w:val="none" w:sz="0" w:space="0" w:color="auto"/>
            <w:left w:val="none" w:sz="0" w:space="0" w:color="auto"/>
            <w:bottom w:val="none" w:sz="0" w:space="0" w:color="auto"/>
            <w:right w:val="none" w:sz="0" w:space="0" w:color="auto"/>
          </w:divBdr>
        </w:div>
        <w:div w:id="514618680">
          <w:marLeft w:val="0"/>
          <w:marRight w:val="0"/>
          <w:marTop w:val="0"/>
          <w:marBottom w:val="0"/>
          <w:divBdr>
            <w:top w:val="none" w:sz="0" w:space="0" w:color="auto"/>
            <w:left w:val="none" w:sz="0" w:space="0" w:color="auto"/>
            <w:bottom w:val="none" w:sz="0" w:space="0" w:color="auto"/>
            <w:right w:val="none" w:sz="0" w:space="0" w:color="auto"/>
          </w:divBdr>
        </w:div>
        <w:div w:id="219562657">
          <w:marLeft w:val="0"/>
          <w:marRight w:val="0"/>
          <w:marTop w:val="0"/>
          <w:marBottom w:val="0"/>
          <w:divBdr>
            <w:top w:val="none" w:sz="0" w:space="0" w:color="auto"/>
            <w:left w:val="none" w:sz="0" w:space="0" w:color="auto"/>
            <w:bottom w:val="none" w:sz="0" w:space="0" w:color="auto"/>
            <w:right w:val="none" w:sz="0" w:space="0" w:color="auto"/>
          </w:divBdr>
        </w:div>
        <w:div w:id="768430803">
          <w:marLeft w:val="0"/>
          <w:marRight w:val="0"/>
          <w:marTop w:val="0"/>
          <w:marBottom w:val="0"/>
          <w:divBdr>
            <w:top w:val="none" w:sz="0" w:space="0" w:color="auto"/>
            <w:left w:val="none" w:sz="0" w:space="0" w:color="auto"/>
            <w:bottom w:val="none" w:sz="0" w:space="0" w:color="auto"/>
            <w:right w:val="none" w:sz="0" w:space="0" w:color="auto"/>
          </w:divBdr>
        </w:div>
        <w:div w:id="2023820338">
          <w:marLeft w:val="0"/>
          <w:marRight w:val="0"/>
          <w:marTop w:val="0"/>
          <w:marBottom w:val="0"/>
          <w:divBdr>
            <w:top w:val="none" w:sz="0" w:space="0" w:color="auto"/>
            <w:left w:val="none" w:sz="0" w:space="0" w:color="auto"/>
            <w:bottom w:val="none" w:sz="0" w:space="0" w:color="auto"/>
            <w:right w:val="none" w:sz="0" w:space="0" w:color="auto"/>
          </w:divBdr>
        </w:div>
        <w:div w:id="1731995291">
          <w:marLeft w:val="0"/>
          <w:marRight w:val="0"/>
          <w:marTop w:val="0"/>
          <w:marBottom w:val="0"/>
          <w:divBdr>
            <w:top w:val="none" w:sz="0" w:space="0" w:color="auto"/>
            <w:left w:val="none" w:sz="0" w:space="0" w:color="auto"/>
            <w:bottom w:val="none" w:sz="0" w:space="0" w:color="auto"/>
            <w:right w:val="none" w:sz="0" w:space="0" w:color="auto"/>
          </w:divBdr>
        </w:div>
        <w:div w:id="198320467">
          <w:marLeft w:val="0"/>
          <w:marRight w:val="0"/>
          <w:marTop w:val="0"/>
          <w:marBottom w:val="0"/>
          <w:divBdr>
            <w:top w:val="none" w:sz="0" w:space="0" w:color="auto"/>
            <w:left w:val="none" w:sz="0" w:space="0" w:color="auto"/>
            <w:bottom w:val="none" w:sz="0" w:space="0" w:color="auto"/>
            <w:right w:val="none" w:sz="0" w:space="0" w:color="auto"/>
          </w:divBdr>
        </w:div>
        <w:div w:id="1986742694">
          <w:marLeft w:val="0"/>
          <w:marRight w:val="0"/>
          <w:marTop w:val="0"/>
          <w:marBottom w:val="0"/>
          <w:divBdr>
            <w:top w:val="none" w:sz="0" w:space="0" w:color="auto"/>
            <w:left w:val="none" w:sz="0" w:space="0" w:color="auto"/>
            <w:bottom w:val="none" w:sz="0" w:space="0" w:color="auto"/>
            <w:right w:val="none" w:sz="0" w:space="0" w:color="auto"/>
          </w:divBdr>
        </w:div>
        <w:div w:id="226379261">
          <w:marLeft w:val="0"/>
          <w:marRight w:val="0"/>
          <w:marTop w:val="0"/>
          <w:marBottom w:val="0"/>
          <w:divBdr>
            <w:top w:val="none" w:sz="0" w:space="0" w:color="auto"/>
            <w:left w:val="none" w:sz="0" w:space="0" w:color="auto"/>
            <w:bottom w:val="none" w:sz="0" w:space="0" w:color="auto"/>
            <w:right w:val="none" w:sz="0" w:space="0" w:color="auto"/>
          </w:divBdr>
        </w:div>
        <w:div w:id="268393927">
          <w:marLeft w:val="0"/>
          <w:marRight w:val="0"/>
          <w:marTop w:val="0"/>
          <w:marBottom w:val="0"/>
          <w:divBdr>
            <w:top w:val="none" w:sz="0" w:space="0" w:color="auto"/>
            <w:left w:val="none" w:sz="0" w:space="0" w:color="auto"/>
            <w:bottom w:val="none" w:sz="0" w:space="0" w:color="auto"/>
            <w:right w:val="none" w:sz="0" w:space="0" w:color="auto"/>
          </w:divBdr>
        </w:div>
        <w:div w:id="1148977706">
          <w:marLeft w:val="0"/>
          <w:marRight w:val="0"/>
          <w:marTop w:val="0"/>
          <w:marBottom w:val="0"/>
          <w:divBdr>
            <w:top w:val="none" w:sz="0" w:space="0" w:color="auto"/>
            <w:left w:val="none" w:sz="0" w:space="0" w:color="auto"/>
            <w:bottom w:val="none" w:sz="0" w:space="0" w:color="auto"/>
            <w:right w:val="none" w:sz="0" w:space="0" w:color="auto"/>
          </w:divBdr>
        </w:div>
        <w:div w:id="2147045369">
          <w:marLeft w:val="0"/>
          <w:marRight w:val="0"/>
          <w:marTop w:val="0"/>
          <w:marBottom w:val="0"/>
          <w:divBdr>
            <w:top w:val="none" w:sz="0" w:space="0" w:color="auto"/>
            <w:left w:val="none" w:sz="0" w:space="0" w:color="auto"/>
            <w:bottom w:val="none" w:sz="0" w:space="0" w:color="auto"/>
            <w:right w:val="none" w:sz="0" w:space="0" w:color="auto"/>
          </w:divBdr>
        </w:div>
        <w:div w:id="644894492">
          <w:marLeft w:val="0"/>
          <w:marRight w:val="0"/>
          <w:marTop w:val="0"/>
          <w:marBottom w:val="0"/>
          <w:divBdr>
            <w:top w:val="none" w:sz="0" w:space="0" w:color="auto"/>
            <w:left w:val="none" w:sz="0" w:space="0" w:color="auto"/>
            <w:bottom w:val="none" w:sz="0" w:space="0" w:color="auto"/>
            <w:right w:val="none" w:sz="0" w:space="0" w:color="auto"/>
          </w:divBdr>
        </w:div>
        <w:div w:id="338968626">
          <w:marLeft w:val="0"/>
          <w:marRight w:val="0"/>
          <w:marTop w:val="0"/>
          <w:marBottom w:val="0"/>
          <w:divBdr>
            <w:top w:val="none" w:sz="0" w:space="0" w:color="auto"/>
            <w:left w:val="none" w:sz="0" w:space="0" w:color="auto"/>
            <w:bottom w:val="none" w:sz="0" w:space="0" w:color="auto"/>
            <w:right w:val="none" w:sz="0" w:space="0" w:color="auto"/>
          </w:divBdr>
        </w:div>
        <w:div w:id="1429543499">
          <w:marLeft w:val="0"/>
          <w:marRight w:val="0"/>
          <w:marTop w:val="0"/>
          <w:marBottom w:val="0"/>
          <w:divBdr>
            <w:top w:val="none" w:sz="0" w:space="0" w:color="auto"/>
            <w:left w:val="none" w:sz="0" w:space="0" w:color="auto"/>
            <w:bottom w:val="none" w:sz="0" w:space="0" w:color="auto"/>
            <w:right w:val="none" w:sz="0" w:space="0" w:color="auto"/>
          </w:divBdr>
        </w:div>
        <w:div w:id="1220677580">
          <w:marLeft w:val="0"/>
          <w:marRight w:val="0"/>
          <w:marTop w:val="0"/>
          <w:marBottom w:val="0"/>
          <w:divBdr>
            <w:top w:val="none" w:sz="0" w:space="0" w:color="auto"/>
            <w:left w:val="none" w:sz="0" w:space="0" w:color="auto"/>
            <w:bottom w:val="none" w:sz="0" w:space="0" w:color="auto"/>
            <w:right w:val="none" w:sz="0" w:space="0" w:color="auto"/>
          </w:divBdr>
        </w:div>
        <w:div w:id="78478823">
          <w:marLeft w:val="0"/>
          <w:marRight w:val="0"/>
          <w:marTop w:val="0"/>
          <w:marBottom w:val="0"/>
          <w:divBdr>
            <w:top w:val="none" w:sz="0" w:space="0" w:color="auto"/>
            <w:left w:val="none" w:sz="0" w:space="0" w:color="auto"/>
            <w:bottom w:val="none" w:sz="0" w:space="0" w:color="auto"/>
            <w:right w:val="none" w:sz="0" w:space="0" w:color="auto"/>
          </w:divBdr>
        </w:div>
        <w:div w:id="972559836">
          <w:marLeft w:val="0"/>
          <w:marRight w:val="0"/>
          <w:marTop w:val="0"/>
          <w:marBottom w:val="0"/>
          <w:divBdr>
            <w:top w:val="none" w:sz="0" w:space="0" w:color="auto"/>
            <w:left w:val="none" w:sz="0" w:space="0" w:color="auto"/>
            <w:bottom w:val="none" w:sz="0" w:space="0" w:color="auto"/>
            <w:right w:val="none" w:sz="0" w:space="0" w:color="auto"/>
          </w:divBdr>
        </w:div>
        <w:div w:id="615212736">
          <w:marLeft w:val="0"/>
          <w:marRight w:val="0"/>
          <w:marTop w:val="0"/>
          <w:marBottom w:val="0"/>
          <w:divBdr>
            <w:top w:val="none" w:sz="0" w:space="0" w:color="auto"/>
            <w:left w:val="none" w:sz="0" w:space="0" w:color="auto"/>
            <w:bottom w:val="none" w:sz="0" w:space="0" w:color="auto"/>
            <w:right w:val="none" w:sz="0" w:space="0" w:color="auto"/>
          </w:divBdr>
        </w:div>
        <w:div w:id="1779526433">
          <w:marLeft w:val="0"/>
          <w:marRight w:val="0"/>
          <w:marTop w:val="0"/>
          <w:marBottom w:val="0"/>
          <w:divBdr>
            <w:top w:val="none" w:sz="0" w:space="0" w:color="auto"/>
            <w:left w:val="none" w:sz="0" w:space="0" w:color="auto"/>
            <w:bottom w:val="none" w:sz="0" w:space="0" w:color="auto"/>
            <w:right w:val="none" w:sz="0" w:space="0" w:color="auto"/>
          </w:divBdr>
        </w:div>
        <w:div w:id="1927810528">
          <w:marLeft w:val="0"/>
          <w:marRight w:val="0"/>
          <w:marTop w:val="0"/>
          <w:marBottom w:val="0"/>
          <w:divBdr>
            <w:top w:val="none" w:sz="0" w:space="0" w:color="auto"/>
            <w:left w:val="none" w:sz="0" w:space="0" w:color="auto"/>
            <w:bottom w:val="none" w:sz="0" w:space="0" w:color="auto"/>
            <w:right w:val="none" w:sz="0" w:space="0" w:color="auto"/>
          </w:divBdr>
        </w:div>
        <w:div w:id="1446995698">
          <w:marLeft w:val="0"/>
          <w:marRight w:val="0"/>
          <w:marTop w:val="0"/>
          <w:marBottom w:val="0"/>
          <w:divBdr>
            <w:top w:val="none" w:sz="0" w:space="0" w:color="auto"/>
            <w:left w:val="none" w:sz="0" w:space="0" w:color="auto"/>
            <w:bottom w:val="none" w:sz="0" w:space="0" w:color="auto"/>
            <w:right w:val="none" w:sz="0" w:space="0" w:color="auto"/>
          </w:divBdr>
        </w:div>
        <w:div w:id="18892573">
          <w:marLeft w:val="0"/>
          <w:marRight w:val="0"/>
          <w:marTop w:val="0"/>
          <w:marBottom w:val="0"/>
          <w:divBdr>
            <w:top w:val="none" w:sz="0" w:space="0" w:color="auto"/>
            <w:left w:val="none" w:sz="0" w:space="0" w:color="auto"/>
            <w:bottom w:val="none" w:sz="0" w:space="0" w:color="auto"/>
            <w:right w:val="none" w:sz="0" w:space="0" w:color="auto"/>
          </w:divBdr>
        </w:div>
        <w:div w:id="1272862922">
          <w:marLeft w:val="0"/>
          <w:marRight w:val="0"/>
          <w:marTop w:val="0"/>
          <w:marBottom w:val="0"/>
          <w:divBdr>
            <w:top w:val="none" w:sz="0" w:space="0" w:color="auto"/>
            <w:left w:val="none" w:sz="0" w:space="0" w:color="auto"/>
            <w:bottom w:val="none" w:sz="0" w:space="0" w:color="auto"/>
            <w:right w:val="none" w:sz="0" w:space="0" w:color="auto"/>
          </w:divBdr>
        </w:div>
        <w:div w:id="1586645700">
          <w:marLeft w:val="0"/>
          <w:marRight w:val="0"/>
          <w:marTop w:val="0"/>
          <w:marBottom w:val="0"/>
          <w:divBdr>
            <w:top w:val="none" w:sz="0" w:space="0" w:color="auto"/>
            <w:left w:val="none" w:sz="0" w:space="0" w:color="auto"/>
            <w:bottom w:val="none" w:sz="0" w:space="0" w:color="auto"/>
            <w:right w:val="none" w:sz="0" w:space="0" w:color="auto"/>
          </w:divBdr>
        </w:div>
        <w:div w:id="1749035035">
          <w:marLeft w:val="0"/>
          <w:marRight w:val="0"/>
          <w:marTop w:val="0"/>
          <w:marBottom w:val="0"/>
          <w:divBdr>
            <w:top w:val="none" w:sz="0" w:space="0" w:color="auto"/>
            <w:left w:val="none" w:sz="0" w:space="0" w:color="auto"/>
            <w:bottom w:val="none" w:sz="0" w:space="0" w:color="auto"/>
            <w:right w:val="none" w:sz="0" w:space="0" w:color="auto"/>
          </w:divBdr>
        </w:div>
        <w:div w:id="708337690">
          <w:marLeft w:val="0"/>
          <w:marRight w:val="0"/>
          <w:marTop w:val="0"/>
          <w:marBottom w:val="0"/>
          <w:divBdr>
            <w:top w:val="none" w:sz="0" w:space="0" w:color="auto"/>
            <w:left w:val="none" w:sz="0" w:space="0" w:color="auto"/>
            <w:bottom w:val="none" w:sz="0" w:space="0" w:color="auto"/>
            <w:right w:val="none" w:sz="0" w:space="0" w:color="auto"/>
          </w:divBdr>
        </w:div>
        <w:div w:id="1836845934">
          <w:marLeft w:val="0"/>
          <w:marRight w:val="0"/>
          <w:marTop w:val="0"/>
          <w:marBottom w:val="0"/>
          <w:divBdr>
            <w:top w:val="none" w:sz="0" w:space="0" w:color="auto"/>
            <w:left w:val="none" w:sz="0" w:space="0" w:color="auto"/>
            <w:bottom w:val="none" w:sz="0" w:space="0" w:color="auto"/>
            <w:right w:val="none" w:sz="0" w:space="0" w:color="auto"/>
          </w:divBdr>
        </w:div>
        <w:div w:id="413747129">
          <w:marLeft w:val="0"/>
          <w:marRight w:val="0"/>
          <w:marTop w:val="0"/>
          <w:marBottom w:val="0"/>
          <w:divBdr>
            <w:top w:val="none" w:sz="0" w:space="0" w:color="auto"/>
            <w:left w:val="none" w:sz="0" w:space="0" w:color="auto"/>
            <w:bottom w:val="none" w:sz="0" w:space="0" w:color="auto"/>
            <w:right w:val="none" w:sz="0" w:space="0" w:color="auto"/>
          </w:divBdr>
        </w:div>
        <w:div w:id="454178400">
          <w:marLeft w:val="0"/>
          <w:marRight w:val="0"/>
          <w:marTop w:val="0"/>
          <w:marBottom w:val="0"/>
          <w:divBdr>
            <w:top w:val="none" w:sz="0" w:space="0" w:color="auto"/>
            <w:left w:val="none" w:sz="0" w:space="0" w:color="auto"/>
            <w:bottom w:val="none" w:sz="0" w:space="0" w:color="auto"/>
            <w:right w:val="none" w:sz="0" w:space="0" w:color="auto"/>
          </w:divBdr>
        </w:div>
      </w:divsChild>
    </w:div>
    <w:div w:id="146672602">
      <w:bodyDiv w:val="1"/>
      <w:marLeft w:val="0"/>
      <w:marRight w:val="0"/>
      <w:marTop w:val="0"/>
      <w:marBottom w:val="0"/>
      <w:divBdr>
        <w:top w:val="none" w:sz="0" w:space="0" w:color="auto"/>
        <w:left w:val="none" w:sz="0" w:space="0" w:color="auto"/>
        <w:bottom w:val="none" w:sz="0" w:space="0" w:color="auto"/>
        <w:right w:val="none" w:sz="0" w:space="0" w:color="auto"/>
      </w:divBdr>
    </w:div>
    <w:div w:id="155657804">
      <w:bodyDiv w:val="1"/>
      <w:marLeft w:val="0"/>
      <w:marRight w:val="0"/>
      <w:marTop w:val="0"/>
      <w:marBottom w:val="0"/>
      <w:divBdr>
        <w:top w:val="none" w:sz="0" w:space="0" w:color="auto"/>
        <w:left w:val="none" w:sz="0" w:space="0" w:color="auto"/>
        <w:bottom w:val="none" w:sz="0" w:space="0" w:color="auto"/>
        <w:right w:val="none" w:sz="0" w:space="0" w:color="auto"/>
      </w:divBdr>
    </w:div>
    <w:div w:id="167253357">
      <w:bodyDiv w:val="1"/>
      <w:marLeft w:val="0"/>
      <w:marRight w:val="0"/>
      <w:marTop w:val="0"/>
      <w:marBottom w:val="0"/>
      <w:divBdr>
        <w:top w:val="none" w:sz="0" w:space="0" w:color="auto"/>
        <w:left w:val="none" w:sz="0" w:space="0" w:color="auto"/>
        <w:bottom w:val="none" w:sz="0" w:space="0" w:color="auto"/>
        <w:right w:val="none" w:sz="0" w:space="0" w:color="auto"/>
      </w:divBdr>
    </w:div>
    <w:div w:id="168912831">
      <w:bodyDiv w:val="1"/>
      <w:marLeft w:val="0"/>
      <w:marRight w:val="0"/>
      <w:marTop w:val="0"/>
      <w:marBottom w:val="0"/>
      <w:divBdr>
        <w:top w:val="none" w:sz="0" w:space="0" w:color="auto"/>
        <w:left w:val="none" w:sz="0" w:space="0" w:color="auto"/>
        <w:bottom w:val="none" w:sz="0" w:space="0" w:color="auto"/>
        <w:right w:val="none" w:sz="0" w:space="0" w:color="auto"/>
      </w:divBdr>
    </w:div>
    <w:div w:id="175122162">
      <w:bodyDiv w:val="1"/>
      <w:marLeft w:val="0"/>
      <w:marRight w:val="0"/>
      <w:marTop w:val="0"/>
      <w:marBottom w:val="0"/>
      <w:divBdr>
        <w:top w:val="none" w:sz="0" w:space="0" w:color="auto"/>
        <w:left w:val="none" w:sz="0" w:space="0" w:color="auto"/>
        <w:bottom w:val="none" w:sz="0" w:space="0" w:color="auto"/>
        <w:right w:val="none" w:sz="0" w:space="0" w:color="auto"/>
      </w:divBdr>
    </w:div>
    <w:div w:id="176970325">
      <w:bodyDiv w:val="1"/>
      <w:marLeft w:val="0"/>
      <w:marRight w:val="0"/>
      <w:marTop w:val="0"/>
      <w:marBottom w:val="0"/>
      <w:divBdr>
        <w:top w:val="none" w:sz="0" w:space="0" w:color="auto"/>
        <w:left w:val="none" w:sz="0" w:space="0" w:color="auto"/>
        <w:bottom w:val="none" w:sz="0" w:space="0" w:color="auto"/>
        <w:right w:val="none" w:sz="0" w:space="0" w:color="auto"/>
      </w:divBdr>
    </w:div>
    <w:div w:id="185757646">
      <w:bodyDiv w:val="1"/>
      <w:marLeft w:val="0"/>
      <w:marRight w:val="0"/>
      <w:marTop w:val="0"/>
      <w:marBottom w:val="0"/>
      <w:divBdr>
        <w:top w:val="none" w:sz="0" w:space="0" w:color="auto"/>
        <w:left w:val="none" w:sz="0" w:space="0" w:color="auto"/>
        <w:bottom w:val="none" w:sz="0" w:space="0" w:color="auto"/>
        <w:right w:val="none" w:sz="0" w:space="0" w:color="auto"/>
      </w:divBdr>
    </w:div>
    <w:div w:id="188568026">
      <w:bodyDiv w:val="1"/>
      <w:marLeft w:val="0"/>
      <w:marRight w:val="0"/>
      <w:marTop w:val="0"/>
      <w:marBottom w:val="0"/>
      <w:divBdr>
        <w:top w:val="none" w:sz="0" w:space="0" w:color="auto"/>
        <w:left w:val="none" w:sz="0" w:space="0" w:color="auto"/>
        <w:bottom w:val="none" w:sz="0" w:space="0" w:color="auto"/>
        <w:right w:val="none" w:sz="0" w:space="0" w:color="auto"/>
      </w:divBdr>
    </w:div>
    <w:div w:id="190529840">
      <w:bodyDiv w:val="1"/>
      <w:marLeft w:val="0"/>
      <w:marRight w:val="0"/>
      <w:marTop w:val="0"/>
      <w:marBottom w:val="0"/>
      <w:divBdr>
        <w:top w:val="none" w:sz="0" w:space="0" w:color="auto"/>
        <w:left w:val="none" w:sz="0" w:space="0" w:color="auto"/>
        <w:bottom w:val="none" w:sz="0" w:space="0" w:color="auto"/>
        <w:right w:val="none" w:sz="0" w:space="0" w:color="auto"/>
      </w:divBdr>
    </w:div>
    <w:div w:id="192884211">
      <w:bodyDiv w:val="1"/>
      <w:marLeft w:val="0"/>
      <w:marRight w:val="0"/>
      <w:marTop w:val="0"/>
      <w:marBottom w:val="0"/>
      <w:divBdr>
        <w:top w:val="none" w:sz="0" w:space="0" w:color="auto"/>
        <w:left w:val="none" w:sz="0" w:space="0" w:color="auto"/>
        <w:bottom w:val="none" w:sz="0" w:space="0" w:color="auto"/>
        <w:right w:val="none" w:sz="0" w:space="0" w:color="auto"/>
      </w:divBdr>
    </w:div>
    <w:div w:id="198396548">
      <w:bodyDiv w:val="1"/>
      <w:marLeft w:val="0"/>
      <w:marRight w:val="0"/>
      <w:marTop w:val="0"/>
      <w:marBottom w:val="0"/>
      <w:divBdr>
        <w:top w:val="none" w:sz="0" w:space="0" w:color="auto"/>
        <w:left w:val="none" w:sz="0" w:space="0" w:color="auto"/>
        <w:bottom w:val="none" w:sz="0" w:space="0" w:color="auto"/>
        <w:right w:val="none" w:sz="0" w:space="0" w:color="auto"/>
      </w:divBdr>
      <w:divsChild>
        <w:div w:id="431635134">
          <w:marLeft w:val="0"/>
          <w:marRight w:val="0"/>
          <w:marTop w:val="0"/>
          <w:marBottom w:val="0"/>
          <w:divBdr>
            <w:top w:val="none" w:sz="0" w:space="0" w:color="auto"/>
            <w:left w:val="none" w:sz="0" w:space="0" w:color="auto"/>
            <w:bottom w:val="none" w:sz="0" w:space="0" w:color="auto"/>
            <w:right w:val="none" w:sz="0" w:space="0" w:color="auto"/>
          </w:divBdr>
        </w:div>
        <w:div w:id="339890804">
          <w:marLeft w:val="0"/>
          <w:marRight w:val="0"/>
          <w:marTop w:val="0"/>
          <w:marBottom w:val="0"/>
          <w:divBdr>
            <w:top w:val="none" w:sz="0" w:space="0" w:color="auto"/>
            <w:left w:val="none" w:sz="0" w:space="0" w:color="auto"/>
            <w:bottom w:val="none" w:sz="0" w:space="0" w:color="auto"/>
            <w:right w:val="none" w:sz="0" w:space="0" w:color="auto"/>
          </w:divBdr>
        </w:div>
        <w:div w:id="1231968184">
          <w:marLeft w:val="0"/>
          <w:marRight w:val="0"/>
          <w:marTop w:val="0"/>
          <w:marBottom w:val="0"/>
          <w:divBdr>
            <w:top w:val="none" w:sz="0" w:space="0" w:color="auto"/>
            <w:left w:val="none" w:sz="0" w:space="0" w:color="auto"/>
            <w:bottom w:val="none" w:sz="0" w:space="0" w:color="auto"/>
            <w:right w:val="none" w:sz="0" w:space="0" w:color="auto"/>
          </w:divBdr>
        </w:div>
        <w:div w:id="1580871204">
          <w:marLeft w:val="0"/>
          <w:marRight w:val="0"/>
          <w:marTop w:val="0"/>
          <w:marBottom w:val="0"/>
          <w:divBdr>
            <w:top w:val="none" w:sz="0" w:space="0" w:color="auto"/>
            <w:left w:val="none" w:sz="0" w:space="0" w:color="auto"/>
            <w:bottom w:val="none" w:sz="0" w:space="0" w:color="auto"/>
            <w:right w:val="none" w:sz="0" w:space="0" w:color="auto"/>
          </w:divBdr>
        </w:div>
        <w:div w:id="668140765">
          <w:marLeft w:val="0"/>
          <w:marRight w:val="0"/>
          <w:marTop w:val="0"/>
          <w:marBottom w:val="0"/>
          <w:divBdr>
            <w:top w:val="none" w:sz="0" w:space="0" w:color="auto"/>
            <w:left w:val="none" w:sz="0" w:space="0" w:color="auto"/>
            <w:bottom w:val="none" w:sz="0" w:space="0" w:color="auto"/>
            <w:right w:val="none" w:sz="0" w:space="0" w:color="auto"/>
          </w:divBdr>
        </w:div>
        <w:div w:id="687101893">
          <w:marLeft w:val="0"/>
          <w:marRight w:val="0"/>
          <w:marTop w:val="0"/>
          <w:marBottom w:val="0"/>
          <w:divBdr>
            <w:top w:val="none" w:sz="0" w:space="0" w:color="auto"/>
            <w:left w:val="none" w:sz="0" w:space="0" w:color="auto"/>
            <w:bottom w:val="none" w:sz="0" w:space="0" w:color="auto"/>
            <w:right w:val="none" w:sz="0" w:space="0" w:color="auto"/>
          </w:divBdr>
        </w:div>
        <w:div w:id="1277761636">
          <w:marLeft w:val="0"/>
          <w:marRight w:val="0"/>
          <w:marTop w:val="0"/>
          <w:marBottom w:val="0"/>
          <w:divBdr>
            <w:top w:val="none" w:sz="0" w:space="0" w:color="auto"/>
            <w:left w:val="none" w:sz="0" w:space="0" w:color="auto"/>
            <w:bottom w:val="none" w:sz="0" w:space="0" w:color="auto"/>
            <w:right w:val="none" w:sz="0" w:space="0" w:color="auto"/>
          </w:divBdr>
        </w:div>
        <w:div w:id="1285505503">
          <w:marLeft w:val="0"/>
          <w:marRight w:val="0"/>
          <w:marTop w:val="0"/>
          <w:marBottom w:val="0"/>
          <w:divBdr>
            <w:top w:val="none" w:sz="0" w:space="0" w:color="auto"/>
            <w:left w:val="none" w:sz="0" w:space="0" w:color="auto"/>
            <w:bottom w:val="none" w:sz="0" w:space="0" w:color="auto"/>
            <w:right w:val="none" w:sz="0" w:space="0" w:color="auto"/>
          </w:divBdr>
        </w:div>
        <w:div w:id="629020673">
          <w:marLeft w:val="0"/>
          <w:marRight w:val="0"/>
          <w:marTop w:val="0"/>
          <w:marBottom w:val="0"/>
          <w:divBdr>
            <w:top w:val="none" w:sz="0" w:space="0" w:color="auto"/>
            <w:left w:val="none" w:sz="0" w:space="0" w:color="auto"/>
            <w:bottom w:val="none" w:sz="0" w:space="0" w:color="auto"/>
            <w:right w:val="none" w:sz="0" w:space="0" w:color="auto"/>
          </w:divBdr>
        </w:div>
        <w:div w:id="1567909318">
          <w:marLeft w:val="0"/>
          <w:marRight w:val="0"/>
          <w:marTop w:val="0"/>
          <w:marBottom w:val="0"/>
          <w:divBdr>
            <w:top w:val="none" w:sz="0" w:space="0" w:color="auto"/>
            <w:left w:val="none" w:sz="0" w:space="0" w:color="auto"/>
            <w:bottom w:val="none" w:sz="0" w:space="0" w:color="auto"/>
            <w:right w:val="none" w:sz="0" w:space="0" w:color="auto"/>
          </w:divBdr>
        </w:div>
        <w:div w:id="342557002">
          <w:marLeft w:val="0"/>
          <w:marRight w:val="0"/>
          <w:marTop w:val="0"/>
          <w:marBottom w:val="0"/>
          <w:divBdr>
            <w:top w:val="none" w:sz="0" w:space="0" w:color="auto"/>
            <w:left w:val="none" w:sz="0" w:space="0" w:color="auto"/>
            <w:bottom w:val="none" w:sz="0" w:space="0" w:color="auto"/>
            <w:right w:val="none" w:sz="0" w:space="0" w:color="auto"/>
          </w:divBdr>
        </w:div>
        <w:div w:id="154423698">
          <w:marLeft w:val="0"/>
          <w:marRight w:val="0"/>
          <w:marTop w:val="0"/>
          <w:marBottom w:val="0"/>
          <w:divBdr>
            <w:top w:val="none" w:sz="0" w:space="0" w:color="auto"/>
            <w:left w:val="none" w:sz="0" w:space="0" w:color="auto"/>
            <w:bottom w:val="none" w:sz="0" w:space="0" w:color="auto"/>
            <w:right w:val="none" w:sz="0" w:space="0" w:color="auto"/>
          </w:divBdr>
        </w:div>
        <w:div w:id="1946497196">
          <w:marLeft w:val="0"/>
          <w:marRight w:val="0"/>
          <w:marTop w:val="0"/>
          <w:marBottom w:val="0"/>
          <w:divBdr>
            <w:top w:val="none" w:sz="0" w:space="0" w:color="auto"/>
            <w:left w:val="none" w:sz="0" w:space="0" w:color="auto"/>
            <w:bottom w:val="none" w:sz="0" w:space="0" w:color="auto"/>
            <w:right w:val="none" w:sz="0" w:space="0" w:color="auto"/>
          </w:divBdr>
        </w:div>
        <w:div w:id="1029796326">
          <w:marLeft w:val="0"/>
          <w:marRight w:val="0"/>
          <w:marTop w:val="0"/>
          <w:marBottom w:val="0"/>
          <w:divBdr>
            <w:top w:val="none" w:sz="0" w:space="0" w:color="auto"/>
            <w:left w:val="none" w:sz="0" w:space="0" w:color="auto"/>
            <w:bottom w:val="none" w:sz="0" w:space="0" w:color="auto"/>
            <w:right w:val="none" w:sz="0" w:space="0" w:color="auto"/>
          </w:divBdr>
        </w:div>
        <w:div w:id="595601468">
          <w:marLeft w:val="0"/>
          <w:marRight w:val="0"/>
          <w:marTop w:val="0"/>
          <w:marBottom w:val="0"/>
          <w:divBdr>
            <w:top w:val="none" w:sz="0" w:space="0" w:color="auto"/>
            <w:left w:val="none" w:sz="0" w:space="0" w:color="auto"/>
            <w:bottom w:val="none" w:sz="0" w:space="0" w:color="auto"/>
            <w:right w:val="none" w:sz="0" w:space="0" w:color="auto"/>
          </w:divBdr>
        </w:div>
        <w:div w:id="1853761760">
          <w:marLeft w:val="0"/>
          <w:marRight w:val="0"/>
          <w:marTop w:val="0"/>
          <w:marBottom w:val="0"/>
          <w:divBdr>
            <w:top w:val="none" w:sz="0" w:space="0" w:color="auto"/>
            <w:left w:val="none" w:sz="0" w:space="0" w:color="auto"/>
            <w:bottom w:val="none" w:sz="0" w:space="0" w:color="auto"/>
            <w:right w:val="none" w:sz="0" w:space="0" w:color="auto"/>
          </w:divBdr>
        </w:div>
        <w:div w:id="917835525">
          <w:marLeft w:val="0"/>
          <w:marRight w:val="0"/>
          <w:marTop w:val="0"/>
          <w:marBottom w:val="0"/>
          <w:divBdr>
            <w:top w:val="none" w:sz="0" w:space="0" w:color="auto"/>
            <w:left w:val="none" w:sz="0" w:space="0" w:color="auto"/>
            <w:bottom w:val="none" w:sz="0" w:space="0" w:color="auto"/>
            <w:right w:val="none" w:sz="0" w:space="0" w:color="auto"/>
          </w:divBdr>
        </w:div>
        <w:div w:id="786698417">
          <w:marLeft w:val="0"/>
          <w:marRight w:val="0"/>
          <w:marTop w:val="0"/>
          <w:marBottom w:val="0"/>
          <w:divBdr>
            <w:top w:val="none" w:sz="0" w:space="0" w:color="auto"/>
            <w:left w:val="none" w:sz="0" w:space="0" w:color="auto"/>
            <w:bottom w:val="none" w:sz="0" w:space="0" w:color="auto"/>
            <w:right w:val="none" w:sz="0" w:space="0" w:color="auto"/>
          </w:divBdr>
        </w:div>
        <w:div w:id="1624538757">
          <w:marLeft w:val="0"/>
          <w:marRight w:val="0"/>
          <w:marTop w:val="0"/>
          <w:marBottom w:val="0"/>
          <w:divBdr>
            <w:top w:val="none" w:sz="0" w:space="0" w:color="auto"/>
            <w:left w:val="none" w:sz="0" w:space="0" w:color="auto"/>
            <w:bottom w:val="none" w:sz="0" w:space="0" w:color="auto"/>
            <w:right w:val="none" w:sz="0" w:space="0" w:color="auto"/>
          </w:divBdr>
        </w:div>
        <w:div w:id="1500923900">
          <w:marLeft w:val="0"/>
          <w:marRight w:val="0"/>
          <w:marTop w:val="0"/>
          <w:marBottom w:val="0"/>
          <w:divBdr>
            <w:top w:val="none" w:sz="0" w:space="0" w:color="auto"/>
            <w:left w:val="none" w:sz="0" w:space="0" w:color="auto"/>
            <w:bottom w:val="none" w:sz="0" w:space="0" w:color="auto"/>
            <w:right w:val="none" w:sz="0" w:space="0" w:color="auto"/>
          </w:divBdr>
        </w:div>
        <w:div w:id="725955481">
          <w:marLeft w:val="0"/>
          <w:marRight w:val="0"/>
          <w:marTop w:val="0"/>
          <w:marBottom w:val="0"/>
          <w:divBdr>
            <w:top w:val="none" w:sz="0" w:space="0" w:color="auto"/>
            <w:left w:val="none" w:sz="0" w:space="0" w:color="auto"/>
            <w:bottom w:val="none" w:sz="0" w:space="0" w:color="auto"/>
            <w:right w:val="none" w:sz="0" w:space="0" w:color="auto"/>
          </w:divBdr>
        </w:div>
        <w:div w:id="76053020">
          <w:marLeft w:val="0"/>
          <w:marRight w:val="0"/>
          <w:marTop w:val="0"/>
          <w:marBottom w:val="0"/>
          <w:divBdr>
            <w:top w:val="none" w:sz="0" w:space="0" w:color="auto"/>
            <w:left w:val="none" w:sz="0" w:space="0" w:color="auto"/>
            <w:bottom w:val="none" w:sz="0" w:space="0" w:color="auto"/>
            <w:right w:val="none" w:sz="0" w:space="0" w:color="auto"/>
          </w:divBdr>
        </w:div>
        <w:div w:id="898516753">
          <w:marLeft w:val="0"/>
          <w:marRight w:val="0"/>
          <w:marTop w:val="0"/>
          <w:marBottom w:val="0"/>
          <w:divBdr>
            <w:top w:val="none" w:sz="0" w:space="0" w:color="auto"/>
            <w:left w:val="none" w:sz="0" w:space="0" w:color="auto"/>
            <w:bottom w:val="none" w:sz="0" w:space="0" w:color="auto"/>
            <w:right w:val="none" w:sz="0" w:space="0" w:color="auto"/>
          </w:divBdr>
        </w:div>
        <w:div w:id="12609479">
          <w:marLeft w:val="0"/>
          <w:marRight w:val="0"/>
          <w:marTop w:val="0"/>
          <w:marBottom w:val="0"/>
          <w:divBdr>
            <w:top w:val="none" w:sz="0" w:space="0" w:color="auto"/>
            <w:left w:val="none" w:sz="0" w:space="0" w:color="auto"/>
            <w:bottom w:val="none" w:sz="0" w:space="0" w:color="auto"/>
            <w:right w:val="none" w:sz="0" w:space="0" w:color="auto"/>
          </w:divBdr>
        </w:div>
        <w:div w:id="1915433734">
          <w:marLeft w:val="0"/>
          <w:marRight w:val="0"/>
          <w:marTop w:val="0"/>
          <w:marBottom w:val="0"/>
          <w:divBdr>
            <w:top w:val="none" w:sz="0" w:space="0" w:color="auto"/>
            <w:left w:val="none" w:sz="0" w:space="0" w:color="auto"/>
            <w:bottom w:val="none" w:sz="0" w:space="0" w:color="auto"/>
            <w:right w:val="none" w:sz="0" w:space="0" w:color="auto"/>
          </w:divBdr>
        </w:div>
        <w:div w:id="2132554787">
          <w:marLeft w:val="0"/>
          <w:marRight w:val="0"/>
          <w:marTop w:val="0"/>
          <w:marBottom w:val="0"/>
          <w:divBdr>
            <w:top w:val="none" w:sz="0" w:space="0" w:color="auto"/>
            <w:left w:val="none" w:sz="0" w:space="0" w:color="auto"/>
            <w:bottom w:val="none" w:sz="0" w:space="0" w:color="auto"/>
            <w:right w:val="none" w:sz="0" w:space="0" w:color="auto"/>
          </w:divBdr>
        </w:div>
        <w:div w:id="1201241963">
          <w:marLeft w:val="0"/>
          <w:marRight w:val="0"/>
          <w:marTop w:val="0"/>
          <w:marBottom w:val="0"/>
          <w:divBdr>
            <w:top w:val="none" w:sz="0" w:space="0" w:color="auto"/>
            <w:left w:val="none" w:sz="0" w:space="0" w:color="auto"/>
            <w:bottom w:val="none" w:sz="0" w:space="0" w:color="auto"/>
            <w:right w:val="none" w:sz="0" w:space="0" w:color="auto"/>
          </w:divBdr>
        </w:div>
        <w:div w:id="1391074576">
          <w:marLeft w:val="0"/>
          <w:marRight w:val="0"/>
          <w:marTop w:val="0"/>
          <w:marBottom w:val="0"/>
          <w:divBdr>
            <w:top w:val="none" w:sz="0" w:space="0" w:color="auto"/>
            <w:left w:val="none" w:sz="0" w:space="0" w:color="auto"/>
            <w:bottom w:val="none" w:sz="0" w:space="0" w:color="auto"/>
            <w:right w:val="none" w:sz="0" w:space="0" w:color="auto"/>
          </w:divBdr>
        </w:div>
        <w:div w:id="38551049">
          <w:marLeft w:val="0"/>
          <w:marRight w:val="0"/>
          <w:marTop w:val="0"/>
          <w:marBottom w:val="0"/>
          <w:divBdr>
            <w:top w:val="none" w:sz="0" w:space="0" w:color="auto"/>
            <w:left w:val="none" w:sz="0" w:space="0" w:color="auto"/>
            <w:bottom w:val="none" w:sz="0" w:space="0" w:color="auto"/>
            <w:right w:val="none" w:sz="0" w:space="0" w:color="auto"/>
          </w:divBdr>
        </w:div>
        <w:div w:id="1729724155">
          <w:marLeft w:val="0"/>
          <w:marRight w:val="0"/>
          <w:marTop w:val="0"/>
          <w:marBottom w:val="0"/>
          <w:divBdr>
            <w:top w:val="none" w:sz="0" w:space="0" w:color="auto"/>
            <w:left w:val="none" w:sz="0" w:space="0" w:color="auto"/>
            <w:bottom w:val="none" w:sz="0" w:space="0" w:color="auto"/>
            <w:right w:val="none" w:sz="0" w:space="0" w:color="auto"/>
          </w:divBdr>
        </w:div>
        <w:div w:id="194386239">
          <w:marLeft w:val="0"/>
          <w:marRight w:val="0"/>
          <w:marTop w:val="0"/>
          <w:marBottom w:val="0"/>
          <w:divBdr>
            <w:top w:val="none" w:sz="0" w:space="0" w:color="auto"/>
            <w:left w:val="none" w:sz="0" w:space="0" w:color="auto"/>
            <w:bottom w:val="none" w:sz="0" w:space="0" w:color="auto"/>
            <w:right w:val="none" w:sz="0" w:space="0" w:color="auto"/>
          </w:divBdr>
        </w:div>
      </w:divsChild>
    </w:div>
    <w:div w:id="213010987">
      <w:bodyDiv w:val="1"/>
      <w:marLeft w:val="0"/>
      <w:marRight w:val="0"/>
      <w:marTop w:val="0"/>
      <w:marBottom w:val="0"/>
      <w:divBdr>
        <w:top w:val="none" w:sz="0" w:space="0" w:color="auto"/>
        <w:left w:val="none" w:sz="0" w:space="0" w:color="auto"/>
        <w:bottom w:val="none" w:sz="0" w:space="0" w:color="auto"/>
        <w:right w:val="none" w:sz="0" w:space="0" w:color="auto"/>
      </w:divBdr>
    </w:div>
    <w:div w:id="215628366">
      <w:bodyDiv w:val="1"/>
      <w:marLeft w:val="0"/>
      <w:marRight w:val="0"/>
      <w:marTop w:val="0"/>
      <w:marBottom w:val="0"/>
      <w:divBdr>
        <w:top w:val="none" w:sz="0" w:space="0" w:color="auto"/>
        <w:left w:val="none" w:sz="0" w:space="0" w:color="auto"/>
        <w:bottom w:val="none" w:sz="0" w:space="0" w:color="auto"/>
        <w:right w:val="none" w:sz="0" w:space="0" w:color="auto"/>
      </w:divBdr>
    </w:div>
    <w:div w:id="226916808">
      <w:bodyDiv w:val="1"/>
      <w:marLeft w:val="0"/>
      <w:marRight w:val="0"/>
      <w:marTop w:val="0"/>
      <w:marBottom w:val="0"/>
      <w:divBdr>
        <w:top w:val="none" w:sz="0" w:space="0" w:color="auto"/>
        <w:left w:val="none" w:sz="0" w:space="0" w:color="auto"/>
        <w:bottom w:val="none" w:sz="0" w:space="0" w:color="auto"/>
        <w:right w:val="none" w:sz="0" w:space="0" w:color="auto"/>
      </w:divBdr>
    </w:div>
    <w:div w:id="233054298">
      <w:bodyDiv w:val="1"/>
      <w:marLeft w:val="0"/>
      <w:marRight w:val="0"/>
      <w:marTop w:val="0"/>
      <w:marBottom w:val="0"/>
      <w:divBdr>
        <w:top w:val="none" w:sz="0" w:space="0" w:color="auto"/>
        <w:left w:val="none" w:sz="0" w:space="0" w:color="auto"/>
        <w:bottom w:val="none" w:sz="0" w:space="0" w:color="auto"/>
        <w:right w:val="none" w:sz="0" w:space="0" w:color="auto"/>
      </w:divBdr>
    </w:div>
    <w:div w:id="248782054">
      <w:bodyDiv w:val="1"/>
      <w:marLeft w:val="0"/>
      <w:marRight w:val="0"/>
      <w:marTop w:val="0"/>
      <w:marBottom w:val="0"/>
      <w:divBdr>
        <w:top w:val="none" w:sz="0" w:space="0" w:color="auto"/>
        <w:left w:val="none" w:sz="0" w:space="0" w:color="auto"/>
        <w:bottom w:val="none" w:sz="0" w:space="0" w:color="auto"/>
        <w:right w:val="none" w:sz="0" w:space="0" w:color="auto"/>
      </w:divBdr>
    </w:div>
    <w:div w:id="251359338">
      <w:bodyDiv w:val="1"/>
      <w:marLeft w:val="0"/>
      <w:marRight w:val="0"/>
      <w:marTop w:val="0"/>
      <w:marBottom w:val="0"/>
      <w:divBdr>
        <w:top w:val="none" w:sz="0" w:space="0" w:color="auto"/>
        <w:left w:val="none" w:sz="0" w:space="0" w:color="auto"/>
        <w:bottom w:val="none" w:sz="0" w:space="0" w:color="auto"/>
        <w:right w:val="none" w:sz="0" w:space="0" w:color="auto"/>
      </w:divBdr>
    </w:div>
    <w:div w:id="255796031">
      <w:bodyDiv w:val="1"/>
      <w:marLeft w:val="0"/>
      <w:marRight w:val="0"/>
      <w:marTop w:val="0"/>
      <w:marBottom w:val="0"/>
      <w:divBdr>
        <w:top w:val="none" w:sz="0" w:space="0" w:color="auto"/>
        <w:left w:val="none" w:sz="0" w:space="0" w:color="auto"/>
        <w:bottom w:val="none" w:sz="0" w:space="0" w:color="auto"/>
        <w:right w:val="none" w:sz="0" w:space="0" w:color="auto"/>
      </w:divBdr>
    </w:div>
    <w:div w:id="278218178">
      <w:bodyDiv w:val="1"/>
      <w:marLeft w:val="0"/>
      <w:marRight w:val="0"/>
      <w:marTop w:val="0"/>
      <w:marBottom w:val="0"/>
      <w:divBdr>
        <w:top w:val="none" w:sz="0" w:space="0" w:color="auto"/>
        <w:left w:val="none" w:sz="0" w:space="0" w:color="auto"/>
        <w:bottom w:val="none" w:sz="0" w:space="0" w:color="auto"/>
        <w:right w:val="none" w:sz="0" w:space="0" w:color="auto"/>
      </w:divBdr>
    </w:div>
    <w:div w:id="285354843">
      <w:bodyDiv w:val="1"/>
      <w:marLeft w:val="0"/>
      <w:marRight w:val="0"/>
      <w:marTop w:val="0"/>
      <w:marBottom w:val="0"/>
      <w:divBdr>
        <w:top w:val="none" w:sz="0" w:space="0" w:color="auto"/>
        <w:left w:val="none" w:sz="0" w:space="0" w:color="auto"/>
        <w:bottom w:val="none" w:sz="0" w:space="0" w:color="auto"/>
        <w:right w:val="none" w:sz="0" w:space="0" w:color="auto"/>
      </w:divBdr>
    </w:div>
    <w:div w:id="320276036">
      <w:bodyDiv w:val="1"/>
      <w:marLeft w:val="0"/>
      <w:marRight w:val="0"/>
      <w:marTop w:val="0"/>
      <w:marBottom w:val="0"/>
      <w:divBdr>
        <w:top w:val="none" w:sz="0" w:space="0" w:color="auto"/>
        <w:left w:val="none" w:sz="0" w:space="0" w:color="auto"/>
        <w:bottom w:val="none" w:sz="0" w:space="0" w:color="auto"/>
        <w:right w:val="none" w:sz="0" w:space="0" w:color="auto"/>
      </w:divBdr>
    </w:div>
    <w:div w:id="332534153">
      <w:bodyDiv w:val="1"/>
      <w:marLeft w:val="0"/>
      <w:marRight w:val="0"/>
      <w:marTop w:val="0"/>
      <w:marBottom w:val="0"/>
      <w:divBdr>
        <w:top w:val="none" w:sz="0" w:space="0" w:color="auto"/>
        <w:left w:val="none" w:sz="0" w:space="0" w:color="auto"/>
        <w:bottom w:val="none" w:sz="0" w:space="0" w:color="auto"/>
        <w:right w:val="none" w:sz="0" w:space="0" w:color="auto"/>
      </w:divBdr>
    </w:div>
    <w:div w:id="336690782">
      <w:bodyDiv w:val="1"/>
      <w:marLeft w:val="0"/>
      <w:marRight w:val="0"/>
      <w:marTop w:val="0"/>
      <w:marBottom w:val="0"/>
      <w:divBdr>
        <w:top w:val="none" w:sz="0" w:space="0" w:color="auto"/>
        <w:left w:val="none" w:sz="0" w:space="0" w:color="auto"/>
        <w:bottom w:val="none" w:sz="0" w:space="0" w:color="auto"/>
        <w:right w:val="none" w:sz="0" w:space="0" w:color="auto"/>
      </w:divBdr>
    </w:div>
    <w:div w:id="338237675">
      <w:bodyDiv w:val="1"/>
      <w:marLeft w:val="0"/>
      <w:marRight w:val="0"/>
      <w:marTop w:val="0"/>
      <w:marBottom w:val="0"/>
      <w:divBdr>
        <w:top w:val="none" w:sz="0" w:space="0" w:color="auto"/>
        <w:left w:val="none" w:sz="0" w:space="0" w:color="auto"/>
        <w:bottom w:val="none" w:sz="0" w:space="0" w:color="auto"/>
        <w:right w:val="none" w:sz="0" w:space="0" w:color="auto"/>
      </w:divBdr>
    </w:div>
    <w:div w:id="344132842">
      <w:bodyDiv w:val="1"/>
      <w:marLeft w:val="0"/>
      <w:marRight w:val="0"/>
      <w:marTop w:val="0"/>
      <w:marBottom w:val="0"/>
      <w:divBdr>
        <w:top w:val="none" w:sz="0" w:space="0" w:color="auto"/>
        <w:left w:val="none" w:sz="0" w:space="0" w:color="auto"/>
        <w:bottom w:val="none" w:sz="0" w:space="0" w:color="auto"/>
        <w:right w:val="none" w:sz="0" w:space="0" w:color="auto"/>
      </w:divBdr>
    </w:div>
    <w:div w:id="344527331">
      <w:bodyDiv w:val="1"/>
      <w:marLeft w:val="0"/>
      <w:marRight w:val="0"/>
      <w:marTop w:val="0"/>
      <w:marBottom w:val="0"/>
      <w:divBdr>
        <w:top w:val="none" w:sz="0" w:space="0" w:color="auto"/>
        <w:left w:val="none" w:sz="0" w:space="0" w:color="auto"/>
        <w:bottom w:val="none" w:sz="0" w:space="0" w:color="auto"/>
        <w:right w:val="none" w:sz="0" w:space="0" w:color="auto"/>
      </w:divBdr>
    </w:div>
    <w:div w:id="348415644">
      <w:bodyDiv w:val="1"/>
      <w:marLeft w:val="0"/>
      <w:marRight w:val="0"/>
      <w:marTop w:val="0"/>
      <w:marBottom w:val="0"/>
      <w:divBdr>
        <w:top w:val="none" w:sz="0" w:space="0" w:color="auto"/>
        <w:left w:val="none" w:sz="0" w:space="0" w:color="auto"/>
        <w:bottom w:val="none" w:sz="0" w:space="0" w:color="auto"/>
        <w:right w:val="none" w:sz="0" w:space="0" w:color="auto"/>
      </w:divBdr>
    </w:div>
    <w:div w:id="349180145">
      <w:bodyDiv w:val="1"/>
      <w:marLeft w:val="0"/>
      <w:marRight w:val="0"/>
      <w:marTop w:val="0"/>
      <w:marBottom w:val="0"/>
      <w:divBdr>
        <w:top w:val="none" w:sz="0" w:space="0" w:color="auto"/>
        <w:left w:val="none" w:sz="0" w:space="0" w:color="auto"/>
        <w:bottom w:val="none" w:sz="0" w:space="0" w:color="auto"/>
        <w:right w:val="none" w:sz="0" w:space="0" w:color="auto"/>
      </w:divBdr>
    </w:div>
    <w:div w:id="356126407">
      <w:bodyDiv w:val="1"/>
      <w:marLeft w:val="0"/>
      <w:marRight w:val="0"/>
      <w:marTop w:val="0"/>
      <w:marBottom w:val="0"/>
      <w:divBdr>
        <w:top w:val="none" w:sz="0" w:space="0" w:color="auto"/>
        <w:left w:val="none" w:sz="0" w:space="0" w:color="auto"/>
        <w:bottom w:val="none" w:sz="0" w:space="0" w:color="auto"/>
        <w:right w:val="none" w:sz="0" w:space="0" w:color="auto"/>
      </w:divBdr>
    </w:div>
    <w:div w:id="359623440">
      <w:bodyDiv w:val="1"/>
      <w:marLeft w:val="0"/>
      <w:marRight w:val="0"/>
      <w:marTop w:val="0"/>
      <w:marBottom w:val="0"/>
      <w:divBdr>
        <w:top w:val="none" w:sz="0" w:space="0" w:color="auto"/>
        <w:left w:val="none" w:sz="0" w:space="0" w:color="auto"/>
        <w:bottom w:val="none" w:sz="0" w:space="0" w:color="auto"/>
        <w:right w:val="none" w:sz="0" w:space="0" w:color="auto"/>
      </w:divBdr>
    </w:div>
    <w:div w:id="363597561">
      <w:bodyDiv w:val="1"/>
      <w:marLeft w:val="0"/>
      <w:marRight w:val="0"/>
      <w:marTop w:val="0"/>
      <w:marBottom w:val="0"/>
      <w:divBdr>
        <w:top w:val="none" w:sz="0" w:space="0" w:color="auto"/>
        <w:left w:val="none" w:sz="0" w:space="0" w:color="auto"/>
        <w:bottom w:val="none" w:sz="0" w:space="0" w:color="auto"/>
        <w:right w:val="none" w:sz="0" w:space="0" w:color="auto"/>
      </w:divBdr>
    </w:div>
    <w:div w:id="370882895">
      <w:bodyDiv w:val="1"/>
      <w:marLeft w:val="0"/>
      <w:marRight w:val="0"/>
      <w:marTop w:val="0"/>
      <w:marBottom w:val="0"/>
      <w:divBdr>
        <w:top w:val="none" w:sz="0" w:space="0" w:color="auto"/>
        <w:left w:val="none" w:sz="0" w:space="0" w:color="auto"/>
        <w:bottom w:val="none" w:sz="0" w:space="0" w:color="auto"/>
        <w:right w:val="none" w:sz="0" w:space="0" w:color="auto"/>
      </w:divBdr>
    </w:div>
    <w:div w:id="373621927">
      <w:bodyDiv w:val="1"/>
      <w:marLeft w:val="0"/>
      <w:marRight w:val="0"/>
      <w:marTop w:val="0"/>
      <w:marBottom w:val="0"/>
      <w:divBdr>
        <w:top w:val="none" w:sz="0" w:space="0" w:color="auto"/>
        <w:left w:val="none" w:sz="0" w:space="0" w:color="auto"/>
        <w:bottom w:val="none" w:sz="0" w:space="0" w:color="auto"/>
        <w:right w:val="none" w:sz="0" w:space="0" w:color="auto"/>
      </w:divBdr>
    </w:div>
    <w:div w:id="383912461">
      <w:bodyDiv w:val="1"/>
      <w:marLeft w:val="0"/>
      <w:marRight w:val="0"/>
      <w:marTop w:val="0"/>
      <w:marBottom w:val="0"/>
      <w:divBdr>
        <w:top w:val="none" w:sz="0" w:space="0" w:color="auto"/>
        <w:left w:val="none" w:sz="0" w:space="0" w:color="auto"/>
        <w:bottom w:val="none" w:sz="0" w:space="0" w:color="auto"/>
        <w:right w:val="none" w:sz="0" w:space="0" w:color="auto"/>
      </w:divBdr>
    </w:div>
    <w:div w:id="384565531">
      <w:bodyDiv w:val="1"/>
      <w:marLeft w:val="0"/>
      <w:marRight w:val="0"/>
      <w:marTop w:val="0"/>
      <w:marBottom w:val="0"/>
      <w:divBdr>
        <w:top w:val="none" w:sz="0" w:space="0" w:color="auto"/>
        <w:left w:val="none" w:sz="0" w:space="0" w:color="auto"/>
        <w:bottom w:val="none" w:sz="0" w:space="0" w:color="auto"/>
        <w:right w:val="none" w:sz="0" w:space="0" w:color="auto"/>
      </w:divBdr>
    </w:div>
    <w:div w:id="384908759">
      <w:bodyDiv w:val="1"/>
      <w:marLeft w:val="0"/>
      <w:marRight w:val="0"/>
      <w:marTop w:val="0"/>
      <w:marBottom w:val="0"/>
      <w:divBdr>
        <w:top w:val="none" w:sz="0" w:space="0" w:color="auto"/>
        <w:left w:val="none" w:sz="0" w:space="0" w:color="auto"/>
        <w:bottom w:val="none" w:sz="0" w:space="0" w:color="auto"/>
        <w:right w:val="none" w:sz="0" w:space="0" w:color="auto"/>
      </w:divBdr>
    </w:div>
    <w:div w:id="386757498">
      <w:bodyDiv w:val="1"/>
      <w:marLeft w:val="0"/>
      <w:marRight w:val="0"/>
      <w:marTop w:val="0"/>
      <w:marBottom w:val="0"/>
      <w:divBdr>
        <w:top w:val="none" w:sz="0" w:space="0" w:color="auto"/>
        <w:left w:val="none" w:sz="0" w:space="0" w:color="auto"/>
        <w:bottom w:val="none" w:sz="0" w:space="0" w:color="auto"/>
        <w:right w:val="none" w:sz="0" w:space="0" w:color="auto"/>
      </w:divBdr>
    </w:div>
    <w:div w:id="390277051">
      <w:bodyDiv w:val="1"/>
      <w:marLeft w:val="0"/>
      <w:marRight w:val="0"/>
      <w:marTop w:val="0"/>
      <w:marBottom w:val="0"/>
      <w:divBdr>
        <w:top w:val="none" w:sz="0" w:space="0" w:color="auto"/>
        <w:left w:val="none" w:sz="0" w:space="0" w:color="auto"/>
        <w:bottom w:val="none" w:sz="0" w:space="0" w:color="auto"/>
        <w:right w:val="none" w:sz="0" w:space="0" w:color="auto"/>
      </w:divBdr>
    </w:div>
    <w:div w:id="393165630">
      <w:bodyDiv w:val="1"/>
      <w:marLeft w:val="0"/>
      <w:marRight w:val="0"/>
      <w:marTop w:val="0"/>
      <w:marBottom w:val="0"/>
      <w:divBdr>
        <w:top w:val="none" w:sz="0" w:space="0" w:color="auto"/>
        <w:left w:val="none" w:sz="0" w:space="0" w:color="auto"/>
        <w:bottom w:val="none" w:sz="0" w:space="0" w:color="auto"/>
        <w:right w:val="none" w:sz="0" w:space="0" w:color="auto"/>
      </w:divBdr>
    </w:div>
    <w:div w:id="395320617">
      <w:bodyDiv w:val="1"/>
      <w:marLeft w:val="0"/>
      <w:marRight w:val="0"/>
      <w:marTop w:val="0"/>
      <w:marBottom w:val="0"/>
      <w:divBdr>
        <w:top w:val="none" w:sz="0" w:space="0" w:color="auto"/>
        <w:left w:val="none" w:sz="0" w:space="0" w:color="auto"/>
        <w:bottom w:val="none" w:sz="0" w:space="0" w:color="auto"/>
        <w:right w:val="none" w:sz="0" w:space="0" w:color="auto"/>
      </w:divBdr>
    </w:div>
    <w:div w:id="402531233">
      <w:bodyDiv w:val="1"/>
      <w:marLeft w:val="0"/>
      <w:marRight w:val="0"/>
      <w:marTop w:val="0"/>
      <w:marBottom w:val="0"/>
      <w:divBdr>
        <w:top w:val="none" w:sz="0" w:space="0" w:color="auto"/>
        <w:left w:val="none" w:sz="0" w:space="0" w:color="auto"/>
        <w:bottom w:val="none" w:sz="0" w:space="0" w:color="auto"/>
        <w:right w:val="none" w:sz="0" w:space="0" w:color="auto"/>
      </w:divBdr>
    </w:div>
    <w:div w:id="422603906">
      <w:bodyDiv w:val="1"/>
      <w:marLeft w:val="0"/>
      <w:marRight w:val="0"/>
      <w:marTop w:val="0"/>
      <w:marBottom w:val="0"/>
      <w:divBdr>
        <w:top w:val="none" w:sz="0" w:space="0" w:color="auto"/>
        <w:left w:val="none" w:sz="0" w:space="0" w:color="auto"/>
        <w:bottom w:val="none" w:sz="0" w:space="0" w:color="auto"/>
        <w:right w:val="none" w:sz="0" w:space="0" w:color="auto"/>
      </w:divBdr>
    </w:div>
    <w:div w:id="428044912">
      <w:bodyDiv w:val="1"/>
      <w:marLeft w:val="0"/>
      <w:marRight w:val="0"/>
      <w:marTop w:val="0"/>
      <w:marBottom w:val="0"/>
      <w:divBdr>
        <w:top w:val="none" w:sz="0" w:space="0" w:color="auto"/>
        <w:left w:val="none" w:sz="0" w:space="0" w:color="auto"/>
        <w:bottom w:val="none" w:sz="0" w:space="0" w:color="auto"/>
        <w:right w:val="none" w:sz="0" w:space="0" w:color="auto"/>
      </w:divBdr>
    </w:div>
    <w:div w:id="445851079">
      <w:bodyDiv w:val="1"/>
      <w:marLeft w:val="0"/>
      <w:marRight w:val="0"/>
      <w:marTop w:val="0"/>
      <w:marBottom w:val="0"/>
      <w:divBdr>
        <w:top w:val="none" w:sz="0" w:space="0" w:color="auto"/>
        <w:left w:val="none" w:sz="0" w:space="0" w:color="auto"/>
        <w:bottom w:val="none" w:sz="0" w:space="0" w:color="auto"/>
        <w:right w:val="none" w:sz="0" w:space="0" w:color="auto"/>
      </w:divBdr>
      <w:divsChild>
        <w:div w:id="801925748">
          <w:marLeft w:val="0"/>
          <w:marRight w:val="0"/>
          <w:marTop w:val="0"/>
          <w:marBottom w:val="0"/>
          <w:divBdr>
            <w:top w:val="none" w:sz="0" w:space="0" w:color="auto"/>
            <w:left w:val="none" w:sz="0" w:space="0" w:color="auto"/>
            <w:bottom w:val="none" w:sz="0" w:space="0" w:color="auto"/>
            <w:right w:val="none" w:sz="0" w:space="0" w:color="auto"/>
          </w:divBdr>
        </w:div>
        <w:div w:id="186220176">
          <w:marLeft w:val="0"/>
          <w:marRight w:val="0"/>
          <w:marTop w:val="0"/>
          <w:marBottom w:val="0"/>
          <w:divBdr>
            <w:top w:val="none" w:sz="0" w:space="0" w:color="auto"/>
            <w:left w:val="none" w:sz="0" w:space="0" w:color="auto"/>
            <w:bottom w:val="none" w:sz="0" w:space="0" w:color="auto"/>
            <w:right w:val="none" w:sz="0" w:space="0" w:color="auto"/>
          </w:divBdr>
        </w:div>
      </w:divsChild>
    </w:div>
    <w:div w:id="454835544">
      <w:bodyDiv w:val="1"/>
      <w:marLeft w:val="0"/>
      <w:marRight w:val="0"/>
      <w:marTop w:val="0"/>
      <w:marBottom w:val="0"/>
      <w:divBdr>
        <w:top w:val="none" w:sz="0" w:space="0" w:color="auto"/>
        <w:left w:val="none" w:sz="0" w:space="0" w:color="auto"/>
        <w:bottom w:val="none" w:sz="0" w:space="0" w:color="auto"/>
        <w:right w:val="none" w:sz="0" w:space="0" w:color="auto"/>
      </w:divBdr>
    </w:div>
    <w:div w:id="459498899">
      <w:bodyDiv w:val="1"/>
      <w:marLeft w:val="0"/>
      <w:marRight w:val="0"/>
      <w:marTop w:val="0"/>
      <w:marBottom w:val="0"/>
      <w:divBdr>
        <w:top w:val="none" w:sz="0" w:space="0" w:color="auto"/>
        <w:left w:val="none" w:sz="0" w:space="0" w:color="auto"/>
        <w:bottom w:val="none" w:sz="0" w:space="0" w:color="auto"/>
        <w:right w:val="none" w:sz="0" w:space="0" w:color="auto"/>
      </w:divBdr>
    </w:div>
    <w:div w:id="465323085">
      <w:bodyDiv w:val="1"/>
      <w:marLeft w:val="0"/>
      <w:marRight w:val="0"/>
      <w:marTop w:val="0"/>
      <w:marBottom w:val="0"/>
      <w:divBdr>
        <w:top w:val="none" w:sz="0" w:space="0" w:color="auto"/>
        <w:left w:val="none" w:sz="0" w:space="0" w:color="auto"/>
        <w:bottom w:val="none" w:sz="0" w:space="0" w:color="auto"/>
        <w:right w:val="none" w:sz="0" w:space="0" w:color="auto"/>
      </w:divBdr>
      <w:divsChild>
        <w:div w:id="1937472908">
          <w:marLeft w:val="0"/>
          <w:marRight w:val="0"/>
          <w:marTop w:val="0"/>
          <w:marBottom w:val="0"/>
          <w:divBdr>
            <w:top w:val="none" w:sz="0" w:space="0" w:color="auto"/>
            <w:left w:val="none" w:sz="0" w:space="0" w:color="auto"/>
            <w:bottom w:val="none" w:sz="0" w:space="0" w:color="auto"/>
            <w:right w:val="none" w:sz="0" w:space="0" w:color="auto"/>
          </w:divBdr>
          <w:divsChild>
            <w:div w:id="1658342623">
              <w:marLeft w:val="0"/>
              <w:marRight w:val="0"/>
              <w:marTop w:val="0"/>
              <w:marBottom w:val="0"/>
              <w:divBdr>
                <w:top w:val="none" w:sz="0" w:space="0" w:color="auto"/>
                <w:left w:val="none" w:sz="0" w:space="0" w:color="auto"/>
                <w:bottom w:val="none" w:sz="0" w:space="0" w:color="auto"/>
                <w:right w:val="none" w:sz="0" w:space="0" w:color="auto"/>
              </w:divBdr>
              <w:divsChild>
                <w:div w:id="814489038">
                  <w:marLeft w:val="0"/>
                  <w:marRight w:val="0"/>
                  <w:marTop w:val="0"/>
                  <w:marBottom w:val="0"/>
                  <w:divBdr>
                    <w:top w:val="none" w:sz="0" w:space="0" w:color="auto"/>
                    <w:left w:val="none" w:sz="0" w:space="0" w:color="auto"/>
                    <w:bottom w:val="none" w:sz="0" w:space="0" w:color="auto"/>
                    <w:right w:val="none" w:sz="0" w:space="0" w:color="auto"/>
                  </w:divBdr>
                  <w:divsChild>
                    <w:div w:id="996148196">
                      <w:marLeft w:val="0"/>
                      <w:marRight w:val="0"/>
                      <w:marTop w:val="0"/>
                      <w:marBottom w:val="0"/>
                      <w:divBdr>
                        <w:top w:val="none" w:sz="0" w:space="0" w:color="auto"/>
                        <w:left w:val="none" w:sz="0" w:space="0" w:color="auto"/>
                        <w:bottom w:val="none" w:sz="0" w:space="0" w:color="auto"/>
                        <w:right w:val="none" w:sz="0" w:space="0" w:color="auto"/>
                      </w:divBdr>
                    </w:div>
                    <w:div w:id="1445543362">
                      <w:marLeft w:val="0"/>
                      <w:marRight w:val="0"/>
                      <w:marTop w:val="0"/>
                      <w:marBottom w:val="0"/>
                      <w:divBdr>
                        <w:top w:val="none" w:sz="0" w:space="0" w:color="auto"/>
                        <w:left w:val="none" w:sz="0" w:space="0" w:color="auto"/>
                        <w:bottom w:val="none" w:sz="0" w:space="0" w:color="auto"/>
                        <w:right w:val="none" w:sz="0" w:space="0" w:color="auto"/>
                      </w:divBdr>
                    </w:div>
                    <w:div w:id="1743678901">
                      <w:marLeft w:val="0"/>
                      <w:marRight w:val="0"/>
                      <w:marTop w:val="0"/>
                      <w:marBottom w:val="0"/>
                      <w:divBdr>
                        <w:top w:val="none" w:sz="0" w:space="0" w:color="auto"/>
                        <w:left w:val="none" w:sz="0" w:space="0" w:color="auto"/>
                        <w:bottom w:val="none" w:sz="0" w:space="0" w:color="auto"/>
                        <w:right w:val="none" w:sz="0" w:space="0" w:color="auto"/>
                      </w:divBdr>
                    </w:div>
                    <w:div w:id="1599364083">
                      <w:marLeft w:val="0"/>
                      <w:marRight w:val="0"/>
                      <w:marTop w:val="0"/>
                      <w:marBottom w:val="0"/>
                      <w:divBdr>
                        <w:top w:val="none" w:sz="0" w:space="0" w:color="auto"/>
                        <w:left w:val="none" w:sz="0" w:space="0" w:color="auto"/>
                        <w:bottom w:val="none" w:sz="0" w:space="0" w:color="auto"/>
                        <w:right w:val="none" w:sz="0" w:space="0" w:color="auto"/>
                      </w:divBdr>
                    </w:div>
                    <w:div w:id="762608757">
                      <w:marLeft w:val="0"/>
                      <w:marRight w:val="0"/>
                      <w:marTop w:val="0"/>
                      <w:marBottom w:val="0"/>
                      <w:divBdr>
                        <w:top w:val="none" w:sz="0" w:space="0" w:color="auto"/>
                        <w:left w:val="none" w:sz="0" w:space="0" w:color="auto"/>
                        <w:bottom w:val="none" w:sz="0" w:space="0" w:color="auto"/>
                        <w:right w:val="none" w:sz="0" w:space="0" w:color="auto"/>
                      </w:divBdr>
                    </w:div>
                    <w:div w:id="1386218250">
                      <w:marLeft w:val="0"/>
                      <w:marRight w:val="0"/>
                      <w:marTop w:val="0"/>
                      <w:marBottom w:val="0"/>
                      <w:divBdr>
                        <w:top w:val="none" w:sz="0" w:space="0" w:color="auto"/>
                        <w:left w:val="none" w:sz="0" w:space="0" w:color="auto"/>
                        <w:bottom w:val="none" w:sz="0" w:space="0" w:color="auto"/>
                        <w:right w:val="none" w:sz="0" w:space="0" w:color="auto"/>
                      </w:divBdr>
                    </w:div>
                    <w:div w:id="439957159">
                      <w:marLeft w:val="0"/>
                      <w:marRight w:val="0"/>
                      <w:marTop w:val="0"/>
                      <w:marBottom w:val="0"/>
                      <w:divBdr>
                        <w:top w:val="none" w:sz="0" w:space="0" w:color="auto"/>
                        <w:left w:val="none" w:sz="0" w:space="0" w:color="auto"/>
                        <w:bottom w:val="none" w:sz="0" w:space="0" w:color="auto"/>
                        <w:right w:val="none" w:sz="0" w:space="0" w:color="auto"/>
                      </w:divBdr>
                    </w:div>
                    <w:div w:id="1559979599">
                      <w:marLeft w:val="0"/>
                      <w:marRight w:val="0"/>
                      <w:marTop w:val="0"/>
                      <w:marBottom w:val="0"/>
                      <w:divBdr>
                        <w:top w:val="none" w:sz="0" w:space="0" w:color="auto"/>
                        <w:left w:val="none" w:sz="0" w:space="0" w:color="auto"/>
                        <w:bottom w:val="none" w:sz="0" w:space="0" w:color="auto"/>
                        <w:right w:val="none" w:sz="0" w:space="0" w:color="auto"/>
                      </w:divBdr>
                    </w:div>
                    <w:div w:id="2125684042">
                      <w:marLeft w:val="0"/>
                      <w:marRight w:val="0"/>
                      <w:marTop w:val="0"/>
                      <w:marBottom w:val="0"/>
                      <w:divBdr>
                        <w:top w:val="none" w:sz="0" w:space="0" w:color="auto"/>
                        <w:left w:val="none" w:sz="0" w:space="0" w:color="auto"/>
                        <w:bottom w:val="none" w:sz="0" w:space="0" w:color="auto"/>
                        <w:right w:val="none" w:sz="0" w:space="0" w:color="auto"/>
                      </w:divBdr>
                    </w:div>
                    <w:div w:id="1934700263">
                      <w:marLeft w:val="0"/>
                      <w:marRight w:val="0"/>
                      <w:marTop w:val="0"/>
                      <w:marBottom w:val="0"/>
                      <w:divBdr>
                        <w:top w:val="none" w:sz="0" w:space="0" w:color="auto"/>
                        <w:left w:val="none" w:sz="0" w:space="0" w:color="auto"/>
                        <w:bottom w:val="none" w:sz="0" w:space="0" w:color="auto"/>
                        <w:right w:val="none" w:sz="0" w:space="0" w:color="auto"/>
                      </w:divBdr>
                    </w:div>
                    <w:div w:id="1823042097">
                      <w:marLeft w:val="0"/>
                      <w:marRight w:val="0"/>
                      <w:marTop w:val="0"/>
                      <w:marBottom w:val="0"/>
                      <w:divBdr>
                        <w:top w:val="none" w:sz="0" w:space="0" w:color="auto"/>
                        <w:left w:val="none" w:sz="0" w:space="0" w:color="auto"/>
                        <w:bottom w:val="none" w:sz="0" w:space="0" w:color="auto"/>
                        <w:right w:val="none" w:sz="0" w:space="0" w:color="auto"/>
                      </w:divBdr>
                    </w:div>
                    <w:div w:id="332993383">
                      <w:marLeft w:val="0"/>
                      <w:marRight w:val="0"/>
                      <w:marTop w:val="0"/>
                      <w:marBottom w:val="0"/>
                      <w:divBdr>
                        <w:top w:val="none" w:sz="0" w:space="0" w:color="auto"/>
                        <w:left w:val="none" w:sz="0" w:space="0" w:color="auto"/>
                        <w:bottom w:val="none" w:sz="0" w:space="0" w:color="auto"/>
                        <w:right w:val="none" w:sz="0" w:space="0" w:color="auto"/>
                      </w:divBdr>
                    </w:div>
                    <w:div w:id="1759982375">
                      <w:marLeft w:val="0"/>
                      <w:marRight w:val="0"/>
                      <w:marTop w:val="0"/>
                      <w:marBottom w:val="0"/>
                      <w:divBdr>
                        <w:top w:val="none" w:sz="0" w:space="0" w:color="auto"/>
                        <w:left w:val="none" w:sz="0" w:space="0" w:color="auto"/>
                        <w:bottom w:val="none" w:sz="0" w:space="0" w:color="auto"/>
                        <w:right w:val="none" w:sz="0" w:space="0" w:color="auto"/>
                      </w:divBdr>
                    </w:div>
                    <w:div w:id="1865629084">
                      <w:marLeft w:val="0"/>
                      <w:marRight w:val="0"/>
                      <w:marTop w:val="0"/>
                      <w:marBottom w:val="0"/>
                      <w:divBdr>
                        <w:top w:val="none" w:sz="0" w:space="0" w:color="auto"/>
                        <w:left w:val="none" w:sz="0" w:space="0" w:color="auto"/>
                        <w:bottom w:val="none" w:sz="0" w:space="0" w:color="auto"/>
                        <w:right w:val="none" w:sz="0" w:space="0" w:color="auto"/>
                      </w:divBdr>
                    </w:div>
                    <w:div w:id="429207875">
                      <w:marLeft w:val="0"/>
                      <w:marRight w:val="0"/>
                      <w:marTop w:val="0"/>
                      <w:marBottom w:val="0"/>
                      <w:divBdr>
                        <w:top w:val="none" w:sz="0" w:space="0" w:color="auto"/>
                        <w:left w:val="none" w:sz="0" w:space="0" w:color="auto"/>
                        <w:bottom w:val="none" w:sz="0" w:space="0" w:color="auto"/>
                        <w:right w:val="none" w:sz="0" w:space="0" w:color="auto"/>
                      </w:divBdr>
                    </w:div>
                    <w:div w:id="1676616493">
                      <w:marLeft w:val="0"/>
                      <w:marRight w:val="0"/>
                      <w:marTop w:val="0"/>
                      <w:marBottom w:val="0"/>
                      <w:divBdr>
                        <w:top w:val="none" w:sz="0" w:space="0" w:color="auto"/>
                        <w:left w:val="none" w:sz="0" w:space="0" w:color="auto"/>
                        <w:bottom w:val="none" w:sz="0" w:space="0" w:color="auto"/>
                        <w:right w:val="none" w:sz="0" w:space="0" w:color="auto"/>
                      </w:divBdr>
                    </w:div>
                    <w:div w:id="196941432">
                      <w:marLeft w:val="0"/>
                      <w:marRight w:val="0"/>
                      <w:marTop w:val="0"/>
                      <w:marBottom w:val="0"/>
                      <w:divBdr>
                        <w:top w:val="none" w:sz="0" w:space="0" w:color="auto"/>
                        <w:left w:val="none" w:sz="0" w:space="0" w:color="auto"/>
                        <w:bottom w:val="none" w:sz="0" w:space="0" w:color="auto"/>
                        <w:right w:val="none" w:sz="0" w:space="0" w:color="auto"/>
                      </w:divBdr>
                    </w:div>
                    <w:div w:id="247618312">
                      <w:marLeft w:val="0"/>
                      <w:marRight w:val="0"/>
                      <w:marTop w:val="0"/>
                      <w:marBottom w:val="0"/>
                      <w:divBdr>
                        <w:top w:val="none" w:sz="0" w:space="0" w:color="auto"/>
                        <w:left w:val="none" w:sz="0" w:space="0" w:color="auto"/>
                        <w:bottom w:val="none" w:sz="0" w:space="0" w:color="auto"/>
                        <w:right w:val="none" w:sz="0" w:space="0" w:color="auto"/>
                      </w:divBdr>
                    </w:div>
                    <w:div w:id="1804301718">
                      <w:marLeft w:val="0"/>
                      <w:marRight w:val="0"/>
                      <w:marTop w:val="0"/>
                      <w:marBottom w:val="0"/>
                      <w:divBdr>
                        <w:top w:val="none" w:sz="0" w:space="0" w:color="auto"/>
                        <w:left w:val="none" w:sz="0" w:space="0" w:color="auto"/>
                        <w:bottom w:val="none" w:sz="0" w:space="0" w:color="auto"/>
                        <w:right w:val="none" w:sz="0" w:space="0" w:color="auto"/>
                      </w:divBdr>
                    </w:div>
                    <w:div w:id="693464739">
                      <w:marLeft w:val="0"/>
                      <w:marRight w:val="0"/>
                      <w:marTop w:val="0"/>
                      <w:marBottom w:val="0"/>
                      <w:divBdr>
                        <w:top w:val="none" w:sz="0" w:space="0" w:color="auto"/>
                        <w:left w:val="none" w:sz="0" w:space="0" w:color="auto"/>
                        <w:bottom w:val="none" w:sz="0" w:space="0" w:color="auto"/>
                        <w:right w:val="none" w:sz="0" w:space="0" w:color="auto"/>
                      </w:divBdr>
                    </w:div>
                    <w:div w:id="189295947">
                      <w:marLeft w:val="0"/>
                      <w:marRight w:val="0"/>
                      <w:marTop w:val="0"/>
                      <w:marBottom w:val="0"/>
                      <w:divBdr>
                        <w:top w:val="none" w:sz="0" w:space="0" w:color="auto"/>
                        <w:left w:val="none" w:sz="0" w:space="0" w:color="auto"/>
                        <w:bottom w:val="none" w:sz="0" w:space="0" w:color="auto"/>
                        <w:right w:val="none" w:sz="0" w:space="0" w:color="auto"/>
                      </w:divBdr>
                    </w:div>
                    <w:div w:id="1781680289">
                      <w:marLeft w:val="0"/>
                      <w:marRight w:val="0"/>
                      <w:marTop w:val="0"/>
                      <w:marBottom w:val="0"/>
                      <w:divBdr>
                        <w:top w:val="none" w:sz="0" w:space="0" w:color="auto"/>
                        <w:left w:val="none" w:sz="0" w:space="0" w:color="auto"/>
                        <w:bottom w:val="none" w:sz="0" w:space="0" w:color="auto"/>
                        <w:right w:val="none" w:sz="0" w:space="0" w:color="auto"/>
                      </w:divBdr>
                    </w:div>
                    <w:div w:id="1995063672">
                      <w:marLeft w:val="0"/>
                      <w:marRight w:val="0"/>
                      <w:marTop w:val="0"/>
                      <w:marBottom w:val="0"/>
                      <w:divBdr>
                        <w:top w:val="none" w:sz="0" w:space="0" w:color="auto"/>
                        <w:left w:val="none" w:sz="0" w:space="0" w:color="auto"/>
                        <w:bottom w:val="none" w:sz="0" w:space="0" w:color="auto"/>
                        <w:right w:val="none" w:sz="0" w:space="0" w:color="auto"/>
                      </w:divBdr>
                    </w:div>
                    <w:div w:id="1145128470">
                      <w:marLeft w:val="0"/>
                      <w:marRight w:val="0"/>
                      <w:marTop w:val="0"/>
                      <w:marBottom w:val="0"/>
                      <w:divBdr>
                        <w:top w:val="none" w:sz="0" w:space="0" w:color="auto"/>
                        <w:left w:val="none" w:sz="0" w:space="0" w:color="auto"/>
                        <w:bottom w:val="none" w:sz="0" w:space="0" w:color="auto"/>
                        <w:right w:val="none" w:sz="0" w:space="0" w:color="auto"/>
                      </w:divBdr>
                    </w:div>
                    <w:div w:id="1489396478">
                      <w:marLeft w:val="0"/>
                      <w:marRight w:val="0"/>
                      <w:marTop w:val="0"/>
                      <w:marBottom w:val="0"/>
                      <w:divBdr>
                        <w:top w:val="none" w:sz="0" w:space="0" w:color="auto"/>
                        <w:left w:val="none" w:sz="0" w:space="0" w:color="auto"/>
                        <w:bottom w:val="none" w:sz="0" w:space="0" w:color="auto"/>
                        <w:right w:val="none" w:sz="0" w:space="0" w:color="auto"/>
                      </w:divBdr>
                    </w:div>
                    <w:div w:id="1431468126">
                      <w:marLeft w:val="0"/>
                      <w:marRight w:val="0"/>
                      <w:marTop w:val="0"/>
                      <w:marBottom w:val="0"/>
                      <w:divBdr>
                        <w:top w:val="none" w:sz="0" w:space="0" w:color="auto"/>
                        <w:left w:val="none" w:sz="0" w:space="0" w:color="auto"/>
                        <w:bottom w:val="none" w:sz="0" w:space="0" w:color="auto"/>
                        <w:right w:val="none" w:sz="0" w:space="0" w:color="auto"/>
                      </w:divBdr>
                    </w:div>
                    <w:div w:id="1799955041">
                      <w:marLeft w:val="0"/>
                      <w:marRight w:val="0"/>
                      <w:marTop w:val="0"/>
                      <w:marBottom w:val="0"/>
                      <w:divBdr>
                        <w:top w:val="none" w:sz="0" w:space="0" w:color="auto"/>
                        <w:left w:val="none" w:sz="0" w:space="0" w:color="auto"/>
                        <w:bottom w:val="none" w:sz="0" w:space="0" w:color="auto"/>
                        <w:right w:val="none" w:sz="0" w:space="0" w:color="auto"/>
                      </w:divBdr>
                    </w:div>
                    <w:div w:id="1190409059">
                      <w:marLeft w:val="0"/>
                      <w:marRight w:val="0"/>
                      <w:marTop w:val="0"/>
                      <w:marBottom w:val="0"/>
                      <w:divBdr>
                        <w:top w:val="none" w:sz="0" w:space="0" w:color="auto"/>
                        <w:left w:val="none" w:sz="0" w:space="0" w:color="auto"/>
                        <w:bottom w:val="none" w:sz="0" w:space="0" w:color="auto"/>
                        <w:right w:val="none" w:sz="0" w:space="0" w:color="auto"/>
                      </w:divBdr>
                    </w:div>
                    <w:div w:id="1924994601">
                      <w:marLeft w:val="0"/>
                      <w:marRight w:val="0"/>
                      <w:marTop w:val="0"/>
                      <w:marBottom w:val="0"/>
                      <w:divBdr>
                        <w:top w:val="none" w:sz="0" w:space="0" w:color="auto"/>
                        <w:left w:val="none" w:sz="0" w:space="0" w:color="auto"/>
                        <w:bottom w:val="none" w:sz="0" w:space="0" w:color="auto"/>
                        <w:right w:val="none" w:sz="0" w:space="0" w:color="auto"/>
                      </w:divBdr>
                    </w:div>
                    <w:div w:id="1118333427">
                      <w:marLeft w:val="0"/>
                      <w:marRight w:val="0"/>
                      <w:marTop w:val="0"/>
                      <w:marBottom w:val="0"/>
                      <w:divBdr>
                        <w:top w:val="none" w:sz="0" w:space="0" w:color="auto"/>
                        <w:left w:val="none" w:sz="0" w:space="0" w:color="auto"/>
                        <w:bottom w:val="none" w:sz="0" w:space="0" w:color="auto"/>
                        <w:right w:val="none" w:sz="0" w:space="0" w:color="auto"/>
                      </w:divBdr>
                    </w:div>
                    <w:div w:id="883104979">
                      <w:marLeft w:val="0"/>
                      <w:marRight w:val="0"/>
                      <w:marTop w:val="0"/>
                      <w:marBottom w:val="0"/>
                      <w:divBdr>
                        <w:top w:val="none" w:sz="0" w:space="0" w:color="auto"/>
                        <w:left w:val="none" w:sz="0" w:space="0" w:color="auto"/>
                        <w:bottom w:val="none" w:sz="0" w:space="0" w:color="auto"/>
                        <w:right w:val="none" w:sz="0" w:space="0" w:color="auto"/>
                      </w:divBdr>
                    </w:div>
                    <w:div w:id="1240678297">
                      <w:marLeft w:val="0"/>
                      <w:marRight w:val="0"/>
                      <w:marTop w:val="0"/>
                      <w:marBottom w:val="0"/>
                      <w:divBdr>
                        <w:top w:val="none" w:sz="0" w:space="0" w:color="auto"/>
                        <w:left w:val="none" w:sz="0" w:space="0" w:color="auto"/>
                        <w:bottom w:val="none" w:sz="0" w:space="0" w:color="auto"/>
                        <w:right w:val="none" w:sz="0" w:space="0" w:color="auto"/>
                      </w:divBdr>
                    </w:div>
                    <w:div w:id="1749693208">
                      <w:marLeft w:val="0"/>
                      <w:marRight w:val="0"/>
                      <w:marTop w:val="0"/>
                      <w:marBottom w:val="0"/>
                      <w:divBdr>
                        <w:top w:val="none" w:sz="0" w:space="0" w:color="auto"/>
                        <w:left w:val="none" w:sz="0" w:space="0" w:color="auto"/>
                        <w:bottom w:val="none" w:sz="0" w:space="0" w:color="auto"/>
                        <w:right w:val="none" w:sz="0" w:space="0" w:color="auto"/>
                      </w:divBdr>
                    </w:div>
                    <w:div w:id="820728669">
                      <w:marLeft w:val="0"/>
                      <w:marRight w:val="0"/>
                      <w:marTop w:val="0"/>
                      <w:marBottom w:val="0"/>
                      <w:divBdr>
                        <w:top w:val="none" w:sz="0" w:space="0" w:color="auto"/>
                        <w:left w:val="none" w:sz="0" w:space="0" w:color="auto"/>
                        <w:bottom w:val="none" w:sz="0" w:space="0" w:color="auto"/>
                        <w:right w:val="none" w:sz="0" w:space="0" w:color="auto"/>
                      </w:divBdr>
                    </w:div>
                    <w:div w:id="714354230">
                      <w:marLeft w:val="0"/>
                      <w:marRight w:val="0"/>
                      <w:marTop w:val="0"/>
                      <w:marBottom w:val="0"/>
                      <w:divBdr>
                        <w:top w:val="none" w:sz="0" w:space="0" w:color="auto"/>
                        <w:left w:val="none" w:sz="0" w:space="0" w:color="auto"/>
                        <w:bottom w:val="none" w:sz="0" w:space="0" w:color="auto"/>
                        <w:right w:val="none" w:sz="0" w:space="0" w:color="auto"/>
                      </w:divBdr>
                    </w:div>
                    <w:div w:id="1543443227">
                      <w:marLeft w:val="0"/>
                      <w:marRight w:val="0"/>
                      <w:marTop w:val="0"/>
                      <w:marBottom w:val="0"/>
                      <w:divBdr>
                        <w:top w:val="none" w:sz="0" w:space="0" w:color="auto"/>
                        <w:left w:val="none" w:sz="0" w:space="0" w:color="auto"/>
                        <w:bottom w:val="none" w:sz="0" w:space="0" w:color="auto"/>
                        <w:right w:val="none" w:sz="0" w:space="0" w:color="auto"/>
                      </w:divBdr>
                    </w:div>
                    <w:div w:id="215357106">
                      <w:marLeft w:val="0"/>
                      <w:marRight w:val="0"/>
                      <w:marTop w:val="0"/>
                      <w:marBottom w:val="0"/>
                      <w:divBdr>
                        <w:top w:val="none" w:sz="0" w:space="0" w:color="auto"/>
                        <w:left w:val="none" w:sz="0" w:space="0" w:color="auto"/>
                        <w:bottom w:val="none" w:sz="0" w:space="0" w:color="auto"/>
                        <w:right w:val="none" w:sz="0" w:space="0" w:color="auto"/>
                      </w:divBdr>
                    </w:div>
                  </w:divsChild>
                </w:div>
                <w:div w:id="2006937615">
                  <w:marLeft w:val="0"/>
                  <w:marRight w:val="0"/>
                  <w:marTop w:val="0"/>
                  <w:marBottom w:val="0"/>
                  <w:divBdr>
                    <w:top w:val="none" w:sz="0" w:space="0" w:color="auto"/>
                    <w:left w:val="none" w:sz="0" w:space="0" w:color="auto"/>
                    <w:bottom w:val="none" w:sz="0" w:space="0" w:color="auto"/>
                    <w:right w:val="none" w:sz="0" w:space="0" w:color="auto"/>
                  </w:divBdr>
                </w:div>
                <w:div w:id="365063612">
                  <w:marLeft w:val="0"/>
                  <w:marRight w:val="0"/>
                  <w:marTop w:val="0"/>
                  <w:marBottom w:val="0"/>
                  <w:divBdr>
                    <w:top w:val="none" w:sz="0" w:space="0" w:color="auto"/>
                    <w:left w:val="none" w:sz="0" w:space="0" w:color="auto"/>
                    <w:bottom w:val="none" w:sz="0" w:space="0" w:color="auto"/>
                    <w:right w:val="none" w:sz="0" w:space="0" w:color="auto"/>
                  </w:divBdr>
                </w:div>
                <w:div w:id="1600289511">
                  <w:marLeft w:val="0"/>
                  <w:marRight w:val="0"/>
                  <w:marTop w:val="0"/>
                  <w:marBottom w:val="0"/>
                  <w:divBdr>
                    <w:top w:val="none" w:sz="0" w:space="0" w:color="auto"/>
                    <w:left w:val="none" w:sz="0" w:space="0" w:color="auto"/>
                    <w:bottom w:val="none" w:sz="0" w:space="0" w:color="auto"/>
                    <w:right w:val="none" w:sz="0" w:space="0" w:color="auto"/>
                  </w:divBdr>
                </w:div>
                <w:div w:id="199128922">
                  <w:marLeft w:val="0"/>
                  <w:marRight w:val="0"/>
                  <w:marTop w:val="0"/>
                  <w:marBottom w:val="0"/>
                  <w:divBdr>
                    <w:top w:val="none" w:sz="0" w:space="0" w:color="auto"/>
                    <w:left w:val="none" w:sz="0" w:space="0" w:color="auto"/>
                    <w:bottom w:val="none" w:sz="0" w:space="0" w:color="auto"/>
                    <w:right w:val="none" w:sz="0" w:space="0" w:color="auto"/>
                  </w:divBdr>
                </w:div>
                <w:div w:id="1485004472">
                  <w:marLeft w:val="0"/>
                  <w:marRight w:val="0"/>
                  <w:marTop w:val="0"/>
                  <w:marBottom w:val="0"/>
                  <w:divBdr>
                    <w:top w:val="none" w:sz="0" w:space="0" w:color="auto"/>
                    <w:left w:val="none" w:sz="0" w:space="0" w:color="auto"/>
                    <w:bottom w:val="none" w:sz="0" w:space="0" w:color="auto"/>
                    <w:right w:val="none" w:sz="0" w:space="0" w:color="auto"/>
                  </w:divBdr>
                </w:div>
                <w:div w:id="1585190880">
                  <w:marLeft w:val="0"/>
                  <w:marRight w:val="0"/>
                  <w:marTop w:val="0"/>
                  <w:marBottom w:val="0"/>
                  <w:divBdr>
                    <w:top w:val="none" w:sz="0" w:space="0" w:color="auto"/>
                    <w:left w:val="none" w:sz="0" w:space="0" w:color="auto"/>
                    <w:bottom w:val="none" w:sz="0" w:space="0" w:color="auto"/>
                    <w:right w:val="none" w:sz="0" w:space="0" w:color="auto"/>
                  </w:divBdr>
                </w:div>
                <w:div w:id="192302727">
                  <w:marLeft w:val="0"/>
                  <w:marRight w:val="0"/>
                  <w:marTop w:val="0"/>
                  <w:marBottom w:val="0"/>
                  <w:divBdr>
                    <w:top w:val="none" w:sz="0" w:space="0" w:color="auto"/>
                    <w:left w:val="none" w:sz="0" w:space="0" w:color="auto"/>
                    <w:bottom w:val="none" w:sz="0" w:space="0" w:color="auto"/>
                    <w:right w:val="none" w:sz="0" w:space="0" w:color="auto"/>
                  </w:divBdr>
                </w:div>
                <w:div w:id="1584601763">
                  <w:marLeft w:val="0"/>
                  <w:marRight w:val="0"/>
                  <w:marTop w:val="0"/>
                  <w:marBottom w:val="0"/>
                  <w:divBdr>
                    <w:top w:val="none" w:sz="0" w:space="0" w:color="auto"/>
                    <w:left w:val="none" w:sz="0" w:space="0" w:color="auto"/>
                    <w:bottom w:val="none" w:sz="0" w:space="0" w:color="auto"/>
                    <w:right w:val="none" w:sz="0" w:space="0" w:color="auto"/>
                  </w:divBdr>
                </w:div>
                <w:div w:id="2065054879">
                  <w:marLeft w:val="0"/>
                  <w:marRight w:val="0"/>
                  <w:marTop w:val="0"/>
                  <w:marBottom w:val="0"/>
                  <w:divBdr>
                    <w:top w:val="none" w:sz="0" w:space="0" w:color="auto"/>
                    <w:left w:val="none" w:sz="0" w:space="0" w:color="auto"/>
                    <w:bottom w:val="none" w:sz="0" w:space="0" w:color="auto"/>
                    <w:right w:val="none" w:sz="0" w:space="0" w:color="auto"/>
                  </w:divBdr>
                </w:div>
                <w:div w:id="692728479">
                  <w:marLeft w:val="0"/>
                  <w:marRight w:val="0"/>
                  <w:marTop w:val="0"/>
                  <w:marBottom w:val="0"/>
                  <w:divBdr>
                    <w:top w:val="none" w:sz="0" w:space="0" w:color="auto"/>
                    <w:left w:val="none" w:sz="0" w:space="0" w:color="auto"/>
                    <w:bottom w:val="none" w:sz="0" w:space="0" w:color="auto"/>
                    <w:right w:val="none" w:sz="0" w:space="0" w:color="auto"/>
                  </w:divBdr>
                </w:div>
                <w:div w:id="372652611">
                  <w:marLeft w:val="0"/>
                  <w:marRight w:val="0"/>
                  <w:marTop w:val="0"/>
                  <w:marBottom w:val="0"/>
                  <w:divBdr>
                    <w:top w:val="none" w:sz="0" w:space="0" w:color="auto"/>
                    <w:left w:val="none" w:sz="0" w:space="0" w:color="auto"/>
                    <w:bottom w:val="none" w:sz="0" w:space="0" w:color="auto"/>
                    <w:right w:val="none" w:sz="0" w:space="0" w:color="auto"/>
                  </w:divBdr>
                </w:div>
                <w:div w:id="1054163082">
                  <w:marLeft w:val="0"/>
                  <w:marRight w:val="0"/>
                  <w:marTop w:val="0"/>
                  <w:marBottom w:val="0"/>
                  <w:divBdr>
                    <w:top w:val="none" w:sz="0" w:space="0" w:color="auto"/>
                    <w:left w:val="none" w:sz="0" w:space="0" w:color="auto"/>
                    <w:bottom w:val="none" w:sz="0" w:space="0" w:color="auto"/>
                    <w:right w:val="none" w:sz="0" w:space="0" w:color="auto"/>
                  </w:divBdr>
                </w:div>
                <w:div w:id="474106807">
                  <w:marLeft w:val="0"/>
                  <w:marRight w:val="0"/>
                  <w:marTop w:val="0"/>
                  <w:marBottom w:val="0"/>
                  <w:divBdr>
                    <w:top w:val="none" w:sz="0" w:space="0" w:color="auto"/>
                    <w:left w:val="none" w:sz="0" w:space="0" w:color="auto"/>
                    <w:bottom w:val="none" w:sz="0" w:space="0" w:color="auto"/>
                    <w:right w:val="none" w:sz="0" w:space="0" w:color="auto"/>
                  </w:divBdr>
                </w:div>
                <w:div w:id="1252199865">
                  <w:marLeft w:val="0"/>
                  <w:marRight w:val="0"/>
                  <w:marTop w:val="0"/>
                  <w:marBottom w:val="0"/>
                  <w:divBdr>
                    <w:top w:val="none" w:sz="0" w:space="0" w:color="auto"/>
                    <w:left w:val="none" w:sz="0" w:space="0" w:color="auto"/>
                    <w:bottom w:val="none" w:sz="0" w:space="0" w:color="auto"/>
                    <w:right w:val="none" w:sz="0" w:space="0" w:color="auto"/>
                  </w:divBdr>
                </w:div>
                <w:div w:id="59330438">
                  <w:marLeft w:val="0"/>
                  <w:marRight w:val="0"/>
                  <w:marTop w:val="0"/>
                  <w:marBottom w:val="0"/>
                  <w:divBdr>
                    <w:top w:val="none" w:sz="0" w:space="0" w:color="auto"/>
                    <w:left w:val="none" w:sz="0" w:space="0" w:color="auto"/>
                    <w:bottom w:val="none" w:sz="0" w:space="0" w:color="auto"/>
                    <w:right w:val="none" w:sz="0" w:space="0" w:color="auto"/>
                  </w:divBdr>
                </w:div>
                <w:div w:id="1745712918">
                  <w:marLeft w:val="0"/>
                  <w:marRight w:val="0"/>
                  <w:marTop w:val="0"/>
                  <w:marBottom w:val="0"/>
                  <w:divBdr>
                    <w:top w:val="none" w:sz="0" w:space="0" w:color="auto"/>
                    <w:left w:val="none" w:sz="0" w:space="0" w:color="auto"/>
                    <w:bottom w:val="none" w:sz="0" w:space="0" w:color="auto"/>
                    <w:right w:val="none" w:sz="0" w:space="0" w:color="auto"/>
                  </w:divBdr>
                </w:div>
                <w:div w:id="930509909">
                  <w:marLeft w:val="0"/>
                  <w:marRight w:val="0"/>
                  <w:marTop w:val="0"/>
                  <w:marBottom w:val="0"/>
                  <w:divBdr>
                    <w:top w:val="none" w:sz="0" w:space="0" w:color="auto"/>
                    <w:left w:val="none" w:sz="0" w:space="0" w:color="auto"/>
                    <w:bottom w:val="none" w:sz="0" w:space="0" w:color="auto"/>
                    <w:right w:val="none" w:sz="0" w:space="0" w:color="auto"/>
                  </w:divBdr>
                </w:div>
                <w:div w:id="477186562">
                  <w:marLeft w:val="0"/>
                  <w:marRight w:val="0"/>
                  <w:marTop w:val="0"/>
                  <w:marBottom w:val="0"/>
                  <w:divBdr>
                    <w:top w:val="none" w:sz="0" w:space="0" w:color="auto"/>
                    <w:left w:val="none" w:sz="0" w:space="0" w:color="auto"/>
                    <w:bottom w:val="none" w:sz="0" w:space="0" w:color="auto"/>
                    <w:right w:val="none" w:sz="0" w:space="0" w:color="auto"/>
                  </w:divBdr>
                </w:div>
                <w:div w:id="1484737594">
                  <w:marLeft w:val="0"/>
                  <w:marRight w:val="0"/>
                  <w:marTop w:val="0"/>
                  <w:marBottom w:val="0"/>
                  <w:divBdr>
                    <w:top w:val="none" w:sz="0" w:space="0" w:color="auto"/>
                    <w:left w:val="none" w:sz="0" w:space="0" w:color="auto"/>
                    <w:bottom w:val="none" w:sz="0" w:space="0" w:color="auto"/>
                    <w:right w:val="none" w:sz="0" w:space="0" w:color="auto"/>
                  </w:divBdr>
                </w:div>
                <w:div w:id="2056464812">
                  <w:marLeft w:val="0"/>
                  <w:marRight w:val="0"/>
                  <w:marTop w:val="0"/>
                  <w:marBottom w:val="0"/>
                  <w:divBdr>
                    <w:top w:val="none" w:sz="0" w:space="0" w:color="auto"/>
                    <w:left w:val="none" w:sz="0" w:space="0" w:color="auto"/>
                    <w:bottom w:val="none" w:sz="0" w:space="0" w:color="auto"/>
                    <w:right w:val="none" w:sz="0" w:space="0" w:color="auto"/>
                  </w:divBdr>
                </w:div>
                <w:div w:id="1177963892">
                  <w:marLeft w:val="0"/>
                  <w:marRight w:val="0"/>
                  <w:marTop w:val="0"/>
                  <w:marBottom w:val="0"/>
                  <w:divBdr>
                    <w:top w:val="none" w:sz="0" w:space="0" w:color="auto"/>
                    <w:left w:val="none" w:sz="0" w:space="0" w:color="auto"/>
                    <w:bottom w:val="none" w:sz="0" w:space="0" w:color="auto"/>
                    <w:right w:val="none" w:sz="0" w:space="0" w:color="auto"/>
                  </w:divBdr>
                </w:div>
                <w:div w:id="1889947605">
                  <w:marLeft w:val="0"/>
                  <w:marRight w:val="0"/>
                  <w:marTop w:val="0"/>
                  <w:marBottom w:val="0"/>
                  <w:divBdr>
                    <w:top w:val="none" w:sz="0" w:space="0" w:color="auto"/>
                    <w:left w:val="none" w:sz="0" w:space="0" w:color="auto"/>
                    <w:bottom w:val="none" w:sz="0" w:space="0" w:color="auto"/>
                    <w:right w:val="none" w:sz="0" w:space="0" w:color="auto"/>
                  </w:divBdr>
                </w:div>
                <w:div w:id="904992847">
                  <w:marLeft w:val="0"/>
                  <w:marRight w:val="0"/>
                  <w:marTop w:val="0"/>
                  <w:marBottom w:val="0"/>
                  <w:divBdr>
                    <w:top w:val="none" w:sz="0" w:space="0" w:color="auto"/>
                    <w:left w:val="none" w:sz="0" w:space="0" w:color="auto"/>
                    <w:bottom w:val="none" w:sz="0" w:space="0" w:color="auto"/>
                    <w:right w:val="none" w:sz="0" w:space="0" w:color="auto"/>
                  </w:divBdr>
                </w:div>
                <w:div w:id="729497642">
                  <w:marLeft w:val="0"/>
                  <w:marRight w:val="0"/>
                  <w:marTop w:val="0"/>
                  <w:marBottom w:val="0"/>
                  <w:divBdr>
                    <w:top w:val="none" w:sz="0" w:space="0" w:color="auto"/>
                    <w:left w:val="none" w:sz="0" w:space="0" w:color="auto"/>
                    <w:bottom w:val="none" w:sz="0" w:space="0" w:color="auto"/>
                    <w:right w:val="none" w:sz="0" w:space="0" w:color="auto"/>
                  </w:divBdr>
                </w:div>
                <w:div w:id="766772688">
                  <w:marLeft w:val="0"/>
                  <w:marRight w:val="0"/>
                  <w:marTop w:val="0"/>
                  <w:marBottom w:val="0"/>
                  <w:divBdr>
                    <w:top w:val="none" w:sz="0" w:space="0" w:color="auto"/>
                    <w:left w:val="none" w:sz="0" w:space="0" w:color="auto"/>
                    <w:bottom w:val="none" w:sz="0" w:space="0" w:color="auto"/>
                    <w:right w:val="none" w:sz="0" w:space="0" w:color="auto"/>
                  </w:divBdr>
                </w:div>
                <w:div w:id="183447048">
                  <w:marLeft w:val="0"/>
                  <w:marRight w:val="0"/>
                  <w:marTop w:val="0"/>
                  <w:marBottom w:val="0"/>
                  <w:divBdr>
                    <w:top w:val="none" w:sz="0" w:space="0" w:color="auto"/>
                    <w:left w:val="none" w:sz="0" w:space="0" w:color="auto"/>
                    <w:bottom w:val="none" w:sz="0" w:space="0" w:color="auto"/>
                    <w:right w:val="none" w:sz="0" w:space="0" w:color="auto"/>
                  </w:divBdr>
                </w:div>
                <w:div w:id="56898299">
                  <w:marLeft w:val="0"/>
                  <w:marRight w:val="0"/>
                  <w:marTop w:val="0"/>
                  <w:marBottom w:val="0"/>
                  <w:divBdr>
                    <w:top w:val="none" w:sz="0" w:space="0" w:color="auto"/>
                    <w:left w:val="none" w:sz="0" w:space="0" w:color="auto"/>
                    <w:bottom w:val="none" w:sz="0" w:space="0" w:color="auto"/>
                    <w:right w:val="none" w:sz="0" w:space="0" w:color="auto"/>
                  </w:divBdr>
                </w:div>
                <w:div w:id="1438989843">
                  <w:marLeft w:val="0"/>
                  <w:marRight w:val="0"/>
                  <w:marTop w:val="0"/>
                  <w:marBottom w:val="0"/>
                  <w:divBdr>
                    <w:top w:val="none" w:sz="0" w:space="0" w:color="auto"/>
                    <w:left w:val="none" w:sz="0" w:space="0" w:color="auto"/>
                    <w:bottom w:val="none" w:sz="0" w:space="0" w:color="auto"/>
                    <w:right w:val="none" w:sz="0" w:space="0" w:color="auto"/>
                  </w:divBdr>
                </w:div>
                <w:div w:id="87697090">
                  <w:marLeft w:val="0"/>
                  <w:marRight w:val="0"/>
                  <w:marTop w:val="0"/>
                  <w:marBottom w:val="0"/>
                  <w:divBdr>
                    <w:top w:val="none" w:sz="0" w:space="0" w:color="auto"/>
                    <w:left w:val="none" w:sz="0" w:space="0" w:color="auto"/>
                    <w:bottom w:val="none" w:sz="0" w:space="0" w:color="auto"/>
                    <w:right w:val="none" w:sz="0" w:space="0" w:color="auto"/>
                  </w:divBdr>
                </w:div>
                <w:div w:id="1722828822">
                  <w:marLeft w:val="0"/>
                  <w:marRight w:val="0"/>
                  <w:marTop w:val="0"/>
                  <w:marBottom w:val="0"/>
                  <w:divBdr>
                    <w:top w:val="none" w:sz="0" w:space="0" w:color="auto"/>
                    <w:left w:val="none" w:sz="0" w:space="0" w:color="auto"/>
                    <w:bottom w:val="none" w:sz="0" w:space="0" w:color="auto"/>
                    <w:right w:val="none" w:sz="0" w:space="0" w:color="auto"/>
                  </w:divBdr>
                </w:div>
                <w:div w:id="386883750">
                  <w:marLeft w:val="0"/>
                  <w:marRight w:val="0"/>
                  <w:marTop w:val="0"/>
                  <w:marBottom w:val="0"/>
                  <w:divBdr>
                    <w:top w:val="none" w:sz="0" w:space="0" w:color="auto"/>
                    <w:left w:val="none" w:sz="0" w:space="0" w:color="auto"/>
                    <w:bottom w:val="none" w:sz="0" w:space="0" w:color="auto"/>
                    <w:right w:val="none" w:sz="0" w:space="0" w:color="auto"/>
                  </w:divBdr>
                </w:div>
                <w:div w:id="1487087420">
                  <w:marLeft w:val="0"/>
                  <w:marRight w:val="0"/>
                  <w:marTop w:val="0"/>
                  <w:marBottom w:val="0"/>
                  <w:divBdr>
                    <w:top w:val="none" w:sz="0" w:space="0" w:color="auto"/>
                    <w:left w:val="none" w:sz="0" w:space="0" w:color="auto"/>
                    <w:bottom w:val="none" w:sz="0" w:space="0" w:color="auto"/>
                    <w:right w:val="none" w:sz="0" w:space="0" w:color="auto"/>
                  </w:divBdr>
                </w:div>
                <w:div w:id="1075468429">
                  <w:marLeft w:val="0"/>
                  <w:marRight w:val="0"/>
                  <w:marTop w:val="0"/>
                  <w:marBottom w:val="0"/>
                  <w:divBdr>
                    <w:top w:val="none" w:sz="0" w:space="0" w:color="auto"/>
                    <w:left w:val="none" w:sz="0" w:space="0" w:color="auto"/>
                    <w:bottom w:val="none" w:sz="0" w:space="0" w:color="auto"/>
                    <w:right w:val="none" w:sz="0" w:space="0" w:color="auto"/>
                  </w:divBdr>
                </w:div>
                <w:div w:id="1044402097">
                  <w:marLeft w:val="0"/>
                  <w:marRight w:val="0"/>
                  <w:marTop w:val="0"/>
                  <w:marBottom w:val="0"/>
                  <w:divBdr>
                    <w:top w:val="none" w:sz="0" w:space="0" w:color="auto"/>
                    <w:left w:val="none" w:sz="0" w:space="0" w:color="auto"/>
                    <w:bottom w:val="none" w:sz="0" w:space="0" w:color="auto"/>
                    <w:right w:val="none" w:sz="0" w:space="0" w:color="auto"/>
                  </w:divBdr>
                </w:div>
                <w:div w:id="1813132829">
                  <w:marLeft w:val="0"/>
                  <w:marRight w:val="0"/>
                  <w:marTop w:val="0"/>
                  <w:marBottom w:val="0"/>
                  <w:divBdr>
                    <w:top w:val="none" w:sz="0" w:space="0" w:color="auto"/>
                    <w:left w:val="none" w:sz="0" w:space="0" w:color="auto"/>
                    <w:bottom w:val="none" w:sz="0" w:space="0" w:color="auto"/>
                    <w:right w:val="none" w:sz="0" w:space="0" w:color="auto"/>
                  </w:divBdr>
                </w:div>
                <w:div w:id="530651610">
                  <w:marLeft w:val="0"/>
                  <w:marRight w:val="0"/>
                  <w:marTop w:val="0"/>
                  <w:marBottom w:val="0"/>
                  <w:divBdr>
                    <w:top w:val="none" w:sz="0" w:space="0" w:color="auto"/>
                    <w:left w:val="none" w:sz="0" w:space="0" w:color="auto"/>
                    <w:bottom w:val="none" w:sz="0" w:space="0" w:color="auto"/>
                    <w:right w:val="none" w:sz="0" w:space="0" w:color="auto"/>
                  </w:divBdr>
                </w:div>
                <w:div w:id="1486386442">
                  <w:marLeft w:val="0"/>
                  <w:marRight w:val="0"/>
                  <w:marTop w:val="0"/>
                  <w:marBottom w:val="0"/>
                  <w:divBdr>
                    <w:top w:val="none" w:sz="0" w:space="0" w:color="auto"/>
                    <w:left w:val="none" w:sz="0" w:space="0" w:color="auto"/>
                    <w:bottom w:val="none" w:sz="0" w:space="0" w:color="auto"/>
                    <w:right w:val="none" w:sz="0" w:space="0" w:color="auto"/>
                  </w:divBdr>
                </w:div>
                <w:div w:id="856506994">
                  <w:marLeft w:val="0"/>
                  <w:marRight w:val="0"/>
                  <w:marTop w:val="0"/>
                  <w:marBottom w:val="0"/>
                  <w:divBdr>
                    <w:top w:val="none" w:sz="0" w:space="0" w:color="auto"/>
                    <w:left w:val="none" w:sz="0" w:space="0" w:color="auto"/>
                    <w:bottom w:val="none" w:sz="0" w:space="0" w:color="auto"/>
                    <w:right w:val="none" w:sz="0" w:space="0" w:color="auto"/>
                  </w:divBdr>
                </w:div>
                <w:div w:id="490021780">
                  <w:marLeft w:val="0"/>
                  <w:marRight w:val="0"/>
                  <w:marTop w:val="0"/>
                  <w:marBottom w:val="0"/>
                  <w:divBdr>
                    <w:top w:val="none" w:sz="0" w:space="0" w:color="auto"/>
                    <w:left w:val="none" w:sz="0" w:space="0" w:color="auto"/>
                    <w:bottom w:val="none" w:sz="0" w:space="0" w:color="auto"/>
                    <w:right w:val="none" w:sz="0" w:space="0" w:color="auto"/>
                  </w:divBdr>
                </w:div>
                <w:div w:id="76563570">
                  <w:marLeft w:val="0"/>
                  <w:marRight w:val="0"/>
                  <w:marTop w:val="0"/>
                  <w:marBottom w:val="0"/>
                  <w:divBdr>
                    <w:top w:val="none" w:sz="0" w:space="0" w:color="auto"/>
                    <w:left w:val="none" w:sz="0" w:space="0" w:color="auto"/>
                    <w:bottom w:val="none" w:sz="0" w:space="0" w:color="auto"/>
                    <w:right w:val="none" w:sz="0" w:space="0" w:color="auto"/>
                  </w:divBdr>
                </w:div>
                <w:div w:id="1300769852">
                  <w:marLeft w:val="0"/>
                  <w:marRight w:val="0"/>
                  <w:marTop w:val="0"/>
                  <w:marBottom w:val="0"/>
                  <w:divBdr>
                    <w:top w:val="none" w:sz="0" w:space="0" w:color="auto"/>
                    <w:left w:val="none" w:sz="0" w:space="0" w:color="auto"/>
                    <w:bottom w:val="none" w:sz="0" w:space="0" w:color="auto"/>
                    <w:right w:val="none" w:sz="0" w:space="0" w:color="auto"/>
                  </w:divBdr>
                </w:div>
                <w:div w:id="423191144">
                  <w:marLeft w:val="0"/>
                  <w:marRight w:val="0"/>
                  <w:marTop w:val="0"/>
                  <w:marBottom w:val="0"/>
                  <w:divBdr>
                    <w:top w:val="none" w:sz="0" w:space="0" w:color="auto"/>
                    <w:left w:val="none" w:sz="0" w:space="0" w:color="auto"/>
                    <w:bottom w:val="none" w:sz="0" w:space="0" w:color="auto"/>
                    <w:right w:val="none" w:sz="0" w:space="0" w:color="auto"/>
                  </w:divBdr>
                </w:div>
                <w:div w:id="1634604774">
                  <w:marLeft w:val="0"/>
                  <w:marRight w:val="0"/>
                  <w:marTop w:val="0"/>
                  <w:marBottom w:val="0"/>
                  <w:divBdr>
                    <w:top w:val="none" w:sz="0" w:space="0" w:color="auto"/>
                    <w:left w:val="none" w:sz="0" w:space="0" w:color="auto"/>
                    <w:bottom w:val="none" w:sz="0" w:space="0" w:color="auto"/>
                    <w:right w:val="none" w:sz="0" w:space="0" w:color="auto"/>
                  </w:divBdr>
                </w:div>
                <w:div w:id="2004966348">
                  <w:marLeft w:val="0"/>
                  <w:marRight w:val="0"/>
                  <w:marTop w:val="0"/>
                  <w:marBottom w:val="0"/>
                  <w:divBdr>
                    <w:top w:val="none" w:sz="0" w:space="0" w:color="auto"/>
                    <w:left w:val="none" w:sz="0" w:space="0" w:color="auto"/>
                    <w:bottom w:val="none" w:sz="0" w:space="0" w:color="auto"/>
                    <w:right w:val="none" w:sz="0" w:space="0" w:color="auto"/>
                  </w:divBdr>
                </w:div>
                <w:div w:id="1031493404">
                  <w:marLeft w:val="0"/>
                  <w:marRight w:val="0"/>
                  <w:marTop w:val="0"/>
                  <w:marBottom w:val="0"/>
                  <w:divBdr>
                    <w:top w:val="none" w:sz="0" w:space="0" w:color="auto"/>
                    <w:left w:val="none" w:sz="0" w:space="0" w:color="auto"/>
                    <w:bottom w:val="none" w:sz="0" w:space="0" w:color="auto"/>
                    <w:right w:val="none" w:sz="0" w:space="0" w:color="auto"/>
                  </w:divBdr>
                </w:div>
                <w:div w:id="2128085687">
                  <w:marLeft w:val="0"/>
                  <w:marRight w:val="0"/>
                  <w:marTop w:val="0"/>
                  <w:marBottom w:val="0"/>
                  <w:divBdr>
                    <w:top w:val="none" w:sz="0" w:space="0" w:color="auto"/>
                    <w:left w:val="none" w:sz="0" w:space="0" w:color="auto"/>
                    <w:bottom w:val="none" w:sz="0" w:space="0" w:color="auto"/>
                    <w:right w:val="none" w:sz="0" w:space="0" w:color="auto"/>
                  </w:divBdr>
                </w:div>
                <w:div w:id="44329599">
                  <w:marLeft w:val="0"/>
                  <w:marRight w:val="0"/>
                  <w:marTop w:val="0"/>
                  <w:marBottom w:val="0"/>
                  <w:divBdr>
                    <w:top w:val="none" w:sz="0" w:space="0" w:color="auto"/>
                    <w:left w:val="none" w:sz="0" w:space="0" w:color="auto"/>
                    <w:bottom w:val="none" w:sz="0" w:space="0" w:color="auto"/>
                    <w:right w:val="none" w:sz="0" w:space="0" w:color="auto"/>
                  </w:divBdr>
                </w:div>
                <w:div w:id="645857448">
                  <w:marLeft w:val="0"/>
                  <w:marRight w:val="0"/>
                  <w:marTop w:val="0"/>
                  <w:marBottom w:val="0"/>
                  <w:divBdr>
                    <w:top w:val="none" w:sz="0" w:space="0" w:color="auto"/>
                    <w:left w:val="none" w:sz="0" w:space="0" w:color="auto"/>
                    <w:bottom w:val="none" w:sz="0" w:space="0" w:color="auto"/>
                    <w:right w:val="none" w:sz="0" w:space="0" w:color="auto"/>
                  </w:divBdr>
                </w:div>
                <w:div w:id="1079524280">
                  <w:marLeft w:val="0"/>
                  <w:marRight w:val="0"/>
                  <w:marTop w:val="0"/>
                  <w:marBottom w:val="0"/>
                  <w:divBdr>
                    <w:top w:val="none" w:sz="0" w:space="0" w:color="auto"/>
                    <w:left w:val="none" w:sz="0" w:space="0" w:color="auto"/>
                    <w:bottom w:val="none" w:sz="0" w:space="0" w:color="auto"/>
                    <w:right w:val="none" w:sz="0" w:space="0" w:color="auto"/>
                  </w:divBdr>
                </w:div>
                <w:div w:id="158888106">
                  <w:marLeft w:val="0"/>
                  <w:marRight w:val="0"/>
                  <w:marTop w:val="0"/>
                  <w:marBottom w:val="0"/>
                  <w:divBdr>
                    <w:top w:val="none" w:sz="0" w:space="0" w:color="auto"/>
                    <w:left w:val="none" w:sz="0" w:space="0" w:color="auto"/>
                    <w:bottom w:val="none" w:sz="0" w:space="0" w:color="auto"/>
                    <w:right w:val="none" w:sz="0" w:space="0" w:color="auto"/>
                  </w:divBdr>
                </w:div>
                <w:div w:id="1503084488">
                  <w:marLeft w:val="0"/>
                  <w:marRight w:val="0"/>
                  <w:marTop w:val="0"/>
                  <w:marBottom w:val="0"/>
                  <w:divBdr>
                    <w:top w:val="none" w:sz="0" w:space="0" w:color="auto"/>
                    <w:left w:val="none" w:sz="0" w:space="0" w:color="auto"/>
                    <w:bottom w:val="none" w:sz="0" w:space="0" w:color="auto"/>
                    <w:right w:val="none" w:sz="0" w:space="0" w:color="auto"/>
                  </w:divBdr>
                </w:div>
                <w:div w:id="139542149">
                  <w:marLeft w:val="0"/>
                  <w:marRight w:val="0"/>
                  <w:marTop w:val="0"/>
                  <w:marBottom w:val="0"/>
                  <w:divBdr>
                    <w:top w:val="none" w:sz="0" w:space="0" w:color="auto"/>
                    <w:left w:val="none" w:sz="0" w:space="0" w:color="auto"/>
                    <w:bottom w:val="none" w:sz="0" w:space="0" w:color="auto"/>
                    <w:right w:val="none" w:sz="0" w:space="0" w:color="auto"/>
                  </w:divBdr>
                </w:div>
                <w:div w:id="334573356">
                  <w:marLeft w:val="0"/>
                  <w:marRight w:val="0"/>
                  <w:marTop w:val="0"/>
                  <w:marBottom w:val="0"/>
                  <w:divBdr>
                    <w:top w:val="none" w:sz="0" w:space="0" w:color="auto"/>
                    <w:left w:val="none" w:sz="0" w:space="0" w:color="auto"/>
                    <w:bottom w:val="none" w:sz="0" w:space="0" w:color="auto"/>
                    <w:right w:val="none" w:sz="0" w:space="0" w:color="auto"/>
                  </w:divBdr>
                </w:div>
                <w:div w:id="1686903609">
                  <w:marLeft w:val="0"/>
                  <w:marRight w:val="0"/>
                  <w:marTop w:val="0"/>
                  <w:marBottom w:val="0"/>
                  <w:divBdr>
                    <w:top w:val="none" w:sz="0" w:space="0" w:color="auto"/>
                    <w:left w:val="none" w:sz="0" w:space="0" w:color="auto"/>
                    <w:bottom w:val="none" w:sz="0" w:space="0" w:color="auto"/>
                    <w:right w:val="none" w:sz="0" w:space="0" w:color="auto"/>
                  </w:divBdr>
                </w:div>
                <w:div w:id="1523978549">
                  <w:marLeft w:val="0"/>
                  <w:marRight w:val="0"/>
                  <w:marTop w:val="0"/>
                  <w:marBottom w:val="0"/>
                  <w:divBdr>
                    <w:top w:val="none" w:sz="0" w:space="0" w:color="auto"/>
                    <w:left w:val="none" w:sz="0" w:space="0" w:color="auto"/>
                    <w:bottom w:val="none" w:sz="0" w:space="0" w:color="auto"/>
                    <w:right w:val="none" w:sz="0" w:space="0" w:color="auto"/>
                  </w:divBdr>
                </w:div>
                <w:div w:id="430244017">
                  <w:marLeft w:val="0"/>
                  <w:marRight w:val="0"/>
                  <w:marTop w:val="0"/>
                  <w:marBottom w:val="0"/>
                  <w:divBdr>
                    <w:top w:val="none" w:sz="0" w:space="0" w:color="auto"/>
                    <w:left w:val="none" w:sz="0" w:space="0" w:color="auto"/>
                    <w:bottom w:val="none" w:sz="0" w:space="0" w:color="auto"/>
                    <w:right w:val="none" w:sz="0" w:space="0" w:color="auto"/>
                  </w:divBdr>
                </w:div>
                <w:div w:id="339891207">
                  <w:marLeft w:val="0"/>
                  <w:marRight w:val="0"/>
                  <w:marTop w:val="0"/>
                  <w:marBottom w:val="0"/>
                  <w:divBdr>
                    <w:top w:val="none" w:sz="0" w:space="0" w:color="auto"/>
                    <w:left w:val="none" w:sz="0" w:space="0" w:color="auto"/>
                    <w:bottom w:val="none" w:sz="0" w:space="0" w:color="auto"/>
                    <w:right w:val="none" w:sz="0" w:space="0" w:color="auto"/>
                  </w:divBdr>
                </w:div>
                <w:div w:id="737363283">
                  <w:marLeft w:val="0"/>
                  <w:marRight w:val="0"/>
                  <w:marTop w:val="0"/>
                  <w:marBottom w:val="0"/>
                  <w:divBdr>
                    <w:top w:val="none" w:sz="0" w:space="0" w:color="auto"/>
                    <w:left w:val="none" w:sz="0" w:space="0" w:color="auto"/>
                    <w:bottom w:val="none" w:sz="0" w:space="0" w:color="auto"/>
                    <w:right w:val="none" w:sz="0" w:space="0" w:color="auto"/>
                  </w:divBdr>
                </w:div>
                <w:div w:id="312372426">
                  <w:marLeft w:val="0"/>
                  <w:marRight w:val="0"/>
                  <w:marTop w:val="0"/>
                  <w:marBottom w:val="0"/>
                  <w:divBdr>
                    <w:top w:val="none" w:sz="0" w:space="0" w:color="auto"/>
                    <w:left w:val="none" w:sz="0" w:space="0" w:color="auto"/>
                    <w:bottom w:val="none" w:sz="0" w:space="0" w:color="auto"/>
                    <w:right w:val="none" w:sz="0" w:space="0" w:color="auto"/>
                  </w:divBdr>
                </w:div>
                <w:div w:id="650983906">
                  <w:marLeft w:val="0"/>
                  <w:marRight w:val="0"/>
                  <w:marTop w:val="0"/>
                  <w:marBottom w:val="0"/>
                  <w:divBdr>
                    <w:top w:val="none" w:sz="0" w:space="0" w:color="auto"/>
                    <w:left w:val="none" w:sz="0" w:space="0" w:color="auto"/>
                    <w:bottom w:val="none" w:sz="0" w:space="0" w:color="auto"/>
                    <w:right w:val="none" w:sz="0" w:space="0" w:color="auto"/>
                  </w:divBdr>
                </w:div>
                <w:div w:id="597785923">
                  <w:marLeft w:val="0"/>
                  <w:marRight w:val="0"/>
                  <w:marTop w:val="0"/>
                  <w:marBottom w:val="0"/>
                  <w:divBdr>
                    <w:top w:val="none" w:sz="0" w:space="0" w:color="auto"/>
                    <w:left w:val="none" w:sz="0" w:space="0" w:color="auto"/>
                    <w:bottom w:val="none" w:sz="0" w:space="0" w:color="auto"/>
                    <w:right w:val="none" w:sz="0" w:space="0" w:color="auto"/>
                  </w:divBdr>
                </w:div>
                <w:div w:id="297302970">
                  <w:marLeft w:val="0"/>
                  <w:marRight w:val="0"/>
                  <w:marTop w:val="0"/>
                  <w:marBottom w:val="0"/>
                  <w:divBdr>
                    <w:top w:val="none" w:sz="0" w:space="0" w:color="auto"/>
                    <w:left w:val="none" w:sz="0" w:space="0" w:color="auto"/>
                    <w:bottom w:val="none" w:sz="0" w:space="0" w:color="auto"/>
                    <w:right w:val="none" w:sz="0" w:space="0" w:color="auto"/>
                  </w:divBdr>
                </w:div>
                <w:div w:id="996032461">
                  <w:marLeft w:val="0"/>
                  <w:marRight w:val="0"/>
                  <w:marTop w:val="0"/>
                  <w:marBottom w:val="0"/>
                  <w:divBdr>
                    <w:top w:val="none" w:sz="0" w:space="0" w:color="auto"/>
                    <w:left w:val="none" w:sz="0" w:space="0" w:color="auto"/>
                    <w:bottom w:val="none" w:sz="0" w:space="0" w:color="auto"/>
                    <w:right w:val="none" w:sz="0" w:space="0" w:color="auto"/>
                  </w:divBdr>
                </w:div>
                <w:div w:id="670178270">
                  <w:marLeft w:val="0"/>
                  <w:marRight w:val="0"/>
                  <w:marTop w:val="0"/>
                  <w:marBottom w:val="0"/>
                  <w:divBdr>
                    <w:top w:val="none" w:sz="0" w:space="0" w:color="auto"/>
                    <w:left w:val="none" w:sz="0" w:space="0" w:color="auto"/>
                    <w:bottom w:val="none" w:sz="0" w:space="0" w:color="auto"/>
                    <w:right w:val="none" w:sz="0" w:space="0" w:color="auto"/>
                  </w:divBdr>
                </w:div>
                <w:div w:id="363215169">
                  <w:marLeft w:val="0"/>
                  <w:marRight w:val="0"/>
                  <w:marTop w:val="0"/>
                  <w:marBottom w:val="0"/>
                  <w:divBdr>
                    <w:top w:val="none" w:sz="0" w:space="0" w:color="auto"/>
                    <w:left w:val="none" w:sz="0" w:space="0" w:color="auto"/>
                    <w:bottom w:val="none" w:sz="0" w:space="0" w:color="auto"/>
                    <w:right w:val="none" w:sz="0" w:space="0" w:color="auto"/>
                  </w:divBdr>
                </w:div>
                <w:div w:id="226457423">
                  <w:marLeft w:val="0"/>
                  <w:marRight w:val="0"/>
                  <w:marTop w:val="0"/>
                  <w:marBottom w:val="0"/>
                  <w:divBdr>
                    <w:top w:val="none" w:sz="0" w:space="0" w:color="auto"/>
                    <w:left w:val="none" w:sz="0" w:space="0" w:color="auto"/>
                    <w:bottom w:val="none" w:sz="0" w:space="0" w:color="auto"/>
                    <w:right w:val="none" w:sz="0" w:space="0" w:color="auto"/>
                  </w:divBdr>
                </w:div>
                <w:div w:id="902259441">
                  <w:marLeft w:val="0"/>
                  <w:marRight w:val="0"/>
                  <w:marTop w:val="0"/>
                  <w:marBottom w:val="0"/>
                  <w:divBdr>
                    <w:top w:val="none" w:sz="0" w:space="0" w:color="auto"/>
                    <w:left w:val="none" w:sz="0" w:space="0" w:color="auto"/>
                    <w:bottom w:val="none" w:sz="0" w:space="0" w:color="auto"/>
                    <w:right w:val="none" w:sz="0" w:space="0" w:color="auto"/>
                  </w:divBdr>
                </w:div>
                <w:div w:id="125396362">
                  <w:marLeft w:val="0"/>
                  <w:marRight w:val="0"/>
                  <w:marTop w:val="0"/>
                  <w:marBottom w:val="0"/>
                  <w:divBdr>
                    <w:top w:val="none" w:sz="0" w:space="0" w:color="auto"/>
                    <w:left w:val="none" w:sz="0" w:space="0" w:color="auto"/>
                    <w:bottom w:val="none" w:sz="0" w:space="0" w:color="auto"/>
                    <w:right w:val="none" w:sz="0" w:space="0" w:color="auto"/>
                  </w:divBdr>
                </w:div>
                <w:div w:id="366951883">
                  <w:marLeft w:val="0"/>
                  <w:marRight w:val="0"/>
                  <w:marTop w:val="0"/>
                  <w:marBottom w:val="0"/>
                  <w:divBdr>
                    <w:top w:val="none" w:sz="0" w:space="0" w:color="auto"/>
                    <w:left w:val="none" w:sz="0" w:space="0" w:color="auto"/>
                    <w:bottom w:val="none" w:sz="0" w:space="0" w:color="auto"/>
                    <w:right w:val="none" w:sz="0" w:space="0" w:color="auto"/>
                  </w:divBdr>
                </w:div>
                <w:div w:id="872890265">
                  <w:marLeft w:val="0"/>
                  <w:marRight w:val="0"/>
                  <w:marTop w:val="0"/>
                  <w:marBottom w:val="0"/>
                  <w:divBdr>
                    <w:top w:val="none" w:sz="0" w:space="0" w:color="auto"/>
                    <w:left w:val="none" w:sz="0" w:space="0" w:color="auto"/>
                    <w:bottom w:val="none" w:sz="0" w:space="0" w:color="auto"/>
                    <w:right w:val="none" w:sz="0" w:space="0" w:color="auto"/>
                  </w:divBdr>
                </w:div>
                <w:div w:id="1899168689">
                  <w:marLeft w:val="0"/>
                  <w:marRight w:val="0"/>
                  <w:marTop w:val="0"/>
                  <w:marBottom w:val="0"/>
                  <w:divBdr>
                    <w:top w:val="none" w:sz="0" w:space="0" w:color="auto"/>
                    <w:left w:val="none" w:sz="0" w:space="0" w:color="auto"/>
                    <w:bottom w:val="none" w:sz="0" w:space="0" w:color="auto"/>
                    <w:right w:val="none" w:sz="0" w:space="0" w:color="auto"/>
                  </w:divBdr>
                </w:div>
                <w:div w:id="601106699">
                  <w:marLeft w:val="0"/>
                  <w:marRight w:val="0"/>
                  <w:marTop w:val="0"/>
                  <w:marBottom w:val="0"/>
                  <w:divBdr>
                    <w:top w:val="none" w:sz="0" w:space="0" w:color="auto"/>
                    <w:left w:val="none" w:sz="0" w:space="0" w:color="auto"/>
                    <w:bottom w:val="none" w:sz="0" w:space="0" w:color="auto"/>
                    <w:right w:val="none" w:sz="0" w:space="0" w:color="auto"/>
                  </w:divBdr>
                </w:div>
                <w:div w:id="434667023">
                  <w:marLeft w:val="0"/>
                  <w:marRight w:val="0"/>
                  <w:marTop w:val="0"/>
                  <w:marBottom w:val="0"/>
                  <w:divBdr>
                    <w:top w:val="none" w:sz="0" w:space="0" w:color="auto"/>
                    <w:left w:val="none" w:sz="0" w:space="0" w:color="auto"/>
                    <w:bottom w:val="none" w:sz="0" w:space="0" w:color="auto"/>
                    <w:right w:val="none" w:sz="0" w:space="0" w:color="auto"/>
                  </w:divBdr>
                </w:div>
                <w:div w:id="829637334">
                  <w:marLeft w:val="0"/>
                  <w:marRight w:val="0"/>
                  <w:marTop w:val="0"/>
                  <w:marBottom w:val="0"/>
                  <w:divBdr>
                    <w:top w:val="none" w:sz="0" w:space="0" w:color="auto"/>
                    <w:left w:val="none" w:sz="0" w:space="0" w:color="auto"/>
                    <w:bottom w:val="none" w:sz="0" w:space="0" w:color="auto"/>
                    <w:right w:val="none" w:sz="0" w:space="0" w:color="auto"/>
                  </w:divBdr>
                </w:div>
                <w:div w:id="948660395">
                  <w:marLeft w:val="0"/>
                  <w:marRight w:val="0"/>
                  <w:marTop w:val="0"/>
                  <w:marBottom w:val="0"/>
                  <w:divBdr>
                    <w:top w:val="none" w:sz="0" w:space="0" w:color="auto"/>
                    <w:left w:val="none" w:sz="0" w:space="0" w:color="auto"/>
                    <w:bottom w:val="none" w:sz="0" w:space="0" w:color="auto"/>
                    <w:right w:val="none" w:sz="0" w:space="0" w:color="auto"/>
                  </w:divBdr>
                </w:div>
                <w:div w:id="2087998469">
                  <w:marLeft w:val="0"/>
                  <w:marRight w:val="0"/>
                  <w:marTop w:val="0"/>
                  <w:marBottom w:val="0"/>
                  <w:divBdr>
                    <w:top w:val="none" w:sz="0" w:space="0" w:color="auto"/>
                    <w:left w:val="none" w:sz="0" w:space="0" w:color="auto"/>
                    <w:bottom w:val="none" w:sz="0" w:space="0" w:color="auto"/>
                    <w:right w:val="none" w:sz="0" w:space="0" w:color="auto"/>
                  </w:divBdr>
                </w:div>
                <w:div w:id="1806002334">
                  <w:marLeft w:val="0"/>
                  <w:marRight w:val="0"/>
                  <w:marTop w:val="0"/>
                  <w:marBottom w:val="0"/>
                  <w:divBdr>
                    <w:top w:val="none" w:sz="0" w:space="0" w:color="auto"/>
                    <w:left w:val="none" w:sz="0" w:space="0" w:color="auto"/>
                    <w:bottom w:val="none" w:sz="0" w:space="0" w:color="auto"/>
                    <w:right w:val="none" w:sz="0" w:space="0" w:color="auto"/>
                  </w:divBdr>
                </w:div>
                <w:div w:id="607082131">
                  <w:marLeft w:val="0"/>
                  <w:marRight w:val="0"/>
                  <w:marTop w:val="0"/>
                  <w:marBottom w:val="0"/>
                  <w:divBdr>
                    <w:top w:val="none" w:sz="0" w:space="0" w:color="auto"/>
                    <w:left w:val="none" w:sz="0" w:space="0" w:color="auto"/>
                    <w:bottom w:val="none" w:sz="0" w:space="0" w:color="auto"/>
                    <w:right w:val="none" w:sz="0" w:space="0" w:color="auto"/>
                  </w:divBdr>
                </w:div>
                <w:div w:id="1685473639">
                  <w:marLeft w:val="0"/>
                  <w:marRight w:val="0"/>
                  <w:marTop w:val="0"/>
                  <w:marBottom w:val="0"/>
                  <w:divBdr>
                    <w:top w:val="none" w:sz="0" w:space="0" w:color="auto"/>
                    <w:left w:val="none" w:sz="0" w:space="0" w:color="auto"/>
                    <w:bottom w:val="none" w:sz="0" w:space="0" w:color="auto"/>
                    <w:right w:val="none" w:sz="0" w:space="0" w:color="auto"/>
                  </w:divBdr>
                </w:div>
                <w:div w:id="282229802">
                  <w:marLeft w:val="0"/>
                  <w:marRight w:val="0"/>
                  <w:marTop w:val="0"/>
                  <w:marBottom w:val="0"/>
                  <w:divBdr>
                    <w:top w:val="none" w:sz="0" w:space="0" w:color="auto"/>
                    <w:left w:val="none" w:sz="0" w:space="0" w:color="auto"/>
                    <w:bottom w:val="none" w:sz="0" w:space="0" w:color="auto"/>
                    <w:right w:val="none" w:sz="0" w:space="0" w:color="auto"/>
                  </w:divBdr>
                </w:div>
                <w:div w:id="2111847538">
                  <w:marLeft w:val="0"/>
                  <w:marRight w:val="0"/>
                  <w:marTop w:val="0"/>
                  <w:marBottom w:val="0"/>
                  <w:divBdr>
                    <w:top w:val="none" w:sz="0" w:space="0" w:color="auto"/>
                    <w:left w:val="none" w:sz="0" w:space="0" w:color="auto"/>
                    <w:bottom w:val="none" w:sz="0" w:space="0" w:color="auto"/>
                    <w:right w:val="none" w:sz="0" w:space="0" w:color="auto"/>
                  </w:divBdr>
                </w:div>
                <w:div w:id="2046632090">
                  <w:marLeft w:val="0"/>
                  <w:marRight w:val="0"/>
                  <w:marTop w:val="0"/>
                  <w:marBottom w:val="0"/>
                  <w:divBdr>
                    <w:top w:val="none" w:sz="0" w:space="0" w:color="auto"/>
                    <w:left w:val="none" w:sz="0" w:space="0" w:color="auto"/>
                    <w:bottom w:val="none" w:sz="0" w:space="0" w:color="auto"/>
                    <w:right w:val="none" w:sz="0" w:space="0" w:color="auto"/>
                  </w:divBdr>
                </w:div>
                <w:div w:id="1264453485">
                  <w:marLeft w:val="0"/>
                  <w:marRight w:val="0"/>
                  <w:marTop w:val="0"/>
                  <w:marBottom w:val="0"/>
                  <w:divBdr>
                    <w:top w:val="none" w:sz="0" w:space="0" w:color="auto"/>
                    <w:left w:val="none" w:sz="0" w:space="0" w:color="auto"/>
                    <w:bottom w:val="none" w:sz="0" w:space="0" w:color="auto"/>
                    <w:right w:val="none" w:sz="0" w:space="0" w:color="auto"/>
                  </w:divBdr>
                </w:div>
                <w:div w:id="1763918824">
                  <w:marLeft w:val="0"/>
                  <w:marRight w:val="0"/>
                  <w:marTop w:val="0"/>
                  <w:marBottom w:val="0"/>
                  <w:divBdr>
                    <w:top w:val="none" w:sz="0" w:space="0" w:color="auto"/>
                    <w:left w:val="none" w:sz="0" w:space="0" w:color="auto"/>
                    <w:bottom w:val="none" w:sz="0" w:space="0" w:color="auto"/>
                    <w:right w:val="none" w:sz="0" w:space="0" w:color="auto"/>
                  </w:divBdr>
                </w:div>
                <w:div w:id="1068499565">
                  <w:marLeft w:val="0"/>
                  <w:marRight w:val="0"/>
                  <w:marTop w:val="0"/>
                  <w:marBottom w:val="0"/>
                  <w:divBdr>
                    <w:top w:val="none" w:sz="0" w:space="0" w:color="auto"/>
                    <w:left w:val="none" w:sz="0" w:space="0" w:color="auto"/>
                    <w:bottom w:val="none" w:sz="0" w:space="0" w:color="auto"/>
                    <w:right w:val="none" w:sz="0" w:space="0" w:color="auto"/>
                  </w:divBdr>
                </w:div>
                <w:div w:id="210191772">
                  <w:marLeft w:val="0"/>
                  <w:marRight w:val="0"/>
                  <w:marTop w:val="0"/>
                  <w:marBottom w:val="0"/>
                  <w:divBdr>
                    <w:top w:val="none" w:sz="0" w:space="0" w:color="auto"/>
                    <w:left w:val="none" w:sz="0" w:space="0" w:color="auto"/>
                    <w:bottom w:val="none" w:sz="0" w:space="0" w:color="auto"/>
                    <w:right w:val="none" w:sz="0" w:space="0" w:color="auto"/>
                  </w:divBdr>
                </w:div>
                <w:div w:id="2125807499">
                  <w:marLeft w:val="0"/>
                  <w:marRight w:val="0"/>
                  <w:marTop w:val="0"/>
                  <w:marBottom w:val="0"/>
                  <w:divBdr>
                    <w:top w:val="none" w:sz="0" w:space="0" w:color="auto"/>
                    <w:left w:val="none" w:sz="0" w:space="0" w:color="auto"/>
                    <w:bottom w:val="none" w:sz="0" w:space="0" w:color="auto"/>
                    <w:right w:val="none" w:sz="0" w:space="0" w:color="auto"/>
                  </w:divBdr>
                </w:div>
                <w:div w:id="1659577019">
                  <w:marLeft w:val="0"/>
                  <w:marRight w:val="0"/>
                  <w:marTop w:val="0"/>
                  <w:marBottom w:val="0"/>
                  <w:divBdr>
                    <w:top w:val="none" w:sz="0" w:space="0" w:color="auto"/>
                    <w:left w:val="none" w:sz="0" w:space="0" w:color="auto"/>
                    <w:bottom w:val="none" w:sz="0" w:space="0" w:color="auto"/>
                    <w:right w:val="none" w:sz="0" w:space="0" w:color="auto"/>
                  </w:divBdr>
                </w:div>
                <w:div w:id="1917279556">
                  <w:marLeft w:val="0"/>
                  <w:marRight w:val="0"/>
                  <w:marTop w:val="0"/>
                  <w:marBottom w:val="0"/>
                  <w:divBdr>
                    <w:top w:val="none" w:sz="0" w:space="0" w:color="auto"/>
                    <w:left w:val="none" w:sz="0" w:space="0" w:color="auto"/>
                    <w:bottom w:val="none" w:sz="0" w:space="0" w:color="auto"/>
                    <w:right w:val="none" w:sz="0" w:space="0" w:color="auto"/>
                  </w:divBdr>
                </w:div>
                <w:div w:id="668599622">
                  <w:marLeft w:val="0"/>
                  <w:marRight w:val="0"/>
                  <w:marTop w:val="0"/>
                  <w:marBottom w:val="0"/>
                  <w:divBdr>
                    <w:top w:val="none" w:sz="0" w:space="0" w:color="auto"/>
                    <w:left w:val="none" w:sz="0" w:space="0" w:color="auto"/>
                    <w:bottom w:val="none" w:sz="0" w:space="0" w:color="auto"/>
                    <w:right w:val="none" w:sz="0" w:space="0" w:color="auto"/>
                  </w:divBdr>
                </w:div>
                <w:div w:id="1654286936">
                  <w:marLeft w:val="0"/>
                  <w:marRight w:val="0"/>
                  <w:marTop w:val="0"/>
                  <w:marBottom w:val="0"/>
                  <w:divBdr>
                    <w:top w:val="none" w:sz="0" w:space="0" w:color="auto"/>
                    <w:left w:val="none" w:sz="0" w:space="0" w:color="auto"/>
                    <w:bottom w:val="none" w:sz="0" w:space="0" w:color="auto"/>
                    <w:right w:val="none" w:sz="0" w:space="0" w:color="auto"/>
                  </w:divBdr>
                </w:div>
                <w:div w:id="1189369855">
                  <w:marLeft w:val="0"/>
                  <w:marRight w:val="0"/>
                  <w:marTop w:val="0"/>
                  <w:marBottom w:val="0"/>
                  <w:divBdr>
                    <w:top w:val="none" w:sz="0" w:space="0" w:color="auto"/>
                    <w:left w:val="none" w:sz="0" w:space="0" w:color="auto"/>
                    <w:bottom w:val="none" w:sz="0" w:space="0" w:color="auto"/>
                    <w:right w:val="none" w:sz="0" w:space="0" w:color="auto"/>
                  </w:divBdr>
                </w:div>
                <w:div w:id="1871412801">
                  <w:marLeft w:val="0"/>
                  <w:marRight w:val="0"/>
                  <w:marTop w:val="0"/>
                  <w:marBottom w:val="0"/>
                  <w:divBdr>
                    <w:top w:val="none" w:sz="0" w:space="0" w:color="auto"/>
                    <w:left w:val="none" w:sz="0" w:space="0" w:color="auto"/>
                    <w:bottom w:val="none" w:sz="0" w:space="0" w:color="auto"/>
                    <w:right w:val="none" w:sz="0" w:space="0" w:color="auto"/>
                  </w:divBdr>
                </w:div>
                <w:div w:id="1141196597">
                  <w:marLeft w:val="0"/>
                  <w:marRight w:val="0"/>
                  <w:marTop w:val="0"/>
                  <w:marBottom w:val="0"/>
                  <w:divBdr>
                    <w:top w:val="none" w:sz="0" w:space="0" w:color="auto"/>
                    <w:left w:val="none" w:sz="0" w:space="0" w:color="auto"/>
                    <w:bottom w:val="none" w:sz="0" w:space="0" w:color="auto"/>
                    <w:right w:val="none" w:sz="0" w:space="0" w:color="auto"/>
                  </w:divBdr>
                </w:div>
                <w:div w:id="1390836364">
                  <w:marLeft w:val="0"/>
                  <w:marRight w:val="0"/>
                  <w:marTop w:val="0"/>
                  <w:marBottom w:val="0"/>
                  <w:divBdr>
                    <w:top w:val="none" w:sz="0" w:space="0" w:color="auto"/>
                    <w:left w:val="none" w:sz="0" w:space="0" w:color="auto"/>
                    <w:bottom w:val="none" w:sz="0" w:space="0" w:color="auto"/>
                    <w:right w:val="none" w:sz="0" w:space="0" w:color="auto"/>
                  </w:divBdr>
                </w:div>
                <w:div w:id="119342707">
                  <w:marLeft w:val="0"/>
                  <w:marRight w:val="0"/>
                  <w:marTop w:val="0"/>
                  <w:marBottom w:val="0"/>
                  <w:divBdr>
                    <w:top w:val="none" w:sz="0" w:space="0" w:color="auto"/>
                    <w:left w:val="none" w:sz="0" w:space="0" w:color="auto"/>
                    <w:bottom w:val="none" w:sz="0" w:space="0" w:color="auto"/>
                    <w:right w:val="none" w:sz="0" w:space="0" w:color="auto"/>
                  </w:divBdr>
                </w:div>
                <w:div w:id="1831679351">
                  <w:marLeft w:val="0"/>
                  <w:marRight w:val="0"/>
                  <w:marTop w:val="0"/>
                  <w:marBottom w:val="0"/>
                  <w:divBdr>
                    <w:top w:val="none" w:sz="0" w:space="0" w:color="auto"/>
                    <w:left w:val="none" w:sz="0" w:space="0" w:color="auto"/>
                    <w:bottom w:val="none" w:sz="0" w:space="0" w:color="auto"/>
                    <w:right w:val="none" w:sz="0" w:space="0" w:color="auto"/>
                  </w:divBdr>
                </w:div>
                <w:div w:id="583612073">
                  <w:marLeft w:val="0"/>
                  <w:marRight w:val="0"/>
                  <w:marTop w:val="0"/>
                  <w:marBottom w:val="0"/>
                  <w:divBdr>
                    <w:top w:val="none" w:sz="0" w:space="0" w:color="auto"/>
                    <w:left w:val="none" w:sz="0" w:space="0" w:color="auto"/>
                    <w:bottom w:val="none" w:sz="0" w:space="0" w:color="auto"/>
                    <w:right w:val="none" w:sz="0" w:space="0" w:color="auto"/>
                  </w:divBdr>
                </w:div>
                <w:div w:id="192884559">
                  <w:marLeft w:val="0"/>
                  <w:marRight w:val="0"/>
                  <w:marTop w:val="0"/>
                  <w:marBottom w:val="0"/>
                  <w:divBdr>
                    <w:top w:val="none" w:sz="0" w:space="0" w:color="auto"/>
                    <w:left w:val="none" w:sz="0" w:space="0" w:color="auto"/>
                    <w:bottom w:val="none" w:sz="0" w:space="0" w:color="auto"/>
                    <w:right w:val="none" w:sz="0" w:space="0" w:color="auto"/>
                  </w:divBdr>
                </w:div>
                <w:div w:id="40710976">
                  <w:marLeft w:val="0"/>
                  <w:marRight w:val="0"/>
                  <w:marTop w:val="0"/>
                  <w:marBottom w:val="0"/>
                  <w:divBdr>
                    <w:top w:val="none" w:sz="0" w:space="0" w:color="auto"/>
                    <w:left w:val="none" w:sz="0" w:space="0" w:color="auto"/>
                    <w:bottom w:val="none" w:sz="0" w:space="0" w:color="auto"/>
                    <w:right w:val="none" w:sz="0" w:space="0" w:color="auto"/>
                  </w:divBdr>
                </w:div>
                <w:div w:id="602957876">
                  <w:marLeft w:val="0"/>
                  <w:marRight w:val="0"/>
                  <w:marTop w:val="0"/>
                  <w:marBottom w:val="0"/>
                  <w:divBdr>
                    <w:top w:val="none" w:sz="0" w:space="0" w:color="auto"/>
                    <w:left w:val="none" w:sz="0" w:space="0" w:color="auto"/>
                    <w:bottom w:val="none" w:sz="0" w:space="0" w:color="auto"/>
                    <w:right w:val="none" w:sz="0" w:space="0" w:color="auto"/>
                  </w:divBdr>
                </w:div>
                <w:div w:id="1271359491">
                  <w:marLeft w:val="0"/>
                  <w:marRight w:val="0"/>
                  <w:marTop w:val="0"/>
                  <w:marBottom w:val="0"/>
                  <w:divBdr>
                    <w:top w:val="none" w:sz="0" w:space="0" w:color="auto"/>
                    <w:left w:val="none" w:sz="0" w:space="0" w:color="auto"/>
                    <w:bottom w:val="none" w:sz="0" w:space="0" w:color="auto"/>
                    <w:right w:val="none" w:sz="0" w:space="0" w:color="auto"/>
                  </w:divBdr>
                </w:div>
                <w:div w:id="1131628093">
                  <w:marLeft w:val="0"/>
                  <w:marRight w:val="0"/>
                  <w:marTop w:val="0"/>
                  <w:marBottom w:val="0"/>
                  <w:divBdr>
                    <w:top w:val="none" w:sz="0" w:space="0" w:color="auto"/>
                    <w:left w:val="none" w:sz="0" w:space="0" w:color="auto"/>
                    <w:bottom w:val="none" w:sz="0" w:space="0" w:color="auto"/>
                    <w:right w:val="none" w:sz="0" w:space="0" w:color="auto"/>
                  </w:divBdr>
                </w:div>
                <w:div w:id="646591901">
                  <w:marLeft w:val="0"/>
                  <w:marRight w:val="0"/>
                  <w:marTop w:val="0"/>
                  <w:marBottom w:val="0"/>
                  <w:divBdr>
                    <w:top w:val="none" w:sz="0" w:space="0" w:color="auto"/>
                    <w:left w:val="none" w:sz="0" w:space="0" w:color="auto"/>
                    <w:bottom w:val="none" w:sz="0" w:space="0" w:color="auto"/>
                    <w:right w:val="none" w:sz="0" w:space="0" w:color="auto"/>
                  </w:divBdr>
                </w:div>
              </w:divsChild>
            </w:div>
            <w:div w:id="921717875">
              <w:marLeft w:val="0"/>
              <w:marRight w:val="0"/>
              <w:marTop w:val="0"/>
              <w:marBottom w:val="0"/>
              <w:divBdr>
                <w:top w:val="none" w:sz="0" w:space="0" w:color="auto"/>
                <w:left w:val="none" w:sz="0" w:space="0" w:color="auto"/>
                <w:bottom w:val="none" w:sz="0" w:space="0" w:color="auto"/>
                <w:right w:val="none" w:sz="0" w:space="0" w:color="auto"/>
              </w:divBdr>
            </w:div>
            <w:div w:id="1845782164">
              <w:marLeft w:val="0"/>
              <w:marRight w:val="0"/>
              <w:marTop w:val="0"/>
              <w:marBottom w:val="0"/>
              <w:divBdr>
                <w:top w:val="none" w:sz="0" w:space="0" w:color="auto"/>
                <w:left w:val="none" w:sz="0" w:space="0" w:color="auto"/>
                <w:bottom w:val="none" w:sz="0" w:space="0" w:color="auto"/>
                <w:right w:val="none" w:sz="0" w:space="0" w:color="auto"/>
              </w:divBdr>
            </w:div>
            <w:div w:id="653142344">
              <w:marLeft w:val="0"/>
              <w:marRight w:val="0"/>
              <w:marTop w:val="0"/>
              <w:marBottom w:val="0"/>
              <w:divBdr>
                <w:top w:val="none" w:sz="0" w:space="0" w:color="auto"/>
                <w:left w:val="none" w:sz="0" w:space="0" w:color="auto"/>
                <w:bottom w:val="none" w:sz="0" w:space="0" w:color="auto"/>
                <w:right w:val="none" w:sz="0" w:space="0" w:color="auto"/>
              </w:divBdr>
            </w:div>
            <w:div w:id="1259217468">
              <w:marLeft w:val="0"/>
              <w:marRight w:val="0"/>
              <w:marTop w:val="0"/>
              <w:marBottom w:val="0"/>
              <w:divBdr>
                <w:top w:val="none" w:sz="0" w:space="0" w:color="auto"/>
                <w:left w:val="none" w:sz="0" w:space="0" w:color="auto"/>
                <w:bottom w:val="none" w:sz="0" w:space="0" w:color="auto"/>
                <w:right w:val="none" w:sz="0" w:space="0" w:color="auto"/>
              </w:divBdr>
            </w:div>
            <w:div w:id="1735618279">
              <w:marLeft w:val="0"/>
              <w:marRight w:val="0"/>
              <w:marTop w:val="0"/>
              <w:marBottom w:val="0"/>
              <w:divBdr>
                <w:top w:val="none" w:sz="0" w:space="0" w:color="auto"/>
                <w:left w:val="none" w:sz="0" w:space="0" w:color="auto"/>
                <w:bottom w:val="none" w:sz="0" w:space="0" w:color="auto"/>
                <w:right w:val="none" w:sz="0" w:space="0" w:color="auto"/>
              </w:divBdr>
            </w:div>
            <w:div w:id="1135021495">
              <w:marLeft w:val="0"/>
              <w:marRight w:val="0"/>
              <w:marTop w:val="0"/>
              <w:marBottom w:val="0"/>
              <w:divBdr>
                <w:top w:val="none" w:sz="0" w:space="0" w:color="auto"/>
                <w:left w:val="none" w:sz="0" w:space="0" w:color="auto"/>
                <w:bottom w:val="none" w:sz="0" w:space="0" w:color="auto"/>
                <w:right w:val="none" w:sz="0" w:space="0" w:color="auto"/>
              </w:divBdr>
            </w:div>
            <w:div w:id="936786968">
              <w:marLeft w:val="0"/>
              <w:marRight w:val="0"/>
              <w:marTop w:val="0"/>
              <w:marBottom w:val="0"/>
              <w:divBdr>
                <w:top w:val="none" w:sz="0" w:space="0" w:color="auto"/>
                <w:left w:val="none" w:sz="0" w:space="0" w:color="auto"/>
                <w:bottom w:val="none" w:sz="0" w:space="0" w:color="auto"/>
                <w:right w:val="none" w:sz="0" w:space="0" w:color="auto"/>
              </w:divBdr>
            </w:div>
            <w:div w:id="86274723">
              <w:marLeft w:val="0"/>
              <w:marRight w:val="0"/>
              <w:marTop w:val="0"/>
              <w:marBottom w:val="0"/>
              <w:divBdr>
                <w:top w:val="none" w:sz="0" w:space="0" w:color="auto"/>
                <w:left w:val="none" w:sz="0" w:space="0" w:color="auto"/>
                <w:bottom w:val="none" w:sz="0" w:space="0" w:color="auto"/>
                <w:right w:val="none" w:sz="0" w:space="0" w:color="auto"/>
              </w:divBdr>
            </w:div>
            <w:div w:id="1908491764">
              <w:marLeft w:val="0"/>
              <w:marRight w:val="0"/>
              <w:marTop w:val="0"/>
              <w:marBottom w:val="0"/>
              <w:divBdr>
                <w:top w:val="none" w:sz="0" w:space="0" w:color="auto"/>
                <w:left w:val="none" w:sz="0" w:space="0" w:color="auto"/>
                <w:bottom w:val="none" w:sz="0" w:space="0" w:color="auto"/>
                <w:right w:val="none" w:sz="0" w:space="0" w:color="auto"/>
              </w:divBdr>
            </w:div>
            <w:div w:id="1245459236">
              <w:marLeft w:val="0"/>
              <w:marRight w:val="0"/>
              <w:marTop w:val="0"/>
              <w:marBottom w:val="0"/>
              <w:divBdr>
                <w:top w:val="none" w:sz="0" w:space="0" w:color="auto"/>
                <w:left w:val="none" w:sz="0" w:space="0" w:color="auto"/>
                <w:bottom w:val="none" w:sz="0" w:space="0" w:color="auto"/>
                <w:right w:val="none" w:sz="0" w:space="0" w:color="auto"/>
              </w:divBdr>
            </w:div>
            <w:div w:id="1980334055">
              <w:marLeft w:val="0"/>
              <w:marRight w:val="0"/>
              <w:marTop w:val="0"/>
              <w:marBottom w:val="0"/>
              <w:divBdr>
                <w:top w:val="none" w:sz="0" w:space="0" w:color="auto"/>
                <w:left w:val="none" w:sz="0" w:space="0" w:color="auto"/>
                <w:bottom w:val="none" w:sz="0" w:space="0" w:color="auto"/>
                <w:right w:val="none" w:sz="0" w:space="0" w:color="auto"/>
              </w:divBdr>
            </w:div>
            <w:div w:id="2036883531">
              <w:marLeft w:val="0"/>
              <w:marRight w:val="0"/>
              <w:marTop w:val="0"/>
              <w:marBottom w:val="0"/>
              <w:divBdr>
                <w:top w:val="none" w:sz="0" w:space="0" w:color="auto"/>
                <w:left w:val="none" w:sz="0" w:space="0" w:color="auto"/>
                <w:bottom w:val="none" w:sz="0" w:space="0" w:color="auto"/>
                <w:right w:val="none" w:sz="0" w:space="0" w:color="auto"/>
              </w:divBdr>
            </w:div>
            <w:div w:id="868687209">
              <w:marLeft w:val="0"/>
              <w:marRight w:val="0"/>
              <w:marTop w:val="0"/>
              <w:marBottom w:val="0"/>
              <w:divBdr>
                <w:top w:val="none" w:sz="0" w:space="0" w:color="auto"/>
                <w:left w:val="none" w:sz="0" w:space="0" w:color="auto"/>
                <w:bottom w:val="none" w:sz="0" w:space="0" w:color="auto"/>
                <w:right w:val="none" w:sz="0" w:space="0" w:color="auto"/>
              </w:divBdr>
            </w:div>
            <w:div w:id="1134525988">
              <w:marLeft w:val="0"/>
              <w:marRight w:val="0"/>
              <w:marTop w:val="0"/>
              <w:marBottom w:val="0"/>
              <w:divBdr>
                <w:top w:val="none" w:sz="0" w:space="0" w:color="auto"/>
                <w:left w:val="none" w:sz="0" w:space="0" w:color="auto"/>
                <w:bottom w:val="none" w:sz="0" w:space="0" w:color="auto"/>
                <w:right w:val="none" w:sz="0" w:space="0" w:color="auto"/>
              </w:divBdr>
            </w:div>
            <w:div w:id="1502575411">
              <w:marLeft w:val="0"/>
              <w:marRight w:val="0"/>
              <w:marTop w:val="0"/>
              <w:marBottom w:val="0"/>
              <w:divBdr>
                <w:top w:val="none" w:sz="0" w:space="0" w:color="auto"/>
                <w:left w:val="none" w:sz="0" w:space="0" w:color="auto"/>
                <w:bottom w:val="none" w:sz="0" w:space="0" w:color="auto"/>
                <w:right w:val="none" w:sz="0" w:space="0" w:color="auto"/>
              </w:divBdr>
            </w:div>
            <w:div w:id="1983070774">
              <w:marLeft w:val="0"/>
              <w:marRight w:val="0"/>
              <w:marTop w:val="0"/>
              <w:marBottom w:val="0"/>
              <w:divBdr>
                <w:top w:val="none" w:sz="0" w:space="0" w:color="auto"/>
                <w:left w:val="none" w:sz="0" w:space="0" w:color="auto"/>
                <w:bottom w:val="none" w:sz="0" w:space="0" w:color="auto"/>
                <w:right w:val="none" w:sz="0" w:space="0" w:color="auto"/>
              </w:divBdr>
            </w:div>
            <w:div w:id="539246217">
              <w:marLeft w:val="0"/>
              <w:marRight w:val="0"/>
              <w:marTop w:val="0"/>
              <w:marBottom w:val="0"/>
              <w:divBdr>
                <w:top w:val="none" w:sz="0" w:space="0" w:color="auto"/>
                <w:left w:val="none" w:sz="0" w:space="0" w:color="auto"/>
                <w:bottom w:val="none" w:sz="0" w:space="0" w:color="auto"/>
                <w:right w:val="none" w:sz="0" w:space="0" w:color="auto"/>
              </w:divBdr>
            </w:div>
            <w:div w:id="692458328">
              <w:marLeft w:val="0"/>
              <w:marRight w:val="0"/>
              <w:marTop w:val="0"/>
              <w:marBottom w:val="0"/>
              <w:divBdr>
                <w:top w:val="none" w:sz="0" w:space="0" w:color="auto"/>
                <w:left w:val="none" w:sz="0" w:space="0" w:color="auto"/>
                <w:bottom w:val="none" w:sz="0" w:space="0" w:color="auto"/>
                <w:right w:val="none" w:sz="0" w:space="0" w:color="auto"/>
              </w:divBdr>
            </w:div>
            <w:div w:id="622807835">
              <w:marLeft w:val="0"/>
              <w:marRight w:val="0"/>
              <w:marTop w:val="0"/>
              <w:marBottom w:val="0"/>
              <w:divBdr>
                <w:top w:val="none" w:sz="0" w:space="0" w:color="auto"/>
                <w:left w:val="none" w:sz="0" w:space="0" w:color="auto"/>
                <w:bottom w:val="none" w:sz="0" w:space="0" w:color="auto"/>
                <w:right w:val="none" w:sz="0" w:space="0" w:color="auto"/>
              </w:divBdr>
            </w:div>
            <w:div w:id="1508711314">
              <w:marLeft w:val="0"/>
              <w:marRight w:val="0"/>
              <w:marTop w:val="0"/>
              <w:marBottom w:val="0"/>
              <w:divBdr>
                <w:top w:val="none" w:sz="0" w:space="0" w:color="auto"/>
                <w:left w:val="none" w:sz="0" w:space="0" w:color="auto"/>
                <w:bottom w:val="none" w:sz="0" w:space="0" w:color="auto"/>
                <w:right w:val="none" w:sz="0" w:space="0" w:color="auto"/>
              </w:divBdr>
            </w:div>
            <w:div w:id="941186108">
              <w:marLeft w:val="0"/>
              <w:marRight w:val="0"/>
              <w:marTop w:val="0"/>
              <w:marBottom w:val="0"/>
              <w:divBdr>
                <w:top w:val="none" w:sz="0" w:space="0" w:color="auto"/>
                <w:left w:val="none" w:sz="0" w:space="0" w:color="auto"/>
                <w:bottom w:val="none" w:sz="0" w:space="0" w:color="auto"/>
                <w:right w:val="none" w:sz="0" w:space="0" w:color="auto"/>
              </w:divBdr>
            </w:div>
            <w:div w:id="86393388">
              <w:marLeft w:val="0"/>
              <w:marRight w:val="0"/>
              <w:marTop w:val="0"/>
              <w:marBottom w:val="0"/>
              <w:divBdr>
                <w:top w:val="none" w:sz="0" w:space="0" w:color="auto"/>
                <w:left w:val="none" w:sz="0" w:space="0" w:color="auto"/>
                <w:bottom w:val="none" w:sz="0" w:space="0" w:color="auto"/>
                <w:right w:val="none" w:sz="0" w:space="0" w:color="auto"/>
              </w:divBdr>
            </w:div>
            <w:div w:id="966163999">
              <w:marLeft w:val="0"/>
              <w:marRight w:val="0"/>
              <w:marTop w:val="0"/>
              <w:marBottom w:val="0"/>
              <w:divBdr>
                <w:top w:val="none" w:sz="0" w:space="0" w:color="auto"/>
                <w:left w:val="none" w:sz="0" w:space="0" w:color="auto"/>
                <w:bottom w:val="none" w:sz="0" w:space="0" w:color="auto"/>
                <w:right w:val="none" w:sz="0" w:space="0" w:color="auto"/>
              </w:divBdr>
            </w:div>
            <w:div w:id="536627588">
              <w:marLeft w:val="0"/>
              <w:marRight w:val="0"/>
              <w:marTop w:val="0"/>
              <w:marBottom w:val="0"/>
              <w:divBdr>
                <w:top w:val="none" w:sz="0" w:space="0" w:color="auto"/>
                <w:left w:val="none" w:sz="0" w:space="0" w:color="auto"/>
                <w:bottom w:val="none" w:sz="0" w:space="0" w:color="auto"/>
                <w:right w:val="none" w:sz="0" w:space="0" w:color="auto"/>
              </w:divBdr>
            </w:div>
            <w:div w:id="1954629597">
              <w:marLeft w:val="0"/>
              <w:marRight w:val="0"/>
              <w:marTop w:val="0"/>
              <w:marBottom w:val="0"/>
              <w:divBdr>
                <w:top w:val="none" w:sz="0" w:space="0" w:color="auto"/>
                <w:left w:val="none" w:sz="0" w:space="0" w:color="auto"/>
                <w:bottom w:val="none" w:sz="0" w:space="0" w:color="auto"/>
                <w:right w:val="none" w:sz="0" w:space="0" w:color="auto"/>
              </w:divBdr>
            </w:div>
            <w:div w:id="50619610">
              <w:marLeft w:val="0"/>
              <w:marRight w:val="0"/>
              <w:marTop w:val="0"/>
              <w:marBottom w:val="0"/>
              <w:divBdr>
                <w:top w:val="none" w:sz="0" w:space="0" w:color="auto"/>
                <w:left w:val="none" w:sz="0" w:space="0" w:color="auto"/>
                <w:bottom w:val="none" w:sz="0" w:space="0" w:color="auto"/>
                <w:right w:val="none" w:sz="0" w:space="0" w:color="auto"/>
              </w:divBdr>
            </w:div>
            <w:div w:id="671226706">
              <w:marLeft w:val="0"/>
              <w:marRight w:val="0"/>
              <w:marTop w:val="0"/>
              <w:marBottom w:val="0"/>
              <w:divBdr>
                <w:top w:val="none" w:sz="0" w:space="0" w:color="auto"/>
                <w:left w:val="none" w:sz="0" w:space="0" w:color="auto"/>
                <w:bottom w:val="none" w:sz="0" w:space="0" w:color="auto"/>
                <w:right w:val="none" w:sz="0" w:space="0" w:color="auto"/>
              </w:divBdr>
            </w:div>
            <w:div w:id="427118777">
              <w:marLeft w:val="0"/>
              <w:marRight w:val="0"/>
              <w:marTop w:val="0"/>
              <w:marBottom w:val="0"/>
              <w:divBdr>
                <w:top w:val="none" w:sz="0" w:space="0" w:color="auto"/>
                <w:left w:val="none" w:sz="0" w:space="0" w:color="auto"/>
                <w:bottom w:val="none" w:sz="0" w:space="0" w:color="auto"/>
                <w:right w:val="none" w:sz="0" w:space="0" w:color="auto"/>
              </w:divBdr>
            </w:div>
            <w:div w:id="1696730683">
              <w:marLeft w:val="0"/>
              <w:marRight w:val="0"/>
              <w:marTop w:val="0"/>
              <w:marBottom w:val="0"/>
              <w:divBdr>
                <w:top w:val="none" w:sz="0" w:space="0" w:color="auto"/>
                <w:left w:val="none" w:sz="0" w:space="0" w:color="auto"/>
                <w:bottom w:val="none" w:sz="0" w:space="0" w:color="auto"/>
                <w:right w:val="none" w:sz="0" w:space="0" w:color="auto"/>
              </w:divBdr>
            </w:div>
            <w:div w:id="131410862">
              <w:marLeft w:val="0"/>
              <w:marRight w:val="0"/>
              <w:marTop w:val="0"/>
              <w:marBottom w:val="0"/>
              <w:divBdr>
                <w:top w:val="none" w:sz="0" w:space="0" w:color="auto"/>
                <w:left w:val="none" w:sz="0" w:space="0" w:color="auto"/>
                <w:bottom w:val="none" w:sz="0" w:space="0" w:color="auto"/>
                <w:right w:val="none" w:sz="0" w:space="0" w:color="auto"/>
              </w:divBdr>
            </w:div>
            <w:div w:id="1488012762">
              <w:marLeft w:val="0"/>
              <w:marRight w:val="0"/>
              <w:marTop w:val="0"/>
              <w:marBottom w:val="0"/>
              <w:divBdr>
                <w:top w:val="none" w:sz="0" w:space="0" w:color="auto"/>
                <w:left w:val="none" w:sz="0" w:space="0" w:color="auto"/>
                <w:bottom w:val="none" w:sz="0" w:space="0" w:color="auto"/>
                <w:right w:val="none" w:sz="0" w:space="0" w:color="auto"/>
              </w:divBdr>
            </w:div>
            <w:div w:id="1285770394">
              <w:marLeft w:val="0"/>
              <w:marRight w:val="0"/>
              <w:marTop w:val="0"/>
              <w:marBottom w:val="0"/>
              <w:divBdr>
                <w:top w:val="none" w:sz="0" w:space="0" w:color="auto"/>
                <w:left w:val="none" w:sz="0" w:space="0" w:color="auto"/>
                <w:bottom w:val="none" w:sz="0" w:space="0" w:color="auto"/>
                <w:right w:val="none" w:sz="0" w:space="0" w:color="auto"/>
              </w:divBdr>
            </w:div>
            <w:div w:id="1082139824">
              <w:marLeft w:val="0"/>
              <w:marRight w:val="0"/>
              <w:marTop w:val="0"/>
              <w:marBottom w:val="0"/>
              <w:divBdr>
                <w:top w:val="none" w:sz="0" w:space="0" w:color="auto"/>
                <w:left w:val="none" w:sz="0" w:space="0" w:color="auto"/>
                <w:bottom w:val="none" w:sz="0" w:space="0" w:color="auto"/>
                <w:right w:val="none" w:sz="0" w:space="0" w:color="auto"/>
              </w:divBdr>
            </w:div>
            <w:div w:id="261963545">
              <w:marLeft w:val="0"/>
              <w:marRight w:val="0"/>
              <w:marTop w:val="0"/>
              <w:marBottom w:val="0"/>
              <w:divBdr>
                <w:top w:val="none" w:sz="0" w:space="0" w:color="auto"/>
                <w:left w:val="none" w:sz="0" w:space="0" w:color="auto"/>
                <w:bottom w:val="none" w:sz="0" w:space="0" w:color="auto"/>
                <w:right w:val="none" w:sz="0" w:space="0" w:color="auto"/>
              </w:divBdr>
            </w:div>
            <w:div w:id="1146895673">
              <w:marLeft w:val="0"/>
              <w:marRight w:val="0"/>
              <w:marTop w:val="0"/>
              <w:marBottom w:val="0"/>
              <w:divBdr>
                <w:top w:val="none" w:sz="0" w:space="0" w:color="auto"/>
                <w:left w:val="none" w:sz="0" w:space="0" w:color="auto"/>
                <w:bottom w:val="none" w:sz="0" w:space="0" w:color="auto"/>
                <w:right w:val="none" w:sz="0" w:space="0" w:color="auto"/>
              </w:divBdr>
            </w:div>
            <w:div w:id="1477725437">
              <w:marLeft w:val="0"/>
              <w:marRight w:val="0"/>
              <w:marTop w:val="0"/>
              <w:marBottom w:val="0"/>
              <w:divBdr>
                <w:top w:val="none" w:sz="0" w:space="0" w:color="auto"/>
                <w:left w:val="none" w:sz="0" w:space="0" w:color="auto"/>
                <w:bottom w:val="none" w:sz="0" w:space="0" w:color="auto"/>
                <w:right w:val="none" w:sz="0" w:space="0" w:color="auto"/>
              </w:divBdr>
            </w:div>
            <w:div w:id="471483579">
              <w:marLeft w:val="0"/>
              <w:marRight w:val="0"/>
              <w:marTop w:val="0"/>
              <w:marBottom w:val="0"/>
              <w:divBdr>
                <w:top w:val="none" w:sz="0" w:space="0" w:color="auto"/>
                <w:left w:val="none" w:sz="0" w:space="0" w:color="auto"/>
                <w:bottom w:val="none" w:sz="0" w:space="0" w:color="auto"/>
                <w:right w:val="none" w:sz="0" w:space="0" w:color="auto"/>
              </w:divBdr>
            </w:div>
            <w:div w:id="1770469629">
              <w:marLeft w:val="0"/>
              <w:marRight w:val="0"/>
              <w:marTop w:val="0"/>
              <w:marBottom w:val="0"/>
              <w:divBdr>
                <w:top w:val="none" w:sz="0" w:space="0" w:color="auto"/>
                <w:left w:val="none" w:sz="0" w:space="0" w:color="auto"/>
                <w:bottom w:val="none" w:sz="0" w:space="0" w:color="auto"/>
                <w:right w:val="none" w:sz="0" w:space="0" w:color="auto"/>
              </w:divBdr>
            </w:div>
            <w:div w:id="1845198672">
              <w:marLeft w:val="0"/>
              <w:marRight w:val="0"/>
              <w:marTop w:val="0"/>
              <w:marBottom w:val="0"/>
              <w:divBdr>
                <w:top w:val="none" w:sz="0" w:space="0" w:color="auto"/>
                <w:left w:val="none" w:sz="0" w:space="0" w:color="auto"/>
                <w:bottom w:val="none" w:sz="0" w:space="0" w:color="auto"/>
                <w:right w:val="none" w:sz="0" w:space="0" w:color="auto"/>
              </w:divBdr>
            </w:div>
            <w:div w:id="1476409437">
              <w:marLeft w:val="0"/>
              <w:marRight w:val="0"/>
              <w:marTop w:val="0"/>
              <w:marBottom w:val="0"/>
              <w:divBdr>
                <w:top w:val="none" w:sz="0" w:space="0" w:color="auto"/>
                <w:left w:val="none" w:sz="0" w:space="0" w:color="auto"/>
                <w:bottom w:val="none" w:sz="0" w:space="0" w:color="auto"/>
                <w:right w:val="none" w:sz="0" w:space="0" w:color="auto"/>
              </w:divBdr>
            </w:div>
            <w:div w:id="1786265955">
              <w:marLeft w:val="0"/>
              <w:marRight w:val="0"/>
              <w:marTop w:val="0"/>
              <w:marBottom w:val="0"/>
              <w:divBdr>
                <w:top w:val="none" w:sz="0" w:space="0" w:color="auto"/>
                <w:left w:val="none" w:sz="0" w:space="0" w:color="auto"/>
                <w:bottom w:val="none" w:sz="0" w:space="0" w:color="auto"/>
                <w:right w:val="none" w:sz="0" w:space="0" w:color="auto"/>
              </w:divBdr>
            </w:div>
            <w:div w:id="434600929">
              <w:marLeft w:val="0"/>
              <w:marRight w:val="0"/>
              <w:marTop w:val="0"/>
              <w:marBottom w:val="0"/>
              <w:divBdr>
                <w:top w:val="none" w:sz="0" w:space="0" w:color="auto"/>
                <w:left w:val="none" w:sz="0" w:space="0" w:color="auto"/>
                <w:bottom w:val="none" w:sz="0" w:space="0" w:color="auto"/>
                <w:right w:val="none" w:sz="0" w:space="0" w:color="auto"/>
              </w:divBdr>
            </w:div>
            <w:div w:id="1764884632">
              <w:marLeft w:val="0"/>
              <w:marRight w:val="0"/>
              <w:marTop w:val="0"/>
              <w:marBottom w:val="0"/>
              <w:divBdr>
                <w:top w:val="none" w:sz="0" w:space="0" w:color="auto"/>
                <w:left w:val="none" w:sz="0" w:space="0" w:color="auto"/>
                <w:bottom w:val="none" w:sz="0" w:space="0" w:color="auto"/>
                <w:right w:val="none" w:sz="0" w:space="0" w:color="auto"/>
              </w:divBdr>
            </w:div>
            <w:div w:id="1573849220">
              <w:marLeft w:val="0"/>
              <w:marRight w:val="0"/>
              <w:marTop w:val="0"/>
              <w:marBottom w:val="0"/>
              <w:divBdr>
                <w:top w:val="none" w:sz="0" w:space="0" w:color="auto"/>
                <w:left w:val="none" w:sz="0" w:space="0" w:color="auto"/>
                <w:bottom w:val="none" w:sz="0" w:space="0" w:color="auto"/>
                <w:right w:val="none" w:sz="0" w:space="0" w:color="auto"/>
              </w:divBdr>
            </w:div>
            <w:div w:id="803307060">
              <w:marLeft w:val="0"/>
              <w:marRight w:val="0"/>
              <w:marTop w:val="0"/>
              <w:marBottom w:val="0"/>
              <w:divBdr>
                <w:top w:val="none" w:sz="0" w:space="0" w:color="auto"/>
                <w:left w:val="none" w:sz="0" w:space="0" w:color="auto"/>
                <w:bottom w:val="none" w:sz="0" w:space="0" w:color="auto"/>
                <w:right w:val="none" w:sz="0" w:space="0" w:color="auto"/>
              </w:divBdr>
            </w:div>
            <w:div w:id="1027370133">
              <w:marLeft w:val="0"/>
              <w:marRight w:val="0"/>
              <w:marTop w:val="0"/>
              <w:marBottom w:val="0"/>
              <w:divBdr>
                <w:top w:val="none" w:sz="0" w:space="0" w:color="auto"/>
                <w:left w:val="none" w:sz="0" w:space="0" w:color="auto"/>
                <w:bottom w:val="none" w:sz="0" w:space="0" w:color="auto"/>
                <w:right w:val="none" w:sz="0" w:space="0" w:color="auto"/>
              </w:divBdr>
            </w:div>
            <w:div w:id="778448980">
              <w:marLeft w:val="0"/>
              <w:marRight w:val="0"/>
              <w:marTop w:val="0"/>
              <w:marBottom w:val="0"/>
              <w:divBdr>
                <w:top w:val="none" w:sz="0" w:space="0" w:color="auto"/>
                <w:left w:val="none" w:sz="0" w:space="0" w:color="auto"/>
                <w:bottom w:val="none" w:sz="0" w:space="0" w:color="auto"/>
                <w:right w:val="none" w:sz="0" w:space="0" w:color="auto"/>
              </w:divBdr>
            </w:div>
            <w:div w:id="253318904">
              <w:marLeft w:val="0"/>
              <w:marRight w:val="0"/>
              <w:marTop w:val="0"/>
              <w:marBottom w:val="0"/>
              <w:divBdr>
                <w:top w:val="none" w:sz="0" w:space="0" w:color="auto"/>
                <w:left w:val="none" w:sz="0" w:space="0" w:color="auto"/>
                <w:bottom w:val="none" w:sz="0" w:space="0" w:color="auto"/>
                <w:right w:val="none" w:sz="0" w:space="0" w:color="auto"/>
              </w:divBdr>
            </w:div>
            <w:div w:id="246578150">
              <w:marLeft w:val="0"/>
              <w:marRight w:val="0"/>
              <w:marTop w:val="0"/>
              <w:marBottom w:val="0"/>
              <w:divBdr>
                <w:top w:val="none" w:sz="0" w:space="0" w:color="auto"/>
                <w:left w:val="none" w:sz="0" w:space="0" w:color="auto"/>
                <w:bottom w:val="none" w:sz="0" w:space="0" w:color="auto"/>
                <w:right w:val="none" w:sz="0" w:space="0" w:color="auto"/>
              </w:divBdr>
            </w:div>
            <w:div w:id="1655178003">
              <w:marLeft w:val="0"/>
              <w:marRight w:val="0"/>
              <w:marTop w:val="0"/>
              <w:marBottom w:val="0"/>
              <w:divBdr>
                <w:top w:val="none" w:sz="0" w:space="0" w:color="auto"/>
                <w:left w:val="none" w:sz="0" w:space="0" w:color="auto"/>
                <w:bottom w:val="none" w:sz="0" w:space="0" w:color="auto"/>
                <w:right w:val="none" w:sz="0" w:space="0" w:color="auto"/>
              </w:divBdr>
            </w:div>
            <w:div w:id="2078745291">
              <w:marLeft w:val="0"/>
              <w:marRight w:val="0"/>
              <w:marTop w:val="0"/>
              <w:marBottom w:val="0"/>
              <w:divBdr>
                <w:top w:val="none" w:sz="0" w:space="0" w:color="auto"/>
                <w:left w:val="none" w:sz="0" w:space="0" w:color="auto"/>
                <w:bottom w:val="none" w:sz="0" w:space="0" w:color="auto"/>
                <w:right w:val="none" w:sz="0" w:space="0" w:color="auto"/>
              </w:divBdr>
            </w:div>
            <w:div w:id="1528250546">
              <w:marLeft w:val="0"/>
              <w:marRight w:val="0"/>
              <w:marTop w:val="0"/>
              <w:marBottom w:val="0"/>
              <w:divBdr>
                <w:top w:val="none" w:sz="0" w:space="0" w:color="auto"/>
                <w:left w:val="none" w:sz="0" w:space="0" w:color="auto"/>
                <w:bottom w:val="none" w:sz="0" w:space="0" w:color="auto"/>
                <w:right w:val="none" w:sz="0" w:space="0" w:color="auto"/>
              </w:divBdr>
            </w:div>
            <w:div w:id="2057656828">
              <w:marLeft w:val="0"/>
              <w:marRight w:val="0"/>
              <w:marTop w:val="0"/>
              <w:marBottom w:val="0"/>
              <w:divBdr>
                <w:top w:val="none" w:sz="0" w:space="0" w:color="auto"/>
                <w:left w:val="none" w:sz="0" w:space="0" w:color="auto"/>
                <w:bottom w:val="none" w:sz="0" w:space="0" w:color="auto"/>
                <w:right w:val="none" w:sz="0" w:space="0" w:color="auto"/>
              </w:divBdr>
            </w:div>
            <w:div w:id="1847474719">
              <w:marLeft w:val="0"/>
              <w:marRight w:val="0"/>
              <w:marTop w:val="0"/>
              <w:marBottom w:val="0"/>
              <w:divBdr>
                <w:top w:val="none" w:sz="0" w:space="0" w:color="auto"/>
                <w:left w:val="none" w:sz="0" w:space="0" w:color="auto"/>
                <w:bottom w:val="none" w:sz="0" w:space="0" w:color="auto"/>
                <w:right w:val="none" w:sz="0" w:space="0" w:color="auto"/>
              </w:divBdr>
            </w:div>
            <w:div w:id="1423915796">
              <w:marLeft w:val="0"/>
              <w:marRight w:val="0"/>
              <w:marTop w:val="0"/>
              <w:marBottom w:val="0"/>
              <w:divBdr>
                <w:top w:val="none" w:sz="0" w:space="0" w:color="auto"/>
                <w:left w:val="none" w:sz="0" w:space="0" w:color="auto"/>
                <w:bottom w:val="none" w:sz="0" w:space="0" w:color="auto"/>
                <w:right w:val="none" w:sz="0" w:space="0" w:color="auto"/>
              </w:divBdr>
            </w:div>
            <w:div w:id="401291421">
              <w:marLeft w:val="0"/>
              <w:marRight w:val="0"/>
              <w:marTop w:val="0"/>
              <w:marBottom w:val="0"/>
              <w:divBdr>
                <w:top w:val="none" w:sz="0" w:space="0" w:color="auto"/>
                <w:left w:val="none" w:sz="0" w:space="0" w:color="auto"/>
                <w:bottom w:val="none" w:sz="0" w:space="0" w:color="auto"/>
                <w:right w:val="none" w:sz="0" w:space="0" w:color="auto"/>
              </w:divBdr>
            </w:div>
            <w:div w:id="1783646450">
              <w:marLeft w:val="0"/>
              <w:marRight w:val="0"/>
              <w:marTop w:val="0"/>
              <w:marBottom w:val="0"/>
              <w:divBdr>
                <w:top w:val="none" w:sz="0" w:space="0" w:color="auto"/>
                <w:left w:val="none" w:sz="0" w:space="0" w:color="auto"/>
                <w:bottom w:val="none" w:sz="0" w:space="0" w:color="auto"/>
                <w:right w:val="none" w:sz="0" w:space="0" w:color="auto"/>
              </w:divBdr>
            </w:div>
            <w:div w:id="165092848">
              <w:marLeft w:val="0"/>
              <w:marRight w:val="0"/>
              <w:marTop w:val="0"/>
              <w:marBottom w:val="0"/>
              <w:divBdr>
                <w:top w:val="none" w:sz="0" w:space="0" w:color="auto"/>
                <w:left w:val="none" w:sz="0" w:space="0" w:color="auto"/>
                <w:bottom w:val="none" w:sz="0" w:space="0" w:color="auto"/>
                <w:right w:val="none" w:sz="0" w:space="0" w:color="auto"/>
              </w:divBdr>
            </w:div>
            <w:div w:id="309098303">
              <w:marLeft w:val="0"/>
              <w:marRight w:val="0"/>
              <w:marTop w:val="0"/>
              <w:marBottom w:val="0"/>
              <w:divBdr>
                <w:top w:val="none" w:sz="0" w:space="0" w:color="auto"/>
                <w:left w:val="none" w:sz="0" w:space="0" w:color="auto"/>
                <w:bottom w:val="none" w:sz="0" w:space="0" w:color="auto"/>
                <w:right w:val="none" w:sz="0" w:space="0" w:color="auto"/>
              </w:divBdr>
            </w:div>
            <w:div w:id="1261792602">
              <w:marLeft w:val="0"/>
              <w:marRight w:val="0"/>
              <w:marTop w:val="0"/>
              <w:marBottom w:val="0"/>
              <w:divBdr>
                <w:top w:val="none" w:sz="0" w:space="0" w:color="auto"/>
                <w:left w:val="none" w:sz="0" w:space="0" w:color="auto"/>
                <w:bottom w:val="none" w:sz="0" w:space="0" w:color="auto"/>
                <w:right w:val="none" w:sz="0" w:space="0" w:color="auto"/>
              </w:divBdr>
            </w:div>
            <w:div w:id="1344476890">
              <w:marLeft w:val="0"/>
              <w:marRight w:val="0"/>
              <w:marTop w:val="0"/>
              <w:marBottom w:val="0"/>
              <w:divBdr>
                <w:top w:val="none" w:sz="0" w:space="0" w:color="auto"/>
                <w:left w:val="none" w:sz="0" w:space="0" w:color="auto"/>
                <w:bottom w:val="none" w:sz="0" w:space="0" w:color="auto"/>
                <w:right w:val="none" w:sz="0" w:space="0" w:color="auto"/>
              </w:divBdr>
            </w:div>
            <w:div w:id="1055544614">
              <w:marLeft w:val="0"/>
              <w:marRight w:val="0"/>
              <w:marTop w:val="0"/>
              <w:marBottom w:val="0"/>
              <w:divBdr>
                <w:top w:val="none" w:sz="0" w:space="0" w:color="auto"/>
                <w:left w:val="none" w:sz="0" w:space="0" w:color="auto"/>
                <w:bottom w:val="none" w:sz="0" w:space="0" w:color="auto"/>
                <w:right w:val="none" w:sz="0" w:space="0" w:color="auto"/>
              </w:divBdr>
            </w:div>
            <w:div w:id="861167347">
              <w:marLeft w:val="0"/>
              <w:marRight w:val="0"/>
              <w:marTop w:val="0"/>
              <w:marBottom w:val="0"/>
              <w:divBdr>
                <w:top w:val="none" w:sz="0" w:space="0" w:color="auto"/>
                <w:left w:val="none" w:sz="0" w:space="0" w:color="auto"/>
                <w:bottom w:val="none" w:sz="0" w:space="0" w:color="auto"/>
                <w:right w:val="none" w:sz="0" w:space="0" w:color="auto"/>
              </w:divBdr>
            </w:div>
            <w:div w:id="1139762296">
              <w:marLeft w:val="0"/>
              <w:marRight w:val="0"/>
              <w:marTop w:val="0"/>
              <w:marBottom w:val="0"/>
              <w:divBdr>
                <w:top w:val="none" w:sz="0" w:space="0" w:color="auto"/>
                <w:left w:val="none" w:sz="0" w:space="0" w:color="auto"/>
                <w:bottom w:val="none" w:sz="0" w:space="0" w:color="auto"/>
                <w:right w:val="none" w:sz="0" w:space="0" w:color="auto"/>
              </w:divBdr>
            </w:div>
            <w:div w:id="80568204">
              <w:marLeft w:val="0"/>
              <w:marRight w:val="0"/>
              <w:marTop w:val="0"/>
              <w:marBottom w:val="0"/>
              <w:divBdr>
                <w:top w:val="none" w:sz="0" w:space="0" w:color="auto"/>
                <w:left w:val="none" w:sz="0" w:space="0" w:color="auto"/>
                <w:bottom w:val="none" w:sz="0" w:space="0" w:color="auto"/>
                <w:right w:val="none" w:sz="0" w:space="0" w:color="auto"/>
              </w:divBdr>
            </w:div>
            <w:div w:id="831262305">
              <w:marLeft w:val="0"/>
              <w:marRight w:val="0"/>
              <w:marTop w:val="0"/>
              <w:marBottom w:val="0"/>
              <w:divBdr>
                <w:top w:val="none" w:sz="0" w:space="0" w:color="auto"/>
                <w:left w:val="none" w:sz="0" w:space="0" w:color="auto"/>
                <w:bottom w:val="none" w:sz="0" w:space="0" w:color="auto"/>
                <w:right w:val="none" w:sz="0" w:space="0" w:color="auto"/>
              </w:divBdr>
            </w:div>
            <w:div w:id="932667756">
              <w:marLeft w:val="0"/>
              <w:marRight w:val="0"/>
              <w:marTop w:val="0"/>
              <w:marBottom w:val="0"/>
              <w:divBdr>
                <w:top w:val="none" w:sz="0" w:space="0" w:color="auto"/>
                <w:left w:val="none" w:sz="0" w:space="0" w:color="auto"/>
                <w:bottom w:val="none" w:sz="0" w:space="0" w:color="auto"/>
                <w:right w:val="none" w:sz="0" w:space="0" w:color="auto"/>
              </w:divBdr>
            </w:div>
            <w:div w:id="275256024">
              <w:marLeft w:val="0"/>
              <w:marRight w:val="0"/>
              <w:marTop w:val="0"/>
              <w:marBottom w:val="0"/>
              <w:divBdr>
                <w:top w:val="none" w:sz="0" w:space="0" w:color="auto"/>
                <w:left w:val="none" w:sz="0" w:space="0" w:color="auto"/>
                <w:bottom w:val="none" w:sz="0" w:space="0" w:color="auto"/>
                <w:right w:val="none" w:sz="0" w:space="0" w:color="auto"/>
              </w:divBdr>
            </w:div>
            <w:div w:id="1709987106">
              <w:marLeft w:val="0"/>
              <w:marRight w:val="0"/>
              <w:marTop w:val="0"/>
              <w:marBottom w:val="0"/>
              <w:divBdr>
                <w:top w:val="none" w:sz="0" w:space="0" w:color="auto"/>
                <w:left w:val="none" w:sz="0" w:space="0" w:color="auto"/>
                <w:bottom w:val="none" w:sz="0" w:space="0" w:color="auto"/>
                <w:right w:val="none" w:sz="0" w:space="0" w:color="auto"/>
              </w:divBdr>
            </w:div>
            <w:div w:id="280577818">
              <w:marLeft w:val="0"/>
              <w:marRight w:val="0"/>
              <w:marTop w:val="0"/>
              <w:marBottom w:val="0"/>
              <w:divBdr>
                <w:top w:val="none" w:sz="0" w:space="0" w:color="auto"/>
                <w:left w:val="none" w:sz="0" w:space="0" w:color="auto"/>
                <w:bottom w:val="none" w:sz="0" w:space="0" w:color="auto"/>
                <w:right w:val="none" w:sz="0" w:space="0" w:color="auto"/>
              </w:divBdr>
            </w:div>
            <w:div w:id="1303804957">
              <w:marLeft w:val="0"/>
              <w:marRight w:val="0"/>
              <w:marTop w:val="0"/>
              <w:marBottom w:val="0"/>
              <w:divBdr>
                <w:top w:val="none" w:sz="0" w:space="0" w:color="auto"/>
                <w:left w:val="none" w:sz="0" w:space="0" w:color="auto"/>
                <w:bottom w:val="none" w:sz="0" w:space="0" w:color="auto"/>
                <w:right w:val="none" w:sz="0" w:space="0" w:color="auto"/>
              </w:divBdr>
            </w:div>
            <w:div w:id="199822029">
              <w:marLeft w:val="0"/>
              <w:marRight w:val="0"/>
              <w:marTop w:val="0"/>
              <w:marBottom w:val="0"/>
              <w:divBdr>
                <w:top w:val="none" w:sz="0" w:space="0" w:color="auto"/>
                <w:left w:val="none" w:sz="0" w:space="0" w:color="auto"/>
                <w:bottom w:val="none" w:sz="0" w:space="0" w:color="auto"/>
                <w:right w:val="none" w:sz="0" w:space="0" w:color="auto"/>
              </w:divBdr>
            </w:div>
            <w:div w:id="1616790622">
              <w:marLeft w:val="0"/>
              <w:marRight w:val="0"/>
              <w:marTop w:val="0"/>
              <w:marBottom w:val="0"/>
              <w:divBdr>
                <w:top w:val="none" w:sz="0" w:space="0" w:color="auto"/>
                <w:left w:val="none" w:sz="0" w:space="0" w:color="auto"/>
                <w:bottom w:val="none" w:sz="0" w:space="0" w:color="auto"/>
                <w:right w:val="none" w:sz="0" w:space="0" w:color="auto"/>
              </w:divBdr>
            </w:div>
            <w:div w:id="1972203442">
              <w:marLeft w:val="0"/>
              <w:marRight w:val="0"/>
              <w:marTop w:val="0"/>
              <w:marBottom w:val="0"/>
              <w:divBdr>
                <w:top w:val="none" w:sz="0" w:space="0" w:color="auto"/>
                <w:left w:val="none" w:sz="0" w:space="0" w:color="auto"/>
                <w:bottom w:val="none" w:sz="0" w:space="0" w:color="auto"/>
                <w:right w:val="none" w:sz="0" w:space="0" w:color="auto"/>
              </w:divBdr>
            </w:div>
            <w:div w:id="578758650">
              <w:marLeft w:val="0"/>
              <w:marRight w:val="0"/>
              <w:marTop w:val="0"/>
              <w:marBottom w:val="0"/>
              <w:divBdr>
                <w:top w:val="none" w:sz="0" w:space="0" w:color="auto"/>
                <w:left w:val="none" w:sz="0" w:space="0" w:color="auto"/>
                <w:bottom w:val="none" w:sz="0" w:space="0" w:color="auto"/>
                <w:right w:val="none" w:sz="0" w:space="0" w:color="auto"/>
              </w:divBdr>
            </w:div>
            <w:div w:id="1024673093">
              <w:marLeft w:val="0"/>
              <w:marRight w:val="0"/>
              <w:marTop w:val="0"/>
              <w:marBottom w:val="0"/>
              <w:divBdr>
                <w:top w:val="none" w:sz="0" w:space="0" w:color="auto"/>
                <w:left w:val="none" w:sz="0" w:space="0" w:color="auto"/>
                <w:bottom w:val="none" w:sz="0" w:space="0" w:color="auto"/>
                <w:right w:val="none" w:sz="0" w:space="0" w:color="auto"/>
              </w:divBdr>
            </w:div>
            <w:div w:id="19888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7340">
      <w:bodyDiv w:val="1"/>
      <w:marLeft w:val="0"/>
      <w:marRight w:val="0"/>
      <w:marTop w:val="0"/>
      <w:marBottom w:val="0"/>
      <w:divBdr>
        <w:top w:val="none" w:sz="0" w:space="0" w:color="auto"/>
        <w:left w:val="none" w:sz="0" w:space="0" w:color="auto"/>
        <w:bottom w:val="none" w:sz="0" w:space="0" w:color="auto"/>
        <w:right w:val="none" w:sz="0" w:space="0" w:color="auto"/>
      </w:divBdr>
    </w:div>
    <w:div w:id="473640066">
      <w:bodyDiv w:val="1"/>
      <w:marLeft w:val="0"/>
      <w:marRight w:val="0"/>
      <w:marTop w:val="0"/>
      <w:marBottom w:val="0"/>
      <w:divBdr>
        <w:top w:val="none" w:sz="0" w:space="0" w:color="auto"/>
        <w:left w:val="none" w:sz="0" w:space="0" w:color="auto"/>
        <w:bottom w:val="none" w:sz="0" w:space="0" w:color="auto"/>
        <w:right w:val="none" w:sz="0" w:space="0" w:color="auto"/>
      </w:divBdr>
    </w:div>
    <w:div w:id="475684048">
      <w:bodyDiv w:val="1"/>
      <w:marLeft w:val="0"/>
      <w:marRight w:val="0"/>
      <w:marTop w:val="0"/>
      <w:marBottom w:val="0"/>
      <w:divBdr>
        <w:top w:val="none" w:sz="0" w:space="0" w:color="auto"/>
        <w:left w:val="none" w:sz="0" w:space="0" w:color="auto"/>
        <w:bottom w:val="none" w:sz="0" w:space="0" w:color="auto"/>
        <w:right w:val="none" w:sz="0" w:space="0" w:color="auto"/>
      </w:divBdr>
    </w:div>
    <w:div w:id="490217610">
      <w:bodyDiv w:val="1"/>
      <w:marLeft w:val="0"/>
      <w:marRight w:val="0"/>
      <w:marTop w:val="0"/>
      <w:marBottom w:val="0"/>
      <w:divBdr>
        <w:top w:val="none" w:sz="0" w:space="0" w:color="auto"/>
        <w:left w:val="none" w:sz="0" w:space="0" w:color="auto"/>
        <w:bottom w:val="none" w:sz="0" w:space="0" w:color="auto"/>
        <w:right w:val="none" w:sz="0" w:space="0" w:color="auto"/>
      </w:divBdr>
    </w:div>
    <w:div w:id="497693335">
      <w:bodyDiv w:val="1"/>
      <w:marLeft w:val="0"/>
      <w:marRight w:val="0"/>
      <w:marTop w:val="0"/>
      <w:marBottom w:val="0"/>
      <w:divBdr>
        <w:top w:val="none" w:sz="0" w:space="0" w:color="auto"/>
        <w:left w:val="none" w:sz="0" w:space="0" w:color="auto"/>
        <w:bottom w:val="none" w:sz="0" w:space="0" w:color="auto"/>
        <w:right w:val="none" w:sz="0" w:space="0" w:color="auto"/>
      </w:divBdr>
    </w:div>
    <w:div w:id="516431996">
      <w:bodyDiv w:val="1"/>
      <w:marLeft w:val="0"/>
      <w:marRight w:val="0"/>
      <w:marTop w:val="0"/>
      <w:marBottom w:val="0"/>
      <w:divBdr>
        <w:top w:val="none" w:sz="0" w:space="0" w:color="auto"/>
        <w:left w:val="none" w:sz="0" w:space="0" w:color="auto"/>
        <w:bottom w:val="none" w:sz="0" w:space="0" w:color="auto"/>
        <w:right w:val="none" w:sz="0" w:space="0" w:color="auto"/>
      </w:divBdr>
    </w:div>
    <w:div w:id="521361531">
      <w:bodyDiv w:val="1"/>
      <w:marLeft w:val="0"/>
      <w:marRight w:val="0"/>
      <w:marTop w:val="0"/>
      <w:marBottom w:val="0"/>
      <w:divBdr>
        <w:top w:val="none" w:sz="0" w:space="0" w:color="auto"/>
        <w:left w:val="none" w:sz="0" w:space="0" w:color="auto"/>
        <w:bottom w:val="none" w:sz="0" w:space="0" w:color="auto"/>
        <w:right w:val="none" w:sz="0" w:space="0" w:color="auto"/>
      </w:divBdr>
    </w:div>
    <w:div w:id="531964173">
      <w:bodyDiv w:val="1"/>
      <w:marLeft w:val="0"/>
      <w:marRight w:val="0"/>
      <w:marTop w:val="0"/>
      <w:marBottom w:val="0"/>
      <w:divBdr>
        <w:top w:val="none" w:sz="0" w:space="0" w:color="auto"/>
        <w:left w:val="none" w:sz="0" w:space="0" w:color="auto"/>
        <w:bottom w:val="none" w:sz="0" w:space="0" w:color="auto"/>
        <w:right w:val="none" w:sz="0" w:space="0" w:color="auto"/>
      </w:divBdr>
    </w:div>
    <w:div w:id="554198429">
      <w:bodyDiv w:val="1"/>
      <w:marLeft w:val="0"/>
      <w:marRight w:val="0"/>
      <w:marTop w:val="0"/>
      <w:marBottom w:val="0"/>
      <w:divBdr>
        <w:top w:val="none" w:sz="0" w:space="0" w:color="auto"/>
        <w:left w:val="none" w:sz="0" w:space="0" w:color="auto"/>
        <w:bottom w:val="none" w:sz="0" w:space="0" w:color="auto"/>
        <w:right w:val="none" w:sz="0" w:space="0" w:color="auto"/>
      </w:divBdr>
    </w:div>
    <w:div w:id="578757242">
      <w:bodyDiv w:val="1"/>
      <w:marLeft w:val="0"/>
      <w:marRight w:val="0"/>
      <w:marTop w:val="0"/>
      <w:marBottom w:val="0"/>
      <w:divBdr>
        <w:top w:val="none" w:sz="0" w:space="0" w:color="auto"/>
        <w:left w:val="none" w:sz="0" w:space="0" w:color="auto"/>
        <w:bottom w:val="none" w:sz="0" w:space="0" w:color="auto"/>
        <w:right w:val="none" w:sz="0" w:space="0" w:color="auto"/>
      </w:divBdr>
    </w:div>
    <w:div w:id="578829134">
      <w:bodyDiv w:val="1"/>
      <w:marLeft w:val="0"/>
      <w:marRight w:val="0"/>
      <w:marTop w:val="0"/>
      <w:marBottom w:val="0"/>
      <w:divBdr>
        <w:top w:val="none" w:sz="0" w:space="0" w:color="auto"/>
        <w:left w:val="none" w:sz="0" w:space="0" w:color="auto"/>
        <w:bottom w:val="none" w:sz="0" w:space="0" w:color="auto"/>
        <w:right w:val="none" w:sz="0" w:space="0" w:color="auto"/>
      </w:divBdr>
    </w:div>
    <w:div w:id="585572457">
      <w:bodyDiv w:val="1"/>
      <w:marLeft w:val="0"/>
      <w:marRight w:val="0"/>
      <w:marTop w:val="0"/>
      <w:marBottom w:val="0"/>
      <w:divBdr>
        <w:top w:val="none" w:sz="0" w:space="0" w:color="auto"/>
        <w:left w:val="none" w:sz="0" w:space="0" w:color="auto"/>
        <w:bottom w:val="none" w:sz="0" w:space="0" w:color="auto"/>
        <w:right w:val="none" w:sz="0" w:space="0" w:color="auto"/>
      </w:divBdr>
    </w:div>
    <w:div w:id="586505123">
      <w:bodyDiv w:val="1"/>
      <w:marLeft w:val="0"/>
      <w:marRight w:val="0"/>
      <w:marTop w:val="0"/>
      <w:marBottom w:val="0"/>
      <w:divBdr>
        <w:top w:val="none" w:sz="0" w:space="0" w:color="auto"/>
        <w:left w:val="none" w:sz="0" w:space="0" w:color="auto"/>
        <w:bottom w:val="none" w:sz="0" w:space="0" w:color="auto"/>
        <w:right w:val="none" w:sz="0" w:space="0" w:color="auto"/>
      </w:divBdr>
    </w:div>
    <w:div w:id="590160982">
      <w:bodyDiv w:val="1"/>
      <w:marLeft w:val="0"/>
      <w:marRight w:val="0"/>
      <w:marTop w:val="0"/>
      <w:marBottom w:val="0"/>
      <w:divBdr>
        <w:top w:val="none" w:sz="0" w:space="0" w:color="auto"/>
        <w:left w:val="none" w:sz="0" w:space="0" w:color="auto"/>
        <w:bottom w:val="none" w:sz="0" w:space="0" w:color="auto"/>
        <w:right w:val="none" w:sz="0" w:space="0" w:color="auto"/>
      </w:divBdr>
    </w:div>
    <w:div w:id="596406995">
      <w:bodyDiv w:val="1"/>
      <w:marLeft w:val="0"/>
      <w:marRight w:val="0"/>
      <w:marTop w:val="0"/>
      <w:marBottom w:val="0"/>
      <w:divBdr>
        <w:top w:val="none" w:sz="0" w:space="0" w:color="auto"/>
        <w:left w:val="none" w:sz="0" w:space="0" w:color="auto"/>
        <w:bottom w:val="none" w:sz="0" w:space="0" w:color="auto"/>
        <w:right w:val="none" w:sz="0" w:space="0" w:color="auto"/>
      </w:divBdr>
    </w:div>
    <w:div w:id="601035988">
      <w:bodyDiv w:val="1"/>
      <w:marLeft w:val="0"/>
      <w:marRight w:val="0"/>
      <w:marTop w:val="0"/>
      <w:marBottom w:val="0"/>
      <w:divBdr>
        <w:top w:val="none" w:sz="0" w:space="0" w:color="auto"/>
        <w:left w:val="none" w:sz="0" w:space="0" w:color="auto"/>
        <w:bottom w:val="none" w:sz="0" w:space="0" w:color="auto"/>
        <w:right w:val="none" w:sz="0" w:space="0" w:color="auto"/>
      </w:divBdr>
    </w:div>
    <w:div w:id="606085134">
      <w:bodyDiv w:val="1"/>
      <w:marLeft w:val="0"/>
      <w:marRight w:val="0"/>
      <w:marTop w:val="0"/>
      <w:marBottom w:val="0"/>
      <w:divBdr>
        <w:top w:val="none" w:sz="0" w:space="0" w:color="auto"/>
        <w:left w:val="none" w:sz="0" w:space="0" w:color="auto"/>
        <w:bottom w:val="none" w:sz="0" w:space="0" w:color="auto"/>
        <w:right w:val="none" w:sz="0" w:space="0" w:color="auto"/>
      </w:divBdr>
    </w:div>
    <w:div w:id="606936634">
      <w:bodyDiv w:val="1"/>
      <w:marLeft w:val="0"/>
      <w:marRight w:val="0"/>
      <w:marTop w:val="0"/>
      <w:marBottom w:val="0"/>
      <w:divBdr>
        <w:top w:val="none" w:sz="0" w:space="0" w:color="auto"/>
        <w:left w:val="none" w:sz="0" w:space="0" w:color="auto"/>
        <w:bottom w:val="none" w:sz="0" w:space="0" w:color="auto"/>
        <w:right w:val="none" w:sz="0" w:space="0" w:color="auto"/>
      </w:divBdr>
      <w:divsChild>
        <w:div w:id="337314146">
          <w:marLeft w:val="0"/>
          <w:marRight w:val="0"/>
          <w:marTop w:val="0"/>
          <w:marBottom w:val="0"/>
          <w:divBdr>
            <w:top w:val="none" w:sz="0" w:space="0" w:color="auto"/>
            <w:left w:val="none" w:sz="0" w:space="0" w:color="auto"/>
            <w:bottom w:val="none" w:sz="0" w:space="0" w:color="auto"/>
            <w:right w:val="none" w:sz="0" w:space="0" w:color="auto"/>
          </w:divBdr>
        </w:div>
        <w:div w:id="798110872">
          <w:marLeft w:val="0"/>
          <w:marRight w:val="0"/>
          <w:marTop w:val="0"/>
          <w:marBottom w:val="0"/>
          <w:divBdr>
            <w:top w:val="none" w:sz="0" w:space="0" w:color="auto"/>
            <w:left w:val="none" w:sz="0" w:space="0" w:color="auto"/>
            <w:bottom w:val="none" w:sz="0" w:space="0" w:color="auto"/>
            <w:right w:val="none" w:sz="0" w:space="0" w:color="auto"/>
          </w:divBdr>
        </w:div>
        <w:div w:id="823163493">
          <w:marLeft w:val="0"/>
          <w:marRight w:val="0"/>
          <w:marTop w:val="0"/>
          <w:marBottom w:val="0"/>
          <w:divBdr>
            <w:top w:val="none" w:sz="0" w:space="0" w:color="auto"/>
            <w:left w:val="none" w:sz="0" w:space="0" w:color="auto"/>
            <w:bottom w:val="none" w:sz="0" w:space="0" w:color="auto"/>
            <w:right w:val="none" w:sz="0" w:space="0" w:color="auto"/>
          </w:divBdr>
        </w:div>
        <w:div w:id="288515557">
          <w:marLeft w:val="0"/>
          <w:marRight w:val="0"/>
          <w:marTop w:val="0"/>
          <w:marBottom w:val="0"/>
          <w:divBdr>
            <w:top w:val="none" w:sz="0" w:space="0" w:color="auto"/>
            <w:left w:val="none" w:sz="0" w:space="0" w:color="auto"/>
            <w:bottom w:val="none" w:sz="0" w:space="0" w:color="auto"/>
            <w:right w:val="none" w:sz="0" w:space="0" w:color="auto"/>
          </w:divBdr>
        </w:div>
        <w:div w:id="405416100">
          <w:marLeft w:val="0"/>
          <w:marRight w:val="0"/>
          <w:marTop w:val="0"/>
          <w:marBottom w:val="0"/>
          <w:divBdr>
            <w:top w:val="none" w:sz="0" w:space="0" w:color="auto"/>
            <w:left w:val="none" w:sz="0" w:space="0" w:color="auto"/>
            <w:bottom w:val="none" w:sz="0" w:space="0" w:color="auto"/>
            <w:right w:val="none" w:sz="0" w:space="0" w:color="auto"/>
          </w:divBdr>
        </w:div>
        <w:div w:id="798687772">
          <w:marLeft w:val="0"/>
          <w:marRight w:val="0"/>
          <w:marTop w:val="0"/>
          <w:marBottom w:val="0"/>
          <w:divBdr>
            <w:top w:val="none" w:sz="0" w:space="0" w:color="auto"/>
            <w:left w:val="none" w:sz="0" w:space="0" w:color="auto"/>
            <w:bottom w:val="none" w:sz="0" w:space="0" w:color="auto"/>
            <w:right w:val="none" w:sz="0" w:space="0" w:color="auto"/>
          </w:divBdr>
        </w:div>
        <w:div w:id="1894658833">
          <w:marLeft w:val="0"/>
          <w:marRight w:val="0"/>
          <w:marTop w:val="0"/>
          <w:marBottom w:val="0"/>
          <w:divBdr>
            <w:top w:val="none" w:sz="0" w:space="0" w:color="auto"/>
            <w:left w:val="none" w:sz="0" w:space="0" w:color="auto"/>
            <w:bottom w:val="none" w:sz="0" w:space="0" w:color="auto"/>
            <w:right w:val="none" w:sz="0" w:space="0" w:color="auto"/>
          </w:divBdr>
        </w:div>
        <w:div w:id="436874833">
          <w:marLeft w:val="0"/>
          <w:marRight w:val="0"/>
          <w:marTop w:val="0"/>
          <w:marBottom w:val="0"/>
          <w:divBdr>
            <w:top w:val="none" w:sz="0" w:space="0" w:color="auto"/>
            <w:left w:val="none" w:sz="0" w:space="0" w:color="auto"/>
            <w:bottom w:val="none" w:sz="0" w:space="0" w:color="auto"/>
            <w:right w:val="none" w:sz="0" w:space="0" w:color="auto"/>
          </w:divBdr>
        </w:div>
        <w:div w:id="1821192899">
          <w:marLeft w:val="0"/>
          <w:marRight w:val="0"/>
          <w:marTop w:val="0"/>
          <w:marBottom w:val="0"/>
          <w:divBdr>
            <w:top w:val="none" w:sz="0" w:space="0" w:color="auto"/>
            <w:left w:val="none" w:sz="0" w:space="0" w:color="auto"/>
            <w:bottom w:val="none" w:sz="0" w:space="0" w:color="auto"/>
            <w:right w:val="none" w:sz="0" w:space="0" w:color="auto"/>
          </w:divBdr>
        </w:div>
        <w:div w:id="1806967444">
          <w:marLeft w:val="0"/>
          <w:marRight w:val="0"/>
          <w:marTop w:val="0"/>
          <w:marBottom w:val="0"/>
          <w:divBdr>
            <w:top w:val="none" w:sz="0" w:space="0" w:color="auto"/>
            <w:left w:val="none" w:sz="0" w:space="0" w:color="auto"/>
            <w:bottom w:val="none" w:sz="0" w:space="0" w:color="auto"/>
            <w:right w:val="none" w:sz="0" w:space="0" w:color="auto"/>
          </w:divBdr>
        </w:div>
        <w:div w:id="407970213">
          <w:marLeft w:val="0"/>
          <w:marRight w:val="0"/>
          <w:marTop w:val="0"/>
          <w:marBottom w:val="0"/>
          <w:divBdr>
            <w:top w:val="none" w:sz="0" w:space="0" w:color="auto"/>
            <w:left w:val="none" w:sz="0" w:space="0" w:color="auto"/>
            <w:bottom w:val="none" w:sz="0" w:space="0" w:color="auto"/>
            <w:right w:val="none" w:sz="0" w:space="0" w:color="auto"/>
          </w:divBdr>
        </w:div>
        <w:div w:id="1147823688">
          <w:marLeft w:val="0"/>
          <w:marRight w:val="0"/>
          <w:marTop w:val="0"/>
          <w:marBottom w:val="0"/>
          <w:divBdr>
            <w:top w:val="none" w:sz="0" w:space="0" w:color="auto"/>
            <w:left w:val="none" w:sz="0" w:space="0" w:color="auto"/>
            <w:bottom w:val="none" w:sz="0" w:space="0" w:color="auto"/>
            <w:right w:val="none" w:sz="0" w:space="0" w:color="auto"/>
          </w:divBdr>
        </w:div>
        <w:div w:id="1965309981">
          <w:marLeft w:val="0"/>
          <w:marRight w:val="0"/>
          <w:marTop w:val="0"/>
          <w:marBottom w:val="0"/>
          <w:divBdr>
            <w:top w:val="none" w:sz="0" w:space="0" w:color="auto"/>
            <w:left w:val="none" w:sz="0" w:space="0" w:color="auto"/>
            <w:bottom w:val="none" w:sz="0" w:space="0" w:color="auto"/>
            <w:right w:val="none" w:sz="0" w:space="0" w:color="auto"/>
          </w:divBdr>
        </w:div>
        <w:div w:id="1073310634">
          <w:marLeft w:val="0"/>
          <w:marRight w:val="0"/>
          <w:marTop w:val="0"/>
          <w:marBottom w:val="0"/>
          <w:divBdr>
            <w:top w:val="none" w:sz="0" w:space="0" w:color="auto"/>
            <w:left w:val="none" w:sz="0" w:space="0" w:color="auto"/>
            <w:bottom w:val="none" w:sz="0" w:space="0" w:color="auto"/>
            <w:right w:val="none" w:sz="0" w:space="0" w:color="auto"/>
          </w:divBdr>
        </w:div>
        <w:div w:id="1890995341">
          <w:marLeft w:val="0"/>
          <w:marRight w:val="0"/>
          <w:marTop w:val="0"/>
          <w:marBottom w:val="0"/>
          <w:divBdr>
            <w:top w:val="none" w:sz="0" w:space="0" w:color="auto"/>
            <w:left w:val="none" w:sz="0" w:space="0" w:color="auto"/>
            <w:bottom w:val="none" w:sz="0" w:space="0" w:color="auto"/>
            <w:right w:val="none" w:sz="0" w:space="0" w:color="auto"/>
          </w:divBdr>
        </w:div>
        <w:div w:id="1742024224">
          <w:marLeft w:val="0"/>
          <w:marRight w:val="0"/>
          <w:marTop w:val="0"/>
          <w:marBottom w:val="0"/>
          <w:divBdr>
            <w:top w:val="none" w:sz="0" w:space="0" w:color="auto"/>
            <w:left w:val="none" w:sz="0" w:space="0" w:color="auto"/>
            <w:bottom w:val="none" w:sz="0" w:space="0" w:color="auto"/>
            <w:right w:val="none" w:sz="0" w:space="0" w:color="auto"/>
          </w:divBdr>
        </w:div>
        <w:div w:id="476455607">
          <w:marLeft w:val="0"/>
          <w:marRight w:val="0"/>
          <w:marTop w:val="0"/>
          <w:marBottom w:val="0"/>
          <w:divBdr>
            <w:top w:val="none" w:sz="0" w:space="0" w:color="auto"/>
            <w:left w:val="none" w:sz="0" w:space="0" w:color="auto"/>
            <w:bottom w:val="none" w:sz="0" w:space="0" w:color="auto"/>
            <w:right w:val="none" w:sz="0" w:space="0" w:color="auto"/>
          </w:divBdr>
        </w:div>
        <w:div w:id="1521240427">
          <w:marLeft w:val="0"/>
          <w:marRight w:val="0"/>
          <w:marTop w:val="0"/>
          <w:marBottom w:val="0"/>
          <w:divBdr>
            <w:top w:val="none" w:sz="0" w:space="0" w:color="auto"/>
            <w:left w:val="none" w:sz="0" w:space="0" w:color="auto"/>
            <w:bottom w:val="none" w:sz="0" w:space="0" w:color="auto"/>
            <w:right w:val="none" w:sz="0" w:space="0" w:color="auto"/>
          </w:divBdr>
        </w:div>
        <w:div w:id="870874597">
          <w:marLeft w:val="0"/>
          <w:marRight w:val="0"/>
          <w:marTop w:val="0"/>
          <w:marBottom w:val="0"/>
          <w:divBdr>
            <w:top w:val="none" w:sz="0" w:space="0" w:color="auto"/>
            <w:left w:val="none" w:sz="0" w:space="0" w:color="auto"/>
            <w:bottom w:val="none" w:sz="0" w:space="0" w:color="auto"/>
            <w:right w:val="none" w:sz="0" w:space="0" w:color="auto"/>
          </w:divBdr>
        </w:div>
        <w:div w:id="1464807642">
          <w:marLeft w:val="0"/>
          <w:marRight w:val="0"/>
          <w:marTop w:val="0"/>
          <w:marBottom w:val="0"/>
          <w:divBdr>
            <w:top w:val="none" w:sz="0" w:space="0" w:color="auto"/>
            <w:left w:val="none" w:sz="0" w:space="0" w:color="auto"/>
            <w:bottom w:val="none" w:sz="0" w:space="0" w:color="auto"/>
            <w:right w:val="none" w:sz="0" w:space="0" w:color="auto"/>
          </w:divBdr>
        </w:div>
        <w:div w:id="708917139">
          <w:marLeft w:val="0"/>
          <w:marRight w:val="0"/>
          <w:marTop w:val="0"/>
          <w:marBottom w:val="0"/>
          <w:divBdr>
            <w:top w:val="none" w:sz="0" w:space="0" w:color="auto"/>
            <w:left w:val="none" w:sz="0" w:space="0" w:color="auto"/>
            <w:bottom w:val="none" w:sz="0" w:space="0" w:color="auto"/>
            <w:right w:val="none" w:sz="0" w:space="0" w:color="auto"/>
          </w:divBdr>
        </w:div>
        <w:div w:id="489518817">
          <w:marLeft w:val="0"/>
          <w:marRight w:val="0"/>
          <w:marTop w:val="0"/>
          <w:marBottom w:val="0"/>
          <w:divBdr>
            <w:top w:val="none" w:sz="0" w:space="0" w:color="auto"/>
            <w:left w:val="none" w:sz="0" w:space="0" w:color="auto"/>
            <w:bottom w:val="none" w:sz="0" w:space="0" w:color="auto"/>
            <w:right w:val="none" w:sz="0" w:space="0" w:color="auto"/>
          </w:divBdr>
        </w:div>
        <w:div w:id="1373269014">
          <w:marLeft w:val="0"/>
          <w:marRight w:val="0"/>
          <w:marTop w:val="0"/>
          <w:marBottom w:val="0"/>
          <w:divBdr>
            <w:top w:val="none" w:sz="0" w:space="0" w:color="auto"/>
            <w:left w:val="none" w:sz="0" w:space="0" w:color="auto"/>
            <w:bottom w:val="none" w:sz="0" w:space="0" w:color="auto"/>
            <w:right w:val="none" w:sz="0" w:space="0" w:color="auto"/>
          </w:divBdr>
        </w:div>
        <w:div w:id="2056733724">
          <w:marLeft w:val="0"/>
          <w:marRight w:val="0"/>
          <w:marTop w:val="0"/>
          <w:marBottom w:val="0"/>
          <w:divBdr>
            <w:top w:val="none" w:sz="0" w:space="0" w:color="auto"/>
            <w:left w:val="none" w:sz="0" w:space="0" w:color="auto"/>
            <w:bottom w:val="none" w:sz="0" w:space="0" w:color="auto"/>
            <w:right w:val="none" w:sz="0" w:space="0" w:color="auto"/>
          </w:divBdr>
        </w:div>
        <w:div w:id="1942645946">
          <w:marLeft w:val="0"/>
          <w:marRight w:val="0"/>
          <w:marTop w:val="0"/>
          <w:marBottom w:val="0"/>
          <w:divBdr>
            <w:top w:val="none" w:sz="0" w:space="0" w:color="auto"/>
            <w:left w:val="none" w:sz="0" w:space="0" w:color="auto"/>
            <w:bottom w:val="none" w:sz="0" w:space="0" w:color="auto"/>
            <w:right w:val="none" w:sz="0" w:space="0" w:color="auto"/>
          </w:divBdr>
        </w:div>
        <w:div w:id="1040672293">
          <w:marLeft w:val="0"/>
          <w:marRight w:val="0"/>
          <w:marTop w:val="0"/>
          <w:marBottom w:val="0"/>
          <w:divBdr>
            <w:top w:val="none" w:sz="0" w:space="0" w:color="auto"/>
            <w:left w:val="none" w:sz="0" w:space="0" w:color="auto"/>
            <w:bottom w:val="none" w:sz="0" w:space="0" w:color="auto"/>
            <w:right w:val="none" w:sz="0" w:space="0" w:color="auto"/>
          </w:divBdr>
        </w:div>
        <w:div w:id="933248935">
          <w:marLeft w:val="0"/>
          <w:marRight w:val="0"/>
          <w:marTop w:val="0"/>
          <w:marBottom w:val="0"/>
          <w:divBdr>
            <w:top w:val="none" w:sz="0" w:space="0" w:color="auto"/>
            <w:left w:val="none" w:sz="0" w:space="0" w:color="auto"/>
            <w:bottom w:val="none" w:sz="0" w:space="0" w:color="auto"/>
            <w:right w:val="none" w:sz="0" w:space="0" w:color="auto"/>
          </w:divBdr>
        </w:div>
        <w:div w:id="2132362447">
          <w:marLeft w:val="0"/>
          <w:marRight w:val="0"/>
          <w:marTop w:val="0"/>
          <w:marBottom w:val="0"/>
          <w:divBdr>
            <w:top w:val="none" w:sz="0" w:space="0" w:color="auto"/>
            <w:left w:val="none" w:sz="0" w:space="0" w:color="auto"/>
            <w:bottom w:val="none" w:sz="0" w:space="0" w:color="auto"/>
            <w:right w:val="none" w:sz="0" w:space="0" w:color="auto"/>
          </w:divBdr>
        </w:div>
        <w:div w:id="1716152015">
          <w:marLeft w:val="0"/>
          <w:marRight w:val="0"/>
          <w:marTop w:val="0"/>
          <w:marBottom w:val="0"/>
          <w:divBdr>
            <w:top w:val="none" w:sz="0" w:space="0" w:color="auto"/>
            <w:left w:val="none" w:sz="0" w:space="0" w:color="auto"/>
            <w:bottom w:val="none" w:sz="0" w:space="0" w:color="auto"/>
            <w:right w:val="none" w:sz="0" w:space="0" w:color="auto"/>
          </w:divBdr>
        </w:div>
        <w:div w:id="915896052">
          <w:marLeft w:val="0"/>
          <w:marRight w:val="0"/>
          <w:marTop w:val="0"/>
          <w:marBottom w:val="0"/>
          <w:divBdr>
            <w:top w:val="none" w:sz="0" w:space="0" w:color="auto"/>
            <w:left w:val="none" w:sz="0" w:space="0" w:color="auto"/>
            <w:bottom w:val="none" w:sz="0" w:space="0" w:color="auto"/>
            <w:right w:val="none" w:sz="0" w:space="0" w:color="auto"/>
          </w:divBdr>
        </w:div>
        <w:div w:id="198664478">
          <w:marLeft w:val="0"/>
          <w:marRight w:val="0"/>
          <w:marTop w:val="0"/>
          <w:marBottom w:val="0"/>
          <w:divBdr>
            <w:top w:val="none" w:sz="0" w:space="0" w:color="auto"/>
            <w:left w:val="none" w:sz="0" w:space="0" w:color="auto"/>
            <w:bottom w:val="none" w:sz="0" w:space="0" w:color="auto"/>
            <w:right w:val="none" w:sz="0" w:space="0" w:color="auto"/>
          </w:divBdr>
        </w:div>
        <w:div w:id="1550528203">
          <w:marLeft w:val="0"/>
          <w:marRight w:val="0"/>
          <w:marTop w:val="0"/>
          <w:marBottom w:val="0"/>
          <w:divBdr>
            <w:top w:val="none" w:sz="0" w:space="0" w:color="auto"/>
            <w:left w:val="none" w:sz="0" w:space="0" w:color="auto"/>
            <w:bottom w:val="none" w:sz="0" w:space="0" w:color="auto"/>
            <w:right w:val="none" w:sz="0" w:space="0" w:color="auto"/>
          </w:divBdr>
        </w:div>
        <w:div w:id="934365482">
          <w:marLeft w:val="0"/>
          <w:marRight w:val="0"/>
          <w:marTop w:val="0"/>
          <w:marBottom w:val="0"/>
          <w:divBdr>
            <w:top w:val="none" w:sz="0" w:space="0" w:color="auto"/>
            <w:left w:val="none" w:sz="0" w:space="0" w:color="auto"/>
            <w:bottom w:val="none" w:sz="0" w:space="0" w:color="auto"/>
            <w:right w:val="none" w:sz="0" w:space="0" w:color="auto"/>
          </w:divBdr>
        </w:div>
        <w:div w:id="1664896389">
          <w:marLeft w:val="0"/>
          <w:marRight w:val="0"/>
          <w:marTop w:val="0"/>
          <w:marBottom w:val="0"/>
          <w:divBdr>
            <w:top w:val="none" w:sz="0" w:space="0" w:color="auto"/>
            <w:left w:val="none" w:sz="0" w:space="0" w:color="auto"/>
            <w:bottom w:val="none" w:sz="0" w:space="0" w:color="auto"/>
            <w:right w:val="none" w:sz="0" w:space="0" w:color="auto"/>
          </w:divBdr>
        </w:div>
        <w:div w:id="262037993">
          <w:marLeft w:val="0"/>
          <w:marRight w:val="0"/>
          <w:marTop w:val="0"/>
          <w:marBottom w:val="0"/>
          <w:divBdr>
            <w:top w:val="none" w:sz="0" w:space="0" w:color="auto"/>
            <w:left w:val="none" w:sz="0" w:space="0" w:color="auto"/>
            <w:bottom w:val="none" w:sz="0" w:space="0" w:color="auto"/>
            <w:right w:val="none" w:sz="0" w:space="0" w:color="auto"/>
          </w:divBdr>
        </w:div>
        <w:div w:id="1074744724">
          <w:marLeft w:val="0"/>
          <w:marRight w:val="0"/>
          <w:marTop w:val="0"/>
          <w:marBottom w:val="0"/>
          <w:divBdr>
            <w:top w:val="none" w:sz="0" w:space="0" w:color="auto"/>
            <w:left w:val="none" w:sz="0" w:space="0" w:color="auto"/>
            <w:bottom w:val="none" w:sz="0" w:space="0" w:color="auto"/>
            <w:right w:val="none" w:sz="0" w:space="0" w:color="auto"/>
          </w:divBdr>
        </w:div>
        <w:div w:id="934745061">
          <w:marLeft w:val="0"/>
          <w:marRight w:val="0"/>
          <w:marTop w:val="0"/>
          <w:marBottom w:val="0"/>
          <w:divBdr>
            <w:top w:val="none" w:sz="0" w:space="0" w:color="auto"/>
            <w:left w:val="none" w:sz="0" w:space="0" w:color="auto"/>
            <w:bottom w:val="none" w:sz="0" w:space="0" w:color="auto"/>
            <w:right w:val="none" w:sz="0" w:space="0" w:color="auto"/>
          </w:divBdr>
        </w:div>
        <w:div w:id="997923480">
          <w:marLeft w:val="0"/>
          <w:marRight w:val="0"/>
          <w:marTop w:val="0"/>
          <w:marBottom w:val="0"/>
          <w:divBdr>
            <w:top w:val="none" w:sz="0" w:space="0" w:color="auto"/>
            <w:left w:val="none" w:sz="0" w:space="0" w:color="auto"/>
            <w:bottom w:val="none" w:sz="0" w:space="0" w:color="auto"/>
            <w:right w:val="none" w:sz="0" w:space="0" w:color="auto"/>
          </w:divBdr>
        </w:div>
        <w:div w:id="1538620830">
          <w:marLeft w:val="0"/>
          <w:marRight w:val="0"/>
          <w:marTop w:val="0"/>
          <w:marBottom w:val="0"/>
          <w:divBdr>
            <w:top w:val="none" w:sz="0" w:space="0" w:color="auto"/>
            <w:left w:val="none" w:sz="0" w:space="0" w:color="auto"/>
            <w:bottom w:val="none" w:sz="0" w:space="0" w:color="auto"/>
            <w:right w:val="none" w:sz="0" w:space="0" w:color="auto"/>
          </w:divBdr>
        </w:div>
        <w:div w:id="1223248065">
          <w:marLeft w:val="0"/>
          <w:marRight w:val="0"/>
          <w:marTop w:val="0"/>
          <w:marBottom w:val="0"/>
          <w:divBdr>
            <w:top w:val="none" w:sz="0" w:space="0" w:color="auto"/>
            <w:left w:val="none" w:sz="0" w:space="0" w:color="auto"/>
            <w:bottom w:val="none" w:sz="0" w:space="0" w:color="auto"/>
            <w:right w:val="none" w:sz="0" w:space="0" w:color="auto"/>
          </w:divBdr>
        </w:div>
        <w:div w:id="1076055728">
          <w:marLeft w:val="0"/>
          <w:marRight w:val="0"/>
          <w:marTop w:val="0"/>
          <w:marBottom w:val="0"/>
          <w:divBdr>
            <w:top w:val="none" w:sz="0" w:space="0" w:color="auto"/>
            <w:left w:val="none" w:sz="0" w:space="0" w:color="auto"/>
            <w:bottom w:val="none" w:sz="0" w:space="0" w:color="auto"/>
            <w:right w:val="none" w:sz="0" w:space="0" w:color="auto"/>
          </w:divBdr>
        </w:div>
        <w:div w:id="1298995497">
          <w:marLeft w:val="0"/>
          <w:marRight w:val="0"/>
          <w:marTop w:val="0"/>
          <w:marBottom w:val="0"/>
          <w:divBdr>
            <w:top w:val="none" w:sz="0" w:space="0" w:color="auto"/>
            <w:left w:val="none" w:sz="0" w:space="0" w:color="auto"/>
            <w:bottom w:val="none" w:sz="0" w:space="0" w:color="auto"/>
            <w:right w:val="none" w:sz="0" w:space="0" w:color="auto"/>
          </w:divBdr>
        </w:div>
        <w:div w:id="1076323284">
          <w:marLeft w:val="0"/>
          <w:marRight w:val="0"/>
          <w:marTop w:val="0"/>
          <w:marBottom w:val="0"/>
          <w:divBdr>
            <w:top w:val="none" w:sz="0" w:space="0" w:color="auto"/>
            <w:left w:val="none" w:sz="0" w:space="0" w:color="auto"/>
            <w:bottom w:val="none" w:sz="0" w:space="0" w:color="auto"/>
            <w:right w:val="none" w:sz="0" w:space="0" w:color="auto"/>
          </w:divBdr>
        </w:div>
        <w:div w:id="1535456538">
          <w:marLeft w:val="0"/>
          <w:marRight w:val="0"/>
          <w:marTop w:val="0"/>
          <w:marBottom w:val="0"/>
          <w:divBdr>
            <w:top w:val="none" w:sz="0" w:space="0" w:color="auto"/>
            <w:left w:val="none" w:sz="0" w:space="0" w:color="auto"/>
            <w:bottom w:val="none" w:sz="0" w:space="0" w:color="auto"/>
            <w:right w:val="none" w:sz="0" w:space="0" w:color="auto"/>
          </w:divBdr>
        </w:div>
        <w:div w:id="1255435786">
          <w:marLeft w:val="0"/>
          <w:marRight w:val="0"/>
          <w:marTop w:val="0"/>
          <w:marBottom w:val="0"/>
          <w:divBdr>
            <w:top w:val="none" w:sz="0" w:space="0" w:color="auto"/>
            <w:left w:val="none" w:sz="0" w:space="0" w:color="auto"/>
            <w:bottom w:val="none" w:sz="0" w:space="0" w:color="auto"/>
            <w:right w:val="none" w:sz="0" w:space="0" w:color="auto"/>
          </w:divBdr>
        </w:div>
        <w:div w:id="750738105">
          <w:marLeft w:val="0"/>
          <w:marRight w:val="0"/>
          <w:marTop w:val="0"/>
          <w:marBottom w:val="0"/>
          <w:divBdr>
            <w:top w:val="none" w:sz="0" w:space="0" w:color="auto"/>
            <w:left w:val="none" w:sz="0" w:space="0" w:color="auto"/>
            <w:bottom w:val="none" w:sz="0" w:space="0" w:color="auto"/>
            <w:right w:val="none" w:sz="0" w:space="0" w:color="auto"/>
          </w:divBdr>
        </w:div>
        <w:div w:id="542787532">
          <w:marLeft w:val="0"/>
          <w:marRight w:val="0"/>
          <w:marTop w:val="0"/>
          <w:marBottom w:val="0"/>
          <w:divBdr>
            <w:top w:val="none" w:sz="0" w:space="0" w:color="auto"/>
            <w:left w:val="none" w:sz="0" w:space="0" w:color="auto"/>
            <w:bottom w:val="none" w:sz="0" w:space="0" w:color="auto"/>
            <w:right w:val="none" w:sz="0" w:space="0" w:color="auto"/>
          </w:divBdr>
        </w:div>
        <w:div w:id="1769428205">
          <w:marLeft w:val="0"/>
          <w:marRight w:val="0"/>
          <w:marTop w:val="0"/>
          <w:marBottom w:val="0"/>
          <w:divBdr>
            <w:top w:val="none" w:sz="0" w:space="0" w:color="auto"/>
            <w:left w:val="none" w:sz="0" w:space="0" w:color="auto"/>
            <w:bottom w:val="none" w:sz="0" w:space="0" w:color="auto"/>
            <w:right w:val="none" w:sz="0" w:space="0" w:color="auto"/>
          </w:divBdr>
        </w:div>
        <w:div w:id="633951580">
          <w:marLeft w:val="0"/>
          <w:marRight w:val="0"/>
          <w:marTop w:val="0"/>
          <w:marBottom w:val="0"/>
          <w:divBdr>
            <w:top w:val="none" w:sz="0" w:space="0" w:color="auto"/>
            <w:left w:val="none" w:sz="0" w:space="0" w:color="auto"/>
            <w:bottom w:val="none" w:sz="0" w:space="0" w:color="auto"/>
            <w:right w:val="none" w:sz="0" w:space="0" w:color="auto"/>
          </w:divBdr>
        </w:div>
        <w:div w:id="1511987947">
          <w:marLeft w:val="0"/>
          <w:marRight w:val="0"/>
          <w:marTop w:val="0"/>
          <w:marBottom w:val="0"/>
          <w:divBdr>
            <w:top w:val="none" w:sz="0" w:space="0" w:color="auto"/>
            <w:left w:val="none" w:sz="0" w:space="0" w:color="auto"/>
            <w:bottom w:val="none" w:sz="0" w:space="0" w:color="auto"/>
            <w:right w:val="none" w:sz="0" w:space="0" w:color="auto"/>
          </w:divBdr>
        </w:div>
        <w:div w:id="1019043732">
          <w:marLeft w:val="0"/>
          <w:marRight w:val="0"/>
          <w:marTop w:val="0"/>
          <w:marBottom w:val="0"/>
          <w:divBdr>
            <w:top w:val="none" w:sz="0" w:space="0" w:color="auto"/>
            <w:left w:val="none" w:sz="0" w:space="0" w:color="auto"/>
            <w:bottom w:val="none" w:sz="0" w:space="0" w:color="auto"/>
            <w:right w:val="none" w:sz="0" w:space="0" w:color="auto"/>
          </w:divBdr>
        </w:div>
        <w:div w:id="1475945457">
          <w:marLeft w:val="0"/>
          <w:marRight w:val="0"/>
          <w:marTop w:val="0"/>
          <w:marBottom w:val="0"/>
          <w:divBdr>
            <w:top w:val="none" w:sz="0" w:space="0" w:color="auto"/>
            <w:left w:val="none" w:sz="0" w:space="0" w:color="auto"/>
            <w:bottom w:val="none" w:sz="0" w:space="0" w:color="auto"/>
            <w:right w:val="none" w:sz="0" w:space="0" w:color="auto"/>
          </w:divBdr>
        </w:div>
        <w:div w:id="1947077001">
          <w:marLeft w:val="0"/>
          <w:marRight w:val="0"/>
          <w:marTop w:val="0"/>
          <w:marBottom w:val="0"/>
          <w:divBdr>
            <w:top w:val="none" w:sz="0" w:space="0" w:color="auto"/>
            <w:left w:val="none" w:sz="0" w:space="0" w:color="auto"/>
            <w:bottom w:val="none" w:sz="0" w:space="0" w:color="auto"/>
            <w:right w:val="none" w:sz="0" w:space="0" w:color="auto"/>
          </w:divBdr>
        </w:div>
        <w:div w:id="1504127261">
          <w:marLeft w:val="0"/>
          <w:marRight w:val="0"/>
          <w:marTop w:val="0"/>
          <w:marBottom w:val="0"/>
          <w:divBdr>
            <w:top w:val="none" w:sz="0" w:space="0" w:color="auto"/>
            <w:left w:val="none" w:sz="0" w:space="0" w:color="auto"/>
            <w:bottom w:val="none" w:sz="0" w:space="0" w:color="auto"/>
            <w:right w:val="none" w:sz="0" w:space="0" w:color="auto"/>
          </w:divBdr>
        </w:div>
        <w:div w:id="1505827403">
          <w:marLeft w:val="0"/>
          <w:marRight w:val="0"/>
          <w:marTop w:val="0"/>
          <w:marBottom w:val="0"/>
          <w:divBdr>
            <w:top w:val="none" w:sz="0" w:space="0" w:color="auto"/>
            <w:left w:val="none" w:sz="0" w:space="0" w:color="auto"/>
            <w:bottom w:val="none" w:sz="0" w:space="0" w:color="auto"/>
            <w:right w:val="none" w:sz="0" w:space="0" w:color="auto"/>
          </w:divBdr>
        </w:div>
        <w:div w:id="1243225501">
          <w:marLeft w:val="0"/>
          <w:marRight w:val="0"/>
          <w:marTop w:val="0"/>
          <w:marBottom w:val="0"/>
          <w:divBdr>
            <w:top w:val="none" w:sz="0" w:space="0" w:color="auto"/>
            <w:left w:val="none" w:sz="0" w:space="0" w:color="auto"/>
            <w:bottom w:val="none" w:sz="0" w:space="0" w:color="auto"/>
            <w:right w:val="none" w:sz="0" w:space="0" w:color="auto"/>
          </w:divBdr>
        </w:div>
        <w:div w:id="242104591">
          <w:marLeft w:val="0"/>
          <w:marRight w:val="0"/>
          <w:marTop w:val="0"/>
          <w:marBottom w:val="0"/>
          <w:divBdr>
            <w:top w:val="none" w:sz="0" w:space="0" w:color="auto"/>
            <w:left w:val="none" w:sz="0" w:space="0" w:color="auto"/>
            <w:bottom w:val="none" w:sz="0" w:space="0" w:color="auto"/>
            <w:right w:val="none" w:sz="0" w:space="0" w:color="auto"/>
          </w:divBdr>
        </w:div>
        <w:div w:id="81490862">
          <w:marLeft w:val="0"/>
          <w:marRight w:val="0"/>
          <w:marTop w:val="0"/>
          <w:marBottom w:val="0"/>
          <w:divBdr>
            <w:top w:val="none" w:sz="0" w:space="0" w:color="auto"/>
            <w:left w:val="none" w:sz="0" w:space="0" w:color="auto"/>
            <w:bottom w:val="none" w:sz="0" w:space="0" w:color="auto"/>
            <w:right w:val="none" w:sz="0" w:space="0" w:color="auto"/>
          </w:divBdr>
        </w:div>
        <w:div w:id="200899102">
          <w:marLeft w:val="0"/>
          <w:marRight w:val="0"/>
          <w:marTop w:val="0"/>
          <w:marBottom w:val="0"/>
          <w:divBdr>
            <w:top w:val="none" w:sz="0" w:space="0" w:color="auto"/>
            <w:left w:val="none" w:sz="0" w:space="0" w:color="auto"/>
            <w:bottom w:val="none" w:sz="0" w:space="0" w:color="auto"/>
            <w:right w:val="none" w:sz="0" w:space="0" w:color="auto"/>
          </w:divBdr>
        </w:div>
        <w:div w:id="974681904">
          <w:marLeft w:val="0"/>
          <w:marRight w:val="0"/>
          <w:marTop w:val="0"/>
          <w:marBottom w:val="0"/>
          <w:divBdr>
            <w:top w:val="none" w:sz="0" w:space="0" w:color="auto"/>
            <w:left w:val="none" w:sz="0" w:space="0" w:color="auto"/>
            <w:bottom w:val="none" w:sz="0" w:space="0" w:color="auto"/>
            <w:right w:val="none" w:sz="0" w:space="0" w:color="auto"/>
          </w:divBdr>
        </w:div>
        <w:div w:id="721754475">
          <w:marLeft w:val="0"/>
          <w:marRight w:val="0"/>
          <w:marTop w:val="0"/>
          <w:marBottom w:val="0"/>
          <w:divBdr>
            <w:top w:val="none" w:sz="0" w:space="0" w:color="auto"/>
            <w:left w:val="none" w:sz="0" w:space="0" w:color="auto"/>
            <w:bottom w:val="none" w:sz="0" w:space="0" w:color="auto"/>
            <w:right w:val="none" w:sz="0" w:space="0" w:color="auto"/>
          </w:divBdr>
        </w:div>
        <w:div w:id="980884567">
          <w:marLeft w:val="0"/>
          <w:marRight w:val="0"/>
          <w:marTop w:val="0"/>
          <w:marBottom w:val="0"/>
          <w:divBdr>
            <w:top w:val="none" w:sz="0" w:space="0" w:color="auto"/>
            <w:left w:val="none" w:sz="0" w:space="0" w:color="auto"/>
            <w:bottom w:val="none" w:sz="0" w:space="0" w:color="auto"/>
            <w:right w:val="none" w:sz="0" w:space="0" w:color="auto"/>
          </w:divBdr>
        </w:div>
        <w:div w:id="901015325">
          <w:marLeft w:val="0"/>
          <w:marRight w:val="0"/>
          <w:marTop w:val="0"/>
          <w:marBottom w:val="0"/>
          <w:divBdr>
            <w:top w:val="none" w:sz="0" w:space="0" w:color="auto"/>
            <w:left w:val="none" w:sz="0" w:space="0" w:color="auto"/>
            <w:bottom w:val="none" w:sz="0" w:space="0" w:color="auto"/>
            <w:right w:val="none" w:sz="0" w:space="0" w:color="auto"/>
          </w:divBdr>
        </w:div>
        <w:div w:id="1947468078">
          <w:marLeft w:val="0"/>
          <w:marRight w:val="0"/>
          <w:marTop w:val="0"/>
          <w:marBottom w:val="0"/>
          <w:divBdr>
            <w:top w:val="none" w:sz="0" w:space="0" w:color="auto"/>
            <w:left w:val="none" w:sz="0" w:space="0" w:color="auto"/>
            <w:bottom w:val="none" w:sz="0" w:space="0" w:color="auto"/>
            <w:right w:val="none" w:sz="0" w:space="0" w:color="auto"/>
          </w:divBdr>
        </w:div>
        <w:div w:id="1107968730">
          <w:marLeft w:val="0"/>
          <w:marRight w:val="0"/>
          <w:marTop w:val="0"/>
          <w:marBottom w:val="0"/>
          <w:divBdr>
            <w:top w:val="none" w:sz="0" w:space="0" w:color="auto"/>
            <w:left w:val="none" w:sz="0" w:space="0" w:color="auto"/>
            <w:bottom w:val="none" w:sz="0" w:space="0" w:color="auto"/>
            <w:right w:val="none" w:sz="0" w:space="0" w:color="auto"/>
          </w:divBdr>
        </w:div>
        <w:div w:id="961807733">
          <w:marLeft w:val="0"/>
          <w:marRight w:val="0"/>
          <w:marTop w:val="0"/>
          <w:marBottom w:val="0"/>
          <w:divBdr>
            <w:top w:val="none" w:sz="0" w:space="0" w:color="auto"/>
            <w:left w:val="none" w:sz="0" w:space="0" w:color="auto"/>
            <w:bottom w:val="none" w:sz="0" w:space="0" w:color="auto"/>
            <w:right w:val="none" w:sz="0" w:space="0" w:color="auto"/>
          </w:divBdr>
        </w:div>
        <w:div w:id="1527983283">
          <w:marLeft w:val="0"/>
          <w:marRight w:val="0"/>
          <w:marTop w:val="0"/>
          <w:marBottom w:val="0"/>
          <w:divBdr>
            <w:top w:val="none" w:sz="0" w:space="0" w:color="auto"/>
            <w:left w:val="none" w:sz="0" w:space="0" w:color="auto"/>
            <w:bottom w:val="none" w:sz="0" w:space="0" w:color="auto"/>
            <w:right w:val="none" w:sz="0" w:space="0" w:color="auto"/>
          </w:divBdr>
        </w:div>
        <w:div w:id="1475367509">
          <w:marLeft w:val="0"/>
          <w:marRight w:val="0"/>
          <w:marTop w:val="0"/>
          <w:marBottom w:val="0"/>
          <w:divBdr>
            <w:top w:val="none" w:sz="0" w:space="0" w:color="auto"/>
            <w:left w:val="none" w:sz="0" w:space="0" w:color="auto"/>
            <w:bottom w:val="none" w:sz="0" w:space="0" w:color="auto"/>
            <w:right w:val="none" w:sz="0" w:space="0" w:color="auto"/>
          </w:divBdr>
        </w:div>
        <w:div w:id="788819151">
          <w:marLeft w:val="0"/>
          <w:marRight w:val="0"/>
          <w:marTop w:val="0"/>
          <w:marBottom w:val="0"/>
          <w:divBdr>
            <w:top w:val="none" w:sz="0" w:space="0" w:color="auto"/>
            <w:left w:val="none" w:sz="0" w:space="0" w:color="auto"/>
            <w:bottom w:val="none" w:sz="0" w:space="0" w:color="auto"/>
            <w:right w:val="none" w:sz="0" w:space="0" w:color="auto"/>
          </w:divBdr>
        </w:div>
        <w:div w:id="1853449319">
          <w:marLeft w:val="0"/>
          <w:marRight w:val="0"/>
          <w:marTop w:val="0"/>
          <w:marBottom w:val="0"/>
          <w:divBdr>
            <w:top w:val="none" w:sz="0" w:space="0" w:color="auto"/>
            <w:left w:val="none" w:sz="0" w:space="0" w:color="auto"/>
            <w:bottom w:val="none" w:sz="0" w:space="0" w:color="auto"/>
            <w:right w:val="none" w:sz="0" w:space="0" w:color="auto"/>
          </w:divBdr>
        </w:div>
        <w:div w:id="1583249916">
          <w:marLeft w:val="0"/>
          <w:marRight w:val="0"/>
          <w:marTop w:val="0"/>
          <w:marBottom w:val="0"/>
          <w:divBdr>
            <w:top w:val="none" w:sz="0" w:space="0" w:color="auto"/>
            <w:left w:val="none" w:sz="0" w:space="0" w:color="auto"/>
            <w:bottom w:val="none" w:sz="0" w:space="0" w:color="auto"/>
            <w:right w:val="none" w:sz="0" w:space="0" w:color="auto"/>
          </w:divBdr>
        </w:div>
        <w:div w:id="1996913597">
          <w:marLeft w:val="0"/>
          <w:marRight w:val="0"/>
          <w:marTop w:val="0"/>
          <w:marBottom w:val="0"/>
          <w:divBdr>
            <w:top w:val="none" w:sz="0" w:space="0" w:color="auto"/>
            <w:left w:val="none" w:sz="0" w:space="0" w:color="auto"/>
            <w:bottom w:val="none" w:sz="0" w:space="0" w:color="auto"/>
            <w:right w:val="none" w:sz="0" w:space="0" w:color="auto"/>
          </w:divBdr>
        </w:div>
        <w:div w:id="774058052">
          <w:marLeft w:val="0"/>
          <w:marRight w:val="0"/>
          <w:marTop w:val="0"/>
          <w:marBottom w:val="0"/>
          <w:divBdr>
            <w:top w:val="none" w:sz="0" w:space="0" w:color="auto"/>
            <w:left w:val="none" w:sz="0" w:space="0" w:color="auto"/>
            <w:bottom w:val="none" w:sz="0" w:space="0" w:color="auto"/>
            <w:right w:val="none" w:sz="0" w:space="0" w:color="auto"/>
          </w:divBdr>
        </w:div>
        <w:div w:id="1154223675">
          <w:marLeft w:val="0"/>
          <w:marRight w:val="0"/>
          <w:marTop w:val="0"/>
          <w:marBottom w:val="0"/>
          <w:divBdr>
            <w:top w:val="none" w:sz="0" w:space="0" w:color="auto"/>
            <w:left w:val="none" w:sz="0" w:space="0" w:color="auto"/>
            <w:bottom w:val="none" w:sz="0" w:space="0" w:color="auto"/>
            <w:right w:val="none" w:sz="0" w:space="0" w:color="auto"/>
          </w:divBdr>
        </w:div>
        <w:div w:id="1397301">
          <w:marLeft w:val="0"/>
          <w:marRight w:val="0"/>
          <w:marTop w:val="0"/>
          <w:marBottom w:val="0"/>
          <w:divBdr>
            <w:top w:val="none" w:sz="0" w:space="0" w:color="auto"/>
            <w:left w:val="none" w:sz="0" w:space="0" w:color="auto"/>
            <w:bottom w:val="none" w:sz="0" w:space="0" w:color="auto"/>
            <w:right w:val="none" w:sz="0" w:space="0" w:color="auto"/>
          </w:divBdr>
        </w:div>
        <w:div w:id="1489898778">
          <w:marLeft w:val="0"/>
          <w:marRight w:val="0"/>
          <w:marTop w:val="0"/>
          <w:marBottom w:val="0"/>
          <w:divBdr>
            <w:top w:val="none" w:sz="0" w:space="0" w:color="auto"/>
            <w:left w:val="none" w:sz="0" w:space="0" w:color="auto"/>
            <w:bottom w:val="none" w:sz="0" w:space="0" w:color="auto"/>
            <w:right w:val="none" w:sz="0" w:space="0" w:color="auto"/>
          </w:divBdr>
        </w:div>
        <w:div w:id="436755829">
          <w:marLeft w:val="0"/>
          <w:marRight w:val="0"/>
          <w:marTop w:val="0"/>
          <w:marBottom w:val="0"/>
          <w:divBdr>
            <w:top w:val="none" w:sz="0" w:space="0" w:color="auto"/>
            <w:left w:val="none" w:sz="0" w:space="0" w:color="auto"/>
            <w:bottom w:val="none" w:sz="0" w:space="0" w:color="auto"/>
            <w:right w:val="none" w:sz="0" w:space="0" w:color="auto"/>
          </w:divBdr>
        </w:div>
        <w:div w:id="29573594">
          <w:marLeft w:val="0"/>
          <w:marRight w:val="0"/>
          <w:marTop w:val="0"/>
          <w:marBottom w:val="0"/>
          <w:divBdr>
            <w:top w:val="none" w:sz="0" w:space="0" w:color="auto"/>
            <w:left w:val="none" w:sz="0" w:space="0" w:color="auto"/>
            <w:bottom w:val="none" w:sz="0" w:space="0" w:color="auto"/>
            <w:right w:val="none" w:sz="0" w:space="0" w:color="auto"/>
          </w:divBdr>
        </w:div>
        <w:div w:id="1372999300">
          <w:marLeft w:val="0"/>
          <w:marRight w:val="0"/>
          <w:marTop w:val="0"/>
          <w:marBottom w:val="0"/>
          <w:divBdr>
            <w:top w:val="none" w:sz="0" w:space="0" w:color="auto"/>
            <w:left w:val="none" w:sz="0" w:space="0" w:color="auto"/>
            <w:bottom w:val="none" w:sz="0" w:space="0" w:color="auto"/>
            <w:right w:val="none" w:sz="0" w:space="0" w:color="auto"/>
          </w:divBdr>
        </w:div>
        <w:div w:id="935014543">
          <w:marLeft w:val="0"/>
          <w:marRight w:val="0"/>
          <w:marTop w:val="0"/>
          <w:marBottom w:val="0"/>
          <w:divBdr>
            <w:top w:val="none" w:sz="0" w:space="0" w:color="auto"/>
            <w:left w:val="none" w:sz="0" w:space="0" w:color="auto"/>
            <w:bottom w:val="none" w:sz="0" w:space="0" w:color="auto"/>
            <w:right w:val="none" w:sz="0" w:space="0" w:color="auto"/>
          </w:divBdr>
        </w:div>
        <w:div w:id="1152402864">
          <w:marLeft w:val="0"/>
          <w:marRight w:val="0"/>
          <w:marTop w:val="0"/>
          <w:marBottom w:val="0"/>
          <w:divBdr>
            <w:top w:val="none" w:sz="0" w:space="0" w:color="auto"/>
            <w:left w:val="none" w:sz="0" w:space="0" w:color="auto"/>
            <w:bottom w:val="none" w:sz="0" w:space="0" w:color="auto"/>
            <w:right w:val="none" w:sz="0" w:space="0" w:color="auto"/>
          </w:divBdr>
        </w:div>
        <w:div w:id="14235418">
          <w:marLeft w:val="0"/>
          <w:marRight w:val="0"/>
          <w:marTop w:val="0"/>
          <w:marBottom w:val="0"/>
          <w:divBdr>
            <w:top w:val="none" w:sz="0" w:space="0" w:color="auto"/>
            <w:left w:val="none" w:sz="0" w:space="0" w:color="auto"/>
            <w:bottom w:val="none" w:sz="0" w:space="0" w:color="auto"/>
            <w:right w:val="none" w:sz="0" w:space="0" w:color="auto"/>
          </w:divBdr>
        </w:div>
        <w:div w:id="2060202523">
          <w:marLeft w:val="0"/>
          <w:marRight w:val="0"/>
          <w:marTop w:val="0"/>
          <w:marBottom w:val="0"/>
          <w:divBdr>
            <w:top w:val="none" w:sz="0" w:space="0" w:color="auto"/>
            <w:left w:val="none" w:sz="0" w:space="0" w:color="auto"/>
            <w:bottom w:val="none" w:sz="0" w:space="0" w:color="auto"/>
            <w:right w:val="none" w:sz="0" w:space="0" w:color="auto"/>
          </w:divBdr>
        </w:div>
        <w:div w:id="1320380104">
          <w:marLeft w:val="0"/>
          <w:marRight w:val="0"/>
          <w:marTop w:val="0"/>
          <w:marBottom w:val="0"/>
          <w:divBdr>
            <w:top w:val="none" w:sz="0" w:space="0" w:color="auto"/>
            <w:left w:val="none" w:sz="0" w:space="0" w:color="auto"/>
            <w:bottom w:val="none" w:sz="0" w:space="0" w:color="auto"/>
            <w:right w:val="none" w:sz="0" w:space="0" w:color="auto"/>
          </w:divBdr>
        </w:div>
        <w:div w:id="1061057084">
          <w:marLeft w:val="0"/>
          <w:marRight w:val="0"/>
          <w:marTop w:val="0"/>
          <w:marBottom w:val="0"/>
          <w:divBdr>
            <w:top w:val="none" w:sz="0" w:space="0" w:color="auto"/>
            <w:left w:val="none" w:sz="0" w:space="0" w:color="auto"/>
            <w:bottom w:val="none" w:sz="0" w:space="0" w:color="auto"/>
            <w:right w:val="none" w:sz="0" w:space="0" w:color="auto"/>
          </w:divBdr>
        </w:div>
        <w:div w:id="362361944">
          <w:marLeft w:val="0"/>
          <w:marRight w:val="0"/>
          <w:marTop w:val="0"/>
          <w:marBottom w:val="0"/>
          <w:divBdr>
            <w:top w:val="none" w:sz="0" w:space="0" w:color="auto"/>
            <w:left w:val="none" w:sz="0" w:space="0" w:color="auto"/>
            <w:bottom w:val="none" w:sz="0" w:space="0" w:color="auto"/>
            <w:right w:val="none" w:sz="0" w:space="0" w:color="auto"/>
          </w:divBdr>
        </w:div>
        <w:div w:id="935863143">
          <w:marLeft w:val="0"/>
          <w:marRight w:val="0"/>
          <w:marTop w:val="0"/>
          <w:marBottom w:val="0"/>
          <w:divBdr>
            <w:top w:val="none" w:sz="0" w:space="0" w:color="auto"/>
            <w:left w:val="none" w:sz="0" w:space="0" w:color="auto"/>
            <w:bottom w:val="none" w:sz="0" w:space="0" w:color="auto"/>
            <w:right w:val="none" w:sz="0" w:space="0" w:color="auto"/>
          </w:divBdr>
        </w:div>
        <w:div w:id="1033504397">
          <w:marLeft w:val="0"/>
          <w:marRight w:val="0"/>
          <w:marTop w:val="0"/>
          <w:marBottom w:val="0"/>
          <w:divBdr>
            <w:top w:val="none" w:sz="0" w:space="0" w:color="auto"/>
            <w:left w:val="none" w:sz="0" w:space="0" w:color="auto"/>
            <w:bottom w:val="none" w:sz="0" w:space="0" w:color="auto"/>
            <w:right w:val="none" w:sz="0" w:space="0" w:color="auto"/>
          </w:divBdr>
        </w:div>
        <w:div w:id="1543980814">
          <w:marLeft w:val="0"/>
          <w:marRight w:val="0"/>
          <w:marTop w:val="0"/>
          <w:marBottom w:val="0"/>
          <w:divBdr>
            <w:top w:val="none" w:sz="0" w:space="0" w:color="auto"/>
            <w:left w:val="none" w:sz="0" w:space="0" w:color="auto"/>
            <w:bottom w:val="none" w:sz="0" w:space="0" w:color="auto"/>
            <w:right w:val="none" w:sz="0" w:space="0" w:color="auto"/>
          </w:divBdr>
        </w:div>
        <w:div w:id="67578417">
          <w:marLeft w:val="0"/>
          <w:marRight w:val="0"/>
          <w:marTop w:val="0"/>
          <w:marBottom w:val="0"/>
          <w:divBdr>
            <w:top w:val="none" w:sz="0" w:space="0" w:color="auto"/>
            <w:left w:val="none" w:sz="0" w:space="0" w:color="auto"/>
            <w:bottom w:val="none" w:sz="0" w:space="0" w:color="auto"/>
            <w:right w:val="none" w:sz="0" w:space="0" w:color="auto"/>
          </w:divBdr>
        </w:div>
        <w:div w:id="812675368">
          <w:marLeft w:val="0"/>
          <w:marRight w:val="0"/>
          <w:marTop w:val="0"/>
          <w:marBottom w:val="0"/>
          <w:divBdr>
            <w:top w:val="none" w:sz="0" w:space="0" w:color="auto"/>
            <w:left w:val="none" w:sz="0" w:space="0" w:color="auto"/>
            <w:bottom w:val="none" w:sz="0" w:space="0" w:color="auto"/>
            <w:right w:val="none" w:sz="0" w:space="0" w:color="auto"/>
          </w:divBdr>
        </w:div>
        <w:div w:id="833296195">
          <w:marLeft w:val="0"/>
          <w:marRight w:val="0"/>
          <w:marTop w:val="0"/>
          <w:marBottom w:val="0"/>
          <w:divBdr>
            <w:top w:val="none" w:sz="0" w:space="0" w:color="auto"/>
            <w:left w:val="none" w:sz="0" w:space="0" w:color="auto"/>
            <w:bottom w:val="none" w:sz="0" w:space="0" w:color="auto"/>
            <w:right w:val="none" w:sz="0" w:space="0" w:color="auto"/>
          </w:divBdr>
        </w:div>
        <w:div w:id="2111661004">
          <w:marLeft w:val="0"/>
          <w:marRight w:val="0"/>
          <w:marTop w:val="0"/>
          <w:marBottom w:val="0"/>
          <w:divBdr>
            <w:top w:val="none" w:sz="0" w:space="0" w:color="auto"/>
            <w:left w:val="none" w:sz="0" w:space="0" w:color="auto"/>
            <w:bottom w:val="none" w:sz="0" w:space="0" w:color="auto"/>
            <w:right w:val="none" w:sz="0" w:space="0" w:color="auto"/>
          </w:divBdr>
        </w:div>
        <w:div w:id="935940574">
          <w:marLeft w:val="0"/>
          <w:marRight w:val="0"/>
          <w:marTop w:val="0"/>
          <w:marBottom w:val="0"/>
          <w:divBdr>
            <w:top w:val="none" w:sz="0" w:space="0" w:color="auto"/>
            <w:left w:val="none" w:sz="0" w:space="0" w:color="auto"/>
            <w:bottom w:val="none" w:sz="0" w:space="0" w:color="auto"/>
            <w:right w:val="none" w:sz="0" w:space="0" w:color="auto"/>
          </w:divBdr>
        </w:div>
        <w:div w:id="1072384404">
          <w:marLeft w:val="0"/>
          <w:marRight w:val="0"/>
          <w:marTop w:val="0"/>
          <w:marBottom w:val="0"/>
          <w:divBdr>
            <w:top w:val="none" w:sz="0" w:space="0" w:color="auto"/>
            <w:left w:val="none" w:sz="0" w:space="0" w:color="auto"/>
            <w:bottom w:val="none" w:sz="0" w:space="0" w:color="auto"/>
            <w:right w:val="none" w:sz="0" w:space="0" w:color="auto"/>
          </w:divBdr>
        </w:div>
        <w:div w:id="1088428506">
          <w:marLeft w:val="0"/>
          <w:marRight w:val="0"/>
          <w:marTop w:val="0"/>
          <w:marBottom w:val="0"/>
          <w:divBdr>
            <w:top w:val="none" w:sz="0" w:space="0" w:color="auto"/>
            <w:left w:val="none" w:sz="0" w:space="0" w:color="auto"/>
            <w:bottom w:val="none" w:sz="0" w:space="0" w:color="auto"/>
            <w:right w:val="none" w:sz="0" w:space="0" w:color="auto"/>
          </w:divBdr>
        </w:div>
        <w:div w:id="1557618299">
          <w:marLeft w:val="0"/>
          <w:marRight w:val="0"/>
          <w:marTop w:val="0"/>
          <w:marBottom w:val="0"/>
          <w:divBdr>
            <w:top w:val="none" w:sz="0" w:space="0" w:color="auto"/>
            <w:left w:val="none" w:sz="0" w:space="0" w:color="auto"/>
            <w:bottom w:val="none" w:sz="0" w:space="0" w:color="auto"/>
            <w:right w:val="none" w:sz="0" w:space="0" w:color="auto"/>
          </w:divBdr>
        </w:div>
        <w:div w:id="799223271">
          <w:marLeft w:val="0"/>
          <w:marRight w:val="0"/>
          <w:marTop w:val="0"/>
          <w:marBottom w:val="0"/>
          <w:divBdr>
            <w:top w:val="none" w:sz="0" w:space="0" w:color="auto"/>
            <w:left w:val="none" w:sz="0" w:space="0" w:color="auto"/>
            <w:bottom w:val="none" w:sz="0" w:space="0" w:color="auto"/>
            <w:right w:val="none" w:sz="0" w:space="0" w:color="auto"/>
          </w:divBdr>
        </w:div>
        <w:div w:id="91827637">
          <w:marLeft w:val="0"/>
          <w:marRight w:val="0"/>
          <w:marTop w:val="0"/>
          <w:marBottom w:val="0"/>
          <w:divBdr>
            <w:top w:val="none" w:sz="0" w:space="0" w:color="auto"/>
            <w:left w:val="none" w:sz="0" w:space="0" w:color="auto"/>
            <w:bottom w:val="none" w:sz="0" w:space="0" w:color="auto"/>
            <w:right w:val="none" w:sz="0" w:space="0" w:color="auto"/>
          </w:divBdr>
        </w:div>
        <w:div w:id="426005520">
          <w:marLeft w:val="0"/>
          <w:marRight w:val="0"/>
          <w:marTop w:val="0"/>
          <w:marBottom w:val="0"/>
          <w:divBdr>
            <w:top w:val="none" w:sz="0" w:space="0" w:color="auto"/>
            <w:left w:val="none" w:sz="0" w:space="0" w:color="auto"/>
            <w:bottom w:val="none" w:sz="0" w:space="0" w:color="auto"/>
            <w:right w:val="none" w:sz="0" w:space="0" w:color="auto"/>
          </w:divBdr>
        </w:div>
        <w:div w:id="19936185">
          <w:marLeft w:val="0"/>
          <w:marRight w:val="0"/>
          <w:marTop w:val="0"/>
          <w:marBottom w:val="0"/>
          <w:divBdr>
            <w:top w:val="none" w:sz="0" w:space="0" w:color="auto"/>
            <w:left w:val="none" w:sz="0" w:space="0" w:color="auto"/>
            <w:bottom w:val="none" w:sz="0" w:space="0" w:color="auto"/>
            <w:right w:val="none" w:sz="0" w:space="0" w:color="auto"/>
          </w:divBdr>
        </w:div>
        <w:div w:id="1733043863">
          <w:marLeft w:val="0"/>
          <w:marRight w:val="0"/>
          <w:marTop w:val="0"/>
          <w:marBottom w:val="0"/>
          <w:divBdr>
            <w:top w:val="none" w:sz="0" w:space="0" w:color="auto"/>
            <w:left w:val="none" w:sz="0" w:space="0" w:color="auto"/>
            <w:bottom w:val="none" w:sz="0" w:space="0" w:color="auto"/>
            <w:right w:val="none" w:sz="0" w:space="0" w:color="auto"/>
          </w:divBdr>
        </w:div>
        <w:div w:id="262037655">
          <w:marLeft w:val="0"/>
          <w:marRight w:val="0"/>
          <w:marTop w:val="0"/>
          <w:marBottom w:val="0"/>
          <w:divBdr>
            <w:top w:val="none" w:sz="0" w:space="0" w:color="auto"/>
            <w:left w:val="none" w:sz="0" w:space="0" w:color="auto"/>
            <w:bottom w:val="none" w:sz="0" w:space="0" w:color="auto"/>
            <w:right w:val="none" w:sz="0" w:space="0" w:color="auto"/>
          </w:divBdr>
        </w:div>
        <w:div w:id="1294944209">
          <w:marLeft w:val="0"/>
          <w:marRight w:val="0"/>
          <w:marTop w:val="0"/>
          <w:marBottom w:val="0"/>
          <w:divBdr>
            <w:top w:val="none" w:sz="0" w:space="0" w:color="auto"/>
            <w:left w:val="none" w:sz="0" w:space="0" w:color="auto"/>
            <w:bottom w:val="none" w:sz="0" w:space="0" w:color="auto"/>
            <w:right w:val="none" w:sz="0" w:space="0" w:color="auto"/>
          </w:divBdr>
        </w:div>
        <w:div w:id="793444555">
          <w:marLeft w:val="0"/>
          <w:marRight w:val="0"/>
          <w:marTop w:val="0"/>
          <w:marBottom w:val="0"/>
          <w:divBdr>
            <w:top w:val="none" w:sz="0" w:space="0" w:color="auto"/>
            <w:left w:val="none" w:sz="0" w:space="0" w:color="auto"/>
            <w:bottom w:val="none" w:sz="0" w:space="0" w:color="auto"/>
            <w:right w:val="none" w:sz="0" w:space="0" w:color="auto"/>
          </w:divBdr>
        </w:div>
        <w:div w:id="1880703737">
          <w:marLeft w:val="0"/>
          <w:marRight w:val="0"/>
          <w:marTop w:val="0"/>
          <w:marBottom w:val="0"/>
          <w:divBdr>
            <w:top w:val="none" w:sz="0" w:space="0" w:color="auto"/>
            <w:left w:val="none" w:sz="0" w:space="0" w:color="auto"/>
            <w:bottom w:val="none" w:sz="0" w:space="0" w:color="auto"/>
            <w:right w:val="none" w:sz="0" w:space="0" w:color="auto"/>
          </w:divBdr>
        </w:div>
        <w:div w:id="1985699078">
          <w:marLeft w:val="0"/>
          <w:marRight w:val="0"/>
          <w:marTop w:val="0"/>
          <w:marBottom w:val="0"/>
          <w:divBdr>
            <w:top w:val="none" w:sz="0" w:space="0" w:color="auto"/>
            <w:left w:val="none" w:sz="0" w:space="0" w:color="auto"/>
            <w:bottom w:val="none" w:sz="0" w:space="0" w:color="auto"/>
            <w:right w:val="none" w:sz="0" w:space="0" w:color="auto"/>
          </w:divBdr>
        </w:div>
        <w:div w:id="1550721748">
          <w:marLeft w:val="0"/>
          <w:marRight w:val="0"/>
          <w:marTop w:val="0"/>
          <w:marBottom w:val="0"/>
          <w:divBdr>
            <w:top w:val="none" w:sz="0" w:space="0" w:color="auto"/>
            <w:left w:val="none" w:sz="0" w:space="0" w:color="auto"/>
            <w:bottom w:val="none" w:sz="0" w:space="0" w:color="auto"/>
            <w:right w:val="none" w:sz="0" w:space="0" w:color="auto"/>
          </w:divBdr>
        </w:div>
        <w:div w:id="1147433812">
          <w:marLeft w:val="0"/>
          <w:marRight w:val="0"/>
          <w:marTop w:val="0"/>
          <w:marBottom w:val="0"/>
          <w:divBdr>
            <w:top w:val="none" w:sz="0" w:space="0" w:color="auto"/>
            <w:left w:val="none" w:sz="0" w:space="0" w:color="auto"/>
            <w:bottom w:val="none" w:sz="0" w:space="0" w:color="auto"/>
            <w:right w:val="none" w:sz="0" w:space="0" w:color="auto"/>
          </w:divBdr>
        </w:div>
        <w:div w:id="1925257174">
          <w:marLeft w:val="0"/>
          <w:marRight w:val="0"/>
          <w:marTop w:val="0"/>
          <w:marBottom w:val="0"/>
          <w:divBdr>
            <w:top w:val="none" w:sz="0" w:space="0" w:color="auto"/>
            <w:left w:val="none" w:sz="0" w:space="0" w:color="auto"/>
            <w:bottom w:val="none" w:sz="0" w:space="0" w:color="auto"/>
            <w:right w:val="none" w:sz="0" w:space="0" w:color="auto"/>
          </w:divBdr>
        </w:div>
        <w:div w:id="1854370631">
          <w:marLeft w:val="0"/>
          <w:marRight w:val="0"/>
          <w:marTop w:val="0"/>
          <w:marBottom w:val="0"/>
          <w:divBdr>
            <w:top w:val="none" w:sz="0" w:space="0" w:color="auto"/>
            <w:left w:val="none" w:sz="0" w:space="0" w:color="auto"/>
            <w:bottom w:val="none" w:sz="0" w:space="0" w:color="auto"/>
            <w:right w:val="none" w:sz="0" w:space="0" w:color="auto"/>
          </w:divBdr>
        </w:div>
        <w:div w:id="154490424">
          <w:marLeft w:val="0"/>
          <w:marRight w:val="0"/>
          <w:marTop w:val="0"/>
          <w:marBottom w:val="0"/>
          <w:divBdr>
            <w:top w:val="none" w:sz="0" w:space="0" w:color="auto"/>
            <w:left w:val="none" w:sz="0" w:space="0" w:color="auto"/>
            <w:bottom w:val="none" w:sz="0" w:space="0" w:color="auto"/>
            <w:right w:val="none" w:sz="0" w:space="0" w:color="auto"/>
          </w:divBdr>
        </w:div>
        <w:div w:id="1229537666">
          <w:marLeft w:val="0"/>
          <w:marRight w:val="0"/>
          <w:marTop w:val="0"/>
          <w:marBottom w:val="0"/>
          <w:divBdr>
            <w:top w:val="none" w:sz="0" w:space="0" w:color="auto"/>
            <w:left w:val="none" w:sz="0" w:space="0" w:color="auto"/>
            <w:bottom w:val="none" w:sz="0" w:space="0" w:color="auto"/>
            <w:right w:val="none" w:sz="0" w:space="0" w:color="auto"/>
          </w:divBdr>
        </w:div>
      </w:divsChild>
    </w:div>
    <w:div w:id="621423246">
      <w:bodyDiv w:val="1"/>
      <w:marLeft w:val="0"/>
      <w:marRight w:val="0"/>
      <w:marTop w:val="0"/>
      <w:marBottom w:val="0"/>
      <w:divBdr>
        <w:top w:val="none" w:sz="0" w:space="0" w:color="auto"/>
        <w:left w:val="none" w:sz="0" w:space="0" w:color="auto"/>
        <w:bottom w:val="none" w:sz="0" w:space="0" w:color="auto"/>
        <w:right w:val="none" w:sz="0" w:space="0" w:color="auto"/>
      </w:divBdr>
    </w:div>
    <w:div w:id="623997033">
      <w:bodyDiv w:val="1"/>
      <w:marLeft w:val="0"/>
      <w:marRight w:val="0"/>
      <w:marTop w:val="0"/>
      <w:marBottom w:val="0"/>
      <w:divBdr>
        <w:top w:val="none" w:sz="0" w:space="0" w:color="auto"/>
        <w:left w:val="none" w:sz="0" w:space="0" w:color="auto"/>
        <w:bottom w:val="none" w:sz="0" w:space="0" w:color="auto"/>
        <w:right w:val="none" w:sz="0" w:space="0" w:color="auto"/>
      </w:divBdr>
    </w:div>
    <w:div w:id="635911426">
      <w:bodyDiv w:val="1"/>
      <w:marLeft w:val="0"/>
      <w:marRight w:val="0"/>
      <w:marTop w:val="0"/>
      <w:marBottom w:val="0"/>
      <w:divBdr>
        <w:top w:val="none" w:sz="0" w:space="0" w:color="auto"/>
        <w:left w:val="none" w:sz="0" w:space="0" w:color="auto"/>
        <w:bottom w:val="none" w:sz="0" w:space="0" w:color="auto"/>
        <w:right w:val="none" w:sz="0" w:space="0" w:color="auto"/>
      </w:divBdr>
    </w:div>
    <w:div w:id="640117765">
      <w:bodyDiv w:val="1"/>
      <w:marLeft w:val="0"/>
      <w:marRight w:val="0"/>
      <w:marTop w:val="0"/>
      <w:marBottom w:val="0"/>
      <w:divBdr>
        <w:top w:val="none" w:sz="0" w:space="0" w:color="auto"/>
        <w:left w:val="none" w:sz="0" w:space="0" w:color="auto"/>
        <w:bottom w:val="none" w:sz="0" w:space="0" w:color="auto"/>
        <w:right w:val="none" w:sz="0" w:space="0" w:color="auto"/>
      </w:divBdr>
    </w:div>
    <w:div w:id="643586780">
      <w:bodyDiv w:val="1"/>
      <w:marLeft w:val="0"/>
      <w:marRight w:val="0"/>
      <w:marTop w:val="0"/>
      <w:marBottom w:val="0"/>
      <w:divBdr>
        <w:top w:val="none" w:sz="0" w:space="0" w:color="auto"/>
        <w:left w:val="none" w:sz="0" w:space="0" w:color="auto"/>
        <w:bottom w:val="none" w:sz="0" w:space="0" w:color="auto"/>
        <w:right w:val="none" w:sz="0" w:space="0" w:color="auto"/>
      </w:divBdr>
    </w:div>
    <w:div w:id="649945087">
      <w:bodyDiv w:val="1"/>
      <w:marLeft w:val="0"/>
      <w:marRight w:val="0"/>
      <w:marTop w:val="0"/>
      <w:marBottom w:val="0"/>
      <w:divBdr>
        <w:top w:val="none" w:sz="0" w:space="0" w:color="auto"/>
        <w:left w:val="none" w:sz="0" w:space="0" w:color="auto"/>
        <w:bottom w:val="none" w:sz="0" w:space="0" w:color="auto"/>
        <w:right w:val="none" w:sz="0" w:space="0" w:color="auto"/>
      </w:divBdr>
    </w:div>
    <w:div w:id="665089076">
      <w:bodyDiv w:val="1"/>
      <w:marLeft w:val="0"/>
      <w:marRight w:val="0"/>
      <w:marTop w:val="0"/>
      <w:marBottom w:val="0"/>
      <w:divBdr>
        <w:top w:val="none" w:sz="0" w:space="0" w:color="auto"/>
        <w:left w:val="none" w:sz="0" w:space="0" w:color="auto"/>
        <w:bottom w:val="none" w:sz="0" w:space="0" w:color="auto"/>
        <w:right w:val="none" w:sz="0" w:space="0" w:color="auto"/>
      </w:divBdr>
    </w:div>
    <w:div w:id="694962724">
      <w:bodyDiv w:val="1"/>
      <w:marLeft w:val="0"/>
      <w:marRight w:val="0"/>
      <w:marTop w:val="0"/>
      <w:marBottom w:val="0"/>
      <w:divBdr>
        <w:top w:val="none" w:sz="0" w:space="0" w:color="auto"/>
        <w:left w:val="none" w:sz="0" w:space="0" w:color="auto"/>
        <w:bottom w:val="none" w:sz="0" w:space="0" w:color="auto"/>
        <w:right w:val="none" w:sz="0" w:space="0" w:color="auto"/>
      </w:divBdr>
    </w:div>
    <w:div w:id="722876114">
      <w:bodyDiv w:val="1"/>
      <w:marLeft w:val="0"/>
      <w:marRight w:val="0"/>
      <w:marTop w:val="0"/>
      <w:marBottom w:val="0"/>
      <w:divBdr>
        <w:top w:val="none" w:sz="0" w:space="0" w:color="auto"/>
        <w:left w:val="none" w:sz="0" w:space="0" w:color="auto"/>
        <w:bottom w:val="none" w:sz="0" w:space="0" w:color="auto"/>
        <w:right w:val="none" w:sz="0" w:space="0" w:color="auto"/>
      </w:divBdr>
    </w:div>
    <w:div w:id="730074918">
      <w:bodyDiv w:val="1"/>
      <w:marLeft w:val="0"/>
      <w:marRight w:val="0"/>
      <w:marTop w:val="0"/>
      <w:marBottom w:val="0"/>
      <w:divBdr>
        <w:top w:val="none" w:sz="0" w:space="0" w:color="auto"/>
        <w:left w:val="none" w:sz="0" w:space="0" w:color="auto"/>
        <w:bottom w:val="none" w:sz="0" w:space="0" w:color="auto"/>
        <w:right w:val="none" w:sz="0" w:space="0" w:color="auto"/>
      </w:divBdr>
    </w:div>
    <w:div w:id="734663383">
      <w:bodyDiv w:val="1"/>
      <w:marLeft w:val="0"/>
      <w:marRight w:val="0"/>
      <w:marTop w:val="0"/>
      <w:marBottom w:val="0"/>
      <w:divBdr>
        <w:top w:val="none" w:sz="0" w:space="0" w:color="auto"/>
        <w:left w:val="none" w:sz="0" w:space="0" w:color="auto"/>
        <w:bottom w:val="none" w:sz="0" w:space="0" w:color="auto"/>
        <w:right w:val="none" w:sz="0" w:space="0" w:color="auto"/>
      </w:divBdr>
    </w:div>
    <w:div w:id="738864123">
      <w:bodyDiv w:val="1"/>
      <w:marLeft w:val="0"/>
      <w:marRight w:val="0"/>
      <w:marTop w:val="0"/>
      <w:marBottom w:val="0"/>
      <w:divBdr>
        <w:top w:val="none" w:sz="0" w:space="0" w:color="auto"/>
        <w:left w:val="none" w:sz="0" w:space="0" w:color="auto"/>
        <w:bottom w:val="none" w:sz="0" w:space="0" w:color="auto"/>
        <w:right w:val="none" w:sz="0" w:space="0" w:color="auto"/>
      </w:divBdr>
      <w:divsChild>
        <w:div w:id="597956136">
          <w:marLeft w:val="0"/>
          <w:marRight w:val="0"/>
          <w:marTop w:val="0"/>
          <w:marBottom w:val="0"/>
          <w:divBdr>
            <w:top w:val="none" w:sz="0" w:space="0" w:color="auto"/>
            <w:left w:val="none" w:sz="0" w:space="0" w:color="auto"/>
            <w:bottom w:val="none" w:sz="0" w:space="0" w:color="auto"/>
            <w:right w:val="none" w:sz="0" w:space="0" w:color="auto"/>
          </w:divBdr>
        </w:div>
        <w:div w:id="257256026">
          <w:marLeft w:val="0"/>
          <w:marRight w:val="0"/>
          <w:marTop w:val="0"/>
          <w:marBottom w:val="0"/>
          <w:divBdr>
            <w:top w:val="none" w:sz="0" w:space="0" w:color="auto"/>
            <w:left w:val="none" w:sz="0" w:space="0" w:color="auto"/>
            <w:bottom w:val="none" w:sz="0" w:space="0" w:color="auto"/>
            <w:right w:val="none" w:sz="0" w:space="0" w:color="auto"/>
          </w:divBdr>
        </w:div>
        <w:div w:id="754547047">
          <w:marLeft w:val="0"/>
          <w:marRight w:val="0"/>
          <w:marTop w:val="0"/>
          <w:marBottom w:val="0"/>
          <w:divBdr>
            <w:top w:val="none" w:sz="0" w:space="0" w:color="auto"/>
            <w:left w:val="none" w:sz="0" w:space="0" w:color="auto"/>
            <w:bottom w:val="none" w:sz="0" w:space="0" w:color="auto"/>
            <w:right w:val="none" w:sz="0" w:space="0" w:color="auto"/>
          </w:divBdr>
        </w:div>
        <w:div w:id="125439670">
          <w:marLeft w:val="0"/>
          <w:marRight w:val="0"/>
          <w:marTop w:val="0"/>
          <w:marBottom w:val="0"/>
          <w:divBdr>
            <w:top w:val="none" w:sz="0" w:space="0" w:color="auto"/>
            <w:left w:val="none" w:sz="0" w:space="0" w:color="auto"/>
            <w:bottom w:val="none" w:sz="0" w:space="0" w:color="auto"/>
            <w:right w:val="none" w:sz="0" w:space="0" w:color="auto"/>
          </w:divBdr>
        </w:div>
        <w:div w:id="1566526809">
          <w:marLeft w:val="0"/>
          <w:marRight w:val="0"/>
          <w:marTop w:val="0"/>
          <w:marBottom w:val="0"/>
          <w:divBdr>
            <w:top w:val="none" w:sz="0" w:space="0" w:color="auto"/>
            <w:left w:val="none" w:sz="0" w:space="0" w:color="auto"/>
            <w:bottom w:val="none" w:sz="0" w:space="0" w:color="auto"/>
            <w:right w:val="none" w:sz="0" w:space="0" w:color="auto"/>
          </w:divBdr>
        </w:div>
        <w:div w:id="1990748708">
          <w:marLeft w:val="0"/>
          <w:marRight w:val="0"/>
          <w:marTop w:val="0"/>
          <w:marBottom w:val="0"/>
          <w:divBdr>
            <w:top w:val="none" w:sz="0" w:space="0" w:color="auto"/>
            <w:left w:val="none" w:sz="0" w:space="0" w:color="auto"/>
            <w:bottom w:val="none" w:sz="0" w:space="0" w:color="auto"/>
            <w:right w:val="none" w:sz="0" w:space="0" w:color="auto"/>
          </w:divBdr>
        </w:div>
        <w:div w:id="259996766">
          <w:marLeft w:val="0"/>
          <w:marRight w:val="0"/>
          <w:marTop w:val="0"/>
          <w:marBottom w:val="0"/>
          <w:divBdr>
            <w:top w:val="none" w:sz="0" w:space="0" w:color="auto"/>
            <w:left w:val="none" w:sz="0" w:space="0" w:color="auto"/>
            <w:bottom w:val="none" w:sz="0" w:space="0" w:color="auto"/>
            <w:right w:val="none" w:sz="0" w:space="0" w:color="auto"/>
          </w:divBdr>
        </w:div>
        <w:div w:id="2125615735">
          <w:marLeft w:val="0"/>
          <w:marRight w:val="0"/>
          <w:marTop w:val="0"/>
          <w:marBottom w:val="0"/>
          <w:divBdr>
            <w:top w:val="none" w:sz="0" w:space="0" w:color="auto"/>
            <w:left w:val="none" w:sz="0" w:space="0" w:color="auto"/>
            <w:bottom w:val="none" w:sz="0" w:space="0" w:color="auto"/>
            <w:right w:val="none" w:sz="0" w:space="0" w:color="auto"/>
          </w:divBdr>
        </w:div>
        <w:div w:id="793476383">
          <w:marLeft w:val="0"/>
          <w:marRight w:val="0"/>
          <w:marTop w:val="0"/>
          <w:marBottom w:val="0"/>
          <w:divBdr>
            <w:top w:val="none" w:sz="0" w:space="0" w:color="auto"/>
            <w:left w:val="none" w:sz="0" w:space="0" w:color="auto"/>
            <w:bottom w:val="none" w:sz="0" w:space="0" w:color="auto"/>
            <w:right w:val="none" w:sz="0" w:space="0" w:color="auto"/>
          </w:divBdr>
        </w:div>
        <w:div w:id="716122177">
          <w:marLeft w:val="0"/>
          <w:marRight w:val="0"/>
          <w:marTop w:val="0"/>
          <w:marBottom w:val="0"/>
          <w:divBdr>
            <w:top w:val="none" w:sz="0" w:space="0" w:color="auto"/>
            <w:left w:val="none" w:sz="0" w:space="0" w:color="auto"/>
            <w:bottom w:val="none" w:sz="0" w:space="0" w:color="auto"/>
            <w:right w:val="none" w:sz="0" w:space="0" w:color="auto"/>
          </w:divBdr>
        </w:div>
        <w:div w:id="1458061128">
          <w:marLeft w:val="0"/>
          <w:marRight w:val="0"/>
          <w:marTop w:val="0"/>
          <w:marBottom w:val="0"/>
          <w:divBdr>
            <w:top w:val="none" w:sz="0" w:space="0" w:color="auto"/>
            <w:left w:val="none" w:sz="0" w:space="0" w:color="auto"/>
            <w:bottom w:val="none" w:sz="0" w:space="0" w:color="auto"/>
            <w:right w:val="none" w:sz="0" w:space="0" w:color="auto"/>
          </w:divBdr>
        </w:div>
        <w:div w:id="887569871">
          <w:marLeft w:val="0"/>
          <w:marRight w:val="0"/>
          <w:marTop w:val="0"/>
          <w:marBottom w:val="0"/>
          <w:divBdr>
            <w:top w:val="none" w:sz="0" w:space="0" w:color="auto"/>
            <w:left w:val="none" w:sz="0" w:space="0" w:color="auto"/>
            <w:bottom w:val="none" w:sz="0" w:space="0" w:color="auto"/>
            <w:right w:val="none" w:sz="0" w:space="0" w:color="auto"/>
          </w:divBdr>
        </w:div>
        <w:div w:id="990325781">
          <w:marLeft w:val="0"/>
          <w:marRight w:val="0"/>
          <w:marTop w:val="0"/>
          <w:marBottom w:val="0"/>
          <w:divBdr>
            <w:top w:val="none" w:sz="0" w:space="0" w:color="auto"/>
            <w:left w:val="none" w:sz="0" w:space="0" w:color="auto"/>
            <w:bottom w:val="none" w:sz="0" w:space="0" w:color="auto"/>
            <w:right w:val="none" w:sz="0" w:space="0" w:color="auto"/>
          </w:divBdr>
        </w:div>
        <w:div w:id="2136173965">
          <w:marLeft w:val="0"/>
          <w:marRight w:val="0"/>
          <w:marTop w:val="0"/>
          <w:marBottom w:val="0"/>
          <w:divBdr>
            <w:top w:val="none" w:sz="0" w:space="0" w:color="auto"/>
            <w:left w:val="none" w:sz="0" w:space="0" w:color="auto"/>
            <w:bottom w:val="none" w:sz="0" w:space="0" w:color="auto"/>
            <w:right w:val="none" w:sz="0" w:space="0" w:color="auto"/>
          </w:divBdr>
        </w:div>
        <w:div w:id="1838031896">
          <w:marLeft w:val="0"/>
          <w:marRight w:val="0"/>
          <w:marTop w:val="0"/>
          <w:marBottom w:val="0"/>
          <w:divBdr>
            <w:top w:val="none" w:sz="0" w:space="0" w:color="auto"/>
            <w:left w:val="none" w:sz="0" w:space="0" w:color="auto"/>
            <w:bottom w:val="none" w:sz="0" w:space="0" w:color="auto"/>
            <w:right w:val="none" w:sz="0" w:space="0" w:color="auto"/>
          </w:divBdr>
        </w:div>
        <w:div w:id="886188657">
          <w:marLeft w:val="0"/>
          <w:marRight w:val="0"/>
          <w:marTop w:val="0"/>
          <w:marBottom w:val="0"/>
          <w:divBdr>
            <w:top w:val="none" w:sz="0" w:space="0" w:color="auto"/>
            <w:left w:val="none" w:sz="0" w:space="0" w:color="auto"/>
            <w:bottom w:val="none" w:sz="0" w:space="0" w:color="auto"/>
            <w:right w:val="none" w:sz="0" w:space="0" w:color="auto"/>
          </w:divBdr>
        </w:div>
        <w:div w:id="1030300620">
          <w:marLeft w:val="0"/>
          <w:marRight w:val="0"/>
          <w:marTop w:val="0"/>
          <w:marBottom w:val="0"/>
          <w:divBdr>
            <w:top w:val="none" w:sz="0" w:space="0" w:color="auto"/>
            <w:left w:val="none" w:sz="0" w:space="0" w:color="auto"/>
            <w:bottom w:val="none" w:sz="0" w:space="0" w:color="auto"/>
            <w:right w:val="none" w:sz="0" w:space="0" w:color="auto"/>
          </w:divBdr>
        </w:div>
        <w:div w:id="1506285574">
          <w:marLeft w:val="0"/>
          <w:marRight w:val="0"/>
          <w:marTop w:val="0"/>
          <w:marBottom w:val="0"/>
          <w:divBdr>
            <w:top w:val="none" w:sz="0" w:space="0" w:color="auto"/>
            <w:left w:val="none" w:sz="0" w:space="0" w:color="auto"/>
            <w:bottom w:val="none" w:sz="0" w:space="0" w:color="auto"/>
            <w:right w:val="none" w:sz="0" w:space="0" w:color="auto"/>
          </w:divBdr>
        </w:div>
        <w:div w:id="608515106">
          <w:marLeft w:val="0"/>
          <w:marRight w:val="0"/>
          <w:marTop w:val="0"/>
          <w:marBottom w:val="0"/>
          <w:divBdr>
            <w:top w:val="none" w:sz="0" w:space="0" w:color="auto"/>
            <w:left w:val="none" w:sz="0" w:space="0" w:color="auto"/>
            <w:bottom w:val="none" w:sz="0" w:space="0" w:color="auto"/>
            <w:right w:val="none" w:sz="0" w:space="0" w:color="auto"/>
          </w:divBdr>
        </w:div>
        <w:div w:id="1581014466">
          <w:marLeft w:val="0"/>
          <w:marRight w:val="0"/>
          <w:marTop w:val="0"/>
          <w:marBottom w:val="0"/>
          <w:divBdr>
            <w:top w:val="none" w:sz="0" w:space="0" w:color="auto"/>
            <w:left w:val="none" w:sz="0" w:space="0" w:color="auto"/>
            <w:bottom w:val="none" w:sz="0" w:space="0" w:color="auto"/>
            <w:right w:val="none" w:sz="0" w:space="0" w:color="auto"/>
          </w:divBdr>
        </w:div>
        <w:div w:id="32466819">
          <w:marLeft w:val="0"/>
          <w:marRight w:val="0"/>
          <w:marTop w:val="0"/>
          <w:marBottom w:val="0"/>
          <w:divBdr>
            <w:top w:val="none" w:sz="0" w:space="0" w:color="auto"/>
            <w:left w:val="none" w:sz="0" w:space="0" w:color="auto"/>
            <w:bottom w:val="none" w:sz="0" w:space="0" w:color="auto"/>
            <w:right w:val="none" w:sz="0" w:space="0" w:color="auto"/>
          </w:divBdr>
        </w:div>
        <w:div w:id="956643853">
          <w:marLeft w:val="0"/>
          <w:marRight w:val="0"/>
          <w:marTop w:val="0"/>
          <w:marBottom w:val="0"/>
          <w:divBdr>
            <w:top w:val="none" w:sz="0" w:space="0" w:color="auto"/>
            <w:left w:val="none" w:sz="0" w:space="0" w:color="auto"/>
            <w:bottom w:val="none" w:sz="0" w:space="0" w:color="auto"/>
            <w:right w:val="none" w:sz="0" w:space="0" w:color="auto"/>
          </w:divBdr>
        </w:div>
        <w:div w:id="357199168">
          <w:marLeft w:val="0"/>
          <w:marRight w:val="0"/>
          <w:marTop w:val="0"/>
          <w:marBottom w:val="0"/>
          <w:divBdr>
            <w:top w:val="none" w:sz="0" w:space="0" w:color="auto"/>
            <w:left w:val="none" w:sz="0" w:space="0" w:color="auto"/>
            <w:bottom w:val="none" w:sz="0" w:space="0" w:color="auto"/>
            <w:right w:val="none" w:sz="0" w:space="0" w:color="auto"/>
          </w:divBdr>
        </w:div>
        <w:div w:id="1746107324">
          <w:marLeft w:val="0"/>
          <w:marRight w:val="0"/>
          <w:marTop w:val="0"/>
          <w:marBottom w:val="0"/>
          <w:divBdr>
            <w:top w:val="none" w:sz="0" w:space="0" w:color="auto"/>
            <w:left w:val="none" w:sz="0" w:space="0" w:color="auto"/>
            <w:bottom w:val="none" w:sz="0" w:space="0" w:color="auto"/>
            <w:right w:val="none" w:sz="0" w:space="0" w:color="auto"/>
          </w:divBdr>
        </w:div>
        <w:div w:id="199783684">
          <w:marLeft w:val="0"/>
          <w:marRight w:val="0"/>
          <w:marTop w:val="0"/>
          <w:marBottom w:val="0"/>
          <w:divBdr>
            <w:top w:val="none" w:sz="0" w:space="0" w:color="auto"/>
            <w:left w:val="none" w:sz="0" w:space="0" w:color="auto"/>
            <w:bottom w:val="none" w:sz="0" w:space="0" w:color="auto"/>
            <w:right w:val="none" w:sz="0" w:space="0" w:color="auto"/>
          </w:divBdr>
        </w:div>
        <w:div w:id="1186989991">
          <w:marLeft w:val="0"/>
          <w:marRight w:val="0"/>
          <w:marTop w:val="0"/>
          <w:marBottom w:val="0"/>
          <w:divBdr>
            <w:top w:val="none" w:sz="0" w:space="0" w:color="auto"/>
            <w:left w:val="none" w:sz="0" w:space="0" w:color="auto"/>
            <w:bottom w:val="none" w:sz="0" w:space="0" w:color="auto"/>
            <w:right w:val="none" w:sz="0" w:space="0" w:color="auto"/>
          </w:divBdr>
        </w:div>
        <w:div w:id="693189542">
          <w:marLeft w:val="0"/>
          <w:marRight w:val="0"/>
          <w:marTop w:val="0"/>
          <w:marBottom w:val="0"/>
          <w:divBdr>
            <w:top w:val="none" w:sz="0" w:space="0" w:color="auto"/>
            <w:left w:val="none" w:sz="0" w:space="0" w:color="auto"/>
            <w:bottom w:val="none" w:sz="0" w:space="0" w:color="auto"/>
            <w:right w:val="none" w:sz="0" w:space="0" w:color="auto"/>
          </w:divBdr>
        </w:div>
        <w:div w:id="1457598135">
          <w:marLeft w:val="0"/>
          <w:marRight w:val="0"/>
          <w:marTop w:val="0"/>
          <w:marBottom w:val="0"/>
          <w:divBdr>
            <w:top w:val="none" w:sz="0" w:space="0" w:color="auto"/>
            <w:left w:val="none" w:sz="0" w:space="0" w:color="auto"/>
            <w:bottom w:val="none" w:sz="0" w:space="0" w:color="auto"/>
            <w:right w:val="none" w:sz="0" w:space="0" w:color="auto"/>
          </w:divBdr>
        </w:div>
        <w:div w:id="876040469">
          <w:marLeft w:val="0"/>
          <w:marRight w:val="0"/>
          <w:marTop w:val="0"/>
          <w:marBottom w:val="0"/>
          <w:divBdr>
            <w:top w:val="none" w:sz="0" w:space="0" w:color="auto"/>
            <w:left w:val="none" w:sz="0" w:space="0" w:color="auto"/>
            <w:bottom w:val="none" w:sz="0" w:space="0" w:color="auto"/>
            <w:right w:val="none" w:sz="0" w:space="0" w:color="auto"/>
          </w:divBdr>
        </w:div>
        <w:div w:id="1122574646">
          <w:marLeft w:val="0"/>
          <w:marRight w:val="0"/>
          <w:marTop w:val="0"/>
          <w:marBottom w:val="0"/>
          <w:divBdr>
            <w:top w:val="none" w:sz="0" w:space="0" w:color="auto"/>
            <w:left w:val="none" w:sz="0" w:space="0" w:color="auto"/>
            <w:bottom w:val="none" w:sz="0" w:space="0" w:color="auto"/>
            <w:right w:val="none" w:sz="0" w:space="0" w:color="auto"/>
          </w:divBdr>
        </w:div>
        <w:div w:id="603729040">
          <w:marLeft w:val="0"/>
          <w:marRight w:val="0"/>
          <w:marTop w:val="0"/>
          <w:marBottom w:val="0"/>
          <w:divBdr>
            <w:top w:val="none" w:sz="0" w:space="0" w:color="auto"/>
            <w:left w:val="none" w:sz="0" w:space="0" w:color="auto"/>
            <w:bottom w:val="none" w:sz="0" w:space="0" w:color="auto"/>
            <w:right w:val="none" w:sz="0" w:space="0" w:color="auto"/>
          </w:divBdr>
        </w:div>
        <w:div w:id="828323441">
          <w:marLeft w:val="0"/>
          <w:marRight w:val="0"/>
          <w:marTop w:val="0"/>
          <w:marBottom w:val="0"/>
          <w:divBdr>
            <w:top w:val="none" w:sz="0" w:space="0" w:color="auto"/>
            <w:left w:val="none" w:sz="0" w:space="0" w:color="auto"/>
            <w:bottom w:val="none" w:sz="0" w:space="0" w:color="auto"/>
            <w:right w:val="none" w:sz="0" w:space="0" w:color="auto"/>
          </w:divBdr>
        </w:div>
      </w:divsChild>
    </w:div>
    <w:div w:id="751053299">
      <w:bodyDiv w:val="1"/>
      <w:marLeft w:val="0"/>
      <w:marRight w:val="0"/>
      <w:marTop w:val="0"/>
      <w:marBottom w:val="0"/>
      <w:divBdr>
        <w:top w:val="none" w:sz="0" w:space="0" w:color="auto"/>
        <w:left w:val="none" w:sz="0" w:space="0" w:color="auto"/>
        <w:bottom w:val="none" w:sz="0" w:space="0" w:color="auto"/>
        <w:right w:val="none" w:sz="0" w:space="0" w:color="auto"/>
      </w:divBdr>
    </w:div>
    <w:div w:id="753670217">
      <w:bodyDiv w:val="1"/>
      <w:marLeft w:val="0"/>
      <w:marRight w:val="0"/>
      <w:marTop w:val="0"/>
      <w:marBottom w:val="0"/>
      <w:divBdr>
        <w:top w:val="none" w:sz="0" w:space="0" w:color="auto"/>
        <w:left w:val="none" w:sz="0" w:space="0" w:color="auto"/>
        <w:bottom w:val="none" w:sz="0" w:space="0" w:color="auto"/>
        <w:right w:val="none" w:sz="0" w:space="0" w:color="auto"/>
      </w:divBdr>
    </w:div>
    <w:div w:id="760880730">
      <w:bodyDiv w:val="1"/>
      <w:marLeft w:val="0"/>
      <w:marRight w:val="0"/>
      <w:marTop w:val="0"/>
      <w:marBottom w:val="0"/>
      <w:divBdr>
        <w:top w:val="none" w:sz="0" w:space="0" w:color="auto"/>
        <w:left w:val="none" w:sz="0" w:space="0" w:color="auto"/>
        <w:bottom w:val="none" w:sz="0" w:space="0" w:color="auto"/>
        <w:right w:val="none" w:sz="0" w:space="0" w:color="auto"/>
      </w:divBdr>
    </w:div>
    <w:div w:id="762724905">
      <w:bodyDiv w:val="1"/>
      <w:marLeft w:val="0"/>
      <w:marRight w:val="0"/>
      <w:marTop w:val="0"/>
      <w:marBottom w:val="0"/>
      <w:divBdr>
        <w:top w:val="none" w:sz="0" w:space="0" w:color="auto"/>
        <w:left w:val="none" w:sz="0" w:space="0" w:color="auto"/>
        <w:bottom w:val="none" w:sz="0" w:space="0" w:color="auto"/>
        <w:right w:val="none" w:sz="0" w:space="0" w:color="auto"/>
      </w:divBdr>
    </w:div>
    <w:div w:id="770201677">
      <w:bodyDiv w:val="1"/>
      <w:marLeft w:val="0"/>
      <w:marRight w:val="0"/>
      <w:marTop w:val="0"/>
      <w:marBottom w:val="0"/>
      <w:divBdr>
        <w:top w:val="none" w:sz="0" w:space="0" w:color="auto"/>
        <w:left w:val="none" w:sz="0" w:space="0" w:color="auto"/>
        <w:bottom w:val="none" w:sz="0" w:space="0" w:color="auto"/>
        <w:right w:val="none" w:sz="0" w:space="0" w:color="auto"/>
      </w:divBdr>
    </w:div>
    <w:div w:id="775247482">
      <w:bodyDiv w:val="1"/>
      <w:marLeft w:val="0"/>
      <w:marRight w:val="0"/>
      <w:marTop w:val="0"/>
      <w:marBottom w:val="0"/>
      <w:divBdr>
        <w:top w:val="none" w:sz="0" w:space="0" w:color="auto"/>
        <w:left w:val="none" w:sz="0" w:space="0" w:color="auto"/>
        <w:bottom w:val="none" w:sz="0" w:space="0" w:color="auto"/>
        <w:right w:val="none" w:sz="0" w:space="0" w:color="auto"/>
      </w:divBdr>
    </w:div>
    <w:div w:id="785318198">
      <w:bodyDiv w:val="1"/>
      <w:marLeft w:val="0"/>
      <w:marRight w:val="0"/>
      <w:marTop w:val="0"/>
      <w:marBottom w:val="0"/>
      <w:divBdr>
        <w:top w:val="none" w:sz="0" w:space="0" w:color="auto"/>
        <w:left w:val="none" w:sz="0" w:space="0" w:color="auto"/>
        <w:bottom w:val="none" w:sz="0" w:space="0" w:color="auto"/>
        <w:right w:val="none" w:sz="0" w:space="0" w:color="auto"/>
      </w:divBdr>
    </w:div>
    <w:div w:id="786578962">
      <w:bodyDiv w:val="1"/>
      <w:marLeft w:val="0"/>
      <w:marRight w:val="0"/>
      <w:marTop w:val="0"/>
      <w:marBottom w:val="0"/>
      <w:divBdr>
        <w:top w:val="none" w:sz="0" w:space="0" w:color="auto"/>
        <w:left w:val="none" w:sz="0" w:space="0" w:color="auto"/>
        <w:bottom w:val="none" w:sz="0" w:space="0" w:color="auto"/>
        <w:right w:val="none" w:sz="0" w:space="0" w:color="auto"/>
      </w:divBdr>
    </w:div>
    <w:div w:id="791632721">
      <w:bodyDiv w:val="1"/>
      <w:marLeft w:val="0"/>
      <w:marRight w:val="0"/>
      <w:marTop w:val="0"/>
      <w:marBottom w:val="0"/>
      <w:divBdr>
        <w:top w:val="none" w:sz="0" w:space="0" w:color="auto"/>
        <w:left w:val="none" w:sz="0" w:space="0" w:color="auto"/>
        <w:bottom w:val="none" w:sz="0" w:space="0" w:color="auto"/>
        <w:right w:val="none" w:sz="0" w:space="0" w:color="auto"/>
      </w:divBdr>
    </w:div>
    <w:div w:id="805046333">
      <w:bodyDiv w:val="1"/>
      <w:marLeft w:val="0"/>
      <w:marRight w:val="0"/>
      <w:marTop w:val="0"/>
      <w:marBottom w:val="0"/>
      <w:divBdr>
        <w:top w:val="none" w:sz="0" w:space="0" w:color="auto"/>
        <w:left w:val="none" w:sz="0" w:space="0" w:color="auto"/>
        <w:bottom w:val="none" w:sz="0" w:space="0" w:color="auto"/>
        <w:right w:val="none" w:sz="0" w:space="0" w:color="auto"/>
      </w:divBdr>
    </w:div>
    <w:div w:id="805317222">
      <w:bodyDiv w:val="1"/>
      <w:marLeft w:val="0"/>
      <w:marRight w:val="0"/>
      <w:marTop w:val="0"/>
      <w:marBottom w:val="0"/>
      <w:divBdr>
        <w:top w:val="none" w:sz="0" w:space="0" w:color="auto"/>
        <w:left w:val="none" w:sz="0" w:space="0" w:color="auto"/>
        <w:bottom w:val="none" w:sz="0" w:space="0" w:color="auto"/>
        <w:right w:val="none" w:sz="0" w:space="0" w:color="auto"/>
      </w:divBdr>
    </w:div>
    <w:div w:id="822281916">
      <w:bodyDiv w:val="1"/>
      <w:marLeft w:val="0"/>
      <w:marRight w:val="0"/>
      <w:marTop w:val="0"/>
      <w:marBottom w:val="0"/>
      <w:divBdr>
        <w:top w:val="none" w:sz="0" w:space="0" w:color="auto"/>
        <w:left w:val="none" w:sz="0" w:space="0" w:color="auto"/>
        <w:bottom w:val="none" w:sz="0" w:space="0" w:color="auto"/>
        <w:right w:val="none" w:sz="0" w:space="0" w:color="auto"/>
      </w:divBdr>
    </w:div>
    <w:div w:id="845945727">
      <w:bodyDiv w:val="1"/>
      <w:marLeft w:val="0"/>
      <w:marRight w:val="0"/>
      <w:marTop w:val="0"/>
      <w:marBottom w:val="0"/>
      <w:divBdr>
        <w:top w:val="none" w:sz="0" w:space="0" w:color="auto"/>
        <w:left w:val="none" w:sz="0" w:space="0" w:color="auto"/>
        <w:bottom w:val="none" w:sz="0" w:space="0" w:color="auto"/>
        <w:right w:val="none" w:sz="0" w:space="0" w:color="auto"/>
      </w:divBdr>
      <w:divsChild>
        <w:div w:id="1820806508">
          <w:marLeft w:val="0"/>
          <w:marRight w:val="0"/>
          <w:marTop w:val="0"/>
          <w:marBottom w:val="0"/>
          <w:divBdr>
            <w:top w:val="none" w:sz="0" w:space="0" w:color="auto"/>
            <w:left w:val="none" w:sz="0" w:space="0" w:color="auto"/>
            <w:bottom w:val="none" w:sz="0" w:space="0" w:color="auto"/>
            <w:right w:val="none" w:sz="0" w:space="0" w:color="auto"/>
          </w:divBdr>
        </w:div>
        <w:div w:id="1268344620">
          <w:marLeft w:val="0"/>
          <w:marRight w:val="0"/>
          <w:marTop w:val="0"/>
          <w:marBottom w:val="0"/>
          <w:divBdr>
            <w:top w:val="none" w:sz="0" w:space="0" w:color="auto"/>
            <w:left w:val="none" w:sz="0" w:space="0" w:color="auto"/>
            <w:bottom w:val="none" w:sz="0" w:space="0" w:color="auto"/>
            <w:right w:val="none" w:sz="0" w:space="0" w:color="auto"/>
          </w:divBdr>
        </w:div>
        <w:div w:id="1206715182">
          <w:marLeft w:val="0"/>
          <w:marRight w:val="0"/>
          <w:marTop w:val="0"/>
          <w:marBottom w:val="0"/>
          <w:divBdr>
            <w:top w:val="none" w:sz="0" w:space="0" w:color="auto"/>
            <w:left w:val="none" w:sz="0" w:space="0" w:color="auto"/>
            <w:bottom w:val="none" w:sz="0" w:space="0" w:color="auto"/>
            <w:right w:val="none" w:sz="0" w:space="0" w:color="auto"/>
          </w:divBdr>
        </w:div>
        <w:div w:id="308292036">
          <w:marLeft w:val="0"/>
          <w:marRight w:val="0"/>
          <w:marTop w:val="0"/>
          <w:marBottom w:val="0"/>
          <w:divBdr>
            <w:top w:val="none" w:sz="0" w:space="0" w:color="auto"/>
            <w:left w:val="none" w:sz="0" w:space="0" w:color="auto"/>
            <w:bottom w:val="none" w:sz="0" w:space="0" w:color="auto"/>
            <w:right w:val="none" w:sz="0" w:space="0" w:color="auto"/>
          </w:divBdr>
        </w:div>
        <w:div w:id="1764179211">
          <w:marLeft w:val="0"/>
          <w:marRight w:val="0"/>
          <w:marTop w:val="0"/>
          <w:marBottom w:val="0"/>
          <w:divBdr>
            <w:top w:val="none" w:sz="0" w:space="0" w:color="auto"/>
            <w:left w:val="none" w:sz="0" w:space="0" w:color="auto"/>
            <w:bottom w:val="none" w:sz="0" w:space="0" w:color="auto"/>
            <w:right w:val="none" w:sz="0" w:space="0" w:color="auto"/>
          </w:divBdr>
        </w:div>
        <w:div w:id="1479227355">
          <w:marLeft w:val="0"/>
          <w:marRight w:val="0"/>
          <w:marTop w:val="0"/>
          <w:marBottom w:val="0"/>
          <w:divBdr>
            <w:top w:val="none" w:sz="0" w:space="0" w:color="auto"/>
            <w:left w:val="none" w:sz="0" w:space="0" w:color="auto"/>
            <w:bottom w:val="none" w:sz="0" w:space="0" w:color="auto"/>
            <w:right w:val="none" w:sz="0" w:space="0" w:color="auto"/>
          </w:divBdr>
        </w:div>
        <w:div w:id="1860924969">
          <w:marLeft w:val="0"/>
          <w:marRight w:val="0"/>
          <w:marTop w:val="0"/>
          <w:marBottom w:val="0"/>
          <w:divBdr>
            <w:top w:val="none" w:sz="0" w:space="0" w:color="auto"/>
            <w:left w:val="none" w:sz="0" w:space="0" w:color="auto"/>
            <w:bottom w:val="none" w:sz="0" w:space="0" w:color="auto"/>
            <w:right w:val="none" w:sz="0" w:space="0" w:color="auto"/>
          </w:divBdr>
        </w:div>
        <w:div w:id="481696548">
          <w:marLeft w:val="0"/>
          <w:marRight w:val="0"/>
          <w:marTop w:val="0"/>
          <w:marBottom w:val="0"/>
          <w:divBdr>
            <w:top w:val="none" w:sz="0" w:space="0" w:color="auto"/>
            <w:left w:val="none" w:sz="0" w:space="0" w:color="auto"/>
            <w:bottom w:val="none" w:sz="0" w:space="0" w:color="auto"/>
            <w:right w:val="none" w:sz="0" w:space="0" w:color="auto"/>
          </w:divBdr>
        </w:div>
        <w:div w:id="1262565955">
          <w:marLeft w:val="0"/>
          <w:marRight w:val="0"/>
          <w:marTop w:val="0"/>
          <w:marBottom w:val="0"/>
          <w:divBdr>
            <w:top w:val="none" w:sz="0" w:space="0" w:color="auto"/>
            <w:left w:val="none" w:sz="0" w:space="0" w:color="auto"/>
            <w:bottom w:val="none" w:sz="0" w:space="0" w:color="auto"/>
            <w:right w:val="none" w:sz="0" w:space="0" w:color="auto"/>
          </w:divBdr>
        </w:div>
        <w:div w:id="844780281">
          <w:marLeft w:val="0"/>
          <w:marRight w:val="0"/>
          <w:marTop w:val="0"/>
          <w:marBottom w:val="0"/>
          <w:divBdr>
            <w:top w:val="none" w:sz="0" w:space="0" w:color="auto"/>
            <w:left w:val="none" w:sz="0" w:space="0" w:color="auto"/>
            <w:bottom w:val="none" w:sz="0" w:space="0" w:color="auto"/>
            <w:right w:val="none" w:sz="0" w:space="0" w:color="auto"/>
          </w:divBdr>
        </w:div>
        <w:div w:id="734742714">
          <w:marLeft w:val="0"/>
          <w:marRight w:val="0"/>
          <w:marTop w:val="0"/>
          <w:marBottom w:val="0"/>
          <w:divBdr>
            <w:top w:val="none" w:sz="0" w:space="0" w:color="auto"/>
            <w:left w:val="none" w:sz="0" w:space="0" w:color="auto"/>
            <w:bottom w:val="none" w:sz="0" w:space="0" w:color="auto"/>
            <w:right w:val="none" w:sz="0" w:space="0" w:color="auto"/>
          </w:divBdr>
        </w:div>
        <w:div w:id="398554472">
          <w:marLeft w:val="0"/>
          <w:marRight w:val="0"/>
          <w:marTop w:val="0"/>
          <w:marBottom w:val="0"/>
          <w:divBdr>
            <w:top w:val="none" w:sz="0" w:space="0" w:color="auto"/>
            <w:left w:val="none" w:sz="0" w:space="0" w:color="auto"/>
            <w:bottom w:val="none" w:sz="0" w:space="0" w:color="auto"/>
            <w:right w:val="none" w:sz="0" w:space="0" w:color="auto"/>
          </w:divBdr>
        </w:div>
        <w:div w:id="1055543205">
          <w:marLeft w:val="0"/>
          <w:marRight w:val="0"/>
          <w:marTop w:val="0"/>
          <w:marBottom w:val="0"/>
          <w:divBdr>
            <w:top w:val="none" w:sz="0" w:space="0" w:color="auto"/>
            <w:left w:val="none" w:sz="0" w:space="0" w:color="auto"/>
            <w:bottom w:val="none" w:sz="0" w:space="0" w:color="auto"/>
            <w:right w:val="none" w:sz="0" w:space="0" w:color="auto"/>
          </w:divBdr>
        </w:div>
        <w:div w:id="487401745">
          <w:marLeft w:val="0"/>
          <w:marRight w:val="0"/>
          <w:marTop w:val="0"/>
          <w:marBottom w:val="0"/>
          <w:divBdr>
            <w:top w:val="none" w:sz="0" w:space="0" w:color="auto"/>
            <w:left w:val="none" w:sz="0" w:space="0" w:color="auto"/>
            <w:bottom w:val="none" w:sz="0" w:space="0" w:color="auto"/>
            <w:right w:val="none" w:sz="0" w:space="0" w:color="auto"/>
          </w:divBdr>
        </w:div>
        <w:div w:id="346176116">
          <w:marLeft w:val="0"/>
          <w:marRight w:val="0"/>
          <w:marTop w:val="0"/>
          <w:marBottom w:val="0"/>
          <w:divBdr>
            <w:top w:val="none" w:sz="0" w:space="0" w:color="auto"/>
            <w:left w:val="none" w:sz="0" w:space="0" w:color="auto"/>
            <w:bottom w:val="none" w:sz="0" w:space="0" w:color="auto"/>
            <w:right w:val="none" w:sz="0" w:space="0" w:color="auto"/>
          </w:divBdr>
        </w:div>
        <w:div w:id="2070764223">
          <w:marLeft w:val="0"/>
          <w:marRight w:val="0"/>
          <w:marTop w:val="0"/>
          <w:marBottom w:val="0"/>
          <w:divBdr>
            <w:top w:val="none" w:sz="0" w:space="0" w:color="auto"/>
            <w:left w:val="none" w:sz="0" w:space="0" w:color="auto"/>
            <w:bottom w:val="none" w:sz="0" w:space="0" w:color="auto"/>
            <w:right w:val="none" w:sz="0" w:space="0" w:color="auto"/>
          </w:divBdr>
        </w:div>
        <w:div w:id="67770126">
          <w:marLeft w:val="0"/>
          <w:marRight w:val="0"/>
          <w:marTop w:val="0"/>
          <w:marBottom w:val="0"/>
          <w:divBdr>
            <w:top w:val="none" w:sz="0" w:space="0" w:color="auto"/>
            <w:left w:val="none" w:sz="0" w:space="0" w:color="auto"/>
            <w:bottom w:val="none" w:sz="0" w:space="0" w:color="auto"/>
            <w:right w:val="none" w:sz="0" w:space="0" w:color="auto"/>
          </w:divBdr>
        </w:div>
        <w:div w:id="2094155226">
          <w:marLeft w:val="0"/>
          <w:marRight w:val="0"/>
          <w:marTop w:val="0"/>
          <w:marBottom w:val="0"/>
          <w:divBdr>
            <w:top w:val="none" w:sz="0" w:space="0" w:color="auto"/>
            <w:left w:val="none" w:sz="0" w:space="0" w:color="auto"/>
            <w:bottom w:val="none" w:sz="0" w:space="0" w:color="auto"/>
            <w:right w:val="none" w:sz="0" w:space="0" w:color="auto"/>
          </w:divBdr>
        </w:div>
        <w:div w:id="1188445412">
          <w:marLeft w:val="0"/>
          <w:marRight w:val="0"/>
          <w:marTop w:val="0"/>
          <w:marBottom w:val="0"/>
          <w:divBdr>
            <w:top w:val="none" w:sz="0" w:space="0" w:color="auto"/>
            <w:left w:val="none" w:sz="0" w:space="0" w:color="auto"/>
            <w:bottom w:val="none" w:sz="0" w:space="0" w:color="auto"/>
            <w:right w:val="none" w:sz="0" w:space="0" w:color="auto"/>
          </w:divBdr>
        </w:div>
        <w:div w:id="290332848">
          <w:marLeft w:val="0"/>
          <w:marRight w:val="0"/>
          <w:marTop w:val="0"/>
          <w:marBottom w:val="0"/>
          <w:divBdr>
            <w:top w:val="none" w:sz="0" w:space="0" w:color="auto"/>
            <w:left w:val="none" w:sz="0" w:space="0" w:color="auto"/>
            <w:bottom w:val="none" w:sz="0" w:space="0" w:color="auto"/>
            <w:right w:val="none" w:sz="0" w:space="0" w:color="auto"/>
          </w:divBdr>
        </w:div>
        <w:div w:id="2131120238">
          <w:marLeft w:val="0"/>
          <w:marRight w:val="0"/>
          <w:marTop w:val="0"/>
          <w:marBottom w:val="0"/>
          <w:divBdr>
            <w:top w:val="none" w:sz="0" w:space="0" w:color="auto"/>
            <w:left w:val="none" w:sz="0" w:space="0" w:color="auto"/>
            <w:bottom w:val="none" w:sz="0" w:space="0" w:color="auto"/>
            <w:right w:val="none" w:sz="0" w:space="0" w:color="auto"/>
          </w:divBdr>
        </w:div>
        <w:div w:id="992179876">
          <w:marLeft w:val="0"/>
          <w:marRight w:val="0"/>
          <w:marTop w:val="0"/>
          <w:marBottom w:val="0"/>
          <w:divBdr>
            <w:top w:val="none" w:sz="0" w:space="0" w:color="auto"/>
            <w:left w:val="none" w:sz="0" w:space="0" w:color="auto"/>
            <w:bottom w:val="none" w:sz="0" w:space="0" w:color="auto"/>
            <w:right w:val="none" w:sz="0" w:space="0" w:color="auto"/>
          </w:divBdr>
        </w:div>
        <w:div w:id="354116940">
          <w:marLeft w:val="0"/>
          <w:marRight w:val="0"/>
          <w:marTop w:val="0"/>
          <w:marBottom w:val="0"/>
          <w:divBdr>
            <w:top w:val="none" w:sz="0" w:space="0" w:color="auto"/>
            <w:left w:val="none" w:sz="0" w:space="0" w:color="auto"/>
            <w:bottom w:val="none" w:sz="0" w:space="0" w:color="auto"/>
            <w:right w:val="none" w:sz="0" w:space="0" w:color="auto"/>
          </w:divBdr>
        </w:div>
        <w:div w:id="1204320428">
          <w:marLeft w:val="0"/>
          <w:marRight w:val="0"/>
          <w:marTop w:val="0"/>
          <w:marBottom w:val="0"/>
          <w:divBdr>
            <w:top w:val="none" w:sz="0" w:space="0" w:color="auto"/>
            <w:left w:val="none" w:sz="0" w:space="0" w:color="auto"/>
            <w:bottom w:val="none" w:sz="0" w:space="0" w:color="auto"/>
            <w:right w:val="none" w:sz="0" w:space="0" w:color="auto"/>
          </w:divBdr>
        </w:div>
        <w:div w:id="83691664">
          <w:marLeft w:val="0"/>
          <w:marRight w:val="0"/>
          <w:marTop w:val="0"/>
          <w:marBottom w:val="0"/>
          <w:divBdr>
            <w:top w:val="none" w:sz="0" w:space="0" w:color="auto"/>
            <w:left w:val="none" w:sz="0" w:space="0" w:color="auto"/>
            <w:bottom w:val="none" w:sz="0" w:space="0" w:color="auto"/>
            <w:right w:val="none" w:sz="0" w:space="0" w:color="auto"/>
          </w:divBdr>
        </w:div>
        <w:div w:id="339355709">
          <w:marLeft w:val="0"/>
          <w:marRight w:val="0"/>
          <w:marTop w:val="0"/>
          <w:marBottom w:val="0"/>
          <w:divBdr>
            <w:top w:val="none" w:sz="0" w:space="0" w:color="auto"/>
            <w:left w:val="none" w:sz="0" w:space="0" w:color="auto"/>
            <w:bottom w:val="none" w:sz="0" w:space="0" w:color="auto"/>
            <w:right w:val="none" w:sz="0" w:space="0" w:color="auto"/>
          </w:divBdr>
        </w:div>
        <w:div w:id="954679153">
          <w:marLeft w:val="0"/>
          <w:marRight w:val="0"/>
          <w:marTop w:val="0"/>
          <w:marBottom w:val="0"/>
          <w:divBdr>
            <w:top w:val="none" w:sz="0" w:space="0" w:color="auto"/>
            <w:left w:val="none" w:sz="0" w:space="0" w:color="auto"/>
            <w:bottom w:val="none" w:sz="0" w:space="0" w:color="auto"/>
            <w:right w:val="none" w:sz="0" w:space="0" w:color="auto"/>
          </w:divBdr>
        </w:div>
        <w:div w:id="1648852135">
          <w:marLeft w:val="0"/>
          <w:marRight w:val="0"/>
          <w:marTop w:val="0"/>
          <w:marBottom w:val="0"/>
          <w:divBdr>
            <w:top w:val="none" w:sz="0" w:space="0" w:color="auto"/>
            <w:left w:val="none" w:sz="0" w:space="0" w:color="auto"/>
            <w:bottom w:val="none" w:sz="0" w:space="0" w:color="auto"/>
            <w:right w:val="none" w:sz="0" w:space="0" w:color="auto"/>
          </w:divBdr>
        </w:div>
        <w:div w:id="998575410">
          <w:marLeft w:val="0"/>
          <w:marRight w:val="0"/>
          <w:marTop w:val="0"/>
          <w:marBottom w:val="0"/>
          <w:divBdr>
            <w:top w:val="none" w:sz="0" w:space="0" w:color="auto"/>
            <w:left w:val="none" w:sz="0" w:space="0" w:color="auto"/>
            <w:bottom w:val="none" w:sz="0" w:space="0" w:color="auto"/>
            <w:right w:val="none" w:sz="0" w:space="0" w:color="auto"/>
          </w:divBdr>
        </w:div>
        <w:div w:id="806164080">
          <w:marLeft w:val="0"/>
          <w:marRight w:val="0"/>
          <w:marTop w:val="0"/>
          <w:marBottom w:val="0"/>
          <w:divBdr>
            <w:top w:val="none" w:sz="0" w:space="0" w:color="auto"/>
            <w:left w:val="none" w:sz="0" w:space="0" w:color="auto"/>
            <w:bottom w:val="none" w:sz="0" w:space="0" w:color="auto"/>
            <w:right w:val="none" w:sz="0" w:space="0" w:color="auto"/>
          </w:divBdr>
        </w:div>
        <w:div w:id="1114136104">
          <w:marLeft w:val="0"/>
          <w:marRight w:val="0"/>
          <w:marTop w:val="0"/>
          <w:marBottom w:val="0"/>
          <w:divBdr>
            <w:top w:val="none" w:sz="0" w:space="0" w:color="auto"/>
            <w:left w:val="none" w:sz="0" w:space="0" w:color="auto"/>
            <w:bottom w:val="none" w:sz="0" w:space="0" w:color="auto"/>
            <w:right w:val="none" w:sz="0" w:space="0" w:color="auto"/>
          </w:divBdr>
        </w:div>
        <w:div w:id="1315837674">
          <w:marLeft w:val="0"/>
          <w:marRight w:val="0"/>
          <w:marTop w:val="0"/>
          <w:marBottom w:val="0"/>
          <w:divBdr>
            <w:top w:val="none" w:sz="0" w:space="0" w:color="auto"/>
            <w:left w:val="none" w:sz="0" w:space="0" w:color="auto"/>
            <w:bottom w:val="none" w:sz="0" w:space="0" w:color="auto"/>
            <w:right w:val="none" w:sz="0" w:space="0" w:color="auto"/>
          </w:divBdr>
        </w:div>
        <w:div w:id="605504294">
          <w:marLeft w:val="0"/>
          <w:marRight w:val="0"/>
          <w:marTop w:val="0"/>
          <w:marBottom w:val="0"/>
          <w:divBdr>
            <w:top w:val="none" w:sz="0" w:space="0" w:color="auto"/>
            <w:left w:val="none" w:sz="0" w:space="0" w:color="auto"/>
            <w:bottom w:val="none" w:sz="0" w:space="0" w:color="auto"/>
            <w:right w:val="none" w:sz="0" w:space="0" w:color="auto"/>
          </w:divBdr>
        </w:div>
        <w:div w:id="466818364">
          <w:marLeft w:val="0"/>
          <w:marRight w:val="0"/>
          <w:marTop w:val="0"/>
          <w:marBottom w:val="0"/>
          <w:divBdr>
            <w:top w:val="none" w:sz="0" w:space="0" w:color="auto"/>
            <w:left w:val="none" w:sz="0" w:space="0" w:color="auto"/>
            <w:bottom w:val="none" w:sz="0" w:space="0" w:color="auto"/>
            <w:right w:val="none" w:sz="0" w:space="0" w:color="auto"/>
          </w:divBdr>
        </w:div>
        <w:div w:id="854927696">
          <w:marLeft w:val="0"/>
          <w:marRight w:val="0"/>
          <w:marTop w:val="0"/>
          <w:marBottom w:val="0"/>
          <w:divBdr>
            <w:top w:val="none" w:sz="0" w:space="0" w:color="auto"/>
            <w:left w:val="none" w:sz="0" w:space="0" w:color="auto"/>
            <w:bottom w:val="none" w:sz="0" w:space="0" w:color="auto"/>
            <w:right w:val="none" w:sz="0" w:space="0" w:color="auto"/>
          </w:divBdr>
        </w:div>
        <w:div w:id="20739994">
          <w:marLeft w:val="0"/>
          <w:marRight w:val="0"/>
          <w:marTop w:val="0"/>
          <w:marBottom w:val="0"/>
          <w:divBdr>
            <w:top w:val="none" w:sz="0" w:space="0" w:color="auto"/>
            <w:left w:val="none" w:sz="0" w:space="0" w:color="auto"/>
            <w:bottom w:val="none" w:sz="0" w:space="0" w:color="auto"/>
            <w:right w:val="none" w:sz="0" w:space="0" w:color="auto"/>
          </w:divBdr>
        </w:div>
        <w:div w:id="1928801961">
          <w:marLeft w:val="0"/>
          <w:marRight w:val="0"/>
          <w:marTop w:val="0"/>
          <w:marBottom w:val="0"/>
          <w:divBdr>
            <w:top w:val="none" w:sz="0" w:space="0" w:color="auto"/>
            <w:left w:val="none" w:sz="0" w:space="0" w:color="auto"/>
            <w:bottom w:val="none" w:sz="0" w:space="0" w:color="auto"/>
            <w:right w:val="none" w:sz="0" w:space="0" w:color="auto"/>
          </w:divBdr>
        </w:div>
        <w:div w:id="253324703">
          <w:marLeft w:val="0"/>
          <w:marRight w:val="0"/>
          <w:marTop w:val="0"/>
          <w:marBottom w:val="0"/>
          <w:divBdr>
            <w:top w:val="none" w:sz="0" w:space="0" w:color="auto"/>
            <w:left w:val="none" w:sz="0" w:space="0" w:color="auto"/>
            <w:bottom w:val="none" w:sz="0" w:space="0" w:color="auto"/>
            <w:right w:val="none" w:sz="0" w:space="0" w:color="auto"/>
          </w:divBdr>
        </w:div>
        <w:div w:id="430668199">
          <w:marLeft w:val="0"/>
          <w:marRight w:val="0"/>
          <w:marTop w:val="0"/>
          <w:marBottom w:val="0"/>
          <w:divBdr>
            <w:top w:val="none" w:sz="0" w:space="0" w:color="auto"/>
            <w:left w:val="none" w:sz="0" w:space="0" w:color="auto"/>
            <w:bottom w:val="none" w:sz="0" w:space="0" w:color="auto"/>
            <w:right w:val="none" w:sz="0" w:space="0" w:color="auto"/>
          </w:divBdr>
        </w:div>
      </w:divsChild>
    </w:div>
    <w:div w:id="850879640">
      <w:bodyDiv w:val="1"/>
      <w:marLeft w:val="0"/>
      <w:marRight w:val="0"/>
      <w:marTop w:val="0"/>
      <w:marBottom w:val="0"/>
      <w:divBdr>
        <w:top w:val="none" w:sz="0" w:space="0" w:color="auto"/>
        <w:left w:val="none" w:sz="0" w:space="0" w:color="auto"/>
        <w:bottom w:val="none" w:sz="0" w:space="0" w:color="auto"/>
        <w:right w:val="none" w:sz="0" w:space="0" w:color="auto"/>
      </w:divBdr>
      <w:divsChild>
        <w:div w:id="1661613374">
          <w:marLeft w:val="0"/>
          <w:marRight w:val="0"/>
          <w:marTop w:val="0"/>
          <w:marBottom w:val="0"/>
          <w:divBdr>
            <w:top w:val="none" w:sz="0" w:space="0" w:color="auto"/>
            <w:left w:val="none" w:sz="0" w:space="0" w:color="auto"/>
            <w:bottom w:val="none" w:sz="0" w:space="0" w:color="auto"/>
            <w:right w:val="none" w:sz="0" w:space="0" w:color="auto"/>
          </w:divBdr>
          <w:divsChild>
            <w:div w:id="1836648270">
              <w:marLeft w:val="0"/>
              <w:marRight w:val="0"/>
              <w:marTop w:val="0"/>
              <w:marBottom w:val="0"/>
              <w:divBdr>
                <w:top w:val="none" w:sz="0" w:space="0" w:color="auto"/>
                <w:left w:val="none" w:sz="0" w:space="0" w:color="auto"/>
                <w:bottom w:val="none" w:sz="0" w:space="0" w:color="auto"/>
                <w:right w:val="none" w:sz="0" w:space="0" w:color="auto"/>
              </w:divBdr>
              <w:divsChild>
                <w:div w:id="1643654899">
                  <w:marLeft w:val="0"/>
                  <w:marRight w:val="0"/>
                  <w:marTop w:val="0"/>
                  <w:marBottom w:val="0"/>
                  <w:divBdr>
                    <w:top w:val="none" w:sz="0" w:space="0" w:color="auto"/>
                    <w:left w:val="none" w:sz="0" w:space="0" w:color="auto"/>
                    <w:bottom w:val="none" w:sz="0" w:space="0" w:color="auto"/>
                    <w:right w:val="none" w:sz="0" w:space="0" w:color="auto"/>
                  </w:divBdr>
                </w:div>
                <w:div w:id="4598514">
                  <w:marLeft w:val="0"/>
                  <w:marRight w:val="0"/>
                  <w:marTop w:val="0"/>
                  <w:marBottom w:val="0"/>
                  <w:divBdr>
                    <w:top w:val="none" w:sz="0" w:space="0" w:color="auto"/>
                    <w:left w:val="none" w:sz="0" w:space="0" w:color="auto"/>
                    <w:bottom w:val="none" w:sz="0" w:space="0" w:color="auto"/>
                    <w:right w:val="none" w:sz="0" w:space="0" w:color="auto"/>
                  </w:divBdr>
                </w:div>
                <w:div w:id="160045116">
                  <w:marLeft w:val="0"/>
                  <w:marRight w:val="0"/>
                  <w:marTop w:val="0"/>
                  <w:marBottom w:val="0"/>
                  <w:divBdr>
                    <w:top w:val="none" w:sz="0" w:space="0" w:color="auto"/>
                    <w:left w:val="none" w:sz="0" w:space="0" w:color="auto"/>
                    <w:bottom w:val="none" w:sz="0" w:space="0" w:color="auto"/>
                    <w:right w:val="none" w:sz="0" w:space="0" w:color="auto"/>
                  </w:divBdr>
                </w:div>
                <w:div w:id="1041587596">
                  <w:marLeft w:val="0"/>
                  <w:marRight w:val="0"/>
                  <w:marTop w:val="0"/>
                  <w:marBottom w:val="0"/>
                  <w:divBdr>
                    <w:top w:val="none" w:sz="0" w:space="0" w:color="auto"/>
                    <w:left w:val="none" w:sz="0" w:space="0" w:color="auto"/>
                    <w:bottom w:val="none" w:sz="0" w:space="0" w:color="auto"/>
                    <w:right w:val="none" w:sz="0" w:space="0" w:color="auto"/>
                  </w:divBdr>
                </w:div>
                <w:div w:id="1924028024">
                  <w:marLeft w:val="0"/>
                  <w:marRight w:val="0"/>
                  <w:marTop w:val="0"/>
                  <w:marBottom w:val="0"/>
                  <w:divBdr>
                    <w:top w:val="none" w:sz="0" w:space="0" w:color="auto"/>
                    <w:left w:val="none" w:sz="0" w:space="0" w:color="auto"/>
                    <w:bottom w:val="none" w:sz="0" w:space="0" w:color="auto"/>
                    <w:right w:val="none" w:sz="0" w:space="0" w:color="auto"/>
                  </w:divBdr>
                </w:div>
                <w:div w:id="1775133786">
                  <w:marLeft w:val="0"/>
                  <w:marRight w:val="0"/>
                  <w:marTop w:val="0"/>
                  <w:marBottom w:val="0"/>
                  <w:divBdr>
                    <w:top w:val="none" w:sz="0" w:space="0" w:color="auto"/>
                    <w:left w:val="none" w:sz="0" w:space="0" w:color="auto"/>
                    <w:bottom w:val="none" w:sz="0" w:space="0" w:color="auto"/>
                    <w:right w:val="none" w:sz="0" w:space="0" w:color="auto"/>
                  </w:divBdr>
                </w:div>
                <w:div w:id="1981962783">
                  <w:marLeft w:val="0"/>
                  <w:marRight w:val="0"/>
                  <w:marTop w:val="0"/>
                  <w:marBottom w:val="0"/>
                  <w:divBdr>
                    <w:top w:val="none" w:sz="0" w:space="0" w:color="auto"/>
                    <w:left w:val="none" w:sz="0" w:space="0" w:color="auto"/>
                    <w:bottom w:val="none" w:sz="0" w:space="0" w:color="auto"/>
                    <w:right w:val="none" w:sz="0" w:space="0" w:color="auto"/>
                  </w:divBdr>
                </w:div>
                <w:div w:id="2026974690">
                  <w:marLeft w:val="0"/>
                  <w:marRight w:val="0"/>
                  <w:marTop w:val="0"/>
                  <w:marBottom w:val="0"/>
                  <w:divBdr>
                    <w:top w:val="none" w:sz="0" w:space="0" w:color="auto"/>
                    <w:left w:val="none" w:sz="0" w:space="0" w:color="auto"/>
                    <w:bottom w:val="none" w:sz="0" w:space="0" w:color="auto"/>
                    <w:right w:val="none" w:sz="0" w:space="0" w:color="auto"/>
                  </w:divBdr>
                </w:div>
                <w:div w:id="1371959961">
                  <w:marLeft w:val="0"/>
                  <w:marRight w:val="0"/>
                  <w:marTop w:val="0"/>
                  <w:marBottom w:val="0"/>
                  <w:divBdr>
                    <w:top w:val="none" w:sz="0" w:space="0" w:color="auto"/>
                    <w:left w:val="none" w:sz="0" w:space="0" w:color="auto"/>
                    <w:bottom w:val="none" w:sz="0" w:space="0" w:color="auto"/>
                    <w:right w:val="none" w:sz="0" w:space="0" w:color="auto"/>
                  </w:divBdr>
                </w:div>
                <w:div w:id="237253795">
                  <w:marLeft w:val="0"/>
                  <w:marRight w:val="0"/>
                  <w:marTop w:val="0"/>
                  <w:marBottom w:val="0"/>
                  <w:divBdr>
                    <w:top w:val="none" w:sz="0" w:space="0" w:color="auto"/>
                    <w:left w:val="none" w:sz="0" w:space="0" w:color="auto"/>
                    <w:bottom w:val="none" w:sz="0" w:space="0" w:color="auto"/>
                    <w:right w:val="none" w:sz="0" w:space="0" w:color="auto"/>
                  </w:divBdr>
                </w:div>
              </w:divsChild>
            </w:div>
            <w:div w:id="1362634350">
              <w:marLeft w:val="0"/>
              <w:marRight w:val="0"/>
              <w:marTop w:val="0"/>
              <w:marBottom w:val="0"/>
              <w:divBdr>
                <w:top w:val="none" w:sz="0" w:space="0" w:color="auto"/>
                <w:left w:val="none" w:sz="0" w:space="0" w:color="auto"/>
                <w:bottom w:val="none" w:sz="0" w:space="0" w:color="auto"/>
                <w:right w:val="none" w:sz="0" w:space="0" w:color="auto"/>
              </w:divBdr>
            </w:div>
            <w:div w:id="1861041560">
              <w:marLeft w:val="0"/>
              <w:marRight w:val="0"/>
              <w:marTop w:val="0"/>
              <w:marBottom w:val="0"/>
              <w:divBdr>
                <w:top w:val="none" w:sz="0" w:space="0" w:color="auto"/>
                <w:left w:val="none" w:sz="0" w:space="0" w:color="auto"/>
                <w:bottom w:val="none" w:sz="0" w:space="0" w:color="auto"/>
                <w:right w:val="none" w:sz="0" w:space="0" w:color="auto"/>
              </w:divBdr>
            </w:div>
            <w:div w:id="87432643">
              <w:marLeft w:val="0"/>
              <w:marRight w:val="0"/>
              <w:marTop w:val="0"/>
              <w:marBottom w:val="0"/>
              <w:divBdr>
                <w:top w:val="none" w:sz="0" w:space="0" w:color="auto"/>
                <w:left w:val="none" w:sz="0" w:space="0" w:color="auto"/>
                <w:bottom w:val="none" w:sz="0" w:space="0" w:color="auto"/>
                <w:right w:val="none" w:sz="0" w:space="0" w:color="auto"/>
              </w:divBdr>
            </w:div>
            <w:div w:id="1370227222">
              <w:marLeft w:val="0"/>
              <w:marRight w:val="0"/>
              <w:marTop w:val="0"/>
              <w:marBottom w:val="0"/>
              <w:divBdr>
                <w:top w:val="none" w:sz="0" w:space="0" w:color="auto"/>
                <w:left w:val="none" w:sz="0" w:space="0" w:color="auto"/>
                <w:bottom w:val="none" w:sz="0" w:space="0" w:color="auto"/>
                <w:right w:val="none" w:sz="0" w:space="0" w:color="auto"/>
              </w:divBdr>
            </w:div>
            <w:div w:id="137456136">
              <w:marLeft w:val="0"/>
              <w:marRight w:val="0"/>
              <w:marTop w:val="0"/>
              <w:marBottom w:val="0"/>
              <w:divBdr>
                <w:top w:val="none" w:sz="0" w:space="0" w:color="auto"/>
                <w:left w:val="none" w:sz="0" w:space="0" w:color="auto"/>
                <w:bottom w:val="none" w:sz="0" w:space="0" w:color="auto"/>
                <w:right w:val="none" w:sz="0" w:space="0" w:color="auto"/>
              </w:divBdr>
            </w:div>
            <w:div w:id="1638798341">
              <w:marLeft w:val="0"/>
              <w:marRight w:val="0"/>
              <w:marTop w:val="0"/>
              <w:marBottom w:val="0"/>
              <w:divBdr>
                <w:top w:val="none" w:sz="0" w:space="0" w:color="auto"/>
                <w:left w:val="none" w:sz="0" w:space="0" w:color="auto"/>
                <w:bottom w:val="none" w:sz="0" w:space="0" w:color="auto"/>
                <w:right w:val="none" w:sz="0" w:space="0" w:color="auto"/>
              </w:divBdr>
            </w:div>
            <w:div w:id="327294324">
              <w:marLeft w:val="0"/>
              <w:marRight w:val="0"/>
              <w:marTop w:val="0"/>
              <w:marBottom w:val="0"/>
              <w:divBdr>
                <w:top w:val="none" w:sz="0" w:space="0" w:color="auto"/>
                <w:left w:val="none" w:sz="0" w:space="0" w:color="auto"/>
                <w:bottom w:val="none" w:sz="0" w:space="0" w:color="auto"/>
                <w:right w:val="none" w:sz="0" w:space="0" w:color="auto"/>
              </w:divBdr>
            </w:div>
            <w:div w:id="2080517924">
              <w:marLeft w:val="0"/>
              <w:marRight w:val="0"/>
              <w:marTop w:val="0"/>
              <w:marBottom w:val="0"/>
              <w:divBdr>
                <w:top w:val="none" w:sz="0" w:space="0" w:color="auto"/>
                <w:left w:val="none" w:sz="0" w:space="0" w:color="auto"/>
                <w:bottom w:val="none" w:sz="0" w:space="0" w:color="auto"/>
                <w:right w:val="none" w:sz="0" w:space="0" w:color="auto"/>
              </w:divBdr>
            </w:div>
            <w:div w:id="1013141693">
              <w:marLeft w:val="0"/>
              <w:marRight w:val="0"/>
              <w:marTop w:val="0"/>
              <w:marBottom w:val="0"/>
              <w:divBdr>
                <w:top w:val="none" w:sz="0" w:space="0" w:color="auto"/>
                <w:left w:val="none" w:sz="0" w:space="0" w:color="auto"/>
                <w:bottom w:val="none" w:sz="0" w:space="0" w:color="auto"/>
                <w:right w:val="none" w:sz="0" w:space="0" w:color="auto"/>
              </w:divBdr>
            </w:div>
            <w:div w:id="348412926">
              <w:marLeft w:val="0"/>
              <w:marRight w:val="0"/>
              <w:marTop w:val="0"/>
              <w:marBottom w:val="0"/>
              <w:divBdr>
                <w:top w:val="none" w:sz="0" w:space="0" w:color="auto"/>
                <w:left w:val="none" w:sz="0" w:space="0" w:color="auto"/>
                <w:bottom w:val="none" w:sz="0" w:space="0" w:color="auto"/>
                <w:right w:val="none" w:sz="0" w:space="0" w:color="auto"/>
              </w:divBdr>
            </w:div>
            <w:div w:id="866285744">
              <w:marLeft w:val="0"/>
              <w:marRight w:val="0"/>
              <w:marTop w:val="0"/>
              <w:marBottom w:val="0"/>
              <w:divBdr>
                <w:top w:val="none" w:sz="0" w:space="0" w:color="auto"/>
                <w:left w:val="none" w:sz="0" w:space="0" w:color="auto"/>
                <w:bottom w:val="none" w:sz="0" w:space="0" w:color="auto"/>
                <w:right w:val="none" w:sz="0" w:space="0" w:color="auto"/>
              </w:divBdr>
            </w:div>
            <w:div w:id="741758028">
              <w:marLeft w:val="0"/>
              <w:marRight w:val="0"/>
              <w:marTop w:val="0"/>
              <w:marBottom w:val="0"/>
              <w:divBdr>
                <w:top w:val="none" w:sz="0" w:space="0" w:color="auto"/>
                <w:left w:val="none" w:sz="0" w:space="0" w:color="auto"/>
                <w:bottom w:val="none" w:sz="0" w:space="0" w:color="auto"/>
                <w:right w:val="none" w:sz="0" w:space="0" w:color="auto"/>
              </w:divBdr>
            </w:div>
            <w:div w:id="72364916">
              <w:marLeft w:val="0"/>
              <w:marRight w:val="0"/>
              <w:marTop w:val="0"/>
              <w:marBottom w:val="0"/>
              <w:divBdr>
                <w:top w:val="none" w:sz="0" w:space="0" w:color="auto"/>
                <w:left w:val="none" w:sz="0" w:space="0" w:color="auto"/>
                <w:bottom w:val="none" w:sz="0" w:space="0" w:color="auto"/>
                <w:right w:val="none" w:sz="0" w:space="0" w:color="auto"/>
              </w:divBdr>
            </w:div>
            <w:div w:id="309671444">
              <w:marLeft w:val="0"/>
              <w:marRight w:val="0"/>
              <w:marTop w:val="0"/>
              <w:marBottom w:val="0"/>
              <w:divBdr>
                <w:top w:val="none" w:sz="0" w:space="0" w:color="auto"/>
                <w:left w:val="none" w:sz="0" w:space="0" w:color="auto"/>
                <w:bottom w:val="none" w:sz="0" w:space="0" w:color="auto"/>
                <w:right w:val="none" w:sz="0" w:space="0" w:color="auto"/>
              </w:divBdr>
            </w:div>
            <w:div w:id="1118253030">
              <w:marLeft w:val="0"/>
              <w:marRight w:val="0"/>
              <w:marTop w:val="0"/>
              <w:marBottom w:val="0"/>
              <w:divBdr>
                <w:top w:val="none" w:sz="0" w:space="0" w:color="auto"/>
                <w:left w:val="none" w:sz="0" w:space="0" w:color="auto"/>
                <w:bottom w:val="none" w:sz="0" w:space="0" w:color="auto"/>
                <w:right w:val="none" w:sz="0" w:space="0" w:color="auto"/>
              </w:divBdr>
            </w:div>
            <w:div w:id="532036755">
              <w:marLeft w:val="0"/>
              <w:marRight w:val="0"/>
              <w:marTop w:val="0"/>
              <w:marBottom w:val="0"/>
              <w:divBdr>
                <w:top w:val="none" w:sz="0" w:space="0" w:color="auto"/>
                <w:left w:val="none" w:sz="0" w:space="0" w:color="auto"/>
                <w:bottom w:val="none" w:sz="0" w:space="0" w:color="auto"/>
                <w:right w:val="none" w:sz="0" w:space="0" w:color="auto"/>
              </w:divBdr>
            </w:div>
            <w:div w:id="1799453268">
              <w:marLeft w:val="0"/>
              <w:marRight w:val="0"/>
              <w:marTop w:val="0"/>
              <w:marBottom w:val="0"/>
              <w:divBdr>
                <w:top w:val="none" w:sz="0" w:space="0" w:color="auto"/>
                <w:left w:val="none" w:sz="0" w:space="0" w:color="auto"/>
                <w:bottom w:val="none" w:sz="0" w:space="0" w:color="auto"/>
                <w:right w:val="none" w:sz="0" w:space="0" w:color="auto"/>
              </w:divBdr>
            </w:div>
            <w:div w:id="593131731">
              <w:marLeft w:val="0"/>
              <w:marRight w:val="0"/>
              <w:marTop w:val="0"/>
              <w:marBottom w:val="0"/>
              <w:divBdr>
                <w:top w:val="none" w:sz="0" w:space="0" w:color="auto"/>
                <w:left w:val="none" w:sz="0" w:space="0" w:color="auto"/>
                <w:bottom w:val="none" w:sz="0" w:space="0" w:color="auto"/>
                <w:right w:val="none" w:sz="0" w:space="0" w:color="auto"/>
              </w:divBdr>
            </w:div>
            <w:div w:id="1722167213">
              <w:marLeft w:val="0"/>
              <w:marRight w:val="0"/>
              <w:marTop w:val="0"/>
              <w:marBottom w:val="0"/>
              <w:divBdr>
                <w:top w:val="none" w:sz="0" w:space="0" w:color="auto"/>
                <w:left w:val="none" w:sz="0" w:space="0" w:color="auto"/>
                <w:bottom w:val="none" w:sz="0" w:space="0" w:color="auto"/>
                <w:right w:val="none" w:sz="0" w:space="0" w:color="auto"/>
              </w:divBdr>
            </w:div>
            <w:div w:id="1146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5278">
      <w:bodyDiv w:val="1"/>
      <w:marLeft w:val="0"/>
      <w:marRight w:val="0"/>
      <w:marTop w:val="0"/>
      <w:marBottom w:val="0"/>
      <w:divBdr>
        <w:top w:val="none" w:sz="0" w:space="0" w:color="auto"/>
        <w:left w:val="none" w:sz="0" w:space="0" w:color="auto"/>
        <w:bottom w:val="none" w:sz="0" w:space="0" w:color="auto"/>
        <w:right w:val="none" w:sz="0" w:space="0" w:color="auto"/>
      </w:divBdr>
    </w:div>
    <w:div w:id="864489012">
      <w:bodyDiv w:val="1"/>
      <w:marLeft w:val="0"/>
      <w:marRight w:val="0"/>
      <w:marTop w:val="0"/>
      <w:marBottom w:val="0"/>
      <w:divBdr>
        <w:top w:val="none" w:sz="0" w:space="0" w:color="auto"/>
        <w:left w:val="none" w:sz="0" w:space="0" w:color="auto"/>
        <w:bottom w:val="none" w:sz="0" w:space="0" w:color="auto"/>
        <w:right w:val="none" w:sz="0" w:space="0" w:color="auto"/>
      </w:divBdr>
    </w:div>
    <w:div w:id="871500298">
      <w:bodyDiv w:val="1"/>
      <w:marLeft w:val="0"/>
      <w:marRight w:val="0"/>
      <w:marTop w:val="0"/>
      <w:marBottom w:val="0"/>
      <w:divBdr>
        <w:top w:val="none" w:sz="0" w:space="0" w:color="auto"/>
        <w:left w:val="none" w:sz="0" w:space="0" w:color="auto"/>
        <w:bottom w:val="none" w:sz="0" w:space="0" w:color="auto"/>
        <w:right w:val="none" w:sz="0" w:space="0" w:color="auto"/>
      </w:divBdr>
    </w:div>
    <w:div w:id="872572946">
      <w:bodyDiv w:val="1"/>
      <w:marLeft w:val="0"/>
      <w:marRight w:val="0"/>
      <w:marTop w:val="0"/>
      <w:marBottom w:val="0"/>
      <w:divBdr>
        <w:top w:val="none" w:sz="0" w:space="0" w:color="auto"/>
        <w:left w:val="none" w:sz="0" w:space="0" w:color="auto"/>
        <w:bottom w:val="none" w:sz="0" w:space="0" w:color="auto"/>
        <w:right w:val="none" w:sz="0" w:space="0" w:color="auto"/>
      </w:divBdr>
    </w:div>
    <w:div w:id="875849274">
      <w:bodyDiv w:val="1"/>
      <w:marLeft w:val="0"/>
      <w:marRight w:val="0"/>
      <w:marTop w:val="0"/>
      <w:marBottom w:val="0"/>
      <w:divBdr>
        <w:top w:val="none" w:sz="0" w:space="0" w:color="auto"/>
        <w:left w:val="none" w:sz="0" w:space="0" w:color="auto"/>
        <w:bottom w:val="none" w:sz="0" w:space="0" w:color="auto"/>
        <w:right w:val="none" w:sz="0" w:space="0" w:color="auto"/>
      </w:divBdr>
    </w:div>
    <w:div w:id="881483281">
      <w:bodyDiv w:val="1"/>
      <w:marLeft w:val="0"/>
      <w:marRight w:val="0"/>
      <w:marTop w:val="0"/>
      <w:marBottom w:val="0"/>
      <w:divBdr>
        <w:top w:val="none" w:sz="0" w:space="0" w:color="auto"/>
        <w:left w:val="none" w:sz="0" w:space="0" w:color="auto"/>
        <w:bottom w:val="none" w:sz="0" w:space="0" w:color="auto"/>
        <w:right w:val="none" w:sz="0" w:space="0" w:color="auto"/>
      </w:divBdr>
    </w:div>
    <w:div w:id="882130948">
      <w:bodyDiv w:val="1"/>
      <w:marLeft w:val="0"/>
      <w:marRight w:val="0"/>
      <w:marTop w:val="0"/>
      <w:marBottom w:val="0"/>
      <w:divBdr>
        <w:top w:val="none" w:sz="0" w:space="0" w:color="auto"/>
        <w:left w:val="none" w:sz="0" w:space="0" w:color="auto"/>
        <w:bottom w:val="none" w:sz="0" w:space="0" w:color="auto"/>
        <w:right w:val="none" w:sz="0" w:space="0" w:color="auto"/>
      </w:divBdr>
    </w:div>
    <w:div w:id="885140834">
      <w:bodyDiv w:val="1"/>
      <w:marLeft w:val="0"/>
      <w:marRight w:val="0"/>
      <w:marTop w:val="0"/>
      <w:marBottom w:val="0"/>
      <w:divBdr>
        <w:top w:val="none" w:sz="0" w:space="0" w:color="auto"/>
        <w:left w:val="none" w:sz="0" w:space="0" w:color="auto"/>
        <w:bottom w:val="none" w:sz="0" w:space="0" w:color="auto"/>
        <w:right w:val="none" w:sz="0" w:space="0" w:color="auto"/>
      </w:divBdr>
    </w:div>
    <w:div w:id="895049202">
      <w:bodyDiv w:val="1"/>
      <w:marLeft w:val="0"/>
      <w:marRight w:val="0"/>
      <w:marTop w:val="0"/>
      <w:marBottom w:val="0"/>
      <w:divBdr>
        <w:top w:val="none" w:sz="0" w:space="0" w:color="auto"/>
        <w:left w:val="none" w:sz="0" w:space="0" w:color="auto"/>
        <w:bottom w:val="none" w:sz="0" w:space="0" w:color="auto"/>
        <w:right w:val="none" w:sz="0" w:space="0" w:color="auto"/>
      </w:divBdr>
    </w:div>
    <w:div w:id="896428563">
      <w:bodyDiv w:val="1"/>
      <w:marLeft w:val="0"/>
      <w:marRight w:val="0"/>
      <w:marTop w:val="0"/>
      <w:marBottom w:val="0"/>
      <w:divBdr>
        <w:top w:val="none" w:sz="0" w:space="0" w:color="auto"/>
        <w:left w:val="none" w:sz="0" w:space="0" w:color="auto"/>
        <w:bottom w:val="none" w:sz="0" w:space="0" w:color="auto"/>
        <w:right w:val="none" w:sz="0" w:space="0" w:color="auto"/>
      </w:divBdr>
    </w:div>
    <w:div w:id="908659525">
      <w:bodyDiv w:val="1"/>
      <w:marLeft w:val="0"/>
      <w:marRight w:val="0"/>
      <w:marTop w:val="0"/>
      <w:marBottom w:val="0"/>
      <w:divBdr>
        <w:top w:val="none" w:sz="0" w:space="0" w:color="auto"/>
        <w:left w:val="none" w:sz="0" w:space="0" w:color="auto"/>
        <w:bottom w:val="none" w:sz="0" w:space="0" w:color="auto"/>
        <w:right w:val="none" w:sz="0" w:space="0" w:color="auto"/>
      </w:divBdr>
    </w:div>
    <w:div w:id="939291232">
      <w:bodyDiv w:val="1"/>
      <w:marLeft w:val="0"/>
      <w:marRight w:val="0"/>
      <w:marTop w:val="0"/>
      <w:marBottom w:val="0"/>
      <w:divBdr>
        <w:top w:val="none" w:sz="0" w:space="0" w:color="auto"/>
        <w:left w:val="none" w:sz="0" w:space="0" w:color="auto"/>
        <w:bottom w:val="none" w:sz="0" w:space="0" w:color="auto"/>
        <w:right w:val="none" w:sz="0" w:space="0" w:color="auto"/>
      </w:divBdr>
    </w:div>
    <w:div w:id="939482973">
      <w:bodyDiv w:val="1"/>
      <w:marLeft w:val="0"/>
      <w:marRight w:val="0"/>
      <w:marTop w:val="0"/>
      <w:marBottom w:val="0"/>
      <w:divBdr>
        <w:top w:val="none" w:sz="0" w:space="0" w:color="auto"/>
        <w:left w:val="none" w:sz="0" w:space="0" w:color="auto"/>
        <w:bottom w:val="none" w:sz="0" w:space="0" w:color="auto"/>
        <w:right w:val="none" w:sz="0" w:space="0" w:color="auto"/>
      </w:divBdr>
    </w:div>
    <w:div w:id="943422355">
      <w:bodyDiv w:val="1"/>
      <w:marLeft w:val="0"/>
      <w:marRight w:val="0"/>
      <w:marTop w:val="0"/>
      <w:marBottom w:val="0"/>
      <w:divBdr>
        <w:top w:val="none" w:sz="0" w:space="0" w:color="auto"/>
        <w:left w:val="none" w:sz="0" w:space="0" w:color="auto"/>
        <w:bottom w:val="none" w:sz="0" w:space="0" w:color="auto"/>
        <w:right w:val="none" w:sz="0" w:space="0" w:color="auto"/>
      </w:divBdr>
    </w:div>
    <w:div w:id="944116837">
      <w:bodyDiv w:val="1"/>
      <w:marLeft w:val="0"/>
      <w:marRight w:val="0"/>
      <w:marTop w:val="0"/>
      <w:marBottom w:val="0"/>
      <w:divBdr>
        <w:top w:val="none" w:sz="0" w:space="0" w:color="auto"/>
        <w:left w:val="none" w:sz="0" w:space="0" w:color="auto"/>
        <w:bottom w:val="none" w:sz="0" w:space="0" w:color="auto"/>
        <w:right w:val="none" w:sz="0" w:space="0" w:color="auto"/>
      </w:divBdr>
    </w:div>
    <w:div w:id="946815002">
      <w:bodyDiv w:val="1"/>
      <w:marLeft w:val="0"/>
      <w:marRight w:val="0"/>
      <w:marTop w:val="0"/>
      <w:marBottom w:val="0"/>
      <w:divBdr>
        <w:top w:val="none" w:sz="0" w:space="0" w:color="auto"/>
        <w:left w:val="none" w:sz="0" w:space="0" w:color="auto"/>
        <w:bottom w:val="none" w:sz="0" w:space="0" w:color="auto"/>
        <w:right w:val="none" w:sz="0" w:space="0" w:color="auto"/>
      </w:divBdr>
    </w:div>
    <w:div w:id="958487747">
      <w:bodyDiv w:val="1"/>
      <w:marLeft w:val="0"/>
      <w:marRight w:val="0"/>
      <w:marTop w:val="0"/>
      <w:marBottom w:val="0"/>
      <w:divBdr>
        <w:top w:val="none" w:sz="0" w:space="0" w:color="auto"/>
        <w:left w:val="none" w:sz="0" w:space="0" w:color="auto"/>
        <w:bottom w:val="none" w:sz="0" w:space="0" w:color="auto"/>
        <w:right w:val="none" w:sz="0" w:space="0" w:color="auto"/>
      </w:divBdr>
    </w:div>
    <w:div w:id="963123825">
      <w:bodyDiv w:val="1"/>
      <w:marLeft w:val="0"/>
      <w:marRight w:val="0"/>
      <w:marTop w:val="0"/>
      <w:marBottom w:val="0"/>
      <w:divBdr>
        <w:top w:val="none" w:sz="0" w:space="0" w:color="auto"/>
        <w:left w:val="none" w:sz="0" w:space="0" w:color="auto"/>
        <w:bottom w:val="none" w:sz="0" w:space="0" w:color="auto"/>
        <w:right w:val="none" w:sz="0" w:space="0" w:color="auto"/>
      </w:divBdr>
    </w:div>
    <w:div w:id="965891521">
      <w:bodyDiv w:val="1"/>
      <w:marLeft w:val="0"/>
      <w:marRight w:val="0"/>
      <w:marTop w:val="0"/>
      <w:marBottom w:val="0"/>
      <w:divBdr>
        <w:top w:val="none" w:sz="0" w:space="0" w:color="auto"/>
        <w:left w:val="none" w:sz="0" w:space="0" w:color="auto"/>
        <w:bottom w:val="none" w:sz="0" w:space="0" w:color="auto"/>
        <w:right w:val="none" w:sz="0" w:space="0" w:color="auto"/>
      </w:divBdr>
    </w:div>
    <w:div w:id="971057566">
      <w:bodyDiv w:val="1"/>
      <w:marLeft w:val="0"/>
      <w:marRight w:val="0"/>
      <w:marTop w:val="0"/>
      <w:marBottom w:val="0"/>
      <w:divBdr>
        <w:top w:val="none" w:sz="0" w:space="0" w:color="auto"/>
        <w:left w:val="none" w:sz="0" w:space="0" w:color="auto"/>
        <w:bottom w:val="none" w:sz="0" w:space="0" w:color="auto"/>
        <w:right w:val="none" w:sz="0" w:space="0" w:color="auto"/>
      </w:divBdr>
    </w:div>
    <w:div w:id="976378368">
      <w:bodyDiv w:val="1"/>
      <w:marLeft w:val="0"/>
      <w:marRight w:val="0"/>
      <w:marTop w:val="0"/>
      <w:marBottom w:val="0"/>
      <w:divBdr>
        <w:top w:val="none" w:sz="0" w:space="0" w:color="auto"/>
        <w:left w:val="none" w:sz="0" w:space="0" w:color="auto"/>
        <w:bottom w:val="none" w:sz="0" w:space="0" w:color="auto"/>
        <w:right w:val="none" w:sz="0" w:space="0" w:color="auto"/>
      </w:divBdr>
      <w:divsChild>
        <w:div w:id="1468739010">
          <w:marLeft w:val="0"/>
          <w:marRight w:val="0"/>
          <w:marTop w:val="0"/>
          <w:marBottom w:val="0"/>
          <w:divBdr>
            <w:top w:val="none" w:sz="0" w:space="0" w:color="auto"/>
            <w:left w:val="none" w:sz="0" w:space="0" w:color="auto"/>
            <w:bottom w:val="none" w:sz="0" w:space="0" w:color="auto"/>
            <w:right w:val="none" w:sz="0" w:space="0" w:color="auto"/>
          </w:divBdr>
        </w:div>
        <w:div w:id="11347158">
          <w:marLeft w:val="0"/>
          <w:marRight w:val="0"/>
          <w:marTop w:val="0"/>
          <w:marBottom w:val="0"/>
          <w:divBdr>
            <w:top w:val="none" w:sz="0" w:space="0" w:color="auto"/>
            <w:left w:val="none" w:sz="0" w:space="0" w:color="auto"/>
            <w:bottom w:val="none" w:sz="0" w:space="0" w:color="auto"/>
            <w:right w:val="none" w:sz="0" w:space="0" w:color="auto"/>
          </w:divBdr>
        </w:div>
        <w:div w:id="750395526">
          <w:marLeft w:val="0"/>
          <w:marRight w:val="0"/>
          <w:marTop w:val="0"/>
          <w:marBottom w:val="0"/>
          <w:divBdr>
            <w:top w:val="none" w:sz="0" w:space="0" w:color="auto"/>
            <w:left w:val="none" w:sz="0" w:space="0" w:color="auto"/>
            <w:bottom w:val="none" w:sz="0" w:space="0" w:color="auto"/>
            <w:right w:val="none" w:sz="0" w:space="0" w:color="auto"/>
          </w:divBdr>
        </w:div>
        <w:div w:id="1070889048">
          <w:marLeft w:val="0"/>
          <w:marRight w:val="0"/>
          <w:marTop w:val="0"/>
          <w:marBottom w:val="0"/>
          <w:divBdr>
            <w:top w:val="none" w:sz="0" w:space="0" w:color="auto"/>
            <w:left w:val="none" w:sz="0" w:space="0" w:color="auto"/>
            <w:bottom w:val="none" w:sz="0" w:space="0" w:color="auto"/>
            <w:right w:val="none" w:sz="0" w:space="0" w:color="auto"/>
          </w:divBdr>
        </w:div>
        <w:div w:id="112478945">
          <w:marLeft w:val="0"/>
          <w:marRight w:val="0"/>
          <w:marTop w:val="0"/>
          <w:marBottom w:val="0"/>
          <w:divBdr>
            <w:top w:val="none" w:sz="0" w:space="0" w:color="auto"/>
            <w:left w:val="none" w:sz="0" w:space="0" w:color="auto"/>
            <w:bottom w:val="none" w:sz="0" w:space="0" w:color="auto"/>
            <w:right w:val="none" w:sz="0" w:space="0" w:color="auto"/>
          </w:divBdr>
        </w:div>
      </w:divsChild>
    </w:div>
    <w:div w:id="980229928">
      <w:bodyDiv w:val="1"/>
      <w:marLeft w:val="0"/>
      <w:marRight w:val="0"/>
      <w:marTop w:val="0"/>
      <w:marBottom w:val="0"/>
      <w:divBdr>
        <w:top w:val="none" w:sz="0" w:space="0" w:color="auto"/>
        <w:left w:val="none" w:sz="0" w:space="0" w:color="auto"/>
        <w:bottom w:val="none" w:sz="0" w:space="0" w:color="auto"/>
        <w:right w:val="none" w:sz="0" w:space="0" w:color="auto"/>
      </w:divBdr>
    </w:div>
    <w:div w:id="982348468">
      <w:bodyDiv w:val="1"/>
      <w:marLeft w:val="0"/>
      <w:marRight w:val="0"/>
      <w:marTop w:val="0"/>
      <w:marBottom w:val="0"/>
      <w:divBdr>
        <w:top w:val="none" w:sz="0" w:space="0" w:color="auto"/>
        <w:left w:val="none" w:sz="0" w:space="0" w:color="auto"/>
        <w:bottom w:val="none" w:sz="0" w:space="0" w:color="auto"/>
        <w:right w:val="none" w:sz="0" w:space="0" w:color="auto"/>
      </w:divBdr>
    </w:div>
    <w:div w:id="994408817">
      <w:bodyDiv w:val="1"/>
      <w:marLeft w:val="0"/>
      <w:marRight w:val="0"/>
      <w:marTop w:val="0"/>
      <w:marBottom w:val="0"/>
      <w:divBdr>
        <w:top w:val="none" w:sz="0" w:space="0" w:color="auto"/>
        <w:left w:val="none" w:sz="0" w:space="0" w:color="auto"/>
        <w:bottom w:val="none" w:sz="0" w:space="0" w:color="auto"/>
        <w:right w:val="none" w:sz="0" w:space="0" w:color="auto"/>
      </w:divBdr>
    </w:div>
    <w:div w:id="1018119313">
      <w:bodyDiv w:val="1"/>
      <w:marLeft w:val="0"/>
      <w:marRight w:val="0"/>
      <w:marTop w:val="0"/>
      <w:marBottom w:val="0"/>
      <w:divBdr>
        <w:top w:val="none" w:sz="0" w:space="0" w:color="auto"/>
        <w:left w:val="none" w:sz="0" w:space="0" w:color="auto"/>
        <w:bottom w:val="none" w:sz="0" w:space="0" w:color="auto"/>
        <w:right w:val="none" w:sz="0" w:space="0" w:color="auto"/>
      </w:divBdr>
    </w:div>
    <w:div w:id="1026558641">
      <w:bodyDiv w:val="1"/>
      <w:marLeft w:val="0"/>
      <w:marRight w:val="0"/>
      <w:marTop w:val="0"/>
      <w:marBottom w:val="0"/>
      <w:divBdr>
        <w:top w:val="none" w:sz="0" w:space="0" w:color="auto"/>
        <w:left w:val="none" w:sz="0" w:space="0" w:color="auto"/>
        <w:bottom w:val="none" w:sz="0" w:space="0" w:color="auto"/>
        <w:right w:val="none" w:sz="0" w:space="0" w:color="auto"/>
      </w:divBdr>
    </w:div>
    <w:div w:id="1027953460">
      <w:bodyDiv w:val="1"/>
      <w:marLeft w:val="0"/>
      <w:marRight w:val="0"/>
      <w:marTop w:val="0"/>
      <w:marBottom w:val="0"/>
      <w:divBdr>
        <w:top w:val="none" w:sz="0" w:space="0" w:color="auto"/>
        <w:left w:val="none" w:sz="0" w:space="0" w:color="auto"/>
        <w:bottom w:val="none" w:sz="0" w:space="0" w:color="auto"/>
        <w:right w:val="none" w:sz="0" w:space="0" w:color="auto"/>
      </w:divBdr>
      <w:divsChild>
        <w:div w:id="1492058444">
          <w:marLeft w:val="0"/>
          <w:marRight w:val="0"/>
          <w:marTop w:val="0"/>
          <w:marBottom w:val="0"/>
          <w:divBdr>
            <w:top w:val="none" w:sz="0" w:space="0" w:color="auto"/>
            <w:left w:val="none" w:sz="0" w:space="0" w:color="auto"/>
            <w:bottom w:val="none" w:sz="0" w:space="0" w:color="auto"/>
            <w:right w:val="none" w:sz="0" w:space="0" w:color="auto"/>
          </w:divBdr>
        </w:div>
        <w:div w:id="1292439994">
          <w:marLeft w:val="0"/>
          <w:marRight w:val="0"/>
          <w:marTop w:val="0"/>
          <w:marBottom w:val="0"/>
          <w:divBdr>
            <w:top w:val="none" w:sz="0" w:space="0" w:color="auto"/>
            <w:left w:val="none" w:sz="0" w:space="0" w:color="auto"/>
            <w:bottom w:val="none" w:sz="0" w:space="0" w:color="auto"/>
            <w:right w:val="none" w:sz="0" w:space="0" w:color="auto"/>
          </w:divBdr>
        </w:div>
        <w:div w:id="729961771">
          <w:marLeft w:val="0"/>
          <w:marRight w:val="0"/>
          <w:marTop w:val="0"/>
          <w:marBottom w:val="0"/>
          <w:divBdr>
            <w:top w:val="none" w:sz="0" w:space="0" w:color="auto"/>
            <w:left w:val="none" w:sz="0" w:space="0" w:color="auto"/>
            <w:bottom w:val="none" w:sz="0" w:space="0" w:color="auto"/>
            <w:right w:val="none" w:sz="0" w:space="0" w:color="auto"/>
          </w:divBdr>
        </w:div>
        <w:div w:id="2121606716">
          <w:marLeft w:val="0"/>
          <w:marRight w:val="0"/>
          <w:marTop w:val="0"/>
          <w:marBottom w:val="0"/>
          <w:divBdr>
            <w:top w:val="none" w:sz="0" w:space="0" w:color="auto"/>
            <w:left w:val="none" w:sz="0" w:space="0" w:color="auto"/>
            <w:bottom w:val="none" w:sz="0" w:space="0" w:color="auto"/>
            <w:right w:val="none" w:sz="0" w:space="0" w:color="auto"/>
          </w:divBdr>
        </w:div>
        <w:div w:id="1504082530">
          <w:marLeft w:val="0"/>
          <w:marRight w:val="0"/>
          <w:marTop w:val="0"/>
          <w:marBottom w:val="0"/>
          <w:divBdr>
            <w:top w:val="none" w:sz="0" w:space="0" w:color="auto"/>
            <w:left w:val="none" w:sz="0" w:space="0" w:color="auto"/>
            <w:bottom w:val="none" w:sz="0" w:space="0" w:color="auto"/>
            <w:right w:val="none" w:sz="0" w:space="0" w:color="auto"/>
          </w:divBdr>
        </w:div>
        <w:div w:id="1034230663">
          <w:marLeft w:val="0"/>
          <w:marRight w:val="0"/>
          <w:marTop w:val="0"/>
          <w:marBottom w:val="0"/>
          <w:divBdr>
            <w:top w:val="none" w:sz="0" w:space="0" w:color="auto"/>
            <w:left w:val="none" w:sz="0" w:space="0" w:color="auto"/>
            <w:bottom w:val="none" w:sz="0" w:space="0" w:color="auto"/>
            <w:right w:val="none" w:sz="0" w:space="0" w:color="auto"/>
          </w:divBdr>
        </w:div>
        <w:div w:id="157623212">
          <w:marLeft w:val="0"/>
          <w:marRight w:val="0"/>
          <w:marTop w:val="0"/>
          <w:marBottom w:val="0"/>
          <w:divBdr>
            <w:top w:val="none" w:sz="0" w:space="0" w:color="auto"/>
            <w:left w:val="none" w:sz="0" w:space="0" w:color="auto"/>
            <w:bottom w:val="none" w:sz="0" w:space="0" w:color="auto"/>
            <w:right w:val="none" w:sz="0" w:space="0" w:color="auto"/>
          </w:divBdr>
        </w:div>
        <w:div w:id="436827609">
          <w:marLeft w:val="0"/>
          <w:marRight w:val="0"/>
          <w:marTop w:val="0"/>
          <w:marBottom w:val="0"/>
          <w:divBdr>
            <w:top w:val="none" w:sz="0" w:space="0" w:color="auto"/>
            <w:left w:val="none" w:sz="0" w:space="0" w:color="auto"/>
            <w:bottom w:val="none" w:sz="0" w:space="0" w:color="auto"/>
            <w:right w:val="none" w:sz="0" w:space="0" w:color="auto"/>
          </w:divBdr>
        </w:div>
        <w:div w:id="1038821995">
          <w:marLeft w:val="0"/>
          <w:marRight w:val="0"/>
          <w:marTop w:val="0"/>
          <w:marBottom w:val="0"/>
          <w:divBdr>
            <w:top w:val="none" w:sz="0" w:space="0" w:color="auto"/>
            <w:left w:val="none" w:sz="0" w:space="0" w:color="auto"/>
            <w:bottom w:val="none" w:sz="0" w:space="0" w:color="auto"/>
            <w:right w:val="none" w:sz="0" w:space="0" w:color="auto"/>
          </w:divBdr>
        </w:div>
        <w:div w:id="1420523107">
          <w:marLeft w:val="0"/>
          <w:marRight w:val="0"/>
          <w:marTop w:val="0"/>
          <w:marBottom w:val="0"/>
          <w:divBdr>
            <w:top w:val="none" w:sz="0" w:space="0" w:color="auto"/>
            <w:left w:val="none" w:sz="0" w:space="0" w:color="auto"/>
            <w:bottom w:val="none" w:sz="0" w:space="0" w:color="auto"/>
            <w:right w:val="none" w:sz="0" w:space="0" w:color="auto"/>
          </w:divBdr>
        </w:div>
        <w:div w:id="1309552397">
          <w:marLeft w:val="0"/>
          <w:marRight w:val="0"/>
          <w:marTop w:val="0"/>
          <w:marBottom w:val="0"/>
          <w:divBdr>
            <w:top w:val="none" w:sz="0" w:space="0" w:color="auto"/>
            <w:left w:val="none" w:sz="0" w:space="0" w:color="auto"/>
            <w:bottom w:val="none" w:sz="0" w:space="0" w:color="auto"/>
            <w:right w:val="none" w:sz="0" w:space="0" w:color="auto"/>
          </w:divBdr>
        </w:div>
        <w:div w:id="177819458">
          <w:marLeft w:val="0"/>
          <w:marRight w:val="0"/>
          <w:marTop w:val="0"/>
          <w:marBottom w:val="0"/>
          <w:divBdr>
            <w:top w:val="none" w:sz="0" w:space="0" w:color="auto"/>
            <w:left w:val="none" w:sz="0" w:space="0" w:color="auto"/>
            <w:bottom w:val="none" w:sz="0" w:space="0" w:color="auto"/>
            <w:right w:val="none" w:sz="0" w:space="0" w:color="auto"/>
          </w:divBdr>
        </w:div>
        <w:div w:id="881408352">
          <w:marLeft w:val="0"/>
          <w:marRight w:val="0"/>
          <w:marTop w:val="0"/>
          <w:marBottom w:val="0"/>
          <w:divBdr>
            <w:top w:val="none" w:sz="0" w:space="0" w:color="auto"/>
            <w:left w:val="none" w:sz="0" w:space="0" w:color="auto"/>
            <w:bottom w:val="none" w:sz="0" w:space="0" w:color="auto"/>
            <w:right w:val="none" w:sz="0" w:space="0" w:color="auto"/>
          </w:divBdr>
        </w:div>
        <w:div w:id="612637356">
          <w:marLeft w:val="0"/>
          <w:marRight w:val="0"/>
          <w:marTop w:val="0"/>
          <w:marBottom w:val="0"/>
          <w:divBdr>
            <w:top w:val="none" w:sz="0" w:space="0" w:color="auto"/>
            <w:left w:val="none" w:sz="0" w:space="0" w:color="auto"/>
            <w:bottom w:val="none" w:sz="0" w:space="0" w:color="auto"/>
            <w:right w:val="none" w:sz="0" w:space="0" w:color="auto"/>
          </w:divBdr>
        </w:div>
        <w:div w:id="970209727">
          <w:marLeft w:val="0"/>
          <w:marRight w:val="0"/>
          <w:marTop w:val="0"/>
          <w:marBottom w:val="0"/>
          <w:divBdr>
            <w:top w:val="none" w:sz="0" w:space="0" w:color="auto"/>
            <w:left w:val="none" w:sz="0" w:space="0" w:color="auto"/>
            <w:bottom w:val="none" w:sz="0" w:space="0" w:color="auto"/>
            <w:right w:val="none" w:sz="0" w:space="0" w:color="auto"/>
          </w:divBdr>
        </w:div>
        <w:div w:id="1620409508">
          <w:marLeft w:val="0"/>
          <w:marRight w:val="0"/>
          <w:marTop w:val="0"/>
          <w:marBottom w:val="0"/>
          <w:divBdr>
            <w:top w:val="none" w:sz="0" w:space="0" w:color="auto"/>
            <w:left w:val="none" w:sz="0" w:space="0" w:color="auto"/>
            <w:bottom w:val="none" w:sz="0" w:space="0" w:color="auto"/>
            <w:right w:val="none" w:sz="0" w:space="0" w:color="auto"/>
          </w:divBdr>
        </w:div>
        <w:div w:id="1081873702">
          <w:marLeft w:val="0"/>
          <w:marRight w:val="0"/>
          <w:marTop w:val="0"/>
          <w:marBottom w:val="0"/>
          <w:divBdr>
            <w:top w:val="none" w:sz="0" w:space="0" w:color="auto"/>
            <w:left w:val="none" w:sz="0" w:space="0" w:color="auto"/>
            <w:bottom w:val="none" w:sz="0" w:space="0" w:color="auto"/>
            <w:right w:val="none" w:sz="0" w:space="0" w:color="auto"/>
          </w:divBdr>
        </w:div>
        <w:div w:id="1877766244">
          <w:marLeft w:val="0"/>
          <w:marRight w:val="0"/>
          <w:marTop w:val="0"/>
          <w:marBottom w:val="0"/>
          <w:divBdr>
            <w:top w:val="none" w:sz="0" w:space="0" w:color="auto"/>
            <w:left w:val="none" w:sz="0" w:space="0" w:color="auto"/>
            <w:bottom w:val="none" w:sz="0" w:space="0" w:color="auto"/>
            <w:right w:val="none" w:sz="0" w:space="0" w:color="auto"/>
          </w:divBdr>
        </w:div>
        <w:div w:id="1222836427">
          <w:marLeft w:val="0"/>
          <w:marRight w:val="0"/>
          <w:marTop w:val="0"/>
          <w:marBottom w:val="0"/>
          <w:divBdr>
            <w:top w:val="none" w:sz="0" w:space="0" w:color="auto"/>
            <w:left w:val="none" w:sz="0" w:space="0" w:color="auto"/>
            <w:bottom w:val="none" w:sz="0" w:space="0" w:color="auto"/>
            <w:right w:val="none" w:sz="0" w:space="0" w:color="auto"/>
          </w:divBdr>
        </w:div>
        <w:div w:id="1973170471">
          <w:marLeft w:val="0"/>
          <w:marRight w:val="0"/>
          <w:marTop w:val="0"/>
          <w:marBottom w:val="0"/>
          <w:divBdr>
            <w:top w:val="none" w:sz="0" w:space="0" w:color="auto"/>
            <w:left w:val="none" w:sz="0" w:space="0" w:color="auto"/>
            <w:bottom w:val="none" w:sz="0" w:space="0" w:color="auto"/>
            <w:right w:val="none" w:sz="0" w:space="0" w:color="auto"/>
          </w:divBdr>
        </w:div>
        <w:div w:id="761031529">
          <w:marLeft w:val="0"/>
          <w:marRight w:val="0"/>
          <w:marTop w:val="0"/>
          <w:marBottom w:val="0"/>
          <w:divBdr>
            <w:top w:val="none" w:sz="0" w:space="0" w:color="auto"/>
            <w:left w:val="none" w:sz="0" w:space="0" w:color="auto"/>
            <w:bottom w:val="none" w:sz="0" w:space="0" w:color="auto"/>
            <w:right w:val="none" w:sz="0" w:space="0" w:color="auto"/>
          </w:divBdr>
        </w:div>
        <w:div w:id="845827102">
          <w:marLeft w:val="0"/>
          <w:marRight w:val="0"/>
          <w:marTop w:val="0"/>
          <w:marBottom w:val="0"/>
          <w:divBdr>
            <w:top w:val="none" w:sz="0" w:space="0" w:color="auto"/>
            <w:left w:val="none" w:sz="0" w:space="0" w:color="auto"/>
            <w:bottom w:val="none" w:sz="0" w:space="0" w:color="auto"/>
            <w:right w:val="none" w:sz="0" w:space="0" w:color="auto"/>
          </w:divBdr>
        </w:div>
        <w:div w:id="732508992">
          <w:marLeft w:val="0"/>
          <w:marRight w:val="0"/>
          <w:marTop w:val="0"/>
          <w:marBottom w:val="0"/>
          <w:divBdr>
            <w:top w:val="none" w:sz="0" w:space="0" w:color="auto"/>
            <w:left w:val="none" w:sz="0" w:space="0" w:color="auto"/>
            <w:bottom w:val="none" w:sz="0" w:space="0" w:color="auto"/>
            <w:right w:val="none" w:sz="0" w:space="0" w:color="auto"/>
          </w:divBdr>
        </w:div>
        <w:div w:id="1159927498">
          <w:marLeft w:val="0"/>
          <w:marRight w:val="0"/>
          <w:marTop w:val="0"/>
          <w:marBottom w:val="0"/>
          <w:divBdr>
            <w:top w:val="none" w:sz="0" w:space="0" w:color="auto"/>
            <w:left w:val="none" w:sz="0" w:space="0" w:color="auto"/>
            <w:bottom w:val="none" w:sz="0" w:space="0" w:color="auto"/>
            <w:right w:val="none" w:sz="0" w:space="0" w:color="auto"/>
          </w:divBdr>
        </w:div>
        <w:div w:id="1417898631">
          <w:marLeft w:val="0"/>
          <w:marRight w:val="0"/>
          <w:marTop w:val="0"/>
          <w:marBottom w:val="0"/>
          <w:divBdr>
            <w:top w:val="none" w:sz="0" w:space="0" w:color="auto"/>
            <w:left w:val="none" w:sz="0" w:space="0" w:color="auto"/>
            <w:bottom w:val="none" w:sz="0" w:space="0" w:color="auto"/>
            <w:right w:val="none" w:sz="0" w:space="0" w:color="auto"/>
          </w:divBdr>
        </w:div>
        <w:div w:id="1723400993">
          <w:marLeft w:val="0"/>
          <w:marRight w:val="0"/>
          <w:marTop w:val="0"/>
          <w:marBottom w:val="0"/>
          <w:divBdr>
            <w:top w:val="none" w:sz="0" w:space="0" w:color="auto"/>
            <w:left w:val="none" w:sz="0" w:space="0" w:color="auto"/>
            <w:bottom w:val="none" w:sz="0" w:space="0" w:color="auto"/>
            <w:right w:val="none" w:sz="0" w:space="0" w:color="auto"/>
          </w:divBdr>
        </w:div>
        <w:div w:id="383600843">
          <w:marLeft w:val="0"/>
          <w:marRight w:val="0"/>
          <w:marTop w:val="0"/>
          <w:marBottom w:val="0"/>
          <w:divBdr>
            <w:top w:val="none" w:sz="0" w:space="0" w:color="auto"/>
            <w:left w:val="none" w:sz="0" w:space="0" w:color="auto"/>
            <w:bottom w:val="none" w:sz="0" w:space="0" w:color="auto"/>
            <w:right w:val="none" w:sz="0" w:space="0" w:color="auto"/>
          </w:divBdr>
        </w:div>
        <w:div w:id="614334571">
          <w:marLeft w:val="0"/>
          <w:marRight w:val="0"/>
          <w:marTop w:val="0"/>
          <w:marBottom w:val="0"/>
          <w:divBdr>
            <w:top w:val="none" w:sz="0" w:space="0" w:color="auto"/>
            <w:left w:val="none" w:sz="0" w:space="0" w:color="auto"/>
            <w:bottom w:val="none" w:sz="0" w:space="0" w:color="auto"/>
            <w:right w:val="none" w:sz="0" w:space="0" w:color="auto"/>
          </w:divBdr>
        </w:div>
        <w:div w:id="241260226">
          <w:marLeft w:val="0"/>
          <w:marRight w:val="0"/>
          <w:marTop w:val="0"/>
          <w:marBottom w:val="0"/>
          <w:divBdr>
            <w:top w:val="none" w:sz="0" w:space="0" w:color="auto"/>
            <w:left w:val="none" w:sz="0" w:space="0" w:color="auto"/>
            <w:bottom w:val="none" w:sz="0" w:space="0" w:color="auto"/>
            <w:right w:val="none" w:sz="0" w:space="0" w:color="auto"/>
          </w:divBdr>
        </w:div>
        <w:div w:id="2091079123">
          <w:marLeft w:val="0"/>
          <w:marRight w:val="0"/>
          <w:marTop w:val="0"/>
          <w:marBottom w:val="0"/>
          <w:divBdr>
            <w:top w:val="none" w:sz="0" w:space="0" w:color="auto"/>
            <w:left w:val="none" w:sz="0" w:space="0" w:color="auto"/>
            <w:bottom w:val="none" w:sz="0" w:space="0" w:color="auto"/>
            <w:right w:val="none" w:sz="0" w:space="0" w:color="auto"/>
          </w:divBdr>
        </w:div>
        <w:div w:id="522943512">
          <w:marLeft w:val="0"/>
          <w:marRight w:val="0"/>
          <w:marTop w:val="0"/>
          <w:marBottom w:val="0"/>
          <w:divBdr>
            <w:top w:val="none" w:sz="0" w:space="0" w:color="auto"/>
            <w:left w:val="none" w:sz="0" w:space="0" w:color="auto"/>
            <w:bottom w:val="none" w:sz="0" w:space="0" w:color="auto"/>
            <w:right w:val="none" w:sz="0" w:space="0" w:color="auto"/>
          </w:divBdr>
        </w:div>
        <w:div w:id="1585719569">
          <w:marLeft w:val="0"/>
          <w:marRight w:val="0"/>
          <w:marTop w:val="0"/>
          <w:marBottom w:val="0"/>
          <w:divBdr>
            <w:top w:val="none" w:sz="0" w:space="0" w:color="auto"/>
            <w:left w:val="none" w:sz="0" w:space="0" w:color="auto"/>
            <w:bottom w:val="none" w:sz="0" w:space="0" w:color="auto"/>
            <w:right w:val="none" w:sz="0" w:space="0" w:color="auto"/>
          </w:divBdr>
        </w:div>
        <w:div w:id="2102528469">
          <w:marLeft w:val="0"/>
          <w:marRight w:val="0"/>
          <w:marTop w:val="0"/>
          <w:marBottom w:val="0"/>
          <w:divBdr>
            <w:top w:val="none" w:sz="0" w:space="0" w:color="auto"/>
            <w:left w:val="none" w:sz="0" w:space="0" w:color="auto"/>
            <w:bottom w:val="none" w:sz="0" w:space="0" w:color="auto"/>
            <w:right w:val="none" w:sz="0" w:space="0" w:color="auto"/>
          </w:divBdr>
        </w:div>
        <w:div w:id="742221949">
          <w:marLeft w:val="0"/>
          <w:marRight w:val="0"/>
          <w:marTop w:val="0"/>
          <w:marBottom w:val="0"/>
          <w:divBdr>
            <w:top w:val="none" w:sz="0" w:space="0" w:color="auto"/>
            <w:left w:val="none" w:sz="0" w:space="0" w:color="auto"/>
            <w:bottom w:val="none" w:sz="0" w:space="0" w:color="auto"/>
            <w:right w:val="none" w:sz="0" w:space="0" w:color="auto"/>
          </w:divBdr>
        </w:div>
        <w:div w:id="606542145">
          <w:marLeft w:val="0"/>
          <w:marRight w:val="0"/>
          <w:marTop w:val="0"/>
          <w:marBottom w:val="0"/>
          <w:divBdr>
            <w:top w:val="none" w:sz="0" w:space="0" w:color="auto"/>
            <w:left w:val="none" w:sz="0" w:space="0" w:color="auto"/>
            <w:bottom w:val="none" w:sz="0" w:space="0" w:color="auto"/>
            <w:right w:val="none" w:sz="0" w:space="0" w:color="auto"/>
          </w:divBdr>
        </w:div>
        <w:div w:id="1374111050">
          <w:marLeft w:val="0"/>
          <w:marRight w:val="0"/>
          <w:marTop w:val="0"/>
          <w:marBottom w:val="0"/>
          <w:divBdr>
            <w:top w:val="none" w:sz="0" w:space="0" w:color="auto"/>
            <w:left w:val="none" w:sz="0" w:space="0" w:color="auto"/>
            <w:bottom w:val="none" w:sz="0" w:space="0" w:color="auto"/>
            <w:right w:val="none" w:sz="0" w:space="0" w:color="auto"/>
          </w:divBdr>
        </w:div>
      </w:divsChild>
    </w:div>
    <w:div w:id="1040205798">
      <w:bodyDiv w:val="1"/>
      <w:marLeft w:val="0"/>
      <w:marRight w:val="0"/>
      <w:marTop w:val="0"/>
      <w:marBottom w:val="0"/>
      <w:divBdr>
        <w:top w:val="none" w:sz="0" w:space="0" w:color="auto"/>
        <w:left w:val="none" w:sz="0" w:space="0" w:color="auto"/>
        <w:bottom w:val="none" w:sz="0" w:space="0" w:color="auto"/>
        <w:right w:val="none" w:sz="0" w:space="0" w:color="auto"/>
      </w:divBdr>
    </w:div>
    <w:div w:id="1043284657">
      <w:bodyDiv w:val="1"/>
      <w:marLeft w:val="0"/>
      <w:marRight w:val="0"/>
      <w:marTop w:val="0"/>
      <w:marBottom w:val="0"/>
      <w:divBdr>
        <w:top w:val="none" w:sz="0" w:space="0" w:color="auto"/>
        <w:left w:val="none" w:sz="0" w:space="0" w:color="auto"/>
        <w:bottom w:val="none" w:sz="0" w:space="0" w:color="auto"/>
        <w:right w:val="none" w:sz="0" w:space="0" w:color="auto"/>
      </w:divBdr>
    </w:div>
    <w:div w:id="1049263987">
      <w:bodyDiv w:val="1"/>
      <w:marLeft w:val="0"/>
      <w:marRight w:val="0"/>
      <w:marTop w:val="0"/>
      <w:marBottom w:val="0"/>
      <w:divBdr>
        <w:top w:val="none" w:sz="0" w:space="0" w:color="auto"/>
        <w:left w:val="none" w:sz="0" w:space="0" w:color="auto"/>
        <w:bottom w:val="none" w:sz="0" w:space="0" w:color="auto"/>
        <w:right w:val="none" w:sz="0" w:space="0" w:color="auto"/>
      </w:divBdr>
    </w:div>
    <w:div w:id="1054038757">
      <w:bodyDiv w:val="1"/>
      <w:marLeft w:val="0"/>
      <w:marRight w:val="0"/>
      <w:marTop w:val="0"/>
      <w:marBottom w:val="0"/>
      <w:divBdr>
        <w:top w:val="none" w:sz="0" w:space="0" w:color="auto"/>
        <w:left w:val="none" w:sz="0" w:space="0" w:color="auto"/>
        <w:bottom w:val="none" w:sz="0" w:space="0" w:color="auto"/>
        <w:right w:val="none" w:sz="0" w:space="0" w:color="auto"/>
      </w:divBdr>
    </w:div>
    <w:div w:id="1077940081">
      <w:bodyDiv w:val="1"/>
      <w:marLeft w:val="0"/>
      <w:marRight w:val="0"/>
      <w:marTop w:val="0"/>
      <w:marBottom w:val="0"/>
      <w:divBdr>
        <w:top w:val="none" w:sz="0" w:space="0" w:color="auto"/>
        <w:left w:val="none" w:sz="0" w:space="0" w:color="auto"/>
        <w:bottom w:val="none" w:sz="0" w:space="0" w:color="auto"/>
        <w:right w:val="none" w:sz="0" w:space="0" w:color="auto"/>
      </w:divBdr>
    </w:div>
    <w:div w:id="1098479244">
      <w:bodyDiv w:val="1"/>
      <w:marLeft w:val="0"/>
      <w:marRight w:val="0"/>
      <w:marTop w:val="0"/>
      <w:marBottom w:val="0"/>
      <w:divBdr>
        <w:top w:val="none" w:sz="0" w:space="0" w:color="auto"/>
        <w:left w:val="none" w:sz="0" w:space="0" w:color="auto"/>
        <w:bottom w:val="none" w:sz="0" w:space="0" w:color="auto"/>
        <w:right w:val="none" w:sz="0" w:space="0" w:color="auto"/>
      </w:divBdr>
    </w:div>
    <w:div w:id="1106926236">
      <w:bodyDiv w:val="1"/>
      <w:marLeft w:val="0"/>
      <w:marRight w:val="0"/>
      <w:marTop w:val="0"/>
      <w:marBottom w:val="0"/>
      <w:divBdr>
        <w:top w:val="none" w:sz="0" w:space="0" w:color="auto"/>
        <w:left w:val="none" w:sz="0" w:space="0" w:color="auto"/>
        <w:bottom w:val="none" w:sz="0" w:space="0" w:color="auto"/>
        <w:right w:val="none" w:sz="0" w:space="0" w:color="auto"/>
      </w:divBdr>
    </w:div>
    <w:div w:id="1115170751">
      <w:bodyDiv w:val="1"/>
      <w:marLeft w:val="0"/>
      <w:marRight w:val="0"/>
      <w:marTop w:val="0"/>
      <w:marBottom w:val="0"/>
      <w:divBdr>
        <w:top w:val="none" w:sz="0" w:space="0" w:color="auto"/>
        <w:left w:val="none" w:sz="0" w:space="0" w:color="auto"/>
        <w:bottom w:val="none" w:sz="0" w:space="0" w:color="auto"/>
        <w:right w:val="none" w:sz="0" w:space="0" w:color="auto"/>
      </w:divBdr>
      <w:divsChild>
        <w:div w:id="1416323623">
          <w:marLeft w:val="0"/>
          <w:marRight w:val="0"/>
          <w:marTop w:val="0"/>
          <w:marBottom w:val="0"/>
          <w:divBdr>
            <w:top w:val="none" w:sz="0" w:space="0" w:color="auto"/>
            <w:left w:val="none" w:sz="0" w:space="0" w:color="auto"/>
            <w:bottom w:val="none" w:sz="0" w:space="0" w:color="auto"/>
            <w:right w:val="none" w:sz="0" w:space="0" w:color="auto"/>
          </w:divBdr>
          <w:divsChild>
            <w:div w:id="1777555927">
              <w:marLeft w:val="0"/>
              <w:marRight w:val="0"/>
              <w:marTop w:val="0"/>
              <w:marBottom w:val="0"/>
              <w:divBdr>
                <w:top w:val="none" w:sz="0" w:space="0" w:color="auto"/>
                <w:left w:val="none" w:sz="0" w:space="0" w:color="auto"/>
                <w:bottom w:val="none" w:sz="0" w:space="0" w:color="auto"/>
                <w:right w:val="none" w:sz="0" w:space="0" w:color="auto"/>
              </w:divBdr>
            </w:div>
            <w:div w:id="390352610">
              <w:marLeft w:val="0"/>
              <w:marRight w:val="0"/>
              <w:marTop w:val="0"/>
              <w:marBottom w:val="0"/>
              <w:divBdr>
                <w:top w:val="none" w:sz="0" w:space="0" w:color="auto"/>
                <w:left w:val="none" w:sz="0" w:space="0" w:color="auto"/>
                <w:bottom w:val="none" w:sz="0" w:space="0" w:color="auto"/>
                <w:right w:val="none" w:sz="0" w:space="0" w:color="auto"/>
              </w:divBdr>
            </w:div>
            <w:div w:id="1267883166">
              <w:marLeft w:val="0"/>
              <w:marRight w:val="0"/>
              <w:marTop w:val="0"/>
              <w:marBottom w:val="0"/>
              <w:divBdr>
                <w:top w:val="none" w:sz="0" w:space="0" w:color="auto"/>
                <w:left w:val="none" w:sz="0" w:space="0" w:color="auto"/>
                <w:bottom w:val="none" w:sz="0" w:space="0" w:color="auto"/>
                <w:right w:val="none" w:sz="0" w:space="0" w:color="auto"/>
              </w:divBdr>
            </w:div>
            <w:div w:id="1341393689">
              <w:marLeft w:val="0"/>
              <w:marRight w:val="0"/>
              <w:marTop w:val="0"/>
              <w:marBottom w:val="0"/>
              <w:divBdr>
                <w:top w:val="none" w:sz="0" w:space="0" w:color="auto"/>
                <w:left w:val="none" w:sz="0" w:space="0" w:color="auto"/>
                <w:bottom w:val="none" w:sz="0" w:space="0" w:color="auto"/>
                <w:right w:val="none" w:sz="0" w:space="0" w:color="auto"/>
              </w:divBdr>
            </w:div>
            <w:div w:id="1178081166">
              <w:marLeft w:val="0"/>
              <w:marRight w:val="0"/>
              <w:marTop w:val="0"/>
              <w:marBottom w:val="0"/>
              <w:divBdr>
                <w:top w:val="none" w:sz="0" w:space="0" w:color="auto"/>
                <w:left w:val="none" w:sz="0" w:space="0" w:color="auto"/>
                <w:bottom w:val="none" w:sz="0" w:space="0" w:color="auto"/>
                <w:right w:val="none" w:sz="0" w:space="0" w:color="auto"/>
              </w:divBdr>
            </w:div>
            <w:div w:id="622462609">
              <w:marLeft w:val="0"/>
              <w:marRight w:val="0"/>
              <w:marTop w:val="0"/>
              <w:marBottom w:val="0"/>
              <w:divBdr>
                <w:top w:val="none" w:sz="0" w:space="0" w:color="auto"/>
                <w:left w:val="none" w:sz="0" w:space="0" w:color="auto"/>
                <w:bottom w:val="none" w:sz="0" w:space="0" w:color="auto"/>
                <w:right w:val="none" w:sz="0" w:space="0" w:color="auto"/>
              </w:divBdr>
            </w:div>
            <w:div w:id="1978487530">
              <w:marLeft w:val="0"/>
              <w:marRight w:val="0"/>
              <w:marTop w:val="0"/>
              <w:marBottom w:val="0"/>
              <w:divBdr>
                <w:top w:val="none" w:sz="0" w:space="0" w:color="auto"/>
                <w:left w:val="none" w:sz="0" w:space="0" w:color="auto"/>
                <w:bottom w:val="none" w:sz="0" w:space="0" w:color="auto"/>
                <w:right w:val="none" w:sz="0" w:space="0" w:color="auto"/>
              </w:divBdr>
            </w:div>
            <w:div w:id="2130279275">
              <w:marLeft w:val="0"/>
              <w:marRight w:val="0"/>
              <w:marTop w:val="0"/>
              <w:marBottom w:val="0"/>
              <w:divBdr>
                <w:top w:val="none" w:sz="0" w:space="0" w:color="auto"/>
                <w:left w:val="none" w:sz="0" w:space="0" w:color="auto"/>
                <w:bottom w:val="none" w:sz="0" w:space="0" w:color="auto"/>
                <w:right w:val="none" w:sz="0" w:space="0" w:color="auto"/>
              </w:divBdr>
            </w:div>
            <w:div w:id="1916432512">
              <w:marLeft w:val="0"/>
              <w:marRight w:val="0"/>
              <w:marTop w:val="0"/>
              <w:marBottom w:val="0"/>
              <w:divBdr>
                <w:top w:val="none" w:sz="0" w:space="0" w:color="auto"/>
                <w:left w:val="none" w:sz="0" w:space="0" w:color="auto"/>
                <w:bottom w:val="none" w:sz="0" w:space="0" w:color="auto"/>
                <w:right w:val="none" w:sz="0" w:space="0" w:color="auto"/>
              </w:divBdr>
            </w:div>
            <w:div w:id="445348266">
              <w:marLeft w:val="0"/>
              <w:marRight w:val="0"/>
              <w:marTop w:val="0"/>
              <w:marBottom w:val="0"/>
              <w:divBdr>
                <w:top w:val="none" w:sz="0" w:space="0" w:color="auto"/>
                <w:left w:val="none" w:sz="0" w:space="0" w:color="auto"/>
                <w:bottom w:val="none" w:sz="0" w:space="0" w:color="auto"/>
                <w:right w:val="none" w:sz="0" w:space="0" w:color="auto"/>
              </w:divBdr>
            </w:div>
            <w:div w:id="661155451">
              <w:marLeft w:val="0"/>
              <w:marRight w:val="0"/>
              <w:marTop w:val="0"/>
              <w:marBottom w:val="0"/>
              <w:divBdr>
                <w:top w:val="none" w:sz="0" w:space="0" w:color="auto"/>
                <w:left w:val="none" w:sz="0" w:space="0" w:color="auto"/>
                <w:bottom w:val="none" w:sz="0" w:space="0" w:color="auto"/>
                <w:right w:val="none" w:sz="0" w:space="0" w:color="auto"/>
              </w:divBdr>
            </w:div>
            <w:div w:id="16739018">
              <w:marLeft w:val="0"/>
              <w:marRight w:val="0"/>
              <w:marTop w:val="0"/>
              <w:marBottom w:val="0"/>
              <w:divBdr>
                <w:top w:val="none" w:sz="0" w:space="0" w:color="auto"/>
                <w:left w:val="none" w:sz="0" w:space="0" w:color="auto"/>
                <w:bottom w:val="none" w:sz="0" w:space="0" w:color="auto"/>
                <w:right w:val="none" w:sz="0" w:space="0" w:color="auto"/>
              </w:divBdr>
            </w:div>
            <w:div w:id="2045598099">
              <w:marLeft w:val="0"/>
              <w:marRight w:val="0"/>
              <w:marTop w:val="0"/>
              <w:marBottom w:val="0"/>
              <w:divBdr>
                <w:top w:val="none" w:sz="0" w:space="0" w:color="auto"/>
                <w:left w:val="none" w:sz="0" w:space="0" w:color="auto"/>
                <w:bottom w:val="none" w:sz="0" w:space="0" w:color="auto"/>
                <w:right w:val="none" w:sz="0" w:space="0" w:color="auto"/>
              </w:divBdr>
            </w:div>
            <w:div w:id="193542308">
              <w:marLeft w:val="0"/>
              <w:marRight w:val="0"/>
              <w:marTop w:val="0"/>
              <w:marBottom w:val="0"/>
              <w:divBdr>
                <w:top w:val="none" w:sz="0" w:space="0" w:color="auto"/>
                <w:left w:val="none" w:sz="0" w:space="0" w:color="auto"/>
                <w:bottom w:val="none" w:sz="0" w:space="0" w:color="auto"/>
                <w:right w:val="none" w:sz="0" w:space="0" w:color="auto"/>
              </w:divBdr>
            </w:div>
            <w:div w:id="1139958578">
              <w:marLeft w:val="0"/>
              <w:marRight w:val="0"/>
              <w:marTop w:val="0"/>
              <w:marBottom w:val="0"/>
              <w:divBdr>
                <w:top w:val="none" w:sz="0" w:space="0" w:color="auto"/>
                <w:left w:val="none" w:sz="0" w:space="0" w:color="auto"/>
                <w:bottom w:val="none" w:sz="0" w:space="0" w:color="auto"/>
                <w:right w:val="none" w:sz="0" w:space="0" w:color="auto"/>
              </w:divBdr>
            </w:div>
            <w:div w:id="733234369">
              <w:marLeft w:val="0"/>
              <w:marRight w:val="0"/>
              <w:marTop w:val="0"/>
              <w:marBottom w:val="0"/>
              <w:divBdr>
                <w:top w:val="none" w:sz="0" w:space="0" w:color="auto"/>
                <w:left w:val="none" w:sz="0" w:space="0" w:color="auto"/>
                <w:bottom w:val="none" w:sz="0" w:space="0" w:color="auto"/>
                <w:right w:val="none" w:sz="0" w:space="0" w:color="auto"/>
              </w:divBdr>
            </w:div>
            <w:div w:id="1317493824">
              <w:marLeft w:val="0"/>
              <w:marRight w:val="0"/>
              <w:marTop w:val="0"/>
              <w:marBottom w:val="0"/>
              <w:divBdr>
                <w:top w:val="none" w:sz="0" w:space="0" w:color="auto"/>
                <w:left w:val="none" w:sz="0" w:space="0" w:color="auto"/>
                <w:bottom w:val="none" w:sz="0" w:space="0" w:color="auto"/>
                <w:right w:val="none" w:sz="0" w:space="0" w:color="auto"/>
              </w:divBdr>
            </w:div>
            <w:div w:id="468130849">
              <w:marLeft w:val="0"/>
              <w:marRight w:val="0"/>
              <w:marTop w:val="0"/>
              <w:marBottom w:val="0"/>
              <w:divBdr>
                <w:top w:val="none" w:sz="0" w:space="0" w:color="auto"/>
                <w:left w:val="none" w:sz="0" w:space="0" w:color="auto"/>
                <w:bottom w:val="none" w:sz="0" w:space="0" w:color="auto"/>
                <w:right w:val="none" w:sz="0" w:space="0" w:color="auto"/>
              </w:divBdr>
            </w:div>
            <w:div w:id="613941663">
              <w:marLeft w:val="0"/>
              <w:marRight w:val="0"/>
              <w:marTop w:val="0"/>
              <w:marBottom w:val="0"/>
              <w:divBdr>
                <w:top w:val="none" w:sz="0" w:space="0" w:color="auto"/>
                <w:left w:val="none" w:sz="0" w:space="0" w:color="auto"/>
                <w:bottom w:val="none" w:sz="0" w:space="0" w:color="auto"/>
                <w:right w:val="none" w:sz="0" w:space="0" w:color="auto"/>
              </w:divBdr>
            </w:div>
            <w:div w:id="1086340431">
              <w:marLeft w:val="0"/>
              <w:marRight w:val="0"/>
              <w:marTop w:val="0"/>
              <w:marBottom w:val="0"/>
              <w:divBdr>
                <w:top w:val="none" w:sz="0" w:space="0" w:color="auto"/>
                <w:left w:val="none" w:sz="0" w:space="0" w:color="auto"/>
                <w:bottom w:val="none" w:sz="0" w:space="0" w:color="auto"/>
                <w:right w:val="none" w:sz="0" w:space="0" w:color="auto"/>
              </w:divBdr>
            </w:div>
            <w:div w:id="351613449">
              <w:marLeft w:val="0"/>
              <w:marRight w:val="0"/>
              <w:marTop w:val="0"/>
              <w:marBottom w:val="0"/>
              <w:divBdr>
                <w:top w:val="none" w:sz="0" w:space="0" w:color="auto"/>
                <w:left w:val="none" w:sz="0" w:space="0" w:color="auto"/>
                <w:bottom w:val="none" w:sz="0" w:space="0" w:color="auto"/>
                <w:right w:val="none" w:sz="0" w:space="0" w:color="auto"/>
              </w:divBdr>
            </w:div>
            <w:div w:id="2100707840">
              <w:marLeft w:val="0"/>
              <w:marRight w:val="0"/>
              <w:marTop w:val="0"/>
              <w:marBottom w:val="0"/>
              <w:divBdr>
                <w:top w:val="none" w:sz="0" w:space="0" w:color="auto"/>
                <w:left w:val="none" w:sz="0" w:space="0" w:color="auto"/>
                <w:bottom w:val="none" w:sz="0" w:space="0" w:color="auto"/>
                <w:right w:val="none" w:sz="0" w:space="0" w:color="auto"/>
              </w:divBdr>
            </w:div>
            <w:div w:id="269430807">
              <w:marLeft w:val="0"/>
              <w:marRight w:val="0"/>
              <w:marTop w:val="0"/>
              <w:marBottom w:val="0"/>
              <w:divBdr>
                <w:top w:val="none" w:sz="0" w:space="0" w:color="auto"/>
                <w:left w:val="none" w:sz="0" w:space="0" w:color="auto"/>
                <w:bottom w:val="none" w:sz="0" w:space="0" w:color="auto"/>
                <w:right w:val="none" w:sz="0" w:space="0" w:color="auto"/>
              </w:divBdr>
            </w:div>
            <w:div w:id="74481394">
              <w:marLeft w:val="0"/>
              <w:marRight w:val="0"/>
              <w:marTop w:val="0"/>
              <w:marBottom w:val="0"/>
              <w:divBdr>
                <w:top w:val="none" w:sz="0" w:space="0" w:color="auto"/>
                <w:left w:val="none" w:sz="0" w:space="0" w:color="auto"/>
                <w:bottom w:val="none" w:sz="0" w:space="0" w:color="auto"/>
                <w:right w:val="none" w:sz="0" w:space="0" w:color="auto"/>
              </w:divBdr>
            </w:div>
            <w:div w:id="1139685996">
              <w:marLeft w:val="0"/>
              <w:marRight w:val="0"/>
              <w:marTop w:val="0"/>
              <w:marBottom w:val="0"/>
              <w:divBdr>
                <w:top w:val="none" w:sz="0" w:space="0" w:color="auto"/>
                <w:left w:val="none" w:sz="0" w:space="0" w:color="auto"/>
                <w:bottom w:val="none" w:sz="0" w:space="0" w:color="auto"/>
                <w:right w:val="none" w:sz="0" w:space="0" w:color="auto"/>
              </w:divBdr>
            </w:div>
            <w:div w:id="1421216721">
              <w:marLeft w:val="0"/>
              <w:marRight w:val="0"/>
              <w:marTop w:val="0"/>
              <w:marBottom w:val="0"/>
              <w:divBdr>
                <w:top w:val="none" w:sz="0" w:space="0" w:color="auto"/>
                <w:left w:val="none" w:sz="0" w:space="0" w:color="auto"/>
                <w:bottom w:val="none" w:sz="0" w:space="0" w:color="auto"/>
                <w:right w:val="none" w:sz="0" w:space="0" w:color="auto"/>
              </w:divBdr>
            </w:div>
            <w:div w:id="1076316480">
              <w:marLeft w:val="0"/>
              <w:marRight w:val="0"/>
              <w:marTop w:val="0"/>
              <w:marBottom w:val="0"/>
              <w:divBdr>
                <w:top w:val="none" w:sz="0" w:space="0" w:color="auto"/>
                <w:left w:val="none" w:sz="0" w:space="0" w:color="auto"/>
                <w:bottom w:val="none" w:sz="0" w:space="0" w:color="auto"/>
                <w:right w:val="none" w:sz="0" w:space="0" w:color="auto"/>
              </w:divBdr>
            </w:div>
            <w:div w:id="697314316">
              <w:marLeft w:val="0"/>
              <w:marRight w:val="0"/>
              <w:marTop w:val="0"/>
              <w:marBottom w:val="0"/>
              <w:divBdr>
                <w:top w:val="none" w:sz="0" w:space="0" w:color="auto"/>
                <w:left w:val="none" w:sz="0" w:space="0" w:color="auto"/>
                <w:bottom w:val="none" w:sz="0" w:space="0" w:color="auto"/>
                <w:right w:val="none" w:sz="0" w:space="0" w:color="auto"/>
              </w:divBdr>
            </w:div>
            <w:div w:id="1344630988">
              <w:marLeft w:val="0"/>
              <w:marRight w:val="0"/>
              <w:marTop w:val="0"/>
              <w:marBottom w:val="0"/>
              <w:divBdr>
                <w:top w:val="none" w:sz="0" w:space="0" w:color="auto"/>
                <w:left w:val="none" w:sz="0" w:space="0" w:color="auto"/>
                <w:bottom w:val="none" w:sz="0" w:space="0" w:color="auto"/>
                <w:right w:val="none" w:sz="0" w:space="0" w:color="auto"/>
              </w:divBdr>
            </w:div>
            <w:div w:id="1545942791">
              <w:marLeft w:val="0"/>
              <w:marRight w:val="0"/>
              <w:marTop w:val="0"/>
              <w:marBottom w:val="0"/>
              <w:divBdr>
                <w:top w:val="none" w:sz="0" w:space="0" w:color="auto"/>
                <w:left w:val="none" w:sz="0" w:space="0" w:color="auto"/>
                <w:bottom w:val="none" w:sz="0" w:space="0" w:color="auto"/>
                <w:right w:val="none" w:sz="0" w:space="0" w:color="auto"/>
              </w:divBdr>
            </w:div>
            <w:div w:id="486092732">
              <w:marLeft w:val="0"/>
              <w:marRight w:val="0"/>
              <w:marTop w:val="0"/>
              <w:marBottom w:val="0"/>
              <w:divBdr>
                <w:top w:val="none" w:sz="0" w:space="0" w:color="auto"/>
                <w:left w:val="none" w:sz="0" w:space="0" w:color="auto"/>
                <w:bottom w:val="none" w:sz="0" w:space="0" w:color="auto"/>
                <w:right w:val="none" w:sz="0" w:space="0" w:color="auto"/>
              </w:divBdr>
            </w:div>
            <w:div w:id="1422527081">
              <w:marLeft w:val="0"/>
              <w:marRight w:val="0"/>
              <w:marTop w:val="0"/>
              <w:marBottom w:val="0"/>
              <w:divBdr>
                <w:top w:val="none" w:sz="0" w:space="0" w:color="auto"/>
                <w:left w:val="none" w:sz="0" w:space="0" w:color="auto"/>
                <w:bottom w:val="none" w:sz="0" w:space="0" w:color="auto"/>
                <w:right w:val="none" w:sz="0" w:space="0" w:color="auto"/>
              </w:divBdr>
            </w:div>
            <w:div w:id="1628271595">
              <w:marLeft w:val="0"/>
              <w:marRight w:val="0"/>
              <w:marTop w:val="0"/>
              <w:marBottom w:val="0"/>
              <w:divBdr>
                <w:top w:val="none" w:sz="0" w:space="0" w:color="auto"/>
                <w:left w:val="none" w:sz="0" w:space="0" w:color="auto"/>
                <w:bottom w:val="none" w:sz="0" w:space="0" w:color="auto"/>
                <w:right w:val="none" w:sz="0" w:space="0" w:color="auto"/>
              </w:divBdr>
            </w:div>
            <w:div w:id="596251476">
              <w:marLeft w:val="0"/>
              <w:marRight w:val="0"/>
              <w:marTop w:val="0"/>
              <w:marBottom w:val="0"/>
              <w:divBdr>
                <w:top w:val="none" w:sz="0" w:space="0" w:color="auto"/>
                <w:left w:val="none" w:sz="0" w:space="0" w:color="auto"/>
                <w:bottom w:val="none" w:sz="0" w:space="0" w:color="auto"/>
                <w:right w:val="none" w:sz="0" w:space="0" w:color="auto"/>
              </w:divBdr>
            </w:div>
            <w:div w:id="388650268">
              <w:marLeft w:val="0"/>
              <w:marRight w:val="0"/>
              <w:marTop w:val="0"/>
              <w:marBottom w:val="0"/>
              <w:divBdr>
                <w:top w:val="none" w:sz="0" w:space="0" w:color="auto"/>
                <w:left w:val="none" w:sz="0" w:space="0" w:color="auto"/>
                <w:bottom w:val="none" w:sz="0" w:space="0" w:color="auto"/>
                <w:right w:val="none" w:sz="0" w:space="0" w:color="auto"/>
              </w:divBdr>
            </w:div>
            <w:div w:id="830176742">
              <w:marLeft w:val="0"/>
              <w:marRight w:val="0"/>
              <w:marTop w:val="0"/>
              <w:marBottom w:val="0"/>
              <w:divBdr>
                <w:top w:val="none" w:sz="0" w:space="0" w:color="auto"/>
                <w:left w:val="none" w:sz="0" w:space="0" w:color="auto"/>
                <w:bottom w:val="none" w:sz="0" w:space="0" w:color="auto"/>
                <w:right w:val="none" w:sz="0" w:space="0" w:color="auto"/>
              </w:divBdr>
            </w:div>
            <w:div w:id="3947855">
              <w:marLeft w:val="0"/>
              <w:marRight w:val="0"/>
              <w:marTop w:val="0"/>
              <w:marBottom w:val="0"/>
              <w:divBdr>
                <w:top w:val="none" w:sz="0" w:space="0" w:color="auto"/>
                <w:left w:val="none" w:sz="0" w:space="0" w:color="auto"/>
                <w:bottom w:val="none" w:sz="0" w:space="0" w:color="auto"/>
                <w:right w:val="none" w:sz="0" w:space="0" w:color="auto"/>
              </w:divBdr>
            </w:div>
            <w:div w:id="557057225">
              <w:marLeft w:val="0"/>
              <w:marRight w:val="0"/>
              <w:marTop w:val="0"/>
              <w:marBottom w:val="0"/>
              <w:divBdr>
                <w:top w:val="none" w:sz="0" w:space="0" w:color="auto"/>
                <w:left w:val="none" w:sz="0" w:space="0" w:color="auto"/>
                <w:bottom w:val="none" w:sz="0" w:space="0" w:color="auto"/>
                <w:right w:val="none" w:sz="0" w:space="0" w:color="auto"/>
              </w:divBdr>
            </w:div>
            <w:div w:id="404299447">
              <w:marLeft w:val="0"/>
              <w:marRight w:val="0"/>
              <w:marTop w:val="0"/>
              <w:marBottom w:val="0"/>
              <w:divBdr>
                <w:top w:val="none" w:sz="0" w:space="0" w:color="auto"/>
                <w:left w:val="none" w:sz="0" w:space="0" w:color="auto"/>
                <w:bottom w:val="none" w:sz="0" w:space="0" w:color="auto"/>
                <w:right w:val="none" w:sz="0" w:space="0" w:color="auto"/>
              </w:divBdr>
            </w:div>
            <w:div w:id="1931158721">
              <w:marLeft w:val="0"/>
              <w:marRight w:val="0"/>
              <w:marTop w:val="0"/>
              <w:marBottom w:val="0"/>
              <w:divBdr>
                <w:top w:val="none" w:sz="0" w:space="0" w:color="auto"/>
                <w:left w:val="none" w:sz="0" w:space="0" w:color="auto"/>
                <w:bottom w:val="none" w:sz="0" w:space="0" w:color="auto"/>
                <w:right w:val="none" w:sz="0" w:space="0" w:color="auto"/>
              </w:divBdr>
            </w:div>
            <w:div w:id="631253960">
              <w:marLeft w:val="0"/>
              <w:marRight w:val="0"/>
              <w:marTop w:val="0"/>
              <w:marBottom w:val="0"/>
              <w:divBdr>
                <w:top w:val="none" w:sz="0" w:space="0" w:color="auto"/>
                <w:left w:val="none" w:sz="0" w:space="0" w:color="auto"/>
                <w:bottom w:val="none" w:sz="0" w:space="0" w:color="auto"/>
                <w:right w:val="none" w:sz="0" w:space="0" w:color="auto"/>
              </w:divBdr>
            </w:div>
            <w:div w:id="124080702">
              <w:marLeft w:val="0"/>
              <w:marRight w:val="0"/>
              <w:marTop w:val="0"/>
              <w:marBottom w:val="0"/>
              <w:divBdr>
                <w:top w:val="none" w:sz="0" w:space="0" w:color="auto"/>
                <w:left w:val="none" w:sz="0" w:space="0" w:color="auto"/>
                <w:bottom w:val="none" w:sz="0" w:space="0" w:color="auto"/>
                <w:right w:val="none" w:sz="0" w:space="0" w:color="auto"/>
              </w:divBdr>
            </w:div>
            <w:div w:id="808977910">
              <w:marLeft w:val="0"/>
              <w:marRight w:val="0"/>
              <w:marTop w:val="0"/>
              <w:marBottom w:val="0"/>
              <w:divBdr>
                <w:top w:val="none" w:sz="0" w:space="0" w:color="auto"/>
                <w:left w:val="none" w:sz="0" w:space="0" w:color="auto"/>
                <w:bottom w:val="none" w:sz="0" w:space="0" w:color="auto"/>
                <w:right w:val="none" w:sz="0" w:space="0" w:color="auto"/>
              </w:divBdr>
            </w:div>
            <w:div w:id="947541316">
              <w:marLeft w:val="0"/>
              <w:marRight w:val="0"/>
              <w:marTop w:val="0"/>
              <w:marBottom w:val="0"/>
              <w:divBdr>
                <w:top w:val="none" w:sz="0" w:space="0" w:color="auto"/>
                <w:left w:val="none" w:sz="0" w:space="0" w:color="auto"/>
                <w:bottom w:val="none" w:sz="0" w:space="0" w:color="auto"/>
                <w:right w:val="none" w:sz="0" w:space="0" w:color="auto"/>
              </w:divBdr>
            </w:div>
            <w:div w:id="1130171377">
              <w:marLeft w:val="0"/>
              <w:marRight w:val="0"/>
              <w:marTop w:val="0"/>
              <w:marBottom w:val="0"/>
              <w:divBdr>
                <w:top w:val="none" w:sz="0" w:space="0" w:color="auto"/>
                <w:left w:val="none" w:sz="0" w:space="0" w:color="auto"/>
                <w:bottom w:val="none" w:sz="0" w:space="0" w:color="auto"/>
                <w:right w:val="none" w:sz="0" w:space="0" w:color="auto"/>
              </w:divBdr>
            </w:div>
            <w:div w:id="873350148">
              <w:marLeft w:val="0"/>
              <w:marRight w:val="0"/>
              <w:marTop w:val="0"/>
              <w:marBottom w:val="0"/>
              <w:divBdr>
                <w:top w:val="none" w:sz="0" w:space="0" w:color="auto"/>
                <w:left w:val="none" w:sz="0" w:space="0" w:color="auto"/>
                <w:bottom w:val="none" w:sz="0" w:space="0" w:color="auto"/>
                <w:right w:val="none" w:sz="0" w:space="0" w:color="auto"/>
              </w:divBdr>
            </w:div>
            <w:div w:id="1651864429">
              <w:marLeft w:val="0"/>
              <w:marRight w:val="0"/>
              <w:marTop w:val="0"/>
              <w:marBottom w:val="0"/>
              <w:divBdr>
                <w:top w:val="none" w:sz="0" w:space="0" w:color="auto"/>
                <w:left w:val="none" w:sz="0" w:space="0" w:color="auto"/>
                <w:bottom w:val="none" w:sz="0" w:space="0" w:color="auto"/>
                <w:right w:val="none" w:sz="0" w:space="0" w:color="auto"/>
              </w:divBdr>
            </w:div>
            <w:div w:id="1127548991">
              <w:marLeft w:val="0"/>
              <w:marRight w:val="0"/>
              <w:marTop w:val="0"/>
              <w:marBottom w:val="0"/>
              <w:divBdr>
                <w:top w:val="none" w:sz="0" w:space="0" w:color="auto"/>
                <w:left w:val="none" w:sz="0" w:space="0" w:color="auto"/>
                <w:bottom w:val="none" w:sz="0" w:space="0" w:color="auto"/>
                <w:right w:val="none" w:sz="0" w:space="0" w:color="auto"/>
              </w:divBdr>
            </w:div>
            <w:div w:id="1464470724">
              <w:marLeft w:val="0"/>
              <w:marRight w:val="0"/>
              <w:marTop w:val="0"/>
              <w:marBottom w:val="0"/>
              <w:divBdr>
                <w:top w:val="none" w:sz="0" w:space="0" w:color="auto"/>
                <w:left w:val="none" w:sz="0" w:space="0" w:color="auto"/>
                <w:bottom w:val="none" w:sz="0" w:space="0" w:color="auto"/>
                <w:right w:val="none" w:sz="0" w:space="0" w:color="auto"/>
              </w:divBdr>
            </w:div>
            <w:div w:id="1006707374">
              <w:marLeft w:val="0"/>
              <w:marRight w:val="0"/>
              <w:marTop w:val="0"/>
              <w:marBottom w:val="0"/>
              <w:divBdr>
                <w:top w:val="none" w:sz="0" w:space="0" w:color="auto"/>
                <w:left w:val="none" w:sz="0" w:space="0" w:color="auto"/>
                <w:bottom w:val="none" w:sz="0" w:space="0" w:color="auto"/>
                <w:right w:val="none" w:sz="0" w:space="0" w:color="auto"/>
              </w:divBdr>
            </w:div>
            <w:div w:id="279922621">
              <w:marLeft w:val="0"/>
              <w:marRight w:val="0"/>
              <w:marTop w:val="0"/>
              <w:marBottom w:val="0"/>
              <w:divBdr>
                <w:top w:val="none" w:sz="0" w:space="0" w:color="auto"/>
                <w:left w:val="none" w:sz="0" w:space="0" w:color="auto"/>
                <w:bottom w:val="none" w:sz="0" w:space="0" w:color="auto"/>
                <w:right w:val="none" w:sz="0" w:space="0" w:color="auto"/>
              </w:divBdr>
            </w:div>
            <w:div w:id="1216695153">
              <w:marLeft w:val="0"/>
              <w:marRight w:val="0"/>
              <w:marTop w:val="0"/>
              <w:marBottom w:val="0"/>
              <w:divBdr>
                <w:top w:val="none" w:sz="0" w:space="0" w:color="auto"/>
                <w:left w:val="none" w:sz="0" w:space="0" w:color="auto"/>
                <w:bottom w:val="none" w:sz="0" w:space="0" w:color="auto"/>
                <w:right w:val="none" w:sz="0" w:space="0" w:color="auto"/>
              </w:divBdr>
            </w:div>
            <w:div w:id="1040932286">
              <w:marLeft w:val="0"/>
              <w:marRight w:val="0"/>
              <w:marTop w:val="0"/>
              <w:marBottom w:val="0"/>
              <w:divBdr>
                <w:top w:val="none" w:sz="0" w:space="0" w:color="auto"/>
                <w:left w:val="none" w:sz="0" w:space="0" w:color="auto"/>
                <w:bottom w:val="none" w:sz="0" w:space="0" w:color="auto"/>
                <w:right w:val="none" w:sz="0" w:space="0" w:color="auto"/>
              </w:divBdr>
            </w:div>
            <w:div w:id="1567640563">
              <w:marLeft w:val="0"/>
              <w:marRight w:val="0"/>
              <w:marTop w:val="0"/>
              <w:marBottom w:val="0"/>
              <w:divBdr>
                <w:top w:val="none" w:sz="0" w:space="0" w:color="auto"/>
                <w:left w:val="none" w:sz="0" w:space="0" w:color="auto"/>
                <w:bottom w:val="none" w:sz="0" w:space="0" w:color="auto"/>
                <w:right w:val="none" w:sz="0" w:space="0" w:color="auto"/>
              </w:divBdr>
            </w:div>
            <w:div w:id="1510633597">
              <w:marLeft w:val="0"/>
              <w:marRight w:val="0"/>
              <w:marTop w:val="0"/>
              <w:marBottom w:val="0"/>
              <w:divBdr>
                <w:top w:val="none" w:sz="0" w:space="0" w:color="auto"/>
                <w:left w:val="none" w:sz="0" w:space="0" w:color="auto"/>
                <w:bottom w:val="none" w:sz="0" w:space="0" w:color="auto"/>
                <w:right w:val="none" w:sz="0" w:space="0" w:color="auto"/>
              </w:divBdr>
            </w:div>
            <w:div w:id="459112000">
              <w:marLeft w:val="0"/>
              <w:marRight w:val="0"/>
              <w:marTop w:val="0"/>
              <w:marBottom w:val="0"/>
              <w:divBdr>
                <w:top w:val="none" w:sz="0" w:space="0" w:color="auto"/>
                <w:left w:val="none" w:sz="0" w:space="0" w:color="auto"/>
                <w:bottom w:val="none" w:sz="0" w:space="0" w:color="auto"/>
                <w:right w:val="none" w:sz="0" w:space="0" w:color="auto"/>
              </w:divBdr>
            </w:div>
            <w:div w:id="1680962591">
              <w:marLeft w:val="0"/>
              <w:marRight w:val="0"/>
              <w:marTop w:val="0"/>
              <w:marBottom w:val="0"/>
              <w:divBdr>
                <w:top w:val="none" w:sz="0" w:space="0" w:color="auto"/>
                <w:left w:val="none" w:sz="0" w:space="0" w:color="auto"/>
                <w:bottom w:val="none" w:sz="0" w:space="0" w:color="auto"/>
                <w:right w:val="none" w:sz="0" w:space="0" w:color="auto"/>
              </w:divBdr>
            </w:div>
            <w:div w:id="1989018391">
              <w:marLeft w:val="0"/>
              <w:marRight w:val="0"/>
              <w:marTop w:val="0"/>
              <w:marBottom w:val="0"/>
              <w:divBdr>
                <w:top w:val="none" w:sz="0" w:space="0" w:color="auto"/>
                <w:left w:val="none" w:sz="0" w:space="0" w:color="auto"/>
                <w:bottom w:val="none" w:sz="0" w:space="0" w:color="auto"/>
                <w:right w:val="none" w:sz="0" w:space="0" w:color="auto"/>
              </w:divBdr>
            </w:div>
            <w:div w:id="192882198">
              <w:marLeft w:val="0"/>
              <w:marRight w:val="0"/>
              <w:marTop w:val="0"/>
              <w:marBottom w:val="0"/>
              <w:divBdr>
                <w:top w:val="none" w:sz="0" w:space="0" w:color="auto"/>
                <w:left w:val="none" w:sz="0" w:space="0" w:color="auto"/>
                <w:bottom w:val="none" w:sz="0" w:space="0" w:color="auto"/>
                <w:right w:val="none" w:sz="0" w:space="0" w:color="auto"/>
              </w:divBdr>
            </w:div>
            <w:div w:id="638654971">
              <w:marLeft w:val="0"/>
              <w:marRight w:val="0"/>
              <w:marTop w:val="0"/>
              <w:marBottom w:val="0"/>
              <w:divBdr>
                <w:top w:val="none" w:sz="0" w:space="0" w:color="auto"/>
                <w:left w:val="none" w:sz="0" w:space="0" w:color="auto"/>
                <w:bottom w:val="none" w:sz="0" w:space="0" w:color="auto"/>
                <w:right w:val="none" w:sz="0" w:space="0" w:color="auto"/>
              </w:divBdr>
            </w:div>
            <w:div w:id="1257784419">
              <w:marLeft w:val="0"/>
              <w:marRight w:val="0"/>
              <w:marTop w:val="0"/>
              <w:marBottom w:val="0"/>
              <w:divBdr>
                <w:top w:val="none" w:sz="0" w:space="0" w:color="auto"/>
                <w:left w:val="none" w:sz="0" w:space="0" w:color="auto"/>
                <w:bottom w:val="none" w:sz="0" w:space="0" w:color="auto"/>
                <w:right w:val="none" w:sz="0" w:space="0" w:color="auto"/>
              </w:divBdr>
            </w:div>
            <w:div w:id="741368433">
              <w:marLeft w:val="0"/>
              <w:marRight w:val="0"/>
              <w:marTop w:val="0"/>
              <w:marBottom w:val="0"/>
              <w:divBdr>
                <w:top w:val="none" w:sz="0" w:space="0" w:color="auto"/>
                <w:left w:val="none" w:sz="0" w:space="0" w:color="auto"/>
                <w:bottom w:val="none" w:sz="0" w:space="0" w:color="auto"/>
                <w:right w:val="none" w:sz="0" w:space="0" w:color="auto"/>
              </w:divBdr>
            </w:div>
            <w:div w:id="697582840">
              <w:marLeft w:val="0"/>
              <w:marRight w:val="0"/>
              <w:marTop w:val="0"/>
              <w:marBottom w:val="0"/>
              <w:divBdr>
                <w:top w:val="none" w:sz="0" w:space="0" w:color="auto"/>
                <w:left w:val="none" w:sz="0" w:space="0" w:color="auto"/>
                <w:bottom w:val="none" w:sz="0" w:space="0" w:color="auto"/>
                <w:right w:val="none" w:sz="0" w:space="0" w:color="auto"/>
              </w:divBdr>
            </w:div>
            <w:div w:id="2097247689">
              <w:marLeft w:val="0"/>
              <w:marRight w:val="0"/>
              <w:marTop w:val="0"/>
              <w:marBottom w:val="0"/>
              <w:divBdr>
                <w:top w:val="none" w:sz="0" w:space="0" w:color="auto"/>
                <w:left w:val="none" w:sz="0" w:space="0" w:color="auto"/>
                <w:bottom w:val="none" w:sz="0" w:space="0" w:color="auto"/>
                <w:right w:val="none" w:sz="0" w:space="0" w:color="auto"/>
              </w:divBdr>
            </w:div>
            <w:div w:id="1031877317">
              <w:marLeft w:val="0"/>
              <w:marRight w:val="0"/>
              <w:marTop w:val="0"/>
              <w:marBottom w:val="0"/>
              <w:divBdr>
                <w:top w:val="none" w:sz="0" w:space="0" w:color="auto"/>
                <w:left w:val="none" w:sz="0" w:space="0" w:color="auto"/>
                <w:bottom w:val="none" w:sz="0" w:space="0" w:color="auto"/>
                <w:right w:val="none" w:sz="0" w:space="0" w:color="auto"/>
              </w:divBdr>
            </w:div>
            <w:div w:id="1190602306">
              <w:marLeft w:val="0"/>
              <w:marRight w:val="0"/>
              <w:marTop w:val="0"/>
              <w:marBottom w:val="0"/>
              <w:divBdr>
                <w:top w:val="none" w:sz="0" w:space="0" w:color="auto"/>
                <w:left w:val="none" w:sz="0" w:space="0" w:color="auto"/>
                <w:bottom w:val="none" w:sz="0" w:space="0" w:color="auto"/>
                <w:right w:val="none" w:sz="0" w:space="0" w:color="auto"/>
              </w:divBdr>
            </w:div>
            <w:div w:id="1387028967">
              <w:marLeft w:val="0"/>
              <w:marRight w:val="0"/>
              <w:marTop w:val="0"/>
              <w:marBottom w:val="0"/>
              <w:divBdr>
                <w:top w:val="none" w:sz="0" w:space="0" w:color="auto"/>
                <w:left w:val="none" w:sz="0" w:space="0" w:color="auto"/>
                <w:bottom w:val="none" w:sz="0" w:space="0" w:color="auto"/>
                <w:right w:val="none" w:sz="0" w:space="0" w:color="auto"/>
              </w:divBdr>
            </w:div>
            <w:div w:id="300577796">
              <w:marLeft w:val="0"/>
              <w:marRight w:val="0"/>
              <w:marTop w:val="0"/>
              <w:marBottom w:val="0"/>
              <w:divBdr>
                <w:top w:val="none" w:sz="0" w:space="0" w:color="auto"/>
                <w:left w:val="none" w:sz="0" w:space="0" w:color="auto"/>
                <w:bottom w:val="none" w:sz="0" w:space="0" w:color="auto"/>
                <w:right w:val="none" w:sz="0" w:space="0" w:color="auto"/>
              </w:divBdr>
            </w:div>
            <w:div w:id="1487742642">
              <w:marLeft w:val="0"/>
              <w:marRight w:val="0"/>
              <w:marTop w:val="0"/>
              <w:marBottom w:val="0"/>
              <w:divBdr>
                <w:top w:val="none" w:sz="0" w:space="0" w:color="auto"/>
                <w:left w:val="none" w:sz="0" w:space="0" w:color="auto"/>
                <w:bottom w:val="none" w:sz="0" w:space="0" w:color="auto"/>
                <w:right w:val="none" w:sz="0" w:space="0" w:color="auto"/>
              </w:divBdr>
            </w:div>
            <w:div w:id="395904971">
              <w:marLeft w:val="0"/>
              <w:marRight w:val="0"/>
              <w:marTop w:val="0"/>
              <w:marBottom w:val="0"/>
              <w:divBdr>
                <w:top w:val="none" w:sz="0" w:space="0" w:color="auto"/>
                <w:left w:val="none" w:sz="0" w:space="0" w:color="auto"/>
                <w:bottom w:val="none" w:sz="0" w:space="0" w:color="auto"/>
                <w:right w:val="none" w:sz="0" w:space="0" w:color="auto"/>
              </w:divBdr>
            </w:div>
            <w:div w:id="93477746">
              <w:marLeft w:val="0"/>
              <w:marRight w:val="0"/>
              <w:marTop w:val="0"/>
              <w:marBottom w:val="0"/>
              <w:divBdr>
                <w:top w:val="none" w:sz="0" w:space="0" w:color="auto"/>
                <w:left w:val="none" w:sz="0" w:space="0" w:color="auto"/>
                <w:bottom w:val="none" w:sz="0" w:space="0" w:color="auto"/>
                <w:right w:val="none" w:sz="0" w:space="0" w:color="auto"/>
              </w:divBdr>
            </w:div>
            <w:div w:id="1519924541">
              <w:marLeft w:val="0"/>
              <w:marRight w:val="0"/>
              <w:marTop w:val="0"/>
              <w:marBottom w:val="0"/>
              <w:divBdr>
                <w:top w:val="none" w:sz="0" w:space="0" w:color="auto"/>
                <w:left w:val="none" w:sz="0" w:space="0" w:color="auto"/>
                <w:bottom w:val="none" w:sz="0" w:space="0" w:color="auto"/>
                <w:right w:val="none" w:sz="0" w:space="0" w:color="auto"/>
              </w:divBdr>
            </w:div>
            <w:div w:id="143275149">
              <w:marLeft w:val="0"/>
              <w:marRight w:val="0"/>
              <w:marTop w:val="0"/>
              <w:marBottom w:val="0"/>
              <w:divBdr>
                <w:top w:val="none" w:sz="0" w:space="0" w:color="auto"/>
                <w:left w:val="none" w:sz="0" w:space="0" w:color="auto"/>
                <w:bottom w:val="none" w:sz="0" w:space="0" w:color="auto"/>
                <w:right w:val="none" w:sz="0" w:space="0" w:color="auto"/>
              </w:divBdr>
            </w:div>
            <w:div w:id="228927145">
              <w:marLeft w:val="0"/>
              <w:marRight w:val="0"/>
              <w:marTop w:val="0"/>
              <w:marBottom w:val="0"/>
              <w:divBdr>
                <w:top w:val="none" w:sz="0" w:space="0" w:color="auto"/>
                <w:left w:val="none" w:sz="0" w:space="0" w:color="auto"/>
                <w:bottom w:val="none" w:sz="0" w:space="0" w:color="auto"/>
                <w:right w:val="none" w:sz="0" w:space="0" w:color="auto"/>
              </w:divBdr>
            </w:div>
            <w:div w:id="605388157">
              <w:marLeft w:val="0"/>
              <w:marRight w:val="0"/>
              <w:marTop w:val="0"/>
              <w:marBottom w:val="0"/>
              <w:divBdr>
                <w:top w:val="none" w:sz="0" w:space="0" w:color="auto"/>
                <w:left w:val="none" w:sz="0" w:space="0" w:color="auto"/>
                <w:bottom w:val="none" w:sz="0" w:space="0" w:color="auto"/>
                <w:right w:val="none" w:sz="0" w:space="0" w:color="auto"/>
              </w:divBdr>
            </w:div>
            <w:div w:id="1256590487">
              <w:marLeft w:val="0"/>
              <w:marRight w:val="0"/>
              <w:marTop w:val="0"/>
              <w:marBottom w:val="0"/>
              <w:divBdr>
                <w:top w:val="none" w:sz="0" w:space="0" w:color="auto"/>
                <w:left w:val="none" w:sz="0" w:space="0" w:color="auto"/>
                <w:bottom w:val="none" w:sz="0" w:space="0" w:color="auto"/>
                <w:right w:val="none" w:sz="0" w:space="0" w:color="auto"/>
              </w:divBdr>
            </w:div>
            <w:div w:id="43989614">
              <w:marLeft w:val="0"/>
              <w:marRight w:val="0"/>
              <w:marTop w:val="0"/>
              <w:marBottom w:val="0"/>
              <w:divBdr>
                <w:top w:val="none" w:sz="0" w:space="0" w:color="auto"/>
                <w:left w:val="none" w:sz="0" w:space="0" w:color="auto"/>
                <w:bottom w:val="none" w:sz="0" w:space="0" w:color="auto"/>
                <w:right w:val="none" w:sz="0" w:space="0" w:color="auto"/>
              </w:divBdr>
            </w:div>
            <w:div w:id="619650777">
              <w:marLeft w:val="0"/>
              <w:marRight w:val="0"/>
              <w:marTop w:val="0"/>
              <w:marBottom w:val="0"/>
              <w:divBdr>
                <w:top w:val="none" w:sz="0" w:space="0" w:color="auto"/>
                <w:left w:val="none" w:sz="0" w:space="0" w:color="auto"/>
                <w:bottom w:val="none" w:sz="0" w:space="0" w:color="auto"/>
                <w:right w:val="none" w:sz="0" w:space="0" w:color="auto"/>
              </w:divBdr>
            </w:div>
            <w:div w:id="178084714">
              <w:marLeft w:val="0"/>
              <w:marRight w:val="0"/>
              <w:marTop w:val="0"/>
              <w:marBottom w:val="0"/>
              <w:divBdr>
                <w:top w:val="none" w:sz="0" w:space="0" w:color="auto"/>
                <w:left w:val="none" w:sz="0" w:space="0" w:color="auto"/>
                <w:bottom w:val="none" w:sz="0" w:space="0" w:color="auto"/>
                <w:right w:val="none" w:sz="0" w:space="0" w:color="auto"/>
              </w:divBdr>
            </w:div>
            <w:div w:id="296230869">
              <w:marLeft w:val="0"/>
              <w:marRight w:val="0"/>
              <w:marTop w:val="0"/>
              <w:marBottom w:val="0"/>
              <w:divBdr>
                <w:top w:val="none" w:sz="0" w:space="0" w:color="auto"/>
                <w:left w:val="none" w:sz="0" w:space="0" w:color="auto"/>
                <w:bottom w:val="none" w:sz="0" w:space="0" w:color="auto"/>
                <w:right w:val="none" w:sz="0" w:space="0" w:color="auto"/>
              </w:divBdr>
            </w:div>
            <w:div w:id="1081099349">
              <w:marLeft w:val="0"/>
              <w:marRight w:val="0"/>
              <w:marTop w:val="0"/>
              <w:marBottom w:val="0"/>
              <w:divBdr>
                <w:top w:val="none" w:sz="0" w:space="0" w:color="auto"/>
                <w:left w:val="none" w:sz="0" w:space="0" w:color="auto"/>
                <w:bottom w:val="none" w:sz="0" w:space="0" w:color="auto"/>
                <w:right w:val="none" w:sz="0" w:space="0" w:color="auto"/>
              </w:divBdr>
            </w:div>
            <w:div w:id="2114397086">
              <w:marLeft w:val="0"/>
              <w:marRight w:val="0"/>
              <w:marTop w:val="0"/>
              <w:marBottom w:val="0"/>
              <w:divBdr>
                <w:top w:val="none" w:sz="0" w:space="0" w:color="auto"/>
                <w:left w:val="none" w:sz="0" w:space="0" w:color="auto"/>
                <w:bottom w:val="none" w:sz="0" w:space="0" w:color="auto"/>
                <w:right w:val="none" w:sz="0" w:space="0" w:color="auto"/>
              </w:divBdr>
            </w:div>
            <w:div w:id="2137947172">
              <w:marLeft w:val="0"/>
              <w:marRight w:val="0"/>
              <w:marTop w:val="0"/>
              <w:marBottom w:val="0"/>
              <w:divBdr>
                <w:top w:val="none" w:sz="0" w:space="0" w:color="auto"/>
                <w:left w:val="none" w:sz="0" w:space="0" w:color="auto"/>
                <w:bottom w:val="none" w:sz="0" w:space="0" w:color="auto"/>
                <w:right w:val="none" w:sz="0" w:space="0" w:color="auto"/>
              </w:divBdr>
            </w:div>
            <w:div w:id="697436403">
              <w:marLeft w:val="0"/>
              <w:marRight w:val="0"/>
              <w:marTop w:val="0"/>
              <w:marBottom w:val="0"/>
              <w:divBdr>
                <w:top w:val="none" w:sz="0" w:space="0" w:color="auto"/>
                <w:left w:val="none" w:sz="0" w:space="0" w:color="auto"/>
                <w:bottom w:val="none" w:sz="0" w:space="0" w:color="auto"/>
                <w:right w:val="none" w:sz="0" w:space="0" w:color="auto"/>
              </w:divBdr>
            </w:div>
            <w:div w:id="1829782234">
              <w:marLeft w:val="0"/>
              <w:marRight w:val="0"/>
              <w:marTop w:val="0"/>
              <w:marBottom w:val="0"/>
              <w:divBdr>
                <w:top w:val="none" w:sz="0" w:space="0" w:color="auto"/>
                <w:left w:val="none" w:sz="0" w:space="0" w:color="auto"/>
                <w:bottom w:val="none" w:sz="0" w:space="0" w:color="auto"/>
                <w:right w:val="none" w:sz="0" w:space="0" w:color="auto"/>
              </w:divBdr>
            </w:div>
            <w:div w:id="1246039889">
              <w:marLeft w:val="0"/>
              <w:marRight w:val="0"/>
              <w:marTop w:val="0"/>
              <w:marBottom w:val="0"/>
              <w:divBdr>
                <w:top w:val="none" w:sz="0" w:space="0" w:color="auto"/>
                <w:left w:val="none" w:sz="0" w:space="0" w:color="auto"/>
                <w:bottom w:val="none" w:sz="0" w:space="0" w:color="auto"/>
                <w:right w:val="none" w:sz="0" w:space="0" w:color="auto"/>
              </w:divBdr>
            </w:div>
            <w:div w:id="698434142">
              <w:marLeft w:val="0"/>
              <w:marRight w:val="0"/>
              <w:marTop w:val="0"/>
              <w:marBottom w:val="0"/>
              <w:divBdr>
                <w:top w:val="none" w:sz="0" w:space="0" w:color="auto"/>
                <w:left w:val="none" w:sz="0" w:space="0" w:color="auto"/>
                <w:bottom w:val="none" w:sz="0" w:space="0" w:color="auto"/>
                <w:right w:val="none" w:sz="0" w:space="0" w:color="auto"/>
              </w:divBdr>
            </w:div>
            <w:div w:id="799104670">
              <w:marLeft w:val="0"/>
              <w:marRight w:val="0"/>
              <w:marTop w:val="0"/>
              <w:marBottom w:val="0"/>
              <w:divBdr>
                <w:top w:val="none" w:sz="0" w:space="0" w:color="auto"/>
                <w:left w:val="none" w:sz="0" w:space="0" w:color="auto"/>
                <w:bottom w:val="none" w:sz="0" w:space="0" w:color="auto"/>
                <w:right w:val="none" w:sz="0" w:space="0" w:color="auto"/>
              </w:divBdr>
            </w:div>
            <w:div w:id="1763378844">
              <w:marLeft w:val="0"/>
              <w:marRight w:val="0"/>
              <w:marTop w:val="0"/>
              <w:marBottom w:val="0"/>
              <w:divBdr>
                <w:top w:val="none" w:sz="0" w:space="0" w:color="auto"/>
                <w:left w:val="none" w:sz="0" w:space="0" w:color="auto"/>
                <w:bottom w:val="none" w:sz="0" w:space="0" w:color="auto"/>
                <w:right w:val="none" w:sz="0" w:space="0" w:color="auto"/>
              </w:divBdr>
            </w:div>
            <w:div w:id="140929420">
              <w:marLeft w:val="0"/>
              <w:marRight w:val="0"/>
              <w:marTop w:val="0"/>
              <w:marBottom w:val="0"/>
              <w:divBdr>
                <w:top w:val="none" w:sz="0" w:space="0" w:color="auto"/>
                <w:left w:val="none" w:sz="0" w:space="0" w:color="auto"/>
                <w:bottom w:val="none" w:sz="0" w:space="0" w:color="auto"/>
                <w:right w:val="none" w:sz="0" w:space="0" w:color="auto"/>
              </w:divBdr>
            </w:div>
            <w:div w:id="1312831955">
              <w:marLeft w:val="0"/>
              <w:marRight w:val="0"/>
              <w:marTop w:val="0"/>
              <w:marBottom w:val="0"/>
              <w:divBdr>
                <w:top w:val="none" w:sz="0" w:space="0" w:color="auto"/>
                <w:left w:val="none" w:sz="0" w:space="0" w:color="auto"/>
                <w:bottom w:val="none" w:sz="0" w:space="0" w:color="auto"/>
                <w:right w:val="none" w:sz="0" w:space="0" w:color="auto"/>
              </w:divBdr>
            </w:div>
            <w:div w:id="1523862067">
              <w:marLeft w:val="0"/>
              <w:marRight w:val="0"/>
              <w:marTop w:val="0"/>
              <w:marBottom w:val="0"/>
              <w:divBdr>
                <w:top w:val="none" w:sz="0" w:space="0" w:color="auto"/>
                <w:left w:val="none" w:sz="0" w:space="0" w:color="auto"/>
                <w:bottom w:val="none" w:sz="0" w:space="0" w:color="auto"/>
                <w:right w:val="none" w:sz="0" w:space="0" w:color="auto"/>
              </w:divBdr>
            </w:div>
            <w:div w:id="693071176">
              <w:marLeft w:val="0"/>
              <w:marRight w:val="0"/>
              <w:marTop w:val="0"/>
              <w:marBottom w:val="0"/>
              <w:divBdr>
                <w:top w:val="none" w:sz="0" w:space="0" w:color="auto"/>
                <w:left w:val="none" w:sz="0" w:space="0" w:color="auto"/>
                <w:bottom w:val="none" w:sz="0" w:space="0" w:color="auto"/>
                <w:right w:val="none" w:sz="0" w:space="0" w:color="auto"/>
              </w:divBdr>
            </w:div>
            <w:div w:id="2023697199">
              <w:marLeft w:val="0"/>
              <w:marRight w:val="0"/>
              <w:marTop w:val="0"/>
              <w:marBottom w:val="0"/>
              <w:divBdr>
                <w:top w:val="none" w:sz="0" w:space="0" w:color="auto"/>
                <w:left w:val="none" w:sz="0" w:space="0" w:color="auto"/>
                <w:bottom w:val="none" w:sz="0" w:space="0" w:color="auto"/>
                <w:right w:val="none" w:sz="0" w:space="0" w:color="auto"/>
              </w:divBdr>
            </w:div>
            <w:div w:id="1095368844">
              <w:marLeft w:val="0"/>
              <w:marRight w:val="0"/>
              <w:marTop w:val="0"/>
              <w:marBottom w:val="0"/>
              <w:divBdr>
                <w:top w:val="none" w:sz="0" w:space="0" w:color="auto"/>
                <w:left w:val="none" w:sz="0" w:space="0" w:color="auto"/>
                <w:bottom w:val="none" w:sz="0" w:space="0" w:color="auto"/>
                <w:right w:val="none" w:sz="0" w:space="0" w:color="auto"/>
              </w:divBdr>
            </w:div>
            <w:div w:id="1908882779">
              <w:marLeft w:val="0"/>
              <w:marRight w:val="0"/>
              <w:marTop w:val="0"/>
              <w:marBottom w:val="0"/>
              <w:divBdr>
                <w:top w:val="none" w:sz="0" w:space="0" w:color="auto"/>
                <w:left w:val="none" w:sz="0" w:space="0" w:color="auto"/>
                <w:bottom w:val="none" w:sz="0" w:space="0" w:color="auto"/>
                <w:right w:val="none" w:sz="0" w:space="0" w:color="auto"/>
              </w:divBdr>
            </w:div>
            <w:div w:id="1443260800">
              <w:marLeft w:val="0"/>
              <w:marRight w:val="0"/>
              <w:marTop w:val="0"/>
              <w:marBottom w:val="0"/>
              <w:divBdr>
                <w:top w:val="none" w:sz="0" w:space="0" w:color="auto"/>
                <w:left w:val="none" w:sz="0" w:space="0" w:color="auto"/>
                <w:bottom w:val="none" w:sz="0" w:space="0" w:color="auto"/>
                <w:right w:val="none" w:sz="0" w:space="0" w:color="auto"/>
              </w:divBdr>
            </w:div>
            <w:div w:id="1992758059">
              <w:marLeft w:val="0"/>
              <w:marRight w:val="0"/>
              <w:marTop w:val="0"/>
              <w:marBottom w:val="0"/>
              <w:divBdr>
                <w:top w:val="none" w:sz="0" w:space="0" w:color="auto"/>
                <w:left w:val="none" w:sz="0" w:space="0" w:color="auto"/>
                <w:bottom w:val="none" w:sz="0" w:space="0" w:color="auto"/>
                <w:right w:val="none" w:sz="0" w:space="0" w:color="auto"/>
              </w:divBdr>
            </w:div>
          </w:divsChild>
        </w:div>
        <w:div w:id="338586265">
          <w:marLeft w:val="0"/>
          <w:marRight w:val="0"/>
          <w:marTop w:val="0"/>
          <w:marBottom w:val="0"/>
          <w:divBdr>
            <w:top w:val="none" w:sz="0" w:space="0" w:color="auto"/>
            <w:left w:val="none" w:sz="0" w:space="0" w:color="auto"/>
            <w:bottom w:val="none" w:sz="0" w:space="0" w:color="auto"/>
            <w:right w:val="none" w:sz="0" w:space="0" w:color="auto"/>
          </w:divBdr>
        </w:div>
        <w:div w:id="430591710">
          <w:marLeft w:val="0"/>
          <w:marRight w:val="0"/>
          <w:marTop w:val="0"/>
          <w:marBottom w:val="0"/>
          <w:divBdr>
            <w:top w:val="none" w:sz="0" w:space="0" w:color="auto"/>
            <w:left w:val="none" w:sz="0" w:space="0" w:color="auto"/>
            <w:bottom w:val="none" w:sz="0" w:space="0" w:color="auto"/>
            <w:right w:val="none" w:sz="0" w:space="0" w:color="auto"/>
          </w:divBdr>
        </w:div>
        <w:div w:id="1103961504">
          <w:marLeft w:val="0"/>
          <w:marRight w:val="0"/>
          <w:marTop w:val="0"/>
          <w:marBottom w:val="0"/>
          <w:divBdr>
            <w:top w:val="none" w:sz="0" w:space="0" w:color="auto"/>
            <w:left w:val="none" w:sz="0" w:space="0" w:color="auto"/>
            <w:bottom w:val="none" w:sz="0" w:space="0" w:color="auto"/>
            <w:right w:val="none" w:sz="0" w:space="0" w:color="auto"/>
          </w:divBdr>
        </w:div>
        <w:div w:id="635136290">
          <w:marLeft w:val="0"/>
          <w:marRight w:val="0"/>
          <w:marTop w:val="0"/>
          <w:marBottom w:val="0"/>
          <w:divBdr>
            <w:top w:val="none" w:sz="0" w:space="0" w:color="auto"/>
            <w:left w:val="none" w:sz="0" w:space="0" w:color="auto"/>
            <w:bottom w:val="none" w:sz="0" w:space="0" w:color="auto"/>
            <w:right w:val="none" w:sz="0" w:space="0" w:color="auto"/>
          </w:divBdr>
        </w:div>
        <w:div w:id="1668172206">
          <w:marLeft w:val="0"/>
          <w:marRight w:val="0"/>
          <w:marTop w:val="0"/>
          <w:marBottom w:val="0"/>
          <w:divBdr>
            <w:top w:val="none" w:sz="0" w:space="0" w:color="auto"/>
            <w:left w:val="none" w:sz="0" w:space="0" w:color="auto"/>
            <w:bottom w:val="none" w:sz="0" w:space="0" w:color="auto"/>
            <w:right w:val="none" w:sz="0" w:space="0" w:color="auto"/>
          </w:divBdr>
        </w:div>
        <w:div w:id="662852118">
          <w:marLeft w:val="0"/>
          <w:marRight w:val="0"/>
          <w:marTop w:val="0"/>
          <w:marBottom w:val="0"/>
          <w:divBdr>
            <w:top w:val="none" w:sz="0" w:space="0" w:color="auto"/>
            <w:left w:val="none" w:sz="0" w:space="0" w:color="auto"/>
            <w:bottom w:val="none" w:sz="0" w:space="0" w:color="auto"/>
            <w:right w:val="none" w:sz="0" w:space="0" w:color="auto"/>
          </w:divBdr>
        </w:div>
        <w:div w:id="1065102150">
          <w:marLeft w:val="0"/>
          <w:marRight w:val="0"/>
          <w:marTop w:val="0"/>
          <w:marBottom w:val="0"/>
          <w:divBdr>
            <w:top w:val="none" w:sz="0" w:space="0" w:color="auto"/>
            <w:left w:val="none" w:sz="0" w:space="0" w:color="auto"/>
            <w:bottom w:val="none" w:sz="0" w:space="0" w:color="auto"/>
            <w:right w:val="none" w:sz="0" w:space="0" w:color="auto"/>
          </w:divBdr>
        </w:div>
        <w:div w:id="1104811649">
          <w:marLeft w:val="0"/>
          <w:marRight w:val="0"/>
          <w:marTop w:val="0"/>
          <w:marBottom w:val="0"/>
          <w:divBdr>
            <w:top w:val="none" w:sz="0" w:space="0" w:color="auto"/>
            <w:left w:val="none" w:sz="0" w:space="0" w:color="auto"/>
            <w:bottom w:val="none" w:sz="0" w:space="0" w:color="auto"/>
            <w:right w:val="none" w:sz="0" w:space="0" w:color="auto"/>
          </w:divBdr>
        </w:div>
        <w:div w:id="1386567365">
          <w:marLeft w:val="0"/>
          <w:marRight w:val="0"/>
          <w:marTop w:val="0"/>
          <w:marBottom w:val="0"/>
          <w:divBdr>
            <w:top w:val="none" w:sz="0" w:space="0" w:color="auto"/>
            <w:left w:val="none" w:sz="0" w:space="0" w:color="auto"/>
            <w:bottom w:val="none" w:sz="0" w:space="0" w:color="auto"/>
            <w:right w:val="none" w:sz="0" w:space="0" w:color="auto"/>
          </w:divBdr>
        </w:div>
        <w:div w:id="1926299869">
          <w:marLeft w:val="0"/>
          <w:marRight w:val="0"/>
          <w:marTop w:val="0"/>
          <w:marBottom w:val="0"/>
          <w:divBdr>
            <w:top w:val="none" w:sz="0" w:space="0" w:color="auto"/>
            <w:left w:val="none" w:sz="0" w:space="0" w:color="auto"/>
            <w:bottom w:val="none" w:sz="0" w:space="0" w:color="auto"/>
            <w:right w:val="none" w:sz="0" w:space="0" w:color="auto"/>
          </w:divBdr>
        </w:div>
        <w:div w:id="708726939">
          <w:marLeft w:val="0"/>
          <w:marRight w:val="0"/>
          <w:marTop w:val="0"/>
          <w:marBottom w:val="0"/>
          <w:divBdr>
            <w:top w:val="none" w:sz="0" w:space="0" w:color="auto"/>
            <w:left w:val="none" w:sz="0" w:space="0" w:color="auto"/>
            <w:bottom w:val="none" w:sz="0" w:space="0" w:color="auto"/>
            <w:right w:val="none" w:sz="0" w:space="0" w:color="auto"/>
          </w:divBdr>
        </w:div>
        <w:div w:id="2030444096">
          <w:marLeft w:val="0"/>
          <w:marRight w:val="0"/>
          <w:marTop w:val="0"/>
          <w:marBottom w:val="0"/>
          <w:divBdr>
            <w:top w:val="none" w:sz="0" w:space="0" w:color="auto"/>
            <w:left w:val="none" w:sz="0" w:space="0" w:color="auto"/>
            <w:bottom w:val="none" w:sz="0" w:space="0" w:color="auto"/>
            <w:right w:val="none" w:sz="0" w:space="0" w:color="auto"/>
          </w:divBdr>
        </w:div>
        <w:div w:id="224029185">
          <w:marLeft w:val="0"/>
          <w:marRight w:val="0"/>
          <w:marTop w:val="0"/>
          <w:marBottom w:val="0"/>
          <w:divBdr>
            <w:top w:val="none" w:sz="0" w:space="0" w:color="auto"/>
            <w:left w:val="none" w:sz="0" w:space="0" w:color="auto"/>
            <w:bottom w:val="none" w:sz="0" w:space="0" w:color="auto"/>
            <w:right w:val="none" w:sz="0" w:space="0" w:color="auto"/>
          </w:divBdr>
        </w:div>
        <w:div w:id="992366896">
          <w:marLeft w:val="0"/>
          <w:marRight w:val="0"/>
          <w:marTop w:val="0"/>
          <w:marBottom w:val="0"/>
          <w:divBdr>
            <w:top w:val="none" w:sz="0" w:space="0" w:color="auto"/>
            <w:left w:val="none" w:sz="0" w:space="0" w:color="auto"/>
            <w:bottom w:val="none" w:sz="0" w:space="0" w:color="auto"/>
            <w:right w:val="none" w:sz="0" w:space="0" w:color="auto"/>
          </w:divBdr>
        </w:div>
        <w:div w:id="1244922975">
          <w:marLeft w:val="0"/>
          <w:marRight w:val="0"/>
          <w:marTop w:val="0"/>
          <w:marBottom w:val="0"/>
          <w:divBdr>
            <w:top w:val="none" w:sz="0" w:space="0" w:color="auto"/>
            <w:left w:val="none" w:sz="0" w:space="0" w:color="auto"/>
            <w:bottom w:val="none" w:sz="0" w:space="0" w:color="auto"/>
            <w:right w:val="none" w:sz="0" w:space="0" w:color="auto"/>
          </w:divBdr>
        </w:div>
        <w:div w:id="1177691935">
          <w:marLeft w:val="0"/>
          <w:marRight w:val="0"/>
          <w:marTop w:val="0"/>
          <w:marBottom w:val="0"/>
          <w:divBdr>
            <w:top w:val="none" w:sz="0" w:space="0" w:color="auto"/>
            <w:left w:val="none" w:sz="0" w:space="0" w:color="auto"/>
            <w:bottom w:val="none" w:sz="0" w:space="0" w:color="auto"/>
            <w:right w:val="none" w:sz="0" w:space="0" w:color="auto"/>
          </w:divBdr>
        </w:div>
        <w:div w:id="1764916642">
          <w:marLeft w:val="0"/>
          <w:marRight w:val="0"/>
          <w:marTop w:val="0"/>
          <w:marBottom w:val="0"/>
          <w:divBdr>
            <w:top w:val="none" w:sz="0" w:space="0" w:color="auto"/>
            <w:left w:val="none" w:sz="0" w:space="0" w:color="auto"/>
            <w:bottom w:val="none" w:sz="0" w:space="0" w:color="auto"/>
            <w:right w:val="none" w:sz="0" w:space="0" w:color="auto"/>
          </w:divBdr>
        </w:div>
        <w:div w:id="1416901137">
          <w:marLeft w:val="0"/>
          <w:marRight w:val="0"/>
          <w:marTop w:val="0"/>
          <w:marBottom w:val="0"/>
          <w:divBdr>
            <w:top w:val="none" w:sz="0" w:space="0" w:color="auto"/>
            <w:left w:val="none" w:sz="0" w:space="0" w:color="auto"/>
            <w:bottom w:val="none" w:sz="0" w:space="0" w:color="auto"/>
            <w:right w:val="none" w:sz="0" w:space="0" w:color="auto"/>
          </w:divBdr>
        </w:div>
        <w:div w:id="1430734655">
          <w:marLeft w:val="0"/>
          <w:marRight w:val="0"/>
          <w:marTop w:val="0"/>
          <w:marBottom w:val="0"/>
          <w:divBdr>
            <w:top w:val="none" w:sz="0" w:space="0" w:color="auto"/>
            <w:left w:val="none" w:sz="0" w:space="0" w:color="auto"/>
            <w:bottom w:val="none" w:sz="0" w:space="0" w:color="auto"/>
            <w:right w:val="none" w:sz="0" w:space="0" w:color="auto"/>
          </w:divBdr>
        </w:div>
        <w:div w:id="1367171064">
          <w:marLeft w:val="0"/>
          <w:marRight w:val="0"/>
          <w:marTop w:val="0"/>
          <w:marBottom w:val="0"/>
          <w:divBdr>
            <w:top w:val="none" w:sz="0" w:space="0" w:color="auto"/>
            <w:left w:val="none" w:sz="0" w:space="0" w:color="auto"/>
            <w:bottom w:val="none" w:sz="0" w:space="0" w:color="auto"/>
            <w:right w:val="none" w:sz="0" w:space="0" w:color="auto"/>
          </w:divBdr>
        </w:div>
        <w:div w:id="1672902449">
          <w:marLeft w:val="0"/>
          <w:marRight w:val="0"/>
          <w:marTop w:val="0"/>
          <w:marBottom w:val="0"/>
          <w:divBdr>
            <w:top w:val="none" w:sz="0" w:space="0" w:color="auto"/>
            <w:left w:val="none" w:sz="0" w:space="0" w:color="auto"/>
            <w:bottom w:val="none" w:sz="0" w:space="0" w:color="auto"/>
            <w:right w:val="none" w:sz="0" w:space="0" w:color="auto"/>
          </w:divBdr>
        </w:div>
        <w:div w:id="305623512">
          <w:marLeft w:val="0"/>
          <w:marRight w:val="0"/>
          <w:marTop w:val="0"/>
          <w:marBottom w:val="0"/>
          <w:divBdr>
            <w:top w:val="none" w:sz="0" w:space="0" w:color="auto"/>
            <w:left w:val="none" w:sz="0" w:space="0" w:color="auto"/>
            <w:bottom w:val="none" w:sz="0" w:space="0" w:color="auto"/>
            <w:right w:val="none" w:sz="0" w:space="0" w:color="auto"/>
          </w:divBdr>
        </w:div>
        <w:div w:id="72439901">
          <w:marLeft w:val="0"/>
          <w:marRight w:val="0"/>
          <w:marTop w:val="0"/>
          <w:marBottom w:val="0"/>
          <w:divBdr>
            <w:top w:val="none" w:sz="0" w:space="0" w:color="auto"/>
            <w:left w:val="none" w:sz="0" w:space="0" w:color="auto"/>
            <w:bottom w:val="none" w:sz="0" w:space="0" w:color="auto"/>
            <w:right w:val="none" w:sz="0" w:space="0" w:color="auto"/>
          </w:divBdr>
        </w:div>
        <w:div w:id="205027489">
          <w:marLeft w:val="0"/>
          <w:marRight w:val="0"/>
          <w:marTop w:val="0"/>
          <w:marBottom w:val="0"/>
          <w:divBdr>
            <w:top w:val="none" w:sz="0" w:space="0" w:color="auto"/>
            <w:left w:val="none" w:sz="0" w:space="0" w:color="auto"/>
            <w:bottom w:val="none" w:sz="0" w:space="0" w:color="auto"/>
            <w:right w:val="none" w:sz="0" w:space="0" w:color="auto"/>
          </w:divBdr>
        </w:div>
        <w:div w:id="1454204768">
          <w:marLeft w:val="0"/>
          <w:marRight w:val="0"/>
          <w:marTop w:val="0"/>
          <w:marBottom w:val="0"/>
          <w:divBdr>
            <w:top w:val="none" w:sz="0" w:space="0" w:color="auto"/>
            <w:left w:val="none" w:sz="0" w:space="0" w:color="auto"/>
            <w:bottom w:val="none" w:sz="0" w:space="0" w:color="auto"/>
            <w:right w:val="none" w:sz="0" w:space="0" w:color="auto"/>
          </w:divBdr>
        </w:div>
        <w:div w:id="2086876395">
          <w:marLeft w:val="0"/>
          <w:marRight w:val="0"/>
          <w:marTop w:val="0"/>
          <w:marBottom w:val="0"/>
          <w:divBdr>
            <w:top w:val="none" w:sz="0" w:space="0" w:color="auto"/>
            <w:left w:val="none" w:sz="0" w:space="0" w:color="auto"/>
            <w:bottom w:val="none" w:sz="0" w:space="0" w:color="auto"/>
            <w:right w:val="none" w:sz="0" w:space="0" w:color="auto"/>
          </w:divBdr>
        </w:div>
      </w:divsChild>
    </w:div>
    <w:div w:id="1121993128">
      <w:bodyDiv w:val="1"/>
      <w:marLeft w:val="0"/>
      <w:marRight w:val="0"/>
      <w:marTop w:val="0"/>
      <w:marBottom w:val="0"/>
      <w:divBdr>
        <w:top w:val="none" w:sz="0" w:space="0" w:color="auto"/>
        <w:left w:val="none" w:sz="0" w:space="0" w:color="auto"/>
        <w:bottom w:val="none" w:sz="0" w:space="0" w:color="auto"/>
        <w:right w:val="none" w:sz="0" w:space="0" w:color="auto"/>
      </w:divBdr>
    </w:div>
    <w:div w:id="1131938969">
      <w:bodyDiv w:val="1"/>
      <w:marLeft w:val="0"/>
      <w:marRight w:val="0"/>
      <w:marTop w:val="0"/>
      <w:marBottom w:val="0"/>
      <w:divBdr>
        <w:top w:val="none" w:sz="0" w:space="0" w:color="auto"/>
        <w:left w:val="none" w:sz="0" w:space="0" w:color="auto"/>
        <w:bottom w:val="none" w:sz="0" w:space="0" w:color="auto"/>
        <w:right w:val="none" w:sz="0" w:space="0" w:color="auto"/>
      </w:divBdr>
    </w:div>
    <w:div w:id="1136797360">
      <w:bodyDiv w:val="1"/>
      <w:marLeft w:val="0"/>
      <w:marRight w:val="0"/>
      <w:marTop w:val="0"/>
      <w:marBottom w:val="0"/>
      <w:divBdr>
        <w:top w:val="none" w:sz="0" w:space="0" w:color="auto"/>
        <w:left w:val="none" w:sz="0" w:space="0" w:color="auto"/>
        <w:bottom w:val="none" w:sz="0" w:space="0" w:color="auto"/>
        <w:right w:val="none" w:sz="0" w:space="0" w:color="auto"/>
      </w:divBdr>
    </w:div>
    <w:div w:id="1142380961">
      <w:bodyDiv w:val="1"/>
      <w:marLeft w:val="0"/>
      <w:marRight w:val="0"/>
      <w:marTop w:val="0"/>
      <w:marBottom w:val="0"/>
      <w:divBdr>
        <w:top w:val="none" w:sz="0" w:space="0" w:color="auto"/>
        <w:left w:val="none" w:sz="0" w:space="0" w:color="auto"/>
        <w:bottom w:val="none" w:sz="0" w:space="0" w:color="auto"/>
        <w:right w:val="none" w:sz="0" w:space="0" w:color="auto"/>
      </w:divBdr>
    </w:div>
    <w:div w:id="1142503092">
      <w:bodyDiv w:val="1"/>
      <w:marLeft w:val="0"/>
      <w:marRight w:val="0"/>
      <w:marTop w:val="0"/>
      <w:marBottom w:val="0"/>
      <w:divBdr>
        <w:top w:val="none" w:sz="0" w:space="0" w:color="auto"/>
        <w:left w:val="none" w:sz="0" w:space="0" w:color="auto"/>
        <w:bottom w:val="none" w:sz="0" w:space="0" w:color="auto"/>
        <w:right w:val="none" w:sz="0" w:space="0" w:color="auto"/>
      </w:divBdr>
    </w:div>
    <w:div w:id="1150712727">
      <w:bodyDiv w:val="1"/>
      <w:marLeft w:val="0"/>
      <w:marRight w:val="0"/>
      <w:marTop w:val="0"/>
      <w:marBottom w:val="0"/>
      <w:divBdr>
        <w:top w:val="none" w:sz="0" w:space="0" w:color="auto"/>
        <w:left w:val="none" w:sz="0" w:space="0" w:color="auto"/>
        <w:bottom w:val="none" w:sz="0" w:space="0" w:color="auto"/>
        <w:right w:val="none" w:sz="0" w:space="0" w:color="auto"/>
      </w:divBdr>
    </w:div>
    <w:div w:id="1153989690">
      <w:bodyDiv w:val="1"/>
      <w:marLeft w:val="0"/>
      <w:marRight w:val="0"/>
      <w:marTop w:val="0"/>
      <w:marBottom w:val="0"/>
      <w:divBdr>
        <w:top w:val="none" w:sz="0" w:space="0" w:color="auto"/>
        <w:left w:val="none" w:sz="0" w:space="0" w:color="auto"/>
        <w:bottom w:val="none" w:sz="0" w:space="0" w:color="auto"/>
        <w:right w:val="none" w:sz="0" w:space="0" w:color="auto"/>
      </w:divBdr>
    </w:div>
    <w:div w:id="1159424946">
      <w:bodyDiv w:val="1"/>
      <w:marLeft w:val="0"/>
      <w:marRight w:val="0"/>
      <w:marTop w:val="0"/>
      <w:marBottom w:val="0"/>
      <w:divBdr>
        <w:top w:val="none" w:sz="0" w:space="0" w:color="auto"/>
        <w:left w:val="none" w:sz="0" w:space="0" w:color="auto"/>
        <w:bottom w:val="none" w:sz="0" w:space="0" w:color="auto"/>
        <w:right w:val="none" w:sz="0" w:space="0" w:color="auto"/>
      </w:divBdr>
    </w:div>
    <w:div w:id="1187404373">
      <w:bodyDiv w:val="1"/>
      <w:marLeft w:val="0"/>
      <w:marRight w:val="0"/>
      <w:marTop w:val="0"/>
      <w:marBottom w:val="0"/>
      <w:divBdr>
        <w:top w:val="none" w:sz="0" w:space="0" w:color="auto"/>
        <w:left w:val="none" w:sz="0" w:space="0" w:color="auto"/>
        <w:bottom w:val="none" w:sz="0" w:space="0" w:color="auto"/>
        <w:right w:val="none" w:sz="0" w:space="0" w:color="auto"/>
      </w:divBdr>
    </w:div>
    <w:div w:id="1195732466">
      <w:bodyDiv w:val="1"/>
      <w:marLeft w:val="0"/>
      <w:marRight w:val="0"/>
      <w:marTop w:val="0"/>
      <w:marBottom w:val="0"/>
      <w:divBdr>
        <w:top w:val="none" w:sz="0" w:space="0" w:color="auto"/>
        <w:left w:val="none" w:sz="0" w:space="0" w:color="auto"/>
        <w:bottom w:val="none" w:sz="0" w:space="0" w:color="auto"/>
        <w:right w:val="none" w:sz="0" w:space="0" w:color="auto"/>
      </w:divBdr>
    </w:div>
    <w:div w:id="1198658134">
      <w:bodyDiv w:val="1"/>
      <w:marLeft w:val="0"/>
      <w:marRight w:val="0"/>
      <w:marTop w:val="0"/>
      <w:marBottom w:val="0"/>
      <w:divBdr>
        <w:top w:val="none" w:sz="0" w:space="0" w:color="auto"/>
        <w:left w:val="none" w:sz="0" w:space="0" w:color="auto"/>
        <w:bottom w:val="none" w:sz="0" w:space="0" w:color="auto"/>
        <w:right w:val="none" w:sz="0" w:space="0" w:color="auto"/>
      </w:divBdr>
    </w:div>
    <w:div w:id="1205361559">
      <w:bodyDiv w:val="1"/>
      <w:marLeft w:val="0"/>
      <w:marRight w:val="0"/>
      <w:marTop w:val="0"/>
      <w:marBottom w:val="0"/>
      <w:divBdr>
        <w:top w:val="none" w:sz="0" w:space="0" w:color="auto"/>
        <w:left w:val="none" w:sz="0" w:space="0" w:color="auto"/>
        <w:bottom w:val="none" w:sz="0" w:space="0" w:color="auto"/>
        <w:right w:val="none" w:sz="0" w:space="0" w:color="auto"/>
      </w:divBdr>
    </w:div>
    <w:div w:id="1211264931">
      <w:bodyDiv w:val="1"/>
      <w:marLeft w:val="0"/>
      <w:marRight w:val="0"/>
      <w:marTop w:val="0"/>
      <w:marBottom w:val="0"/>
      <w:divBdr>
        <w:top w:val="none" w:sz="0" w:space="0" w:color="auto"/>
        <w:left w:val="none" w:sz="0" w:space="0" w:color="auto"/>
        <w:bottom w:val="none" w:sz="0" w:space="0" w:color="auto"/>
        <w:right w:val="none" w:sz="0" w:space="0" w:color="auto"/>
      </w:divBdr>
    </w:div>
    <w:div w:id="1211772095">
      <w:bodyDiv w:val="1"/>
      <w:marLeft w:val="0"/>
      <w:marRight w:val="0"/>
      <w:marTop w:val="0"/>
      <w:marBottom w:val="0"/>
      <w:divBdr>
        <w:top w:val="none" w:sz="0" w:space="0" w:color="auto"/>
        <w:left w:val="none" w:sz="0" w:space="0" w:color="auto"/>
        <w:bottom w:val="none" w:sz="0" w:space="0" w:color="auto"/>
        <w:right w:val="none" w:sz="0" w:space="0" w:color="auto"/>
      </w:divBdr>
    </w:div>
    <w:div w:id="1214658572">
      <w:bodyDiv w:val="1"/>
      <w:marLeft w:val="0"/>
      <w:marRight w:val="0"/>
      <w:marTop w:val="0"/>
      <w:marBottom w:val="0"/>
      <w:divBdr>
        <w:top w:val="none" w:sz="0" w:space="0" w:color="auto"/>
        <w:left w:val="none" w:sz="0" w:space="0" w:color="auto"/>
        <w:bottom w:val="none" w:sz="0" w:space="0" w:color="auto"/>
        <w:right w:val="none" w:sz="0" w:space="0" w:color="auto"/>
      </w:divBdr>
    </w:div>
    <w:div w:id="1217547607">
      <w:bodyDiv w:val="1"/>
      <w:marLeft w:val="0"/>
      <w:marRight w:val="0"/>
      <w:marTop w:val="0"/>
      <w:marBottom w:val="0"/>
      <w:divBdr>
        <w:top w:val="none" w:sz="0" w:space="0" w:color="auto"/>
        <w:left w:val="none" w:sz="0" w:space="0" w:color="auto"/>
        <w:bottom w:val="none" w:sz="0" w:space="0" w:color="auto"/>
        <w:right w:val="none" w:sz="0" w:space="0" w:color="auto"/>
      </w:divBdr>
    </w:div>
    <w:div w:id="1218316924">
      <w:bodyDiv w:val="1"/>
      <w:marLeft w:val="0"/>
      <w:marRight w:val="0"/>
      <w:marTop w:val="0"/>
      <w:marBottom w:val="0"/>
      <w:divBdr>
        <w:top w:val="none" w:sz="0" w:space="0" w:color="auto"/>
        <w:left w:val="none" w:sz="0" w:space="0" w:color="auto"/>
        <w:bottom w:val="none" w:sz="0" w:space="0" w:color="auto"/>
        <w:right w:val="none" w:sz="0" w:space="0" w:color="auto"/>
      </w:divBdr>
    </w:div>
    <w:div w:id="1229683250">
      <w:bodyDiv w:val="1"/>
      <w:marLeft w:val="0"/>
      <w:marRight w:val="0"/>
      <w:marTop w:val="0"/>
      <w:marBottom w:val="0"/>
      <w:divBdr>
        <w:top w:val="none" w:sz="0" w:space="0" w:color="auto"/>
        <w:left w:val="none" w:sz="0" w:space="0" w:color="auto"/>
        <w:bottom w:val="none" w:sz="0" w:space="0" w:color="auto"/>
        <w:right w:val="none" w:sz="0" w:space="0" w:color="auto"/>
      </w:divBdr>
    </w:div>
    <w:div w:id="1231498446">
      <w:bodyDiv w:val="1"/>
      <w:marLeft w:val="0"/>
      <w:marRight w:val="0"/>
      <w:marTop w:val="0"/>
      <w:marBottom w:val="0"/>
      <w:divBdr>
        <w:top w:val="none" w:sz="0" w:space="0" w:color="auto"/>
        <w:left w:val="none" w:sz="0" w:space="0" w:color="auto"/>
        <w:bottom w:val="none" w:sz="0" w:space="0" w:color="auto"/>
        <w:right w:val="none" w:sz="0" w:space="0" w:color="auto"/>
      </w:divBdr>
    </w:div>
    <w:div w:id="1233588259">
      <w:bodyDiv w:val="1"/>
      <w:marLeft w:val="0"/>
      <w:marRight w:val="0"/>
      <w:marTop w:val="0"/>
      <w:marBottom w:val="0"/>
      <w:divBdr>
        <w:top w:val="none" w:sz="0" w:space="0" w:color="auto"/>
        <w:left w:val="none" w:sz="0" w:space="0" w:color="auto"/>
        <w:bottom w:val="none" w:sz="0" w:space="0" w:color="auto"/>
        <w:right w:val="none" w:sz="0" w:space="0" w:color="auto"/>
      </w:divBdr>
    </w:div>
    <w:div w:id="1243489921">
      <w:bodyDiv w:val="1"/>
      <w:marLeft w:val="0"/>
      <w:marRight w:val="0"/>
      <w:marTop w:val="0"/>
      <w:marBottom w:val="0"/>
      <w:divBdr>
        <w:top w:val="none" w:sz="0" w:space="0" w:color="auto"/>
        <w:left w:val="none" w:sz="0" w:space="0" w:color="auto"/>
        <w:bottom w:val="none" w:sz="0" w:space="0" w:color="auto"/>
        <w:right w:val="none" w:sz="0" w:space="0" w:color="auto"/>
      </w:divBdr>
    </w:div>
    <w:div w:id="1245332804">
      <w:bodyDiv w:val="1"/>
      <w:marLeft w:val="0"/>
      <w:marRight w:val="0"/>
      <w:marTop w:val="0"/>
      <w:marBottom w:val="0"/>
      <w:divBdr>
        <w:top w:val="none" w:sz="0" w:space="0" w:color="auto"/>
        <w:left w:val="none" w:sz="0" w:space="0" w:color="auto"/>
        <w:bottom w:val="none" w:sz="0" w:space="0" w:color="auto"/>
        <w:right w:val="none" w:sz="0" w:space="0" w:color="auto"/>
      </w:divBdr>
    </w:div>
    <w:div w:id="1261253820">
      <w:bodyDiv w:val="1"/>
      <w:marLeft w:val="0"/>
      <w:marRight w:val="0"/>
      <w:marTop w:val="0"/>
      <w:marBottom w:val="0"/>
      <w:divBdr>
        <w:top w:val="none" w:sz="0" w:space="0" w:color="auto"/>
        <w:left w:val="none" w:sz="0" w:space="0" w:color="auto"/>
        <w:bottom w:val="none" w:sz="0" w:space="0" w:color="auto"/>
        <w:right w:val="none" w:sz="0" w:space="0" w:color="auto"/>
      </w:divBdr>
    </w:div>
    <w:div w:id="1271284151">
      <w:bodyDiv w:val="1"/>
      <w:marLeft w:val="0"/>
      <w:marRight w:val="0"/>
      <w:marTop w:val="0"/>
      <w:marBottom w:val="0"/>
      <w:divBdr>
        <w:top w:val="none" w:sz="0" w:space="0" w:color="auto"/>
        <w:left w:val="none" w:sz="0" w:space="0" w:color="auto"/>
        <w:bottom w:val="none" w:sz="0" w:space="0" w:color="auto"/>
        <w:right w:val="none" w:sz="0" w:space="0" w:color="auto"/>
      </w:divBdr>
    </w:div>
    <w:div w:id="1271470397">
      <w:bodyDiv w:val="1"/>
      <w:marLeft w:val="0"/>
      <w:marRight w:val="0"/>
      <w:marTop w:val="0"/>
      <w:marBottom w:val="0"/>
      <w:divBdr>
        <w:top w:val="none" w:sz="0" w:space="0" w:color="auto"/>
        <w:left w:val="none" w:sz="0" w:space="0" w:color="auto"/>
        <w:bottom w:val="none" w:sz="0" w:space="0" w:color="auto"/>
        <w:right w:val="none" w:sz="0" w:space="0" w:color="auto"/>
      </w:divBdr>
    </w:div>
    <w:div w:id="1278022527">
      <w:bodyDiv w:val="1"/>
      <w:marLeft w:val="0"/>
      <w:marRight w:val="0"/>
      <w:marTop w:val="0"/>
      <w:marBottom w:val="0"/>
      <w:divBdr>
        <w:top w:val="none" w:sz="0" w:space="0" w:color="auto"/>
        <w:left w:val="none" w:sz="0" w:space="0" w:color="auto"/>
        <w:bottom w:val="none" w:sz="0" w:space="0" w:color="auto"/>
        <w:right w:val="none" w:sz="0" w:space="0" w:color="auto"/>
      </w:divBdr>
    </w:div>
    <w:div w:id="1291671301">
      <w:bodyDiv w:val="1"/>
      <w:marLeft w:val="0"/>
      <w:marRight w:val="0"/>
      <w:marTop w:val="0"/>
      <w:marBottom w:val="0"/>
      <w:divBdr>
        <w:top w:val="none" w:sz="0" w:space="0" w:color="auto"/>
        <w:left w:val="none" w:sz="0" w:space="0" w:color="auto"/>
        <w:bottom w:val="none" w:sz="0" w:space="0" w:color="auto"/>
        <w:right w:val="none" w:sz="0" w:space="0" w:color="auto"/>
      </w:divBdr>
    </w:div>
    <w:div w:id="1292201156">
      <w:bodyDiv w:val="1"/>
      <w:marLeft w:val="0"/>
      <w:marRight w:val="0"/>
      <w:marTop w:val="0"/>
      <w:marBottom w:val="0"/>
      <w:divBdr>
        <w:top w:val="none" w:sz="0" w:space="0" w:color="auto"/>
        <w:left w:val="none" w:sz="0" w:space="0" w:color="auto"/>
        <w:bottom w:val="none" w:sz="0" w:space="0" w:color="auto"/>
        <w:right w:val="none" w:sz="0" w:space="0" w:color="auto"/>
      </w:divBdr>
    </w:div>
    <w:div w:id="1293947041">
      <w:bodyDiv w:val="1"/>
      <w:marLeft w:val="0"/>
      <w:marRight w:val="0"/>
      <w:marTop w:val="0"/>
      <w:marBottom w:val="0"/>
      <w:divBdr>
        <w:top w:val="none" w:sz="0" w:space="0" w:color="auto"/>
        <w:left w:val="none" w:sz="0" w:space="0" w:color="auto"/>
        <w:bottom w:val="none" w:sz="0" w:space="0" w:color="auto"/>
        <w:right w:val="none" w:sz="0" w:space="0" w:color="auto"/>
      </w:divBdr>
    </w:div>
    <w:div w:id="1303996097">
      <w:bodyDiv w:val="1"/>
      <w:marLeft w:val="0"/>
      <w:marRight w:val="0"/>
      <w:marTop w:val="0"/>
      <w:marBottom w:val="0"/>
      <w:divBdr>
        <w:top w:val="none" w:sz="0" w:space="0" w:color="auto"/>
        <w:left w:val="none" w:sz="0" w:space="0" w:color="auto"/>
        <w:bottom w:val="none" w:sz="0" w:space="0" w:color="auto"/>
        <w:right w:val="none" w:sz="0" w:space="0" w:color="auto"/>
      </w:divBdr>
    </w:div>
    <w:div w:id="1305742989">
      <w:bodyDiv w:val="1"/>
      <w:marLeft w:val="0"/>
      <w:marRight w:val="0"/>
      <w:marTop w:val="0"/>
      <w:marBottom w:val="0"/>
      <w:divBdr>
        <w:top w:val="none" w:sz="0" w:space="0" w:color="auto"/>
        <w:left w:val="none" w:sz="0" w:space="0" w:color="auto"/>
        <w:bottom w:val="none" w:sz="0" w:space="0" w:color="auto"/>
        <w:right w:val="none" w:sz="0" w:space="0" w:color="auto"/>
      </w:divBdr>
    </w:div>
    <w:div w:id="1316766590">
      <w:bodyDiv w:val="1"/>
      <w:marLeft w:val="0"/>
      <w:marRight w:val="0"/>
      <w:marTop w:val="0"/>
      <w:marBottom w:val="0"/>
      <w:divBdr>
        <w:top w:val="none" w:sz="0" w:space="0" w:color="auto"/>
        <w:left w:val="none" w:sz="0" w:space="0" w:color="auto"/>
        <w:bottom w:val="none" w:sz="0" w:space="0" w:color="auto"/>
        <w:right w:val="none" w:sz="0" w:space="0" w:color="auto"/>
      </w:divBdr>
    </w:div>
    <w:div w:id="1319269560">
      <w:bodyDiv w:val="1"/>
      <w:marLeft w:val="0"/>
      <w:marRight w:val="0"/>
      <w:marTop w:val="0"/>
      <w:marBottom w:val="0"/>
      <w:divBdr>
        <w:top w:val="none" w:sz="0" w:space="0" w:color="auto"/>
        <w:left w:val="none" w:sz="0" w:space="0" w:color="auto"/>
        <w:bottom w:val="none" w:sz="0" w:space="0" w:color="auto"/>
        <w:right w:val="none" w:sz="0" w:space="0" w:color="auto"/>
      </w:divBdr>
    </w:div>
    <w:div w:id="1320303019">
      <w:bodyDiv w:val="1"/>
      <w:marLeft w:val="0"/>
      <w:marRight w:val="0"/>
      <w:marTop w:val="0"/>
      <w:marBottom w:val="0"/>
      <w:divBdr>
        <w:top w:val="none" w:sz="0" w:space="0" w:color="auto"/>
        <w:left w:val="none" w:sz="0" w:space="0" w:color="auto"/>
        <w:bottom w:val="none" w:sz="0" w:space="0" w:color="auto"/>
        <w:right w:val="none" w:sz="0" w:space="0" w:color="auto"/>
      </w:divBdr>
    </w:div>
    <w:div w:id="1328821401">
      <w:bodyDiv w:val="1"/>
      <w:marLeft w:val="0"/>
      <w:marRight w:val="0"/>
      <w:marTop w:val="0"/>
      <w:marBottom w:val="0"/>
      <w:divBdr>
        <w:top w:val="none" w:sz="0" w:space="0" w:color="auto"/>
        <w:left w:val="none" w:sz="0" w:space="0" w:color="auto"/>
        <w:bottom w:val="none" w:sz="0" w:space="0" w:color="auto"/>
        <w:right w:val="none" w:sz="0" w:space="0" w:color="auto"/>
      </w:divBdr>
    </w:div>
    <w:div w:id="1332830919">
      <w:bodyDiv w:val="1"/>
      <w:marLeft w:val="0"/>
      <w:marRight w:val="0"/>
      <w:marTop w:val="0"/>
      <w:marBottom w:val="0"/>
      <w:divBdr>
        <w:top w:val="none" w:sz="0" w:space="0" w:color="auto"/>
        <w:left w:val="none" w:sz="0" w:space="0" w:color="auto"/>
        <w:bottom w:val="none" w:sz="0" w:space="0" w:color="auto"/>
        <w:right w:val="none" w:sz="0" w:space="0" w:color="auto"/>
      </w:divBdr>
    </w:div>
    <w:div w:id="1335954495">
      <w:bodyDiv w:val="1"/>
      <w:marLeft w:val="0"/>
      <w:marRight w:val="0"/>
      <w:marTop w:val="0"/>
      <w:marBottom w:val="0"/>
      <w:divBdr>
        <w:top w:val="none" w:sz="0" w:space="0" w:color="auto"/>
        <w:left w:val="none" w:sz="0" w:space="0" w:color="auto"/>
        <w:bottom w:val="none" w:sz="0" w:space="0" w:color="auto"/>
        <w:right w:val="none" w:sz="0" w:space="0" w:color="auto"/>
      </w:divBdr>
    </w:div>
    <w:div w:id="1344747184">
      <w:bodyDiv w:val="1"/>
      <w:marLeft w:val="0"/>
      <w:marRight w:val="0"/>
      <w:marTop w:val="0"/>
      <w:marBottom w:val="0"/>
      <w:divBdr>
        <w:top w:val="none" w:sz="0" w:space="0" w:color="auto"/>
        <w:left w:val="none" w:sz="0" w:space="0" w:color="auto"/>
        <w:bottom w:val="none" w:sz="0" w:space="0" w:color="auto"/>
        <w:right w:val="none" w:sz="0" w:space="0" w:color="auto"/>
      </w:divBdr>
    </w:div>
    <w:div w:id="1353534989">
      <w:bodyDiv w:val="1"/>
      <w:marLeft w:val="0"/>
      <w:marRight w:val="0"/>
      <w:marTop w:val="0"/>
      <w:marBottom w:val="0"/>
      <w:divBdr>
        <w:top w:val="none" w:sz="0" w:space="0" w:color="auto"/>
        <w:left w:val="none" w:sz="0" w:space="0" w:color="auto"/>
        <w:bottom w:val="none" w:sz="0" w:space="0" w:color="auto"/>
        <w:right w:val="none" w:sz="0" w:space="0" w:color="auto"/>
      </w:divBdr>
    </w:div>
    <w:div w:id="1371301180">
      <w:bodyDiv w:val="1"/>
      <w:marLeft w:val="0"/>
      <w:marRight w:val="0"/>
      <w:marTop w:val="0"/>
      <w:marBottom w:val="0"/>
      <w:divBdr>
        <w:top w:val="none" w:sz="0" w:space="0" w:color="auto"/>
        <w:left w:val="none" w:sz="0" w:space="0" w:color="auto"/>
        <w:bottom w:val="none" w:sz="0" w:space="0" w:color="auto"/>
        <w:right w:val="none" w:sz="0" w:space="0" w:color="auto"/>
      </w:divBdr>
    </w:div>
    <w:div w:id="1374310341">
      <w:bodyDiv w:val="1"/>
      <w:marLeft w:val="0"/>
      <w:marRight w:val="0"/>
      <w:marTop w:val="0"/>
      <w:marBottom w:val="0"/>
      <w:divBdr>
        <w:top w:val="none" w:sz="0" w:space="0" w:color="auto"/>
        <w:left w:val="none" w:sz="0" w:space="0" w:color="auto"/>
        <w:bottom w:val="none" w:sz="0" w:space="0" w:color="auto"/>
        <w:right w:val="none" w:sz="0" w:space="0" w:color="auto"/>
      </w:divBdr>
    </w:div>
    <w:div w:id="1374845532">
      <w:bodyDiv w:val="1"/>
      <w:marLeft w:val="0"/>
      <w:marRight w:val="0"/>
      <w:marTop w:val="0"/>
      <w:marBottom w:val="0"/>
      <w:divBdr>
        <w:top w:val="none" w:sz="0" w:space="0" w:color="auto"/>
        <w:left w:val="none" w:sz="0" w:space="0" w:color="auto"/>
        <w:bottom w:val="none" w:sz="0" w:space="0" w:color="auto"/>
        <w:right w:val="none" w:sz="0" w:space="0" w:color="auto"/>
      </w:divBdr>
    </w:div>
    <w:div w:id="1378435940">
      <w:bodyDiv w:val="1"/>
      <w:marLeft w:val="0"/>
      <w:marRight w:val="0"/>
      <w:marTop w:val="0"/>
      <w:marBottom w:val="0"/>
      <w:divBdr>
        <w:top w:val="none" w:sz="0" w:space="0" w:color="auto"/>
        <w:left w:val="none" w:sz="0" w:space="0" w:color="auto"/>
        <w:bottom w:val="none" w:sz="0" w:space="0" w:color="auto"/>
        <w:right w:val="none" w:sz="0" w:space="0" w:color="auto"/>
      </w:divBdr>
    </w:div>
    <w:div w:id="1382824118">
      <w:bodyDiv w:val="1"/>
      <w:marLeft w:val="0"/>
      <w:marRight w:val="0"/>
      <w:marTop w:val="0"/>
      <w:marBottom w:val="0"/>
      <w:divBdr>
        <w:top w:val="none" w:sz="0" w:space="0" w:color="auto"/>
        <w:left w:val="none" w:sz="0" w:space="0" w:color="auto"/>
        <w:bottom w:val="none" w:sz="0" w:space="0" w:color="auto"/>
        <w:right w:val="none" w:sz="0" w:space="0" w:color="auto"/>
      </w:divBdr>
    </w:div>
    <w:div w:id="1384255433">
      <w:bodyDiv w:val="1"/>
      <w:marLeft w:val="0"/>
      <w:marRight w:val="0"/>
      <w:marTop w:val="0"/>
      <w:marBottom w:val="0"/>
      <w:divBdr>
        <w:top w:val="none" w:sz="0" w:space="0" w:color="auto"/>
        <w:left w:val="none" w:sz="0" w:space="0" w:color="auto"/>
        <w:bottom w:val="none" w:sz="0" w:space="0" w:color="auto"/>
        <w:right w:val="none" w:sz="0" w:space="0" w:color="auto"/>
      </w:divBdr>
    </w:div>
    <w:div w:id="1392968184">
      <w:bodyDiv w:val="1"/>
      <w:marLeft w:val="0"/>
      <w:marRight w:val="0"/>
      <w:marTop w:val="0"/>
      <w:marBottom w:val="0"/>
      <w:divBdr>
        <w:top w:val="none" w:sz="0" w:space="0" w:color="auto"/>
        <w:left w:val="none" w:sz="0" w:space="0" w:color="auto"/>
        <w:bottom w:val="none" w:sz="0" w:space="0" w:color="auto"/>
        <w:right w:val="none" w:sz="0" w:space="0" w:color="auto"/>
      </w:divBdr>
    </w:div>
    <w:div w:id="1401636352">
      <w:bodyDiv w:val="1"/>
      <w:marLeft w:val="0"/>
      <w:marRight w:val="0"/>
      <w:marTop w:val="0"/>
      <w:marBottom w:val="0"/>
      <w:divBdr>
        <w:top w:val="none" w:sz="0" w:space="0" w:color="auto"/>
        <w:left w:val="none" w:sz="0" w:space="0" w:color="auto"/>
        <w:bottom w:val="none" w:sz="0" w:space="0" w:color="auto"/>
        <w:right w:val="none" w:sz="0" w:space="0" w:color="auto"/>
      </w:divBdr>
    </w:div>
    <w:div w:id="1405758806">
      <w:bodyDiv w:val="1"/>
      <w:marLeft w:val="0"/>
      <w:marRight w:val="0"/>
      <w:marTop w:val="0"/>
      <w:marBottom w:val="0"/>
      <w:divBdr>
        <w:top w:val="none" w:sz="0" w:space="0" w:color="auto"/>
        <w:left w:val="none" w:sz="0" w:space="0" w:color="auto"/>
        <w:bottom w:val="none" w:sz="0" w:space="0" w:color="auto"/>
        <w:right w:val="none" w:sz="0" w:space="0" w:color="auto"/>
      </w:divBdr>
    </w:div>
    <w:div w:id="1418668825">
      <w:bodyDiv w:val="1"/>
      <w:marLeft w:val="0"/>
      <w:marRight w:val="0"/>
      <w:marTop w:val="0"/>
      <w:marBottom w:val="0"/>
      <w:divBdr>
        <w:top w:val="none" w:sz="0" w:space="0" w:color="auto"/>
        <w:left w:val="none" w:sz="0" w:space="0" w:color="auto"/>
        <w:bottom w:val="none" w:sz="0" w:space="0" w:color="auto"/>
        <w:right w:val="none" w:sz="0" w:space="0" w:color="auto"/>
      </w:divBdr>
    </w:div>
    <w:div w:id="1425345815">
      <w:bodyDiv w:val="1"/>
      <w:marLeft w:val="0"/>
      <w:marRight w:val="0"/>
      <w:marTop w:val="0"/>
      <w:marBottom w:val="0"/>
      <w:divBdr>
        <w:top w:val="none" w:sz="0" w:space="0" w:color="auto"/>
        <w:left w:val="none" w:sz="0" w:space="0" w:color="auto"/>
        <w:bottom w:val="none" w:sz="0" w:space="0" w:color="auto"/>
        <w:right w:val="none" w:sz="0" w:space="0" w:color="auto"/>
      </w:divBdr>
    </w:div>
    <w:div w:id="1430194053">
      <w:bodyDiv w:val="1"/>
      <w:marLeft w:val="0"/>
      <w:marRight w:val="0"/>
      <w:marTop w:val="0"/>
      <w:marBottom w:val="0"/>
      <w:divBdr>
        <w:top w:val="none" w:sz="0" w:space="0" w:color="auto"/>
        <w:left w:val="none" w:sz="0" w:space="0" w:color="auto"/>
        <w:bottom w:val="none" w:sz="0" w:space="0" w:color="auto"/>
        <w:right w:val="none" w:sz="0" w:space="0" w:color="auto"/>
      </w:divBdr>
    </w:div>
    <w:div w:id="1435444006">
      <w:bodyDiv w:val="1"/>
      <w:marLeft w:val="0"/>
      <w:marRight w:val="0"/>
      <w:marTop w:val="0"/>
      <w:marBottom w:val="0"/>
      <w:divBdr>
        <w:top w:val="none" w:sz="0" w:space="0" w:color="auto"/>
        <w:left w:val="none" w:sz="0" w:space="0" w:color="auto"/>
        <w:bottom w:val="none" w:sz="0" w:space="0" w:color="auto"/>
        <w:right w:val="none" w:sz="0" w:space="0" w:color="auto"/>
      </w:divBdr>
    </w:div>
    <w:div w:id="1435594473">
      <w:bodyDiv w:val="1"/>
      <w:marLeft w:val="0"/>
      <w:marRight w:val="0"/>
      <w:marTop w:val="0"/>
      <w:marBottom w:val="0"/>
      <w:divBdr>
        <w:top w:val="none" w:sz="0" w:space="0" w:color="auto"/>
        <w:left w:val="none" w:sz="0" w:space="0" w:color="auto"/>
        <w:bottom w:val="none" w:sz="0" w:space="0" w:color="auto"/>
        <w:right w:val="none" w:sz="0" w:space="0" w:color="auto"/>
      </w:divBdr>
    </w:div>
    <w:div w:id="1461193944">
      <w:bodyDiv w:val="1"/>
      <w:marLeft w:val="0"/>
      <w:marRight w:val="0"/>
      <w:marTop w:val="0"/>
      <w:marBottom w:val="0"/>
      <w:divBdr>
        <w:top w:val="none" w:sz="0" w:space="0" w:color="auto"/>
        <w:left w:val="none" w:sz="0" w:space="0" w:color="auto"/>
        <w:bottom w:val="none" w:sz="0" w:space="0" w:color="auto"/>
        <w:right w:val="none" w:sz="0" w:space="0" w:color="auto"/>
      </w:divBdr>
    </w:div>
    <w:div w:id="1462066390">
      <w:bodyDiv w:val="1"/>
      <w:marLeft w:val="0"/>
      <w:marRight w:val="0"/>
      <w:marTop w:val="0"/>
      <w:marBottom w:val="0"/>
      <w:divBdr>
        <w:top w:val="none" w:sz="0" w:space="0" w:color="auto"/>
        <w:left w:val="none" w:sz="0" w:space="0" w:color="auto"/>
        <w:bottom w:val="none" w:sz="0" w:space="0" w:color="auto"/>
        <w:right w:val="none" w:sz="0" w:space="0" w:color="auto"/>
      </w:divBdr>
    </w:div>
    <w:div w:id="1468552897">
      <w:bodyDiv w:val="1"/>
      <w:marLeft w:val="0"/>
      <w:marRight w:val="0"/>
      <w:marTop w:val="0"/>
      <w:marBottom w:val="0"/>
      <w:divBdr>
        <w:top w:val="none" w:sz="0" w:space="0" w:color="auto"/>
        <w:left w:val="none" w:sz="0" w:space="0" w:color="auto"/>
        <w:bottom w:val="none" w:sz="0" w:space="0" w:color="auto"/>
        <w:right w:val="none" w:sz="0" w:space="0" w:color="auto"/>
      </w:divBdr>
    </w:div>
    <w:div w:id="1472332574">
      <w:bodyDiv w:val="1"/>
      <w:marLeft w:val="0"/>
      <w:marRight w:val="0"/>
      <w:marTop w:val="0"/>
      <w:marBottom w:val="0"/>
      <w:divBdr>
        <w:top w:val="none" w:sz="0" w:space="0" w:color="auto"/>
        <w:left w:val="none" w:sz="0" w:space="0" w:color="auto"/>
        <w:bottom w:val="none" w:sz="0" w:space="0" w:color="auto"/>
        <w:right w:val="none" w:sz="0" w:space="0" w:color="auto"/>
      </w:divBdr>
    </w:div>
    <w:div w:id="1475486140">
      <w:bodyDiv w:val="1"/>
      <w:marLeft w:val="0"/>
      <w:marRight w:val="0"/>
      <w:marTop w:val="0"/>
      <w:marBottom w:val="0"/>
      <w:divBdr>
        <w:top w:val="none" w:sz="0" w:space="0" w:color="auto"/>
        <w:left w:val="none" w:sz="0" w:space="0" w:color="auto"/>
        <w:bottom w:val="none" w:sz="0" w:space="0" w:color="auto"/>
        <w:right w:val="none" w:sz="0" w:space="0" w:color="auto"/>
      </w:divBdr>
    </w:div>
    <w:div w:id="1481269729">
      <w:bodyDiv w:val="1"/>
      <w:marLeft w:val="0"/>
      <w:marRight w:val="0"/>
      <w:marTop w:val="0"/>
      <w:marBottom w:val="0"/>
      <w:divBdr>
        <w:top w:val="none" w:sz="0" w:space="0" w:color="auto"/>
        <w:left w:val="none" w:sz="0" w:space="0" w:color="auto"/>
        <w:bottom w:val="none" w:sz="0" w:space="0" w:color="auto"/>
        <w:right w:val="none" w:sz="0" w:space="0" w:color="auto"/>
      </w:divBdr>
    </w:div>
    <w:div w:id="1485127847">
      <w:bodyDiv w:val="1"/>
      <w:marLeft w:val="0"/>
      <w:marRight w:val="0"/>
      <w:marTop w:val="0"/>
      <w:marBottom w:val="0"/>
      <w:divBdr>
        <w:top w:val="none" w:sz="0" w:space="0" w:color="auto"/>
        <w:left w:val="none" w:sz="0" w:space="0" w:color="auto"/>
        <w:bottom w:val="none" w:sz="0" w:space="0" w:color="auto"/>
        <w:right w:val="none" w:sz="0" w:space="0" w:color="auto"/>
      </w:divBdr>
    </w:div>
    <w:div w:id="1502891311">
      <w:bodyDiv w:val="1"/>
      <w:marLeft w:val="0"/>
      <w:marRight w:val="0"/>
      <w:marTop w:val="0"/>
      <w:marBottom w:val="0"/>
      <w:divBdr>
        <w:top w:val="none" w:sz="0" w:space="0" w:color="auto"/>
        <w:left w:val="none" w:sz="0" w:space="0" w:color="auto"/>
        <w:bottom w:val="none" w:sz="0" w:space="0" w:color="auto"/>
        <w:right w:val="none" w:sz="0" w:space="0" w:color="auto"/>
      </w:divBdr>
    </w:div>
    <w:div w:id="1523276738">
      <w:bodyDiv w:val="1"/>
      <w:marLeft w:val="0"/>
      <w:marRight w:val="0"/>
      <w:marTop w:val="0"/>
      <w:marBottom w:val="0"/>
      <w:divBdr>
        <w:top w:val="none" w:sz="0" w:space="0" w:color="auto"/>
        <w:left w:val="none" w:sz="0" w:space="0" w:color="auto"/>
        <w:bottom w:val="none" w:sz="0" w:space="0" w:color="auto"/>
        <w:right w:val="none" w:sz="0" w:space="0" w:color="auto"/>
      </w:divBdr>
    </w:div>
    <w:div w:id="1544564381">
      <w:bodyDiv w:val="1"/>
      <w:marLeft w:val="0"/>
      <w:marRight w:val="0"/>
      <w:marTop w:val="0"/>
      <w:marBottom w:val="0"/>
      <w:divBdr>
        <w:top w:val="none" w:sz="0" w:space="0" w:color="auto"/>
        <w:left w:val="none" w:sz="0" w:space="0" w:color="auto"/>
        <w:bottom w:val="none" w:sz="0" w:space="0" w:color="auto"/>
        <w:right w:val="none" w:sz="0" w:space="0" w:color="auto"/>
      </w:divBdr>
    </w:div>
    <w:div w:id="1552305405">
      <w:bodyDiv w:val="1"/>
      <w:marLeft w:val="0"/>
      <w:marRight w:val="0"/>
      <w:marTop w:val="0"/>
      <w:marBottom w:val="0"/>
      <w:divBdr>
        <w:top w:val="none" w:sz="0" w:space="0" w:color="auto"/>
        <w:left w:val="none" w:sz="0" w:space="0" w:color="auto"/>
        <w:bottom w:val="none" w:sz="0" w:space="0" w:color="auto"/>
        <w:right w:val="none" w:sz="0" w:space="0" w:color="auto"/>
      </w:divBdr>
    </w:div>
    <w:div w:id="1552813706">
      <w:bodyDiv w:val="1"/>
      <w:marLeft w:val="0"/>
      <w:marRight w:val="0"/>
      <w:marTop w:val="0"/>
      <w:marBottom w:val="0"/>
      <w:divBdr>
        <w:top w:val="none" w:sz="0" w:space="0" w:color="auto"/>
        <w:left w:val="none" w:sz="0" w:space="0" w:color="auto"/>
        <w:bottom w:val="none" w:sz="0" w:space="0" w:color="auto"/>
        <w:right w:val="none" w:sz="0" w:space="0" w:color="auto"/>
      </w:divBdr>
    </w:div>
    <w:div w:id="1560166054">
      <w:bodyDiv w:val="1"/>
      <w:marLeft w:val="0"/>
      <w:marRight w:val="0"/>
      <w:marTop w:val="0"/>
      <w:marBottom w:val="0"/>
      <w:divBdr>
        <w:top w:val="none" w:sz="0" w:space="0" w:color="auto"/>
        <w:left w:val="none" w:sz="0" w:space="0" w:color="auto"/>
        <w:bottom w:val="none" w:sz="0" w:space="0" w:color="auto"/>
        <w:right w:val="none" w:sz="0" w:space="0" w:color="auto"/>
      </w:divBdr>
    </w:div>
    <w:div w:id="1560704313">
      <w:bodyDiv w:val="1"/>
      <w:marLeft w:val="0"/>
      <w:marRight w:val="0"/>
      <w:marTop w:val="0"/>
      <w:marBottom w:val="0"/>
      <w:divBdr>
        <w:top w:val="none" w:sz="0" w:space="0" w:color="auto"/>
        <w:left w:val="none" w:sz="0" w:space="0" w:color="auto"/>
        <w:bottom w:val="none" w:sz="0" w:space="0" w:color="auto"/>
        <w:right w:val="none" w:sz="0" w:space="0" w:color="auto"/>
      </w:divBdr>
    </w:div>
    <w:div w:id="1575815717">
      <w:bodyDiv w:val="1"/>
      <w:marLeft w:val="0"/>
      <w:marRight w:val="0"/>
      <w:marTop w:val="0"/>
      <w:marBottom w:val="0"/>
      <w:divBdr>
        <w:top w:val="none" w:sz="0" w:space="0" w:color="auto"/>
        <w:left w:val="none" w:sz="0" w:space="0" w:color="auto"/>
        <w:bottom w:val="none" w:sz="0" w:space="0" w:color="auto"/>
        <w:right w:val="none" w:sz="0" w:space="0" w:color="auto"/>
      </w:divBdr>
    </w:div>
    <w:div w:id="1577322438">
      <w:bodyDiv w:val="1"/>
      <w:marLeft w:val="0"/>
      <w:marRight w:val="0"/>
      <w:marTop w:val="0"/>
      <w:marBottom w:val="0"/>
      <w:divBdr>
        <w:top w:val="none" w:sz="0" w:space="0" w:color="auto"/>
        <w:left w:val="none" w:sz="0" w:space="0" w:color="auto"/>
        <w:bottom w:val="none" w:sz="0" w:space="0" w:color="auto"/>
        <w:right w:val="none" w:sz="0" w:space="0" w:color="auto"/>
      </w:divBdr>
    </w:div>
    <w:div w:id="1580021331">
      <w:bodyDiv w:val="1"/>
      <w:marLeft w:val="0"/>
      <w:marRight w:val="0"/>
      <w:marTop w:val="0"/>
      <w:marBottom w:val="0"/>
      <w:divBdr>
        <w:top w:val="none" w:sz="0" w:space="0" w:color="auto"/>
        <w:left w:val="none" w:sz="0" w:space="0" w:color="auto"/>
        <w:bottom w:val="none" w:sz="0" w:space="0" w:color="auto"/>
        <w:right w:val="none" w:sz="0" w:space="0" w:color="auto"/>
      </w:divBdr>
    </w:div>
    <w:div w:id="1586575131">
      <w:bodyDiv w:val="1"/>
      <w:marLeft w:val="0"/>
      <w:marRight w:val="0"/>
      <w:marTop w:val="0"/>
      <w:marBottom w:val="0"/>
      <w:divBdr>
        <w:top w:val="none" w:sz="0" w:space="0" w:color="auto"/>
        <w:left w:val="none" w:sz="0" w:space="0" w:color="auto"/>
        <w:bottom w:val="none" w:sz="0" w:space="0" w:color="auto"/>
        <w:right w:val="none" w:sz="0" w:space="0" w:color="auto"/>
      </w:divBdr>
    </w:div>
    <w:div w:id="1593860167">
      <w:bodyDiv w:val="1"/>
      <w:marLeft w:val="0"/>
      <w:marRight w:val="0"/>
      <w:marTop w:val="0"/>
      <w:marBottom w:val="0"/>
      <w:divBdr>
        <w:top w:val="none" w:sz="0" w:space="0" w:color="auto"/>
        <w:left w:val="none" w:sz="0" w:space="0" w:color="auto"/>
        <w:bottom w:val="none" w:sz="0" w:space="0" w:color="auto"/>
        <w:right w:val="none" w:sz="0" w:space="0" w:color="auto"/>
      </w:divBdr>
    </w:div>
    <w:div w:id="1596204323">
      <w:bodyDiv w:val="1"/>
      <w:marLeft w:val="0"/>
      <w:marRight w:val="0"/>
      <w:marTop w:val="0"/>
      <w:marBottom w:val="0"/>
      <w:divBdr>
        <w:top w:val="none" w:sz="0" w:space="0" w:color="auto"/>
        <w:left w:val="none" w:sz="0" w:space="0" w:color="auto"/>
        <w:bottom w:val="none" w:sz="0" w:space="0" w:color="auto"/>
        <w:right w:val="none" w:sz="0" w:space="0" w:color="auto"/>
      </w:divBdr>
    </w:div>
    <w:div w:id="1609195629">
      <w:bodyDiv w:val="1"/>
      <w:marLeft w:val="0"/>
      <w:marRight w:val="0"/>
      <w:marTop w:val="0"/>
      <w:marBottom w:val="0"/>
      <w:divBdr>
        <w:top w:val="none" w:sz="0" w:space="0" w:color="auto"/>
        <w:left w:val="none" w:sz="0" w:space="0" w:color="auto"/>
        <w:bottom w:val="none" w:sz="0" w:space="0" w:color="auto"/>
        <w:right w:val="none" w:sz="0" w:space="0" w:color="auto"/>
      </w:divBdr>
    </w:div>
    <w:div w:id="1632327732">
      <w:bodyDiv w:val="1"/>
      <w:marLeft w:val="0"/>
      <w:marRight w:val="0"/>
      <w:marTop w:val="0"/>
      <w:marBottom w:val="0"/>
      <w:divBdr>
        <w:top w:val="none" w:sz="0" w:space="0" w:color="auto"/>
        <w:left w:val="none" w:sz="0" w:space="0" w:color="auto"/>
        <w:bottom w:val="none" w:sz="0" w:space="0" w:color="auto"/>
        <w:right w:val="none" w:sz="0" w:space="0" w:color="auto"/>
      </w:divBdr>
    </w:div>
    <w:div w:id="1635328357">
      <w:bodyDiv w:val="1"/>
      <w:marLeft w:val="0"/>
      <w:marRight w:val="0"/>
      <w:marTop w:val="0"/>
      <w:marBottom w:val="0"/>
      <w:divBdr>
        <w:top w:val="none" w:sz="0" w:space="0" w:color="auto"/>
        <w:left w:val="none" w:sz="0" w:space="0" w:color="auto"/>
        <w:bottom w:val="none" w:sz="0" w:space="0" w:color="auto"/>
        <w:right w:val="none" w:sz="0" w:space="0" w:color="auto"/>
      </w:divBdr>
    </w:div>
    <w:div w:id="1637443562">
      <w:bodyDiv w:val="1"/>
      <w:marLeft w:val="0"/>
      <w:marRight w:val="0"/>
      <w:marTop w:val="0"/>
      <w:marBottom w:val="0"/>
      <w:divBdr>
        <w:top w:val="none" w:sz="0" w:space="0" w:color="auto"/>
        <w:left w:val="none" w:sz="0" w:space="0" w:color="auto"/>
        <w:bottom w:val="none" w:sz="0" w:space="0" w:color="auto"/>
        <w:right w:val="none" w:sz="0" w:space="0" w:color="auto"/>
      </w:divBdr>
    </w:div>
    <w:div w:id="1652759007">
      <w:bodyDiv w:val="1"/>
      <w:marLeft w:val="0"/>
      <w:marRight w:val="0"/>
      <w:marTop w:val="0"/>
      <w:marBottom w:val="0"/>
      <w:divBdr>
        <w:top w:val="none" w:sz="0" w:space="0" w:color="auto"/>
        <w:left w:val="none" w:sz="0" w:space="0" w:color="auto"/>
        <w:bottom w:val="none" w:sz="0" w:space="0" w:color="auto"/>
        <w:right w:val="none" w:sz="0" w:space="0" w:color="auto"/>
      </w:divBdr>
      <w:divsChild>
        <w:div w:id="1677540186">
          <w:marLeft w:val="0"/>
          <w:marRight w:val="0"/>
          <w:marTop w:val="0"/>
          <w:marBottom w:val="0"/>
          <w:divBdr>
            <w:top w:val="none" w:sz="0" w:space="0" w:color="auto"/>
            <w:left w:val="none" w:sz="0" w:space="0" w:color="auto"/>
            <w:bottom w:val="none" w:sz="0" w:space="0" w:color="auto"/>
            <w:right w:val="none" w:sz="0" w:space="0" w:color="auto"/>
          </w:divBdr>
          <w:divsChild>
            <w:div w:id="1525560896">
              <w:marLeft w:val="0"/>
              <w:marRight w:val="0"/>
              <w:marTop w:val="0"/>
              <w:marBottom w:val="0"/>
              <w:divBdr>
                <w:top w:val="none" w:sz="0" w:space="0" w:color="auto"/>
                <w:left w:val="none" w:sz="0" w:space="0" w:color="auto"/>
                <w:bottom w:val="none" w:sz="0" w:space="0" w:color="auto"/>
                <w:right w:val="none" w:sz="0" w:space="0" w:color="auto"/>
              </w:divBdr>
              <w:divsChild>
                <w:div w:id="1988388702">
                  <w:marLeft w:val="0"/>
                  <w:marRight w:val="0"/>
                  <w:marTop w:val="0"/>
                  <w:marBottom w:val="0"/>
                  <w:divBdr>
                    <w:top w:val="none" w:sz="0" w:space="0" w:color="auto"/>
                    <w:left w:val="none" w:sz="0" w:space="0" w:color="auto"/>
                    <w:bottom w:val="none" w:sz="0" w:space="0" w:color="auto"/>
                    <w:right w:val="none" w:sz="0" w:space="0" w:color="auto"/>
                  </w:divBdr>
                  <w:divsChild>
                    <w:div w:id="763769803">
                      <w:marLeft w:val="0"/>
                      <w:marRight w:val="0"/>
                      <w:marTop w:val="0"/>
                      <w:marBottom w:val="0"/>
                      <w:divBdr>
                        <w:top w:val="none" w:sz="0" w:space="0" w:color="auto"/>
                        <w:left w:val="none" w:sz="0" w:space="0" w:color="auto"/>
                        <w:bottom w:val="none" w:sz="0" w:space="0" w:color="auto"/>
                        <w:right w:val="none" w:sz="0" w:space="0" w:color="auto"/>
                      </w:divBdr>
                      <w:divsChild>
                        <w:div w:id="1142308218">
                          <w:marLeft w:val="0"/>
                          <w:marRight w:val="0"/>
                          <w:marTop w:val="0"/>
                          <w:marBottom w:val="0"/>
                          <w:divBdr>
                            <w:top w:val="none" w:sz="0" w:space="0" w:color="auto"/>
                            <w:left w:val="none" w:sz="0" w:space="0" w:color="auto"/>
                            <w:bottom w:val="none" w:sz="0" w:space="0" w:color="auto"/>
                            <w:right w:val="none" w:sz="0" w:space="0" w:color="auto"/>
                          </w:divBdr>
                        </w:div>
                        <w:div w:id="1577058826">
                          <w:marLeft w:val="0"/>
                          <w:marRight w:val="0"/>
                          <w:marTop w:val="0"/>
                          <w:marBottom w:val="0"/>
                          <w:divBdr>
                            <w:top w:val="none" w:sz="0" w:space="0" w:color="auto"/>
                            <w:left w:val="none" w:sz="0" w:space="0" w:color="auto"/>
                            <w:bottom w:val="none" w:sz="0" w:space="0" w:color="auto"/>
                            <w:right w:val="none" w:sz="0" w:space="0" w:color="auto"/>
                          </w:divBdr>
                        </w:div>
                        <w:div w:id="1388800452">
                          <w:marLeft w:val="0"/>
                          <w:marRight w:val="0"/>
                          <w:marTop w:val="0"/>
                          <w:marBottom w:val="0"/>
                          <w:divBdr>
                            <w:top w:val="none" w:sz="0" w:space="0" w:color="auto"/>
                            <w:left w:val="none" w:sz="0" w:space="0" w:color="auto"/>
                            <w:bottom w:val="none" w:sz="0" w:space="0" w:color="auto"/>
                            <w:right w:val="none" w:sz="0" w:space="0" w:color="auto"/>
                          </w:divBdr>
                        </w:div>
                        <w:div w:id="688487041">
                          <w:marLeft w:val="0"/>
                          <w:marRight w:val="0"/>
                          <w:marTop w:val="0"/>
                          <w:marBottom w:val="0"/>
                          <w:divBdr>
                            <w:top w:val="none" w:sz="0" w:space="0" w:color="auto"/>
                            <w:left w:val="none" w:sz="0" w:space="0" w:color="auto"/>
                            <w:bottom w:val="none" w:sz="0" w:space="0" w:color="auto"/>
                            <w:right w:val="none" w:sz="0" w:space="0" w:color="auto"/>
                          </w:divBdr>
                        </w:div>
                        <w:div w:id="1252281022">
                          <w:marLeft w:val="0"/>
                          <w:marRight w:val="0"/>
                          <w:marTop w:val="0"/>
                          <w:marBottom w:val="0"/>
                          <w:divBdr>
                            <w:top w:val="none" w:sz="0" w:space="0" w:color="auto"/>
                            <w:left w:val="none" w:sz="0" w:space="0" w:color="auto"/>
                            <w:bottom w:val="none" w:sz="0" w:space="0" w:color="auto"/>
                            <w:right w:val="none" w:sz="0" w:space="0" w:color="auto"/>
                          </w:divBdr>
                        </w:div>
                        <w:div w:id="1900479315">
                          <w:marLeft w:val="0"/>
                          <w:marRight w:val="0"/>
                          <w:marTop w:val="0"/>
                          <w:marBottom w:val="0"/>
                          <w:divBdr>
                            <w:top w:val="none" w:sz="0" w:space="0" w:color="auto"/>
                            <w:left w:val="none" w:sz="0" w:space="0" w:color="auto"/>
                            <w:bottom w:val="none" w:sz="0" w:space="0" w:color="auto"/>
                            <w:right w:val="none" w:sz="0" w:space="0" w:color="auto"/>
                          </w:divBdr>
                        </w:div>
                        <w:div w:id="261105600">
                          <w:marLeft w:val="0"/>
                          <w:marRight w:val="0"/>
                          <w:marTop w:val="0"/>
                          <w:marBottom w:val="0"/>
                          <w:divBdr>
                            <w:top w:val="none" w:sz="0" w:space="0" w:color="auto"/>
                            <w:left w:val="none" w:sz="0" w:space="0" w:color="auto"/>
                            <w:bottom w:val="none" w:sz="0" w:space="0" w:color="auto"/>
                            <w:right w:val="none" w:sz="0" w:space="0" w:color="auto"/>
                          </w:divBdr>
                        </w:div>
                        <w:div w:id="1907884543">
                          <w:marLeft w:val="0"/>
                          <w:marRight w:val="0"/>
                          <w:marTop w:val="0"/>
                          <w:marBottom w:val="0"/>
                          <w:divBdr>
                            <w:top w:val="none" w:sz="0" w:space="0" w:color="auto"/>
                            <w:left w:val="none" w:sz="0" w:space="0" w:color="auto"/>
                            <w:bottom w:val="none" w:sz="0" w:space="0" w:color="auto"/>
                            <w:right w:val="none" w:sz="0" w:space="0" w:color="auto"/>
                          </w:divBdr>
                        </w:div>
                        <w:div w:id="628627798">
                          <w:marLeft w:val="0"/>
                          <w:marRight w:val="0"/>
                          <w:marTop w:val="0"/>
                          <w:marBottom w:val="0"/>
                          <w:divBdr>
                            <w:top w:val="none" w:sz="0" w:space="0" w:color="auto"/>
                            <w:left w:val="none" w:sz="0" w:space="0" w:color="auto"/>
                            <w:bottom w:val="none" w:sz="0" w:space="0" w:color="auto"/>
                            <w:right w:val="none" w:sz="0" w:space="0" w:color="auto"/>
                          </w:divBdr>
                        </w:div>
                        <w:div w:id="1665627171">
                          <w:marLeft w:val="0"/>
                          <w:marRight w:val="0"/>
                          <w:marTop w:val="0"/>
                          <w:marBottom w:val="0"/>
                          <w:divBdr>
                            <w:top w:val="none" w:sz="0" w:space="0" w:color="auto"/>
                            <w:left w:val="none" w:sz="0" w:space="0" w:color="auto"/>
                            <w:bottom w:val="none" w:sz="0" w:space="0" w:color="auto"/>
                            <w:right w:val="none" w:sz="0" w:space="0" w:color="auto"/>
                          </w:divBdr>
                        </w:div>
                        <w:div w:id="74206292">
                          <w:marLeft w:val="0"/>
                          <w:marRight w:val="0"/>
                          <w:marTop w:val="0"/>
                          <w:marBottom w:val="0"/>
                          <w:divBdr>
                            <w:top w:val="none" w:sz="0" w:space="0" w:color="auto"/>
                            <w:left w:val="none" w:sz="0" w:space="0" w:color="auto"/>
                            <w:bottom w:val="none" w:sz="0" w:space="0" w:color="auto"/>
                            <w:right w:val="none" w:sz="0" w:space="0" w:color="auto"/>
                          </w:divBdr>
                        </w:div>
                        <w:div w:id="1308196124">
                          <w:marLeft w:val="0"/>
                          <w:marRight w:val="0"/>
                          <w:marTop w:val="0"/>
                          <w:marBottom w:val="0"/>
                          <w:divBdr>
                            <w:top w:val="none" w:sz="0" w:space="0" w:color="auto"/>
                            <w:left w:val="none" w:sz="0" w:space="0" w:color="auto"/>
                            <w:bottom w:val="none" w:sz="0" w:space="0" w:color="auto"/>
                            <w:right w:val="none" w:sz="0" w:space="0" w:color="auto"/>
                          </w:divBdr>
                        </w:div>
                        <w:div w:id="1313483986">
                          <w:marLeft w:val="0"/>
                          <w:marRight w:val="0"/>
                          <w:marTop w:val="0"/>
                          <w:marBottom w:val="0"/>
                          <w:divBdr>
                            <w:top w:val="none" w:sz="0" w:space="0" w:color="auto"/>
                            <w:left w:val="none" w:sz="0" w:space="0" w:color="auto"/>
                            <w:bottom w:val="none" w:sz="0" w:space="0" w:color="auto"/>
                            <w:right w:val="none" w:sz="0" w:space="0" w:color="auto"/>
                          </w:divBdr>
                        </w:div>
                        <w:div w:id="2064479351">
                          <w:marLeft w:val="0"/>
                          <w:marRight w:val="0"/>
                          <w:marTop w:val="0"/>
                          <w:marBottom w:val="0"/>
                          <w:divBdr>
                            <w:top w:val="none" w:sz="0" w:space="0" w:color="auto"/>
                            <w:left w:val="none" w:sz="0" w:space="0" w:color="auto"/>
                            <w:bottom w:val="none" w:sz="0" w:space="0" w:color="auto"/>
                            <w:right w:val="none" w:sz="0" w:space="0" w:color="auto"/>
                          </w:divBdr>
                        </w:div>
                        <w:div w:id="373694564">
                          <w:marLeft w:val="0"/>
                          <w:marRight w:val="0"/>
                          <w:marTop w:val="0"/>
                          <w:marBottom w:val="0"/>
                          <w:divBdr>
                            <w:top w:val="none" w:sz="0" w:space="0" w:color="auto"/>
                            <w:left w:val="none" w:sz="0" w:space="0" w:color="auto"/>
                            <w:bottom w:val="none" w:sz="0" w:space="0" w:color="auto"/>
                            <w:right w:val="none" w:sz="0" w:space="0" w:color="auto"/>
                          </w:divBdr>
                        </w:div>
                        <w:div w:id="710108216">
                          <w:marLeft w:val="0"/>
                          <w:marRight w:val="0"/>
                          <w:marTop w:val="0"/>
                          <w:marBottom w:val="0"/>
                          <w:divBdr>
                            <w:top w:val="none" w:sz="0" w:space="0" w:color="auto"/>
                            <w:left w:val="none" w:sz="0" w:space="0" w:color="auto"/>
                            <w:bottom w:val="none" w:sz="0" w:space="0" w:color="auto"/>
                            <w:right w:val="none" w:sz="0" w:space="0" w:color="auto"/>
                          </w:divBdr>
                        </w:div>
                        <w:div w:id="1867988060">
                          <w:marLeft w:val="0"/>
                          <w:marRight w:val="0"/>
                          <w:marTop w:val="0"/>
                          <w:marBottom w:val="0"/>
                          <w:divBdr>
                            <w:top w:val="none" w:sz="0" w:space="0" w:color="auto"/>
                            <w:left w:val="none" w:sz="0" w:space="0" w:color="auto"/>
                            <w:bottom w:val="none" w:sz="0" w:space="0" w:color="auto"/>
                            <w:right w:val="none" w:sz="0" w:space="0" w:color="auto"/>
                          </w:divBdr>
                        </w:div>
                        <w:div w:id="1055393835">
                          <w:marLeft w:val="0"/>
                          <w:marRight w:val="0"/>
                          <w:marTop w:val="0"/>
                          <w:marBottom w:val="0"/>
                          <w:divBdr>
                            <w:top w:val="none" w:sz="0" w:space="0" w:color="auto"/>
                            <w:left w:val="none" w:sz="0" w:space="0" w:color="auto"/>
                            <w:bottom w:val="none" w:sz="0" w:space="0" w:color="auto"/>
                            <w:right w:val="none" w:sz="0" w:space="0" w:color="auto"/>
                          </w:divBdr>
                        </w:div>
                        <w:div w:id="1791899043">
                          <w:marLeft w:val="0"/>
                          <w:marRight w:val="0"/>
                          <w:marTop w:val="0"/>
                          <w:marBottom w:val="0"/>
                          <w:divBdr>
                            <w:top w:val="none" w:sz="0" w:space="0" w:color="auto"/>
                            <w:left w:val="none" w:sz="0" w:space="0" w:color="auto"/>
                            <w:bottom w:val="none" w:sz="0" w:space="0" w:color="auto"/>
                            <w:right w:val="none" w:sz="0" w:space="0" w:color="auto"/>
                          </w:divBdr>
                        </w:div>
                        <w:div w:id="1151142200">
                          <w:marLeft w:val="0"/>
                          <w:marRight w:val="0"/>
                          <w:marTop w:val="0"/>
                          <w:marBottom w:val="0"/>
                          <w:divBdr>
                            <w:top w:val="none" w:sz="0" w:space="0" w:color="auto"/>
                            <w:left w:val="none" w:sz="0" w:space="0" w:color="auto"/>
                            <w:bottom w:val="none" w:sz="0" w:space="0" w:color="auto"/>
                            <w:right w:val="none" w:sz="0" w:space="0" w:color="auto"/>
                          </w:divBdr>
                        </w:div>
                        <w:div w:id="808137009">
                          <w:marLeft w:val="0"/>
                          <w:marRight w:val="0"/>
                          <w:marTop w:val="0"/>
                          <w:marBottom w:val="0"/>
                          <w:divBdr>
                            <w:top w:val="none" w:sz="0" w:space="0" w:color="auto"/>
                            <w:left w:val="none" w:sz="0" w:space="0" w:color="auto"/>
                            <w:bottom w:val="none" w:sz="0" w:space="0" w:color="auto"/>
                            <w:right w:val="none" w:sz="0" w:space="0" w:color="auto"/>
                          </w:divBdr>
                        </w:div>
                        <w:div w:id="15278203">
                          <w:marLeft w:val="0"/>
                          <w:marRight w:val="0"/>
                          <w:marTop w:val="0"/>
                          <w:marBottom w:val="0"/>
                          <w:divBdr>
                            <w:top w:val="none" w:sz="0" w:space="0" w:color="auto"/>
                            <w:left w:val="none" w:sz="0" w:space="0" w:color="auto"/>
                            <w:bottom w:val="none" w:sz="0" w:space="0" w:color="auto"/>
                            <w:right w:val="none" w:sz="0" w:space="0" w:color="auto"/>
                          </w:divBdr>
                        </w:div>
                        <w:div w:id="668170690">
                          <w:marLeft w:val="0"/>
                          <w:marRight w:val="0"/>
                          <w:marTop w:val="0"/>
                          <w:marBottom w:val="0"/>
                          <w:divBdr>
                            <w:top w:val="none" w:sz="0" w:space="0" w:color="auto"/>
                            <w:left w:val="none" w:sz="0" w:space="0" w:color="auto"/>
                            <w:bottom w:val="none" w:sz="0" w:space="0" w:color="auto"/>
                            <w:right w:val="none" w:sz="0" w:space="0" w:color="auto"/>
                          </w:divBdr>
                        </w:div>
                        <w:div w:id="802697575">
                          <w:marLeft w:val="0"/>
                          <w:marRight w:val="0"/>
                          <w:marTop w:val="0"/>
                          <w:marBottom w:val="0"/>
                          <w:divBdr>
                            <w:top w:val="none" w:sz="0" w:space="0" w:color="auto"/>
                            <w:left w:val="none" w:sz="0" w:space="0" w:color="auto"/>
                            <w:bottom w:val="none" w:sz="0" w:space="0" w:color="auto"/>
                            <w:right w:val="none" w:sz="0" w:space="0" w:color="auto"/>
                          </w:divBdr>
                        </w:div>
                        <w:div w:id="1128359502">
                          <w:marLeft w:val="0"/>
                          <w:marRight w:val="0"/>
                          <w:marTop w:val="0"/>
                          <w:marBottom w:val="0"/>
                          <w:divBdr>
                            <w:top w:val="none" w:sz="0" w:space="0" w:color="auto"/>
                            <w:left w:val="none" w:sz="0" w:space="0" w:color="auto"/>
                            <w:bottom w:val="none" w:sz="0" w:space="0" w:color="auto"/>
                            <w:right w:val="none" w:sz="0" w:space="0" w:color="auto"/>
                          </w:divBdr>
                        </w:div>
                        <w:div w:id="1856990818">
                          <w:marLeft w:val="0"/>
                          <w:marRight w:val="0"/>
                          <w:marTop w:val="0"/>
                          <w:marBottom w:val="0"/>
                          <w:divBdr>
                            <w:top w:val="none" w:sz="0" w:space="0" w:color="auto"/>
                            <w:left w:val="none" w:sz="0" w:space="0" w:color="auto"/>
                            <w:bottom w:val="none" w:sz="0" w:space="0" w:color="auto"/>
                            <w:right w:val="none" w:sz="0" w:space="0" w:color="auto"/>
                          </w:divBdr>
                        </w:div>
                        <w:div w:id="1086343911">
                          <w:marLeft w:val="0"/>
                          <w:marRight w:val="0"/>
                          <w:marTop w:val="0"/>
                          <w:marBottom w:val="0"/>
                          <w:divBdr>
                            <w:top w:val="none" w:sz="0" w:space="0" w:color="auto"/>
                            <w:left w:val="none" w:sz="0" w:space="0" w:color="auto"/>
                            <w:bottom w:val="none" w:sz="0" w:space="0" w:color="auto"/>
                            <w:right w:val="none" w:sz="0" w:space="0" w:color="auto"/>
                          </w:divBdr>
                        </w:div>
                        <w:div w:id="657804241">
                          <w:marLeft w:val="0"/>
                          <w:marRight w:val="0"/>
                          <w:marTop w:val="0"/>
                          <w:marBottom w:val="0"/>
                          <w:divBdr>
                            <w:top w:val="none" w:sz="0" w:space="0" w:color="auto"/>
                            <w:left w:val="none" w:sz="0" w:space="0" w:color="auto"/>
                            <w:bottom w:val="none" w:sz="0" w:space="0" w:color="auto"/>
                            <w:right w:val="none" w:sz="0" w:space="0" w:color="auto"/>
                          </w:divBdr>
                        </w:div>
                        <w:div w:id="751774361">
                          <w:marLeft w:val="0"/>
                          <w:marRight w:val="0"/>
                          <w:marTop w:val="0"/>
                          <w:marBottom w:val="0"/>
                          <w:divBdr>
                            <w:top w:val="none" w:sz="0" w:space="0" w:color="auto"/>
                            <w:left w:val="none" w:sz="0" w:space="0" w:color="auto"/>
                            <w:bottom w:val="none" w:sz="0" w:space="0" w:color="auto"/>
                            <w:right w:val="none" w:sz="0" w:space="0" w:color="auto"/>
                          </w:divBdr>
                        </w:div>
                        <w:div w:id="1223367522">
                          <w:marLeft w:val="0"/>
                          <w:marRight w:val="0"/>
                          <w:marTop w:val="0"/>
                          <w:marBottom w:val="0"/>
                          <w:divBdr>
                            <w:top w:val="none" w:sz="0" w:space="0" w:color="auto"/>
                            <w:left w:val="none" w:sz="0" w:space="0" w:color="auto"/>
                            <w:bottom w:val="none" w:sz="0" w:space="0" w:color="auto"/>
                            <w:right w:val="none" w:sz="0" w:space="0" w:color="auto"/>
                          </w:divBdr>
                        </w:div>
                        <w:div w:id="2073847007">
                          <w:marLeft w:val="0"/>
                          <w:marRight w:val="0"/>
                          <w:marTop w:val="0"/>
                          <w:marBottom w:val="0"/>
                          <w:divBdr>
                            <w:top w:val="none" w:sz="0" w:space="0" w:color="auto"/>
                            <w:left w:val="none" w:sz="0" w:space="0" w:color="auto"/>
                            <w:bottom w:val="none" w:sz="0" w:space="0" w:color="auto"/>
                            <w:right w:val="none" w:sz="0" w:space="0" w:color="auto"/>
                          </w:divBdr>
                        </w:div>
                        <w:div w:id="1994676627">
                          <w:marLeft w:val="0"/>
                          <w:marRight w:val="0"/>
                          <w:marTop w:val="0"/>
                          <w:marBottom w:val="0"/>
                          <w:divBdr>
                            <w:top w:val="none" w:sz="0" w:space="0" w:color="auto"/>
                            <w:left w:val="none" w:sz="0" w:space="0" w:color="auto"/>
                            <w:bottom w:val="none" w:sz="0" w:space="0" w:color="auto"/>
                            <w:right w:val="none" w:sz="0" w:space="0" w:color="auto"/>
                          </w:divBdr>
                        </w:div>
                        <w:div w:id="2069451141">
                          <w:marLeft w:val="0"/>
                          <w:marRight w:val="0"/>
                          <w:marTop w:val="0"/>
                          <w:marBottom w:val="0"/>
                          <w:divBdr>
                            <w:top w:val="none" w:sz="0" w:space="0" w:color="auto"/>
                            <w:left w:val="none" w:sz="0" w:space="0" w:color="auto"/>
                            <w:bottom w:val="none" w:sz="0" w:space="0" w:color="auto"/>
                            <w:right w:val="none" w:sz="0" w:space="0" w:color="auto"/>
                          </w:divBdr>
                        </w:div>
                        <w:div w:id="2040426292">
                          <w:marLeft w:val="0"/>
                          <w:marRight w:val="0"/>
                          <w:marTop w:val="0"/>
                          <w:marBottom w:val="0"/>
                          <w:divBdr>
                            <w:top w:val="none" w:sz="0" w:space="0" w:color="auto"/>
                            <w:left w:val="none" w:sz="0" w:space="0" w:color="auto"/>
                            <w:bottom w:val="none" w:sz="0" w:space="0" w:color="auto"/>
                            <w:right w:val="none" w:sz="0" w:space="0" w:color="auto"/>
                          </w:divBdr>
                        </w:div>
                        <w:div w:id="1178152001">
                          <w:marLeft w:val="0"/>
                          <w:marRight w:val="0"/>
                          <w:marTop w:val="0"/>
                          <w:marBottom w:val="0"/>
                          <w:divBdr>
                            <w:top w:val="none" w:sz="0" w:space="0" w:color="auto"/>
                            <w:left w:val="none" w:sz="0" w:space="0" w:color="auto"/>
                            <w:bottom w:val="none" w:sz="0" w:space="0" w:color="auto"/>
                            <w:right w:val="none" w:sz="0" w:space="0" w:color="auto"/>
                          </w:divBdr>
                        </w:div>
                        <w:div w:id="1180319955">
                          <w:marLeft w:val="0"/>
                          <w:marRight w:val="0"/>
                          <w:marTop w:val="0"/>
                          <w:marBottom w:val="0"/>
                          <w:divBdr>
                            <w:top w:val="none" w:sz="0" w:space="0" w:color="auto"/>
                            <w:left w:val="none" w:sz="0" w:space="0" w:color="auto"/>
                            <w:bottom w:val="none" w:sz="0" w:space="0" w:color="auto"/>
                            <w:right w:val="none" w:sz="0" w:space="0" w:color="auto"/>
                          </w:divBdr>
                        </w:div>
                        <w:div w:id="1801605653">
                          <w:marLeft w:val="0"/>
                          <w:marRight w:val="0"/>
                          <w:marTop w:val="0"/>
                          <w:marBottom w:val="0"/>
                          <w:divBdr>
                            <w:top w:val="none" w:sz="0" w:space="0" w:color="auto"/>
                            <w:left w:val="none" w:sz="0" w:space="0" w:color="auto"/>
                            <w:bottom w:val="none" w:sz="0" w:space="0" w:color="auto"/>
                            <w:right w:val="none" w:sz="0" w:space="0" w:color="auto"/>
                          </w:divBdr>
                        </w:div>
                        <w:div w:id="723138935">
                          <w:marLeft w:val="0"/>
                          <w:marRight w:val="0"/>
                          <w:marTop w:val="0"/>
                          <w:marBottom w:val="0"/>
                          <w:divBdr>
                            <w:top w:val="none" w:sz="0" w:space="0" w:color="auto"/>
                            <w:left w:val="none" w:sz="0" w:space="0" w:color="auto"/>
                            <w:bottom w:val="none" w:sz="0" w:space="0" w:color="auto"/>
                            <w:right w:val="none" w:sz="0" w:space="0" w:color="auto"/>
                          </w:divBdr>
                        </w:div>
                        <w:div w:id="881139127">
                          <w:marLeft w:val="0"/>
                          <w:marRight w:val="0"/>
                          <w:marTop w:val="0"/>
                          <w:marBottom w:val="0"/>
                          <w:divBdr>
                            <w:top w:val="none" w:sz="0" w:space="0" w:color="auto"/>
                            <w:left w:val="none" w:sz="0" w:space="0" w:color="auto"/>
                            <w:bottom w:val="none" w:sz="0" w:space="0" w:color="auto"/>
                            <w:right w:val="none" w:sz="0" w:space="0" w:color="auto"/>
                          </w:divBdr>
                        </w:div>
                        <w:div w:id="87435568">
                          <w:marLeft w:val="0"/>
                          <w:marRight w:val="0"/>
                          <w:marTop w:val="0"/>
                          <w:marBottom w:val="0"/>
                          <w:divBdr>
                            <w:top w:val="none" w:sz="0" w:space="0" w:color="auto"/>
                            <w:left w:val="none" w:sz="0" w:space="0" w:color="auto"/>
                            <w:bottom w:val="none" w:sz="0" w:space="0" w:color="auto"/>
                            <w:right w:val="none" w:sz="0" w:space="0" w:color="auto"/>
                          </w:divBdr>
                        </w:div>
                        <w:div w:id="820118579">
                          <w:marLeft w:val="0"/>
                          <w:marRight w:val="0"/>
                          <w:marTop w:val="0"/>
                          <w:marBottom w:val="0"/>
                          <w:divBdr>
                            <w:top w:val="none" w:sz="0" w:space="0" w:color="auto"/>
                            <w:left w:val="none" w:sz="0" w:space="0" w:color="auto"/>
                            <w:bottom w:val="none" w:sz="0" w:space="0" w:color="auto"/>
                            <w:right w:val="none" w:sz="0" w:space="0" w:color="auto"/>
                          </w:divBdr>
                        </w:div>
                        <w:div w:id="736786377">
                          <w:marLeft w:val="0"/>
                          <w:marRight w:val="0"/>
                          <w:marTop w:val="0"/>
                          <w:marBottom w:val="0"/>
                          <w:divBdr>
                            <w:top w:val="none" w:sz="0" w:space="0" w:color="auto"/>
                            <w:left w:val="none" w:sz="0" w:space="0" w:color="auto"/>
                            <w:bottom w:val="none" w:sz="0" w:space="0" w:color="auto"/>
                            <w:right w:val="none" w:sz="0" w:space="0" w:color="auto"/>
                          </w:divBdr>
                        </w:div>
                        <w:div w:id="220988489">
                          <w:marLeft w:val="0"/>
                          <w:marRight w:val="0"/>
                          <w:marTop w:val="0"/>
                          <w:marBottom w:val="0"/>
                          <w:divBdr>
                            <w:top w:val="none" w:sz="0" w:space="0" w:color="auto"/>
                            <w:left w:val="none" w:sz="0" w:space="0" w:color="auto"/>
                            <w:bottom w:val="none" w:sz="0" w:space="0" w:color="auto"/>
                            <w:right w:val="none" w:sz="0" w:space="0" w:color="auto"/>
                          </w:divBdr>
                        </w:div>
                        <w:div w:id="1822186901">
                          <w:marLeft w:val="0"/>
                          <w:marRight w:val="0"/>
                          <w:marTop w:val="0"/>
                          <w:marBottom w:val="0"/>
                          <w:divBdr>
                            <w:top w:val="none" w:sz="0" w:space="0" w:color="auto"/>
                            <w:left w:val="none" w:sz="0" w:space="0" w:color="auto"/>
                            <w:bottom w:val="none" w:sz="0" w:space="0" w:color="auto"/>
                            <w:right w:val="none" w:sz="0" w:space="0" w:color="auto"/>
                          </w:divBdr>
                        </w:div>
                        <w:div w:id="952706263">
                          <w:marLeft w:val="0"/>
                          <w:marRight w:val="0"/>
                          <w:marTop w:val="0"/>
                          <w:marBottom w:val="0"/>
                          <w:divBdr>
                            <w:top w:val="none" w:sz="0" w:space="0" w:color="auto"/>
                            <w:left w:val="none" w:sz="0" w:space="0" w:color="auto"/>
                            <w:bottom w:val="none" w:sz="0" w:space="0" w:color="auto"/>
                            <w:right w:val="none" w:sz="0" w:space="0" w:color="auto"/>
                          </w:divBdr>
                        </w:div>
                        <w:div w:id="1723601586">
                          <w:marLeft w:val="0"/>
                          <w:marRight w:val="0"/>
                          <w:marTop w:val="0"/>
                          <w:marBottom w:val="0"/>
                          <w:divBdr>
                            <w:top w:val="none" w:sz="0" w:space="0" w:color="auto"/>
                            <w:left w:val="none" w:sz="0" w:space="0" w:color="auto"/>
                            <w:bottom w:val="none" w:sz="0" w:space="0" w:color="auto"/>
                            <w:right w:val="none" w:sz="0" w:space="0" w:color="auto"/>
                          </w:divBdr>
                        </w:div>
                        <w:div w:id="1216626822">
                          <w:marLeft w:val="0"/>
                          <w:marRight w:val="0"/>
                          <w:marTop w:val="0"/>
                          <w:marBottom w:val="0"/>
                          <w:divBdr>
                            <w:top w:val="none" w:sz="0" w:space="0" w:color="auto"/>
                            <w:left w:val="none" w:sz="0" w:space="0" w:color="auto"/>
                            <w:bottom w:val="none" w:sz="0" w:space="0" w:color="auto"/>
                            <w:right w:val="none" w:sz="0" w:space="0" w:color="auto"/>
                          </w:divBdr>
                        </w:div>
                        <w:div w:id="1986426104">
                          <w:marLeft w:val="0"/>
                          <w:marRight w:val="0"/>
                          <w:marTop w:val="0"/>
                          <w:marBottom w:val="0"/>
                          <w:divBdr>
                            <w:top w:val="none" w:sz="0" w:space="0" w:color="auto"/>
                            <w:left w:val="none" w:sz="0" w:space="0" w:color="auto"/>
                            <w:bottom w:val="none" w:sz="0" w:space="0" w:color="auto"/>
                            <w:right w:val="none" w:sz="0" w:space="0" w:color="auto"/>
                          </w:divBdr>
                        </w:div>
                        <w:div w:id="1796480611">
                          <w:marLeft w:val="0"/>
                          <w:marRight w:val="0"/>
                          <w:marTop w:val="0"/>
                          <w:marBottom w:val="0"/>
                          <w:divBdr>
                            <w:top w:val="none" w:sz="0" w:space="0" w:color="auto"/>
                            <w:left w:val="none" w:sz="0" w:space="0" w:color="auto"/>
                            <w:bottom w:val="none" w:sz="0" w:space="0" w:color="auto"/>
                            <w:right w:val="none" w:sz="0" w:space="0" w:color="auto"/>
                          </w:divBdr>
                        </w:div>
                        <w:div w:id="1509826147">
                          <w:marLeft w:val="0"/>
                          <w:marRight w:val="0"/>
                          <w:marTop w:val="0"/>
                          <w:marBottom w:val="0"/>
                          <w:divBdr>
                            <w:top w:val="none" w:sz="0" w:space="0" w:color="auto"/>
                            <w:left w:val="none" w:sz="0" w:space="0" w:color="auto"/>
                            <w:bottom w:val="none" w:sz="0" w:space="0" w:color="auto"/>
                            <w:right w:val="none" w:sz="0" w:space="0" w:color="auto"/>
                          </w:divBdr>
                        </w:div>
                        <w:div w:id="1171487411">
                          <w:marLeft w:val="0"/>
                          <w:marRight w:val="0"/>
                          <w:marTop w:val="0"/>
                          <w:marBottom w:val="0"/>
                          <w:divBdr>
                            <w:top w:val="none" w:sz="0" w:space="0" w:color="auto"/>
                            <w:left w:val="none" w:sz="0" w:space="0" w:color="auto"/>
                            <w:bottom w:val="none" w:sz="0" w:space="0" w:color="auto"/>
                            <w:right w:val="none" w:sz="0" w:space="0" w:color="auto"/>
                          </w:divBdr>
                        </w:div>
                        <w:div w:id="991979501">
                          <w:marLeft w:val="0"/>
                          <w:marRight w:val="0"/>
                          <w:marTop w:val="0"/>
                          <w:marBottom w:val="0"/>
                          <w:divBdr>
                            <w:top w:val="none" w:sz="0" w:space="0" w:color="auto"/>
                            <w:left w:val="none" w:sz="0" w:space="0" w:color="auto"/>
                            <w:bottom w:val="none" w:sz="0" w:space="0" w:color="auto"/>
                            <w:right w:val="none" w:sz="0" w:space="0" w:color="auto"/>
                          </w:divBdr>
                        </w:div>
                        <w:div w:id="150221571">
                          <w:marLeft w:val="0"/>
                          <w:marRight w:val="0"/>
                          <w:marTop w:val="0"/>
                          <w:marBottom w:val="0"/>
                          <w:divBdr>
                            <w:top w:val="none" w:sz="0" w:space="0" w:color="auto"/>
                            <w:left w:val="none" w:sz="0" w:space="0" w:color="auto"/>
                            <w:bottom w:val="none" w:sz="0" w:space="0" w:color="auto"/>
                            <w:right w:val="none" w:sz="0" w:space="0" w:color="auto"/>
                          </w:divBdr>
                        </w:div>
                        <w:div w:id="343939945">
                          <w:marLeft w:val="0"/>
                          <w:marRight w:val="0"/>
                          <w:marTop w:val="0"/>
                          <w:marBottom w:val="0"/>
                          <w:divBdr>
                            <w:top w:val="none" w:sz="0" w:space="0" w:color="auto"/>
                            <w:left w:val="none" w:sz="0" w:space="0" w:color="auto"/>
                            <w:bottom w:val="none" w:sz="0" w:space="0" w:color="auto"/>
                            <w:right w:val="none" w:sz="0" w:space="0" w:color="auto"/>
                          </w:divBdr>
                        </w:div>
                        <w:div w:id="272439691">
                          <w:marLeft w:val="0"/>
                          <w:marRight w:val="0"/>
                          <w:marTop w:val="0"/>
                          <w:marBottom w:val="0"/>
                          <w:divBdr>
                            <w:top w:val="none" w:sz="0" w:space="0" w:color="auto"/>
                            <w:left w:val="none" w:sz="0" w:space="0" w:color="auto"/>
                            <w:bottom w:val="none" w:sz="0" w:space="0" w:color="auto"/>
                            <w:right w:val="none" w:sz="0" w:space="0" w:color="auto"/>
                          </w:divBdr>
                        </w:div>
                        <w:div w:id="135952788">
                          <w:marLeft w:val="0"/>
                          <w:marRight w:val="0"/>
                          <w:marTop w:val="0"/>
                          <w:marBottom w:val="0"/>
                          <w:divBdr>
                            <w:top w:val="none" w:sz="0" w:space="0" w:color="auto"/>
                            <w:left w:val="none" w:sz="0" w:space="0" w:color="auto"/>
                            <w:bottom w:val="none" w:sz="0" w:space="0" w:color="auto"/>
                            <w:right w:val="none" w:sz="0" w:space="0" w:color="auto"/>
                          </w:divBdr>
                        </w:div>
                        <w:div w:id="1078015104">
                          <w:marLeft w:val="0"/>
                          <w:marRight w:val="0"/>
                          <w:marTop w:val="0"/>
                          <w:marBottom w:val="0"/>
                          <w:divBdr>
                            <w:top w:val="none" w:sz="0" w:space="0" w:color="auto"/>
                            <w:left w:val="none" w:sz="0" w:space="0" w:color="auto"/>
                            <w:bottom w:val="none" w:sz="0" w:space="0" w:color="auto"/>
                            <w:right w:val="none" w:sz="0" w:space="0" w:color="auto"/>
                          </w:divBdr>
                        </w:div>
                        <w:div w:id="741680213">
                          <w:marLeft w:val="0"/>
                          <w:marRight w:val="0"/>
                          <w:marTop w:val="0"/>
                          <w:marBottom w:val="0"/>
                          <w:divBdr>
                            <w:top w:val="none" w:sz="0" w:space="0" w:color="auto"/>
                            <w:left w:val="none" w:sz="0" w:space="0" w:color="auto"/>
                            <w:bottom w:val="none" w:sz="0" w:space="0" w:color="auto"/>
                            <w:right w:val="none" w:sz="0" w:space="0" w:color="auto"/>
                          </w:divBdr>
                        </w:div>
                        <w:div w:id="1951816348">
                          <w:marLeft w:val="0"/>
                          <w:marRight w:val="0"/>
                          <w:marTop w:val="0"/>
                          <w:marBottom w:val="0"/>
                          <w:divBdr>
                            <w:top w:val="none" w:sz="0" w:space="0" w:color="auto"/>
                            <w:left w:val="none" w:sz="0" w:space="0" w:color="auto"/>
                            <w:bottom w:val="none" w:sz="0" w:space="0" w:color="auto"/>
                            <w:right w:val="none" w:sz="0" w:space="0" w:color="auto"/>
                          </w:divBdr>
                        </w:div>
                        <w:div w:id="1161042121">
                          <w:marLeft w:val="0"/>
                          <w:marRight w:val="0"/>
                          <w:marTop w:val="0"/>
                          <w:marBottom w:val="0"/>
                          <w:divBdr>
                            <w:top w:val="none" w:sz="0" w:space="0" w:color="auto"/>
                            <w:left w:val="none" w:sz="0" w:space="0" w:color="auto"/>
                            <w:bottom w:val="none" w:sz="0" w:space="0" w:color="auto"/>
                            <w:right w:val="none" w:sz="0" w:space="0" w:color="auto"/>
                          </w:divBdr>
                        </w:div>
                        <w:div w:id="1677150599">
                          <w:marLeft w:val="0"/>
                          <w:marRight w:val="0"/>
                          <w:marTop w:val="0"/>
                          <w:marBottom w:val="0"/>
                          <w:divBdr>
                            <w:top w:val="none" w:sz="0" w:space="0" w:color="auto"/>
                            <w:left w:val="none" w:sz="0" w:space="0" w:color="auto"/>
                            <w:bottom w:val="none" w:sz="0" w:space="0" w:color="auto"/>
                            <w:right w:val="none" w:sz="0" w:space="0" w:color="auto"/>
                          </w:divBdr>
                        </w:div>
                        <w:div w:id="1595088687">
                          <w:marLeft w:val="0"/>
                          <w:marRight w:val="0"/>
                          <w:marTop w:val="0"/>
                          <w:marBottom w:val="0"/>
                          <w:divBdr>
                            <w:top w:val="none" w:sz="0" w:space="0" w:color="auto"/>
                            <w:left w:val="none" w:sz="0" w:space="0" w:color="auto"/>
                            <w:bottom w:val="none" w:sz="0" w:space="0" w:color="auto"/>
                            <w:right w:val="none" w:sz="0" w:space="0" w:color="auto"/>
                          </w:divBdr>
                        </w:div>
                        <w:div w:id="1772431255">
                          <w:marLeft w:val="0"/>
                          <w:marRight w:val="0"/>
                          <w:marTop w:val="0"/>
                          <w:marBottom w:val="0"/>
                          <w:divBdr>
                            <w:top w:val="none" w:sz="0" w:space="0" w:color="auto"/>
                            <w:left w:val="none" w:sz="0" w:space="0" w:color="auto"/>
                            <w:bottom w:val="none" w:sz="0" w:space="0" w:color="auto"/>
                            <w:right w:val="none" w:sz="0" w:space="0" w:color="auto"/>
                          </w:divBdr>
                        </w:div>
                        <w:div w:id="1568145660">
                          <w:marLeft w:val="0"/>
                          <w:marRight w:val="0"/>
                          <w:marTop w:val="0"/>
                          <w:marBottom w:val="0"/>
                          <w:divBdr>
                            <w:top w:val="none" w:sz="0" w:space="0" w:color="auto"/>
                            <w:left w:val="none" w:sz="0" w:space="0" w:color="auto"/>
                            <w:bottom w:val="none" w:sz="0" w:space="0" w:color="auto"/>
                            <w:right w:val="none" w:sz="0" w:space="0" w:color="auto"/>
                          </w:divBdr>
                        </w:div>
                        <w:div w:id="1340963219">
                          <w:marLeft w:val="0"/>
                          <w:marRight w:val="0"/>
                          <w:marTop w:val="0"/>
                          <w:marBottom w:val="0"/>
                          <w:divBdr>
                            <w:top w:val="none" w:sz="0" w:space="0" w:color="auto"/>
                            <w:left w:val="none" w:sz="0" w:space="0" w:color="auto"/>
                            <w:bottom w:val="none" w:sz="0" w:space="0" w:color="auto"/>
                            <w:right w:val="none" w:sz="0" w:space="0" w:color="auto"/>
                          </w:divBdr>
                        </w:div>
                        <w:div w:id="990324811">
                          <w:marLeft w:val="0"/>
                          <w:marRight w:val="0"/>
                          <w:marTop w:val="0"/>
                          <w:marBottom w:val="0"/>
                          <w:divBdr>
                            <w:top w:val="none" w:sz="0" w:space="0" w:color="auto"/>
                            <w:left w:val="none" w:sz="0" w:space="0" w:color="auto"/>
                            <w:bottom w:val="none" w:sz="0" w:space="0" w:color="auto"/>
                            <w:right w:val="none" w:sz="0" w:space="0" w:color="auto"/>
                          </w:divBdr>
                        </w:div>
                        <w:div w:id="1649164411">
                          <w:marLeft w:val="0"/>
                          <w:marRight w:val="0"/>
                          <w:marTop w:val="0"/>
                          <w:marBottom w:val="0"/>
                          <w:divBdr>
                            <w:top w:val="none" w:sz="0" w:space="0" w:color="auto"/>
                            <w:left w:val="none" w:sz="0" w:space="0" w:color="auto"/>
                            <w:bottom w:val="none" w:sz="0" w:space="0" w:color="auto"/>
                            <w:right w:val="none" w:sz="0" w:space="0" w:color="auto"/>
                          </w:divBdr>
                        </w:div>
                        <w:div w:id="1067609105">
                          <w:marLeft w:val="0"/>
                          <w:marRight w:val="0"/>
                          <w:marTop w:val="0"/>
                          <w:marBottom w:val="0"/>
                          <w:divBdr>
                            <w:top w:val="none" w:sz="0" w:space="0" w:color="auto"/>
                            <w:left w:val="none" w:sz="0" w:space="0" w:color="auto"/>
                            <w:bottom w:val="none" w:sz="0" w:space="0" w:color="auto"/>
                            <w:right w:val="none" w:sz="0" w:space="0" w:color="auto"/>
                          </w:divBdr>
                        </w:div>
                        <w:div w:id="2082823959">
                          <w:marLeft w:val="0"/>
                          <w:marRight w:val="0"/>
                          <w:marTop w:val="0"/>
                          <w:marBottom w:val="0"/>
                          <w:divBdr>
                            <w:top w:val="none" w:sz="0" w:space="0" w:color="auto"/>
                            <w:left w:val="none" w:sz="0" w:space="0" w:color="auto"/>
                            <w:bottom w:val="none" w:sz="0" w:space="0" w:color="auto"/>
                            <w:right w:val="none" w:sz="0" w:space="0" w:color="auto"/>
                          </w:divBdr>
                        </w:div>
                        <w:div w:id="666401404">
                          <w:marLeft w:val="0"/>
                          <w:marRight w:val="0"/>
                          <w:marTop w:val="0"/>
                          <w:marBottom w:val="0"/>
                          <w:divBdr>
                            <w:top w:val="none" w:sz="0" w:space="0" w:color="auto"/>
                            <w:left w:val="none" w:sz="0" w:space="0" w:color="auto"/>
                            <w:bottom w:val="none" w:sz="0" w:space="0" w:color="auto"/>
                            <w:right w:val="none" w:sz="0" w:space="0" w:color="auto"/>
                          </w:divBdr>
                        </w:div>
                        <w:div w:id="299268697">
                          <w:marLeft w:val="0"/>
                          <w:marRight w:val="0"/>
                          <w:marTop w:val="0"/>
                          <w:marBottom w:val="0"/>
                          <w:divBdr>
                            <w:top w:val="none" w:sz="0" w:space="0" w:color="auto"/>
                            <w:left w:val="none" w:sz="0" w:space="0" w:color="auto"/>
                            <w:bottom w:val="none" w:sz="0" w:space="0" w:color="auto"/>
                            <w:right w:val="none" w:sz="0" w:space="0" w:color="auto"/>
                          </w:divBdr>
                        </w:div>
                        <w:div w:id="1138450741">
                          <w:marLeft w:val="0"/>
                          <w:marRight w:val="0"/>
                          <w:marTop w:val="0"/>
                          <w:marBottom w:val="0"/>
                          <w:divBdr>
                            <w:top w:val="none" w:sz="0" w:space="0" w:color="auto"/>
                            <w:left w:val="none" w:sz="0" w:space="0" w:color="auto"/>
                            <w:bottom w:val="none" w:sz="0" w:space="0" w:color="auto"/>
                            <w:right w:val="none" w:sz="0" w:space="0" w:color="auto"/>
                          </w:divBdr>
                        </w:div>
                        <w:div w:id="1349596161">
                          <w:marLeft w:val="0"/>
                          <w:marRight w:val="0"/>
                          <w:marTop w:val="0"/>
                          <w:marBottom w:val="0"/>
                          <w:divBdr>
                            <w:top w:val="none" w:sz="0" w:space="0" w:color="auto"/>
                            <w:left w:val="none" w:sz="0" w:space="0" w:color="auto"/>
                            <w:bottom w:val="none" w:sz="0" w:space="0" w:color="auto"/>
                            <w:right w:val="none" w:sz="0" w:space="0" w:color="auto"/>
                          </w:divBdr>
                        </w:div>
                        <w:div w:id="582030511">
                          <w:marLeft w:val="0"/>
                          <w:marRight w:val="0"/>
                          <w:marTop w:val="0"/>
                          <w:marBottom w:val="0"/>
                          <w:divBdr>
                            <w:top w:val="none" w:sz="0" w:space="0" w:color="auto"/>
                            <w:left w:val="none" w:sz="0" w:space="0" w:color="auto"/>
                            <w:bottom w:val="none" w:sz="0" w:space="0" w:color="auto"/>
                            <w:right w:val="none" w:sz="0" w:space="0" w:color="auto"/>
                          </w:divBdr>
                        </w:div>
                        <w:div w:id="488331609">
                          <w:marLeft w:val="0"/>
                          <w:marRight w:val="0"/>
                          <w:marTop w:val="0"/>
                          <w:marBottom w:val="0"/>
                          <w:divBdr>
                            <w:top w:val="none" w:sz="0" w:space="0" w:color="auto"/>
                            <w:left w:val="none" w:sz="0" w:space="0" w:color="auto"/>
                            <w:bottom w:val="none" w:sz="0" w:space="0" w:color="auto"/>
                            <w:right w:val="none" w:sz="0" w:space="0" w:color="auto"/>
                          </w:divBdr>
                        </w:div>
                        <w:div w:id="1441149360">
                          <w:marLeft w:val="0"/>
                          <w:marRight w:val="0"/>
                          <w:marTop w:val="0"/>
                          <w:marBottom w:val="0"/>
                          <w:divBdr>
                            <w:top w:val="none" w:sz="0" w:space="0" w:color="auto"/>
                            <w:left w:val="none" w:sz="0" w:space="0" w:color="auto"/>
                            <w:bottom w:val="none" w:sz="0" w:space="0" w:color="auto"/>
                            <w:right w:val="none" w:sz="0" w:space="0" w:color="auto"/>
                          </w:divBdr>
                        </w:div>
                        <w:div w:id="1395200456">
                          <w:marLeft w:val="0"/>
                          <w:marRight w:val="0"/>
                          <w:marTop w:val="0"/>
                          <w:marBottom w:val="0"/>
                          <w:divBdr>
                            <w:top w:val="none" w:sz="0" w:space="0" w:color="auto"/>
                            <w:left w:val="none" w:sz="0" w:space="0" w:color="auto"/>
                            <w:bottom w:val="none" w:sz="0" w:space="0" w:color="auto"/>
                            <w:right w:val="none" w:sz="0" w:space="0" w:color="auto"/>
                          </w:divBdr>
                        </w:div>
                        <w:div w:id="579829255">
                          <w:marLeft w:val="0"/>
                          <w:marRight w:val="0"/>
                          <w:marTop w:val="0"/>
                          <w:marBottom w:val="0"/>
                          <w:divBdr>
                            <w:top w:val="none" w:sz="0" w:space="0" w:color="auto"/>
                            <w:left w:val="none" w:sz="0" w:space="0" w:color="auto"/>
                            <w:bottom w:val="none" w:sz="0" w:space="0" w:color="auto"/>
                            <w:right w:val="none" w:sz="0" w:space="0" w:color="auto"/>
                          </w:divBdr>
                        </w:div>
                        <w:div w:id="2001888125">
                          <w:marLeft w:val="0"/>
                          <w:marRight w:val="0"/>
                          <w:marTop w:val="0"/>
                          <w:marBottom w:val="0"/>
                          <w:divBdr>
                            <w:top w:val="none" w:sz="0" w:space="0" w:color="auto"/>
                            <w:left w:val="none" w:sz="0" w:space="0" w:color="auto"/>
                            <w:bottom w:val="none" w:sz="0" w:space="0" w:color="auto"/>
                            <w:right w:val="none" w:sz="0" w:space="0" w:color="auto"/>
                          </w:divBdr>
                        </w:div>
                        <w:div w:id="1438521768">
                          <w:marLeft w:val="0"/>
                          <w:marRight w:val="0"/>
                          <w:marTop w:val="0"/>
                          <w:marBottom w:val="0"/>
                          <w:divBdr>
                            <w:top w:val="none" w:sz="0" w:space="0" w:color="auto"/>
                            <w:left w:val="none" w:sz="0" w:space="0" w:color="auto"/>
                            <w:bottom w:val="none" w:sz="0" w:space="0" w:color="auto"/>
                            <w:right w:val="none" w:sz="0" w:space="0" w:color="auto"/>
                          </w:divBdr>
                        </w:div>
                        <w:div w:id="1469518319">
                          <w:marLeft w:val="0"/>
                          <w:marRight w:val="0"/>
                          <w:marTop w:val="0"/>
                          <w:marBottom w:val="0"/>
                          <w:divBdr>
                            <w:top w:val="none" w:sz="0" w:space="0" w:color="auto"/>
                            <w:left w:val="none" w:sz="0" w:space="0" w:color="auto"/>
                            <w:bottom w:val="none" w:sz="0" w:space="0" w:color="auto"/>
                            <w:right w:val="none" w:sz="0" w:space="0" w:color="auto"/>
                          </w:divBdr>
                        </w:div>
                        <w:div w:id="1962226986">
                          <w:marLeft w:val="0"/>
                          <w:marRight w:val="0"/>
                          <w:marTop w:val="0"/>
                          <w:marBottom w:val="0"/>
                          <w:divBdr>
                            <w:top w:val="none" w:sz="0" w:space="0" w:color="auto"/>
                            <w:left w:val="none" w:sz="0" w:space="0" w:color="auto"/>
                            <w:bottom w:val="none" w:sz="0" w:space="0" w:color="auto"/>
                            <w:right w:val="none" w:sz="0" w:space="0" w:color="auto"/>
                          </w:divBdr>
                        </w:div>
                        <w:div w:id="486628973">
                          <w:marLeft w:val="0"/>
                          <w:marRight w:val="0"/>
                          <w:marTop w:val="0"/>
                          <w:marBottom w:val="0"/>
                          <w:divBdr>
                            <w:top w:val="none" w:sz="0" w:space="0" w:color="auto"/>
                            <w:left w:val="none" w:sz="0" w:space="0" w:color="auto"/>
                            <w:bottom w:val="none" w:sz="0" w:space="0" w:color="auto"/>
                            <w:right w:val="none" w:sz="0" w:space="0" w:color="auto"/>
                          </w:divBdr>
                        </w:div>
                        <w:div w:id="629748296">
                          <w:marLeft w:val="0"/>
                          <w:marRight w:val="0"/>
                          <w:marTop w:val="0"/>
                          <w:marBottom w:val="0"/>
                          <w:divBdr>
                            <w:top w:val="none" w:sz="0" w:space="0" w:color="auto"/>
                            <w:left w:val="none" w:sz="0" w:space="0" w:color="auto"/>
                            <w:bottom w:val="none" w:sz="0" w:space="0" w:color="auto"/>
                            <w:right w:val="none" w:sz="0" w:space="0" w:color="auto"/>
                          </w:divBdr>
                        </w:div>
                        <w:div w:id="77678735">
                          <w:marLeft w:val="0"/>
                          <w:marRight w:val="0"/>
                          <w:marTop w:val="0"/>
                          <w:marBottom w:val="0"/>
                          <w:divBdr>
                            <w:top w:val="none" w:sz="0" w:space="0" w:color="auto"/>
                            <w:left w:val="none" w:sz="0" w:space="0" w:color="auto"/>
                            <w:bottom w:val="none" w:sz="0" w:space="0" w:color="auto"/>
                            <w:right w:val="none" w:sz="0" w:space="0" w:color="auto"/>
                          </w:divBdr>
                        </w:div>
                        <w:div w:id="1132559569">
                          <w:marLeft w:val="0"/>
                          <w:marRight w:val="0"/>
                          <w:marTop w:val="0"/>
                          <w:marBottom w:val="0"/>
                          <w:divBdr>
                            <w:top w:val="none" w:sz="0" w:space="0" w:color="auto"/>
                            <w:left w:val="none" w:sz="0" w:space="0" w:color="auto"/>
                            <w:bottom w:val="none" w:sz="0" w:space="0" w:color="auto"/>
                            <w:right w:val="none" w:sz="0" w:space="0" w:color="auto"/>
                          </w:divBdr>
                        </w:div>
                        <w:div w:id="459998049">
                          <w:marLeft w:val="0"/>
                          <w:marRight w:val="0"/>
                          <w:marTop w:val="0"/>
                          <w:marBottom w:val="0"/>
                          <w:divBdr>
                            <w:top w:val="none" w:sz="0" w:space="0" w:color="auto"/>
                            <w:left w:val="none" w:sz="0" w:space="0" w:color="auto"/>
                            <w:bottom w:val="none" w:sz="0" w:space="0" w:color="auto"/>
                            <w:right w:val="none" w:sz="0" w:space="0" w:color="auto"/>
                          </w:divBdr>
                        </w:div>
                        <w:div w:id="526286290">
                          <w:marLeft w:val="0"/>
                          <w:marRight w:val="0"/>
                          <w:marTop w:val="0"/>
                          <w:marBottom w:val="0"/>
                          <w:divBdr>
                            <w:top w:val="none" w:sz="0" w:space="0" w:color="auto"/>
                            <w:left w:val="none" w:sz="0" w:space="0" w:color="auto"/>
                            <w:bottom w:val="none" w:sz="0" w:space="0" w:color="auto"/>
                            <w:right w:val="none" w:sz="0" w:space="0" w:color="auto"/>
                          </w:divBdr>
                        </w:div>
                        <w:div w:id="79839853">
                          <w:marLeft w:val="0"/>
                          <w:marRight w:val="0"/>
                          <w:marTop w:val="0"/>
                          <w:marBottom w:val="0"/>
                          <w:divBdr>
                            <w:top w:val="none" w:sz="0" w:space="0" w:color="auto"/>
                            <w:left w:val="none" w:sz="0" w:space="0" w:color="auto"/>
                            <w:bottom w:val="none" w:sz="0" w:space="0" w:color="auto"/>
                            <w:right w:val="none" w:sz="0" w:space="0" w:color="auto"/>
                          </w:divBdr>
                        </w:div>
                        <w:div w:id="1781342337">
                          <w:marLeft w:val="0"/>
                          <w:marRight w:val="0"/>
                          <w:marTop w:val="0"/>
                          <w:marBottom w:val="0"/>
                          <w:divBdr>
                            <w:top w:val="none" w:sz="0" w:space="0" w:color="auto"/>
                            <w:left w:val="none" w:sz="0" w:space="0" w:color="auto"/>
                            <w:bottom w:val="none" w:sz="0" w:space="0" w:color="auto"/>
                            <w:right w:val="none" w:sz="0" w:space="0" w:color="auto"/>
                          </w:divBdr>
                        </w:div>
                        <w:div w:id="2076078237">
                          <w:marLeft w:val="0"/>
                          <w:marRight w:val="0"/>
                          <w:marTop w:val="0"/>
                          <w:marBottom w:val="0"/>
                          <w:divBdr>
                            <w:top w:val="none" w:sz="0" w:space="0" w:color="auto"/>
                            <w:left w:val="none" w:sz="0" w:space="0" w:color="auto"/>
                            <w:bottom w:val="none" w:sz="0" w:space="0" w:color="auto"/>
                            <w:right w:val="none" w:sz="0" w:space="0" w:color="auto"/>
                          </w:divBdr>
                        </w:div>
                        <w:div w:id="1685280335">
                          <w:marLeft w:val="0"/>
                          <w:marRight w:val="0"/>
                          <w:marTop w:val="0"/>
                          <w:marBottom w:val="0"/>
                          <w:divBdr>
                            <w:top w:val="none" w:sz="0" w:space="0" w:color="auto"/>
                            <w:left w:val="none" w:sz="0" w:space="0" w:color="auto"/>
                            <w:bottom w:val="none" w:sz="0" w:space="0" w:color="auto"/>
                            <w:right w:val="none" w:sz="0" w:space="0" w:color="auto"/>
                          </w:divBdr>
                        </w:div>
                        <w:div w:id="963852004">
                          <w:marLeft w:val="0"/>
                          <w:marRight w:val="0"/>
                          <w:marTop w:val="0"/>
                          <w:marBottom w:val="0"/>
                          <w:divBdr>
                            <w:top w:val="none" w:sz="0" w:space="0" w:color="auto"/>
                            <w:left w:val="none" w:sz="0" w:space="0" w:color="auto"/>
                            <w:bottom w:val="none" w:sz="0" w:space="0" w:color="auto"/>
                            <w:right w:val="none" w:sz="0" w:space="0" w:color="auto"/>
                          </w:divBdr>
                        </w:div>
                        <w:div w:id="1453019202">
                          <w:marLeft w:val="0"/>
                          <w:marRight w:val="0"/>
                          <w:marTop w:val="0"/>
                          <w:marBottom w:val="0"/>
                          <w:divBdr>
                            <w:top w:val="none" w:sz="0" w:space="0" w:color="auto"/>
                            <w:left w:val="none" w:sz="0" w:space="0" w:color="auto"/>
                            <w:bottom w:val="none" w:sz="0" w:space="0" w:color="auto"/>
                            <w:right w:val="none" w:sz="0" w:space="0" w:color="auto"/>
                          </w:divBdr>
                        </w:div>
                        <w:div w:id="367993191">
                          <w:marLeft w:val="0"/>
                          <w:marRight w:val="0"/>
                          <w:marTop w:val="0"/>
                          <w:marBottom w:val="0"/>
                          <w:divBdr>
                            <w:top w:val="none" w:sz="0" w:space="0" w:color="auto"/>
                            <w:left w:val="none" w:sz="0" w:space="0" w:color="auto"/>
                            <w:bottom w:val="none" w:sz="0" w:space="0" w:color="auto"/>
                            <w:right w:val="none" w:sz="0" w:space="0" w:color="auto"/>
                          </w:divBdr>
                        </w:div>
                        <w:div w:id="289165837">
                          <w:marLeft w:val="0"/>
                          <w:marRight w:val="0"/>
                          <w:marTop w:val="0"/>
                          <w:marBottom w:val="0"/>
                          <w:divBdr>
                            <w:top w:val="none" w:sz="0" w:space="0" w:color="auto"/>
                            <w:left w:val="none" w:sz="0" w:space="0" w:color="auto"/>
                            <w:bottom w:val="none" w:sz="0" w:space="0" w:color="auto"/>
                            <w:right w:val="none" w:sz="0" w:space="0" w:color="auto"/>
                          </w:divBdr>
                        </w:div>
                        <w:div w:id="1440753626">
                          <w:marLeft w:val="0"/>
                          <w:marRight w:val="0"/>
                          <w:marTop w:val="0"/>
                          <w:marBottom w:val="0"/>
                          <w:divBdr>
                            <w:top w:val="none" w:sz="0" w:space="0" w:color="auto"/>
                            <w:left w:val="none" w:sz="0" w:space="0" w:color="auto"/>
                            <w:bottom w:val="none" w:sz="0" w:space="0" w:color="auto"/>
                            <w:right w:val="none" w:sz="0" w:space="0" w:color="auto"/>
                          </w:divBdr>
                        </w:div>
                        <w:div w:id="1824423520">
                          <w:marLeft w:val="0"/>
                          <w:marRight w:val="0"/>
                          <w:marTop w:val="0"/>
                          <w:marBottom w:val="0"/>
                          <w:divBdr>
                            <w:top w:val="none" w:sz="0" w:space="0" w:color="auto"/>
                            <w:left w:val="none" w:sz="0" w:space="0" w:color="auto"/>
                            <w:bottom w:val="none" w:sz="0" w:space="0" w:color="auto"/>
                            <w:right w:val="none" w:sz="0" w:space="0" w:color="auto"/>
                          </w:divBdr>
                        </w:div>
                        <w:div w:id="1768499811">
                          <w:marLeft w:val="0"/>
                          <w:marRight w:val="0"/>
                          <w:marTop w:val="0"/>
                          <w:marBottom w:val="0"/>
                          <w:divBdr>
                            <w:top w:val="none" w:sz="0" w:space="0" w:color="auto"/>
                            <w:left w:val="none" w:sz="0" w:space="0" w:color="auto"/>
                            <w:bottom w:val="none" w:sz="0" w:space="0" w:color="auto"/>
                            <w:right w:val="none" w:sz="0" w:space="0" w:color="auto"/>
                          </w:divBdr>
                        </w:div>
                        <w:div w:id="781219179">
                          <w:marLeft w:val="0"/>
                          <w:marRight w:val="0"/>
                          <w:marTop w:val="0"/>
                          <w:marBottom w:val="0"/>
                          <w:divBdr>
                            <w:top w:val="none" w:sz="0" w:space="0" w:color="auto"/>
                            <w:left w:val="none" w:sz="0" w:space="0" w:color="auto"/>
                            <w:bottom w:val="none" w:sz="0" w:space="0" w:color="auto"/>
                            <w:right w:val="none" w:sz="0" w:space="0" w:color="auto"/>
                          </w:divBdr>
                        </w:div>
                        <w:div w:id="1037852288">
                          <w:marLeft w:val="0"/>
                          <w:marRight w:val="0"/>
                          <w:marTop w:val="0"/>
                          <w:marBottom w:val="0"/>
                          <w:divBdr>
                            <w:top w:val="none" w:sz="0" w:space="0" w:color="auto"/>
                            <w:left w:val="none" w:sz="0" w:space="0" w:color="auto"/>
                            <w:bottom w:val="none" w:sz="0" w:space="0" w:color="auto"/>
                            <w:right w:val="none" w:sz="0" w:space="0" w:color="auto"/>
                          </w:divBdr>
                        </w:div>
                        <w:div w:id="1987542382">
                          <w:marLeft w:val="0"/>
                          <w:marRight w:val="0"/>
                          <w:marTop w:val="0"/>
                          <w:marBottom w:val="0"/>
                          <w:divBdr>
                            <w:top w:val="none" w:sz="0" w:space="0" w:color="auto"/>
                            <w:left w:val="none" w:sz="0" w:space="0" w:color="auto"/>
                            <w:bottom w:val="none" w:sz="0" w:space="0" w:color="auto"/>
                            <w:right w:val="none" w:sz="0" w:space="0" w:color="auto"/>
                          </w:divBdr>
                        </w:div>
                        <w:div w:id="67729505">
                          <w:marLeft w:val="0"/>
                          <w:marRight w:val="0"/>
                          <w:marTop w:val="0"/>
                          <w:marBottom w:val="0"/>
                          <w:divBdr>
                            <w:top w:val="none" w:sz="0" w:space="0" w:color="auto"/>
                            <w:left w:val="none" w:sz="0" w:space="0" w:color="auto"/>
                            <w:bottom w:val="none" w:sz="0" w:space="0" w:color="auto"/>
                            <w:right w:val="none" w:sz="0" w:space="0" w:color="auto"/>
                          </w:divBdr>
                        </w:div>
                        <w:div w:id="1562401894">
                          <w:marLeft w:val="0"/>
                          <w:marRight w:val="0"/>
                          <w:marTop w:val="0"/>
                          <w:marBottom w:val="0"/>
                          <w:divBdr>
                            <w:top w:val="none" w:sz="0" w:space="0" w:color="auto"/>
                            <w:left w:val="none" w:sz="0" w:space="0" w:color="auto"/>
                            <w:bottom w:val="none" w:sz="0" w:space="0" w:color="auto"/>
                            <w:right w:val="none" w:sz="0" w:space="0" w:color="auto"/>
                          </w:divBdr>
                        </w:div>
                        <w:div w:id="1321538429">
                          <w:marLeft w:val="0"/>
                          <w:marRight w:val="0"/>
                          <w:marTop w:val="0"/>
                          <w:marBottom w:val="0"/>
                          <w:divBdr>
                            <w:top w:val="none" w:sz="0" w:space="0" w:color="auto"/>
                            <w:left w:val="none" w:sz="0" w:space="0" w:color="auto"/>
                            <w:bottom w:val="none" w:sz="0" w:space="0" w:color="auto"/>
                            <w:right w:val="none" w:sz="0" w:space="0" w:color="auto"/>
                          </w:divBdr>
                        </w:div>
                        <w:div w:id="535197350">
                          <w:marLeft w:val="0"/>
                          <w:marRight w:val="0"/>
                          <w:marTop w:val="0"/>
                          <w:marBottom w:val="0"/>
                          <w:divBdr>
                            <w:top w:val="none" w:sz="0" w:space="0" w:color="auto"/>
                            <w:left w:val="none" w:sz="0" w:space="0" w:color="auto"/>
                            <w:bottom w:val="none" w:sz="0" w:space="0" w:color="auto"/>
                            <w:right w:val="none" w:sz="0" w:space="0" w:color="auto"/>
                          </w:divBdr>
                        </w:div>
                        <w:div w:id="2035615154">
                          <w:marLeft w:val="0"/>
                          <w:marRight w:val="0"/>
                          <w:marTop w:val="0"/>
                          <w:marBottom w:val="0"/>
                          <w:divBdr>
                            <w:top w:val="none" w:sz="0" w:space="0" w:color="auto"/>
                            <w:left w:val="none" w:sz="0" w:space="0" w:color="auto"/>
                            <w:bottom w:val="none" w:sz="0" w:space="0" w:color="auto"/>
                            <w:right w:val="none" w:sz="0" w:space="0" w:color="auto"/>
                          </w:divBdr>
                        </w:div>
                        <w:div w:id="2038777199">
                          <w:marLeft w:val="0"/>
                          <w:marRight w:val="0"/>
                          <w:marTop w:val="0"/>
                          <w:marBottom w:val="0"/>
                          <w:divBdr>
                            <w:top w:val="none" w:sz="0" w:space="0" w:color="auto"/>
                            <w:left w:val="none" w:sz="0" w:space="0" w:color="auto"/>
                            <w:bottom w:val="none" w:sz="0" w:space="0" w:color="auto"/>
                            <w:right w:val="none" w:sz="0" w:space="0" w:color="auto"/>
                          </w:divBdr>
                        </w:div>
                        <w:div w:id="1130902996">
                          <w:marLeft w:val="0"/>
                          <w:marRight w:val="0"/>
                          <w:marTop w:val="0"/>
                          <w:marBottom w:val="0"/>
                          <w:divBdr>
                            <w:top w:val="none" w:sz="0" w:space="0" w:color="auto"/>
                            <w:left w:val="none" w:sz="0" w:space="0" w:color="auto"/>
                            <w:bottom w:val="none" w:sz="0" w:space="0" w:color="auto"/>
                            <w:right w:val="none" w:sz="0" w:space="0" w:color="auto"/>
                          </w:divBdr>
                        </w:div>
                        <w:div w:id="643773715">
                          <w:marLeft w:val="0"/>
                          <w:marRight w:val="0"/>
                          <w:marTop w:val="0"/>
                          <w:marBottom w:val="0"/>
                          <w:divBdr>
                            <w:top w:val="none" w:sz="0" w:space="0" w:color="auto"/>
                            <w:left w:val="none" w:sz="0" w:space="0" w:color="auto"/>
                            <w:bottom w:val="none" w:sz="0" w:space="0" w:color="auto"/>
                            <w:right w:val="none" w:sz="0" w:space="0" w:color="auto"/>
                          </w:divBdr>
                        </w:div>
                        <w:div w:id="736124265">
                          <w:marLeft w:val="0"/>
                          <w:marRight w:val="0"/>
                          <w:marTop w:val="0"/>
                          <w:marBottom w:val="0"/>
                          <w:divBdr>
                            <w:top w:val="none" w:sz="0" w:space="0" w:color="auto"/>
                            <w:left w:val="none" w:sz="0" w:space="0" w:color="auto"/>
                            <w:bottom w:val="none" w:sz="0" w:space="0" w:color="auto"/>
                            <w:right w:val="none" w:sz="0" w:space="0" w:color="auto"/>
                          </w:divBdr>
                        </w:div>
                        <w:div w:id="872697040">
                          <w:marLeft w:val="0"/>
                          <w:marRight w:val="0"/>
                          <w:marTop w:val="0"/>
                          <w:marBottom w:val="0"/>
                          <w:divBdr>
                            <w:top w:val="none" w:sz="0" w:space="0" w:color="auto"/>
                            <w:left w:val="none" w:sz="0" w:space="0" w:color="auto"/>
                            <w:bottom w:val="none" w:sz="0" w:space="0" w:color="auto"/>
                            <w:right w:val="none" w:sz="0" w:space="0" w:color="auto"/>
                          </w:divBdr>
                        </w:div>
                        <w:div w:id="1531645489">
                          <w:marLeft w:val="0"/>
                          <w:marRight w:val="0"/>
                          <w:marTop w:val="0"/>
                          <w:marBottom w:val="0"/>
                          <w:divBdr>
                            <w:top w:val="none" w:sz="0" w:space="0" w:color="auto"/>
                            <w:left w:val="none" w:sz="0" w:space="0" w:color="auto"/>
                            <w:bottom w:val="none" w:sz="0" w:space="0" w:color="auto"/>
                            <w:right w:val="none" w:sz="0" w:space="0" w:color="auto"/>
                          </w:divBdr>
                        </w:div>
                        <w:div w:id="1895775777">
                          <w:marLeft w:val="0"/>
                          <w:marRight w:val="0"/>
                          <w:marTop w:val="0"/>
                          <w:marBottom w:val="0"/>
                          <w:divBdr>
                            <w:top w:val="none" w:sz="0" w:space="0" w:color="auto"/>
                            <w:left w:val="none" w:sz="0" w:space="0" w:color="auto"/>
                            <w:bottom w:val="none" w:sz="0" w:space="0" w:color="auto"/>
                            <w:right w:val="none" w:sz="0" w:space="0" w:color="auto"/>
                          </w:divBdr>
                        </w:div>
                        <w:div w:id="510460611">
                          <w:marLeft w:val="0"/>
                          <w:marRight w:val="0"/>
                          <w:marTop w:val="0"/>
                          <w:marBottom w:val="0"/>
                          <w:divBdr>
                            <w:top w:val="none" w:sz="0" w:space="0" w:color="auto"/>
                            <w:left w:val="none" w:sz="0" w:space="0" w:color="auto"/>
                            <w:bottom w:val="none" w:sz="0" w:space="0" w:color="auto"/>
                            <w:right w:val="none" w:sz="0" w:space="0" w:color="auto"/>
                          </w:divBdr>
                        </w:div>
                        <w:div w:id="137691368">
                          <w:marLeft w:val="0"/>
                          <w:marRight w:val="0"/>
                          <w:marTop w:val="0"/>
                          <w:marBottom w:val="0"/>
                          <w:divBdr>
                            <w:top w:val="none" w:sz="0" w:space="0" w:color="auto"/>
                            <w:left w:val="none" w:sz="0" w:space="0" w:color="auto"/>
                            <w:bottom w:val="none" w:sz="0" w:space="0" w:color="auto"/>
                            <w:right w:val="none" w:sz="0" w:space="0" w:color="auto"/>
                          </w:divBdr>
                        </w:div>
                        <w:div w:id="1354263279">
                          <w:marLeft w:val="0"/>
                          <w:marRight w:val="0"/>
                          <w:marTop w:val="0"/>
                          <w:marBottom w:val="0"/>
                          <w:divBdr>
                            <w:top w:val="none" w:sz="0" w:space="0" w:color="auto"/>
                            <w:left w:val="none" w:sz="0" w:space="0" w:color="auto"/>
                            <w:bottom w:val="none" w:sz="0" w:space="0" w:color="auto"/>
                            <w:right w:val="none" w:sz="0" w:space="0" w:color="auto"/>
                          </w:divBdr>
                        </w:div>
                        <w:div w:id="211119326">
                          <w:marLeft w:val="0"/>
                          <w:marRight w:val="0"/>
                          <w:marTop w:val="0"/>
                          <w:marBottom w:val="0"/>
                          <w:divBdr>
                            <w:top w:val="none" w:sz="0" w:space="0" w:color="auto"/>
                            <w:left w:val="none" w:sz="0" w:space="0" w:color="auto"/>
                            <w:bottom w:val="none" w:sz="0" w:space="0" w:color="auto"/>
                            <w:right w:val="none" w:sz="0" w:space="0" w:color="auto"/>
                          </w:divBdr>
                        </w:div>
                        <w:div w:id="736972150">
                          <w:marLeft w:val="0"/>
                          <w:marRight w:val="0"/>
                          <w:marTop w:val="0"/>
                          <w:marBottom w:val="0"/>
                          <w:divBdr>
                            <w:top w:val="none" w:sz="0" w:space="0" w:color="auto"/>
                            <w:left w:val="none" w:sz="0" w:space="0" w:color="auto"/>
                            <w:bottom w:val="none" w:sz="0" w:space="0" w:color="auto"/>
                            <w:right w:val="none" w:sz="0" w:space="0" w:color="auto"/>
                          </w:divBdr>
                        </w:div>
                        <w:div w:id="1293173612">
                          <w:marLeft w:val="0"/>
                          <w:marRight w:val="0"/>
                          <w:marTop w:val="0"/>
                          <w:marBottom w:val="0"/>
                          <w:divBdr>
                            <w:top w:val="none" w:sz="0" w:space="0" w:color="auto"/>
                            <w:left w:val="none" w:sz="0" w:space="0" w:color="auto"/>
                            <w:bottom w:val="none" w:sz="0" w:space="0" w:color="auto"/>
                            <w:right w:val="none" w:sz="0" w:space="0" w:color="auto"/>
                          </w:divBdr>
                        </w:div>
                        <w:div w:id="403770153">
                          <w:marLeft w:val="0"/>
                          <w:marRight w:val="0"/>
                          <w:marTop w:val="0"/>
                          <w:marBottom w:val="0"/>
                          <w:divBdr>
                            <w:top w:val="none" w:sz="0" w:space="0" w:color="auto"/>
                            <w:left w:val="none" w:sz="0" w:space="0" w:color="auto"/>
                            <w:bottom w:val="none" w:sz="0" w:space="0" w:color="auto"/>
                            <w:right w:val="none" w:sz="0" w:space="0" w:color="auto"/>
                          </w:divBdr>
                        </w:div>
                        <w:div w:id="644316370">
                          <w:marLeft w:val="0"/>
                          <w:marRight w:val="0"/>
                          <w:marTop w:val="0"/>
                          <w:marBottom w:val="0"/>
                          <w:divBdr>
                            <w:top w:val="none" w:sz="0" w:space="0" w:color="auto"/>
                            <w:left w:val="none" w:sz="0" w:space="0" w:color="auto"/>
                            <w:bottom w:val="none" w:sz="0" w:space="0" w:color="auto"/>
                            <w:right w:val="none" w:sz="0" w:space="0" w:color="auto"/>
                          </w:divBdr>
                        </w:div>
                        <w:div w:id="867449713">
                          <w:marLeft w:val="0"/>
                          <w:marRight w:val="0"/>
                          <w:marTop w:val="0"/>
                          <w:marBottom w:val="0"/>
                          <w:divBdr>
                            <w:top w:val="none" w:sz="0" w:space="0" w:color="auto"/>
                            <w:left w:val="none" w:sz="0" w:space="0" w:color="auto"/>
                            <w:bottom w:val="none" w:sz="0" w:space="0" w:color="auto"/>
                            <w:right w:val="none" w:sz="0" w:space="0" w:color="auto"/>
                          </w:divBdr>
                        </w:div>
                        <w:div w:id="163936551">
                          <w:marLeft w:val="0"/>
                          <w:marRight w:val="0"/>
                          <w:marTop w:val="0"/>
                          <w:marBottom w:val="0"/>
                          <w:divBdr>
                            <w:top w:val="none" w:sz="0" w:space="0" w:color="auto"/>
                            <w:left w:val="none" w:sz="0" w:space="0" w:color="auto"/>
                            <w:bottom w:val="none" w:sz="0" w:space="0" w:color="auto"/>
                            <w:right w:val="none" w:sz="0" w:space="0" w:color="auto"/>
                          </w:divBdr>
                        </w:div>
                        <w:div w:id="2093969090">
                          <w:marLeft w:val="0"/>
                          <w:marRight w:val="0"/>
                          <w:marTop w:val="0"/>
                          <w:marBottom w:val="0"/>
                          <w:divBdr>
                            <w:top w:val="none" w:sz="0" w:space="0" w:color="auto"/>
                            <w:left w:val="none" w:sz="0" w:space="0" w:color="auto"/>
                            <w:bottom w:val="none" w:sz="0" w:space="0" w:color="auto"/>
                            <w:right w:val="none" w:sz="0" w:space="0" w:color="auto"/>
                          </w:divBdr>
                        </w:div>
                        <w:div w:id="772554181">
                          <w:marLeft w:val="0"/>
                          <w:marRight w:val="0"/>
                          <w:marTop w:val="0"/>
                          <w:marBottom w:val="0"/>
                          <w:divBdr>
                            <w:top w:val="none" w:sz="0" w:space="0" w:color="auto"/>
                            <w:left w:val="none" w:sz="0" w:space="0" w:color="auto"/>
                            <w:bottom w:val="none" w:sz="0" w:space="0" w:color="auto"/>
                            <w:right w:val="none" w:sz="0" w:space="0" w:color="auto"/>
                          </w:divBdr>
                        </w:div>
                        <w:div w:id="1268463116">
                          <w:marLeft w:val="0"/>
                          <w:marRight w:val="0"/>
                          <w:marTop w:val="0"/>
                          <w:marBottom w:val="0"/>
                          <w:divBdr>
                            <w:top w:val="none" w:sz="0" w:space="0" w:color="auto"/>
                            <w:left w:val="none" w:sz="0" w:space="0" w:color="auto"/>
                            <w:bottom w:val="none" w:sz="0" w:space="0" w:color="auto"/>
                            <w:right w:val="none" w:sz="0" w:space="0" w:color="auto"/>
                          </w:divBdr>
                        </w:div>
                        <w:div w:id="1877346349">
                          <w:marLeft w:val="0"/>
                          <w:marRight w:val="0"/>
                          <w:marTop w:val="0"/>
                          <w:marBottom w:val="0"/>
                          <w:divBdr>
                            <w:top w:val="none" w:sz="0" w:space="0" w:color="auto"/>
                            <w:left w:val="none" w:sz="0" w:space="0" w:color="auto"/>
                            <w:bottom w:val="none" w:sz="0" w:space="0" w:color="auto"/>
                            <w:right w:val="none" w:sz="0" w:space="0" w:color="auto"/>
                          </w:divBdr>
                        </w:div>
                        <w:div w:id="627053315">
                          <w:marLeft w:val="0"/>
                          <w:marRight w:val="0"/>
                          <w:marTop w:val="0"/>
                          <w:marBottom w:val="0"/>
                          <w:divBdr>
                            <w:top w:val="none" w:sz="0" w:space="0" w:color="auto"/>
                            <w:left w:val="none" w:sz="0" w:space="0" w:color="auto"/>
                            <w:bottom w:val="none" w:sz="0" w:space="0" w:color="auto"/>
                            <w:right w:val="none" w:sz="0" w:space="0" w:color="auto"/>
                          </w:divBdr>
                        </w:div>
                        <w:div w:id="1501769185">
                          <w:marLeft w:val="0"/>
                          <w:marRight w:val="0"/>
                          <w:marTop w:val="0"/>
                          <w:marBottom w:val="0"/>
                          <w:divBdr>
                            <w:top w:val="none" w:sz="0" w:space="0" w:color="auto"/>
                            <w:left w:val="none" w:sz="0" w:space="0" w:color="auto"/>
                            <w:bottom w:val="none" w:sz="0" w:space="0" w:color="auto"/>
                            <w:right w:val="none" w:sz="0" w:space="0" w:color="auto"/>
                          </w:divBdr>
                        </w:div>
                        <w:div w:id="771510594">
                          <w:marLeft w:val="0"/>
                          <w:marRight w:val="0"/>
                          <w:marTop w:val="0"/>
                          <w:marBottom w:val="0"/>
                          <w:divBdr>
                            <w:top w:val="none" w:sz="0" w:space="0" w:color="auto"/>
                            <w:left w:val="none" w:sz="0" w:space="0" w:color="auto"/>
                            <w:bottom w:val="none" w:sz="0" w:space="0" w:color="auto"/>
                            <w:right w:val="none" w:sz="0" w:space="0" w:color="auto"/>
                          </w:divBdr>
                        </w:div>
                        <w:div w:id="1779526872">
                          <w:marLeft w:val="0"/>
                          <w:marRight w:val="0"/>
                          <w:marTop w:val="0"/>
                          <w:marBottom w:val="0"/>
                          <w:divBdr>
                            <w:top w:val="none" w:sz="0" w:space="0" w:color="auto"/>
                            <w:left w:val="none" w:sz="0" w:space="0" w:color="auto"/>
                            <w:bottom w:val="none" w:sz="0" w:space="0" w:color="auto"/>
                            <w:right w:val="none" w:sz="0" w:space="0" w:color="auto"/>
                          </w:divBdr>
                        </w:div>
                        <w:div w:id="1071852161">
                          <w:marLeft w:val="0"/>
                          <w:marRight w:val="0"/>
                          <w:marTop w:val="0"/>
                          <w:marBottom w:val="0"/>
                          <w:divBdr>
                            <w:top w:val="none" w:sz="0" w:space="0" w:color="auto"/>
                            <w:left w:val="none" w:sz="0" w:space="0" w:color="auto"/>
                            <w:bottom w:val="none" w:sz="0" w:space="0" w:color="auto"/>
                            <w:right w:val="none" w:sz="0" w:space="0" w:color="auto"/>
                          </w:divBdr>
                        </w:div>
                        <w:div w:id="851843493">
                          <w:marLeft w:val="0"/>
                          <w:marRight w:val="0"/>
                          <w:marTop w:val="0"/>
                          <w:marBottom w:val="0"/>
                          <w:divBdr>
                            <w:top w:val="none" w:sz="0" w:space="0" w:color="auto"/>
                            <w:left w:val="none" w:sz="0" w:space="0" w:color="auto"/>
                            <w:bottom w:val="none" w:sz="0" w:space="0" w:color="auto"/>
                            <w:right w:val="none" w:sz="0" w:space="0" w:color="auto"/>
                          </w:divBdr>
                        </w:div>
                        <w:div w:id="1713966467">
                          <w:marLeft w:val="0"/>
                          <w:marRight w:val="0"/>
                          <w:marTop w:val="0"/>
                          <w:marBottom w:val="0"/>
                          <w:divBdr>
                            <w:top w:val="none" w:sz="0" w:space="0" w:color="auto"/>
                            <w:left w:val="none" w:sz="0" w:space="0" w:color="auto"/>
                            <w:bottom w:val="none" w:sz="0" w:space="0" w:color="auto"/>
                            <w:right w:val="none" w:sz="0" w:space="0" w:color="auto"/>
                          </w:divBdr>
                        </w:div>
                        <w:div w:id="1760054106">
                          <w:marLeft w:val="0"/>
                          <w:marRight w:val="0"/>
                          <w:marTop w:val="0"/>
                          <w:marBottom w:val="0"/>
                          <w:divBdr>
                            <w:top w:val="none" w:sz="0" w:space="0" w:color="auto"/>
                            <w:left w:val="none" w:sz="0" w:space="0" w:color="auto"/>
                            <w:bottom w:val="none" w:sz="0" w:space="0" w:color="auto"/>
                            <w:right w:val="none" w:sz="0" w:space="0" w:color="auto"/>
                          </w:divBdr>
                        </w:div>
                        <w:div w:id="1286083975">
                          <w:marLeft w:val="0"/>
                          <w:marRight w:val="0"/>
                          <w:marTop w:val="0"/>
                          <w:marBottom w:val="0"/>
                          <w:divBdr>
                            <w:top w:val="none" w:sz="0" w:space="0" w:color="auto"/>
                            <w:left w:val="none" w:sz="0" w:space="0" w:color="auto"/>
                            <w:bottom w:val="none" w:sz="0" w:space="0" w:color="auto"/>
                            <w:right w:val="none" w:sz="0" w:space="0" w:color="auto"/>
                          </w:divBdr>
                        </w:div>
                        <w:div w:id="1601720172">
                          <w:marLeft w:val="0"/>
                          <w:marRight w:val="0"/>
                          <w:marTop w:val="0"/>
                          <w:marBottom w:val="0"/>
                          <w:divBdr>
                            <w:top w:val="none" w:sz="0" w:space="0" w:color="auto"/>
                            <w:left w:val="none" w:sz="0" w:space="0" w:color="auto"/>
                            <w:bottom w:val="none" w:sz="0" w:space="0" w:color="auto"/>
                            <w:right w:val="none" w:sz="0" w:space="0" w:color="auto"/>
                          </w:divBdr>
                        </w:div>
                        <w:div w:id="284586408">
                          <w:marLeft w:val="0"/>
                          <w:marRight w:val="0"/>
                          <w:marTop w:val="0"/>
                          <w:marBottom w:val="0"/>
                          <w:divBdr>
                            <w:top w:val="none" w:sz="0" w:space="0" w:color="auto"/>
                            <w:left w:val="none" w:sz="0" w:space="0" w:color="auto"/>
                            <w:bottom w:val="none" w:sz="0" w:space="0" w:color="auto"/>
                            <w:right w:val="none" w:sz="0" w:space="0" w:color="auto"/>
                          </w:divBdr>
                        </w:div>
                        <w:div w:id="1536230874">
                          <w:marLeft w:val="0"/>
                          <w:marRight w:val="0"/>
                          <w:marTop w:val="0"/>
                          <w:marBottom w:val="0"/>
                          <w:divBdr>
                            <w:top w:val="none" w:sz="0" w:space="0" w:color="auto"/>
                            <w:left w:val="none" w:sz="0" w:space="0" w:color="auto"/>
                            <w:bottom w:val="none" w:sz="0" w:space="0" w:color="auto"/>
                            <w:right w:val="none" w:sz="0" w:space="0" w:color="auto"/>
                          </w:divBdr>
                        </w:div>
                        <w:div w:id="371078066">
                          <w:marLeft w:val="0"/>
                          <w:marRight w:val="0"/>
                          <w:marTop w:val="0"/>
                          <w:marBottom w:val="0"/>
                          <w:divBdr>
                            <w:top w:val="none" w:sz="0" w:space="0" w:color="auto"/>
                            <w:left w:val="none" w:sz="0" w:space="0" w:color="auto"/>
                            <w:bottom w:val="none" w:sz="0" w:space="0" w:color="auto"/>
                            <w:right w:val="none" w:sz="0" w:space="0" w:color="auto"/>
                          </w:divBdr>
                        </w:div>
                        <w:div w:id="1515000903">
                          <w:marLeft w:val="0"/>
                          <w:marRight w:val="0"/>
                          <w:marTop w:val="0"/>
                          <w:marBottom w:val="0"/>
                          <w:divBdr>
                            <w:top w:val="none" w:sz="0" w:space="0" w:color="auto"/>
                            <w:left w:val="none" w:sz="0" w:space="0" w:color="auto"/>
                            <w:bottom w:val="none" w:sz="0" w:space="0" w:color="auto"/>
                            <w:right w:val="none" w:sz="0" w:space="0" w:color="auto"/>
                          </w:divBdr>
                        </w:div>
                        <w:div w:id="1153178760">
                          <w:marLeft w:val="0"/>
                          <w:marRight w:val="0"/>
                          <w:marTop w:val="0"/>
                          <w:marBottom w:val="0"/>
                          <w:divBdr>
                            <w:top w:val="none" w:sz="0" w:space="0" w:color="auto"/>
                            <w:left w:val="none" w:sz="0" w:space="0" w:color="auto"/>
                            <w:bottom w:val="none" w:sz="0" w:space="0" w:color="auto"/>
                            <w:right w:val="none" w:sz="0" w:space="0" w:color="auto"/>
                          </w:divBdr>
                        </w:div>
                        <w:div w:id="187791989">
                          <w:marLeft w:val="0"/>
                          <w:marRight w:val="0"/>
                          <w:marTop w:val="0"/>
                          <w:marBottom w:val="0"/>
                          <w:divBdr>
                            <w:top w:val="none" w:sz="0" w:space="0" w:color="auto"/>
                            <w:left w:val="none" w:sz="0" w:space="0" w:color="auto"/>
                            <w:bottom w:val="none" w:sz="0" w:space="0" w:color="auto"/>
                            <w:right w:val="none" w:sz="0" w:space="0" w:color="auto"/>
                          </w:divBdr>
                        </w:div>
                        <w:div w:id="2057506725">
                          <w:marLeft w:val="0"/>
                          <w:marRight w:val="0"/>
                          <w:marTop w:val="0"/>
                          <w:marBottom w:val="0"/>
                          <w:divBdr>
                            <w:top w:val="none" w:sz="0" w:space="0" w:color="auto"/>
                            <w:left w:val="none" w:sz="0" w:space="0" w:color="auto"/>
                            <w:bottom w:val="none" w:sz="0" w:space="0" w:color="auto"/>
                            <w:right w:val="none" w:sz="0" w:space="0" w:color="auto"/>
                          </w:divBdr>
                        </w:div>
                        <w:div w:id="687609800">
                          <w:marLeft w:val="0"/>
                          <w:marRight w:val="0"/>
                          <w:marTop w:val="0"/>
                          <w:marBottom w:val="0"/>
                          <w:divBdr>
                            <w:top w:val="none" w:sz="0" w:space="0" w:color="auto"/>
                            <w:left w:val="none" w:sz="0" w:space="0" w:color="auto"/>
                            <w:bottom w:val="none" w:sz="0" w:space="0" w:color="auto"/>
                            <w:right w:val="none" w:sz="0" w:space="0" w:color="auto"/>
                          </w:divBdr>
                        </w:div>
                        <w:div w:id="1761365122">
                          <w:marLeft w:val="0"/>
                          <w:marRight w:val="0"/>
                          <w:marTop w:val="0"/>
                          <w:marBottom w:val="0"/>
                          <w:divBdr>
                            <w:top w:val="none" w:sz="0" w:space="0" w:color="auto"/>
                            <w:left w:val="none" w:sz="0" w:space="0" w:color="auto"/>
                            <w:bottom w:val="none" w:sz="0" w:space="0" w:color="auto"/>
                            <w:right w:val="none" w:sz="0" w:space="0" w:color="auto"/>
                          </w:divBdr>
                        </w:div>
                        <w:div w:id="676426405">
                          <w:marLeft w:val="0"/>
                          <w:marRight w:val="0"/>
                          <w:marTop w:val="0"/>
                          <w:marBottom w:val="0"/>
                          <w:divBdr>
                            <w:top w:val="none" w:sz="0" w:space="0" w:color="auto"/>
                            <w:left w:val="none" w:sz="0" w:space="0" w:color="auto"/>
                            <w:bottom w:val="none" w:sz="0" w:space="0" w:color="auto"/>
                            <w:right w:val="none" w:sz="0" w:space="0" w:color="auto"/>
                          </w:divBdr>
                        </w:div>
                        <w:div w:id="1001347332">
                          <w:marLeft w:val="0"/>
                          <w:marRight w:val="0"/>
                          <w:marTop w:val="0"/>
                          <w:marBottom w:val="0"/>
                          <w:divBdr>
                            <w:top w:val="none" w:sz="0" w:space="0" w:color="auto"/>
                            <w:left w:val="none" w:sz="0" w:space="0" w:color="auto"/>
                            <w:bottom w:val="none" w:sz="0" w:space="0" w:color="auto"/>
                            <w:right w:val="none" w:sz="0" w:space="0" w:color="auto"/>
                          </w:divBdr>
                        </w:div>
                        <w:div w:id="364601147">
                          <w:marLeft w:val="0"/>
                          <w:marRight w:val="0"/>
                          <w:marTop w:val="0"/>
                          <w:marBottom w:val="0"/>
                          <w:divBdr>
                            <w:top w:val="none" w:sz="0" w:space="0" w:color="auto"/>
                            <w:left w:val="none" w:sz="0" w:space="0" w:color="auto"/>
                            <w:bottom w:val="none" w:sz="0" w:space="0" w:color="auto"/>
                            <w:right w:val="none" w:sz="0" w:space="0" w:color="auto"/>
                          </w:divBdr>
                        </w:div>
                        <w:div w:id="1846629294">
                          <w:marLeft w:val="0"/>
                          <w:marRight w:val="0"/>
                          <w:marTop w:val="0"/>
                          <w:marBottom w:val="0"/>
                          <w:divBdr>
                            <w:top w:val="none" w:sz="0" w:space="0" w:color="auto"/>
                            <w:left w:val="none" w:sz="0" w:space="0" w:color="auto"/>
                            <w:bottom w:val="none" w:sz="0" w:space="0" w:color="auto"/>
                            <w:right w:val="none" w:sz="0" w:space="0" w:color="auto"/>
                          </w:divBdr>
                        </w:div>
                        <w:div w:id="1721975950">
                          <w:marLeft w:val="0"/>
                          <w:marRight w:val="0"/>
                          <w:marTop w:val="0"/>
                          <w:marBottom w:val="0"/>
                          <w:divBdr>
                            <w:top w:val="none" w:sz="0" w:space="0" w:color="auto"/>
                            <w:left w:val="none" w:sz="0" w:space="0" w:color="auto"/>
                            <w:bottom w:val="none" w:sz="0" w:space="0" w:color="auto"/>
                            <w:right w:val="none" w:sz="0" w:space="0" w:color="auto"/>
                          </w:divBdr>
                        </w:div>
                        <w:div w:id="92241002">
                          <w:marLeft w:val="0"/>
                          <w:marRight w:val="0"/>
                          <w:marTop w:val="0"/>
                          <w:marBottom w:val="0"/>
                          <w:divBdr>
                            <w:top w:val="none" w:sz="0" w:space="0" w:color="auto"/>
                            <w:left w:val="none" w:sz="0" w:space="0" w:color="auto"/>
                            <w:bottom w:val="none" w:sz="0" w:space="0" w:color="auto"/>
                            <w:right w:val="none" w:sz="0" w:space="0" w:color="auto"/>
                          </w:divBdr>
                        </w:div>
                        <w:div w:id="746073678">
                          <w:marLeft w:val="0"/>
                          <w:marRight w:val="0"/>
                          <w:marTop w:val="0"/>
                          <w:marBottom w:val="0"/>
                          <w:divBdr>
                            <w:top w:val="none" w:sz="0" w:space="0" w:color="auto"/>
                            <w:left w:val="none" w:sz="0" w:space="0" w:color="auto"/>
                            <w:bottom w:val="none" w:sz="0" w:space="0" w:color="auto"/>
                            <w:right w:val="none" w:sz="0" w:space="0" w:color="auto"/>
                          </w:divBdr>
                        </w:div>
                        <w:div w:id="2105415259">
                          <w:marLeft w:val="0"/>
                          <w:marRight w:val="0"/>
                          <w:marTop w:val="0"/>
                          <w:marBottom w:val="0"/>
                          <w:divBdr>
                            <w:top w:val="none" w:sz="0" w:space="0" w:color="auto"/>
                            <w:left w:val="none" w:sz="0" w:space="0" w:color="auto"/>
                            <w:bottom w:val="none" w:sz="0" w:space="0" w:color="auto"/>
                            <w:right w:val="none" w:sz="0" w:space="0" w:color="auto"/>
                          </w:divBdr>
                        </w:div>
                        <w:div w:id="1086801354">
                          <w:marLeft w:val="0"/>
                          <w:marRight w:val="0"/>
                          <w:marTop w:val="0"/>
                          <w:marBottom w:val="0"/>
                          <w:divBdr>
                            <w:top w:val="none" w:sz="0" w:space="0" w:color="auto"/>
                            <w:left w:val="none" w:sz="0" w:space="0" w:color="auto"/>
                            <w:bottom w:val="none" w:sz="0" w:space="0" w:color="auto"/>
                            <w:right w:val="none" w:sz="0" w:space="0" w:color="auto"/>
                          </w:divBdr>
                        </w:div>
                        <w:div w:id="44303080">
                          <w:marLeft w:val="0"/>
                          <w:marRight w:val="0"/>
                          <w:marTop w:val="0"/>
                          <w:marBottom w:val="0"/>
                          <w:divBdr>
                            <w:top w:val="none" w:sz="0" w:space="0" w:color="auto"/>
                            <w:left w:val="none" w:sz="0" w:space="0" w:color="auto"/>
                            <w:bottom w:val="none" w:sz="0" w:space="0" w:color="auto"/>
                            <w:right w:val="none" w:sz="0" w:space="0" w:color="auto"/>
                          </w:divBdr>
                        </w:div>
                        <w:div w:id="213465902">
                          <w:marLeft w:val="0"/>
                          <w:marRight w:val="0"/>
                          <w:marTop w:val="0"/>
                          <w:marBottom w:val="0"/>
                          <w:divBdr>
                            <w:top w:val="none" w:sz="0" w:space="0" w:color="auto"/>
                            <w:left w:val="none" w:sz="0" w:space="0" w:color="auto"/>
                            <w:bottom w:val="none" w:sz="0" w:space="0" w:color="auto"/>
                            <w:right w:val="none" w:sz="0" w:space="0" w:color="auto"/>
                          </w:divBdr>
                        </w:div>
                        <w:div w:id="1680737465">
                          <w:marLeft w:val="0"/>
                          <w:marRight w:val="0"/>
                          <w:marTop w:val="0"/>
                          <w:marBottom w:val="0"/>
                          <w:divBdr>
                            <w:top w:val="none" w:sz="0" w:space="0" w:color="auto"/>
                            <w:left w:val="none" w:sz="0" w:space="0" w:color="auto"/>
                            <w:bottom w:val="none" w:sz="0" w:space="0" w:color="auto"/>
                            <w:right w:val="none" w:sz="0" w:space="0" w:color="auto"/>
                          </w:divBdr>
                        </w:div>
                        <w:div w:id="874463691">
                          <w:marLeft w:val="0"/>
                          <w:marRight w:val="0"/>
                          <w:marTop w:val="0"/>
                          <w:marBottom w:val="0"/>
                          <w:divBdr>
                            <w:top w:val="none" w:sz="0" w:space="0" w:color="auto"/>
                            <w:left w:val="none" w:sz="0" w:space="0" w:color="auto"/>
                            <w:bottom w:val="none" w:sz="0" w:space="0" w:color="auto"/>
                            <w:right w:val="none" w:sz="0" w:space="0" w:color="auto"/>
                          </w:divBdr>
                        </w:div>
                        <w:div w:id="466970873">
                          <w:marLeft w:val="0"/>
                          <w:marRight w:val="0"/>
                          <w:marTop w:val="0"/>
                          <w:marBottom w:val="0"/>
                          <w:divBdr>
                            <w:top w:val="none" w:sz="0" w:space="0" w:color="auto"/>
                            <w:left w:val="none" w:sz="0" w:space="0" w:color="auto"/>
                            <w:bottom w:val="none" w:sz="0" w:space="0" w:color="auto"/>
                            <w:right w:val="none" w:sz="0" w:space="0" w:color="auto"/>
                          </w:divBdr>
                        </w:div>
                        <w:div w:id="1371227777">
                          <w:marLeft w:val="0"/>
                          <w:marRight w:val="0"/>
                          <w:marTop w:val="0"/>
                          <w:marBottom w:val="0"/>
                          <w:divBdr>
                            <w:top w:val="none" w:sz="0" w:space="0" w:color="auto"/>
                            <w:left w:val="none" w:sz="0" w:space="0" w:color="auto"/>
                            <w:bottom w:val="none" w:sz="0" w:space="0" w:color="auto"/>
                            <w:right w:val="none" w:sz="0" w:space="0" w:color="auto"/>
                          </w:divBdr>
                        </w:div>
                        <w:div w:id="1925798072">
                          <w:marLeft w:val="0"/>
                          <w:marRight w:val="0"/>
                          <w:marTop w:val="0"/>
                          <w:marBottom w:val="0"/>
                          <w:divBdr>
                            <w:top w:val="none" w:sz="0" w:space="0" w:color="auto"/>
                            <w:left w:val="none" w:sz="0" w:space="0" w:color="auto"/>
                            <w:bottom w:val="none" w:sz="0" w:space="0" w:color="auto"/>
                            <w:right w:val="none" w:sz="0" w:space="0" w:color="auto"/>
                          </w:divBdr>
                        </w:div>
                        <w:div w:id="958294066">
                          <w:marLeft w:val="0"/>
                          <w:marRight w:val="0"/>
                          <w:marTop w:val="0"/>
                          <w:marBottom w:val="0"/>
                          <w:divBdr>
                            <w:top w:val="none" w:sz="0" w:space="0" w:color="auto"/>
                            <w:left w:val="none" w:sz="0" w:space="0" w:color="auto"/>
                            <w:bottom w:val="none" w:sz="0" w:space="0" w:color="auto"/>
                            <w:right w:val="none" w:sz="0" w:space="0" w:color="auto"/>
                          </w:divBdr>
                        </w:div>
                        <w:div w:id="1537041946">
                          <w:marLeft w:val="0"/>
                          <w:marRight w:val="0"/>
                          <w:marTop w:val="0"/>
                          <w:marBottom w:val="0"/>
                          <w:divBdr>
                            <w:top w:val="none" w:sz="0" w:space="0" w:color="auto"/>
                            <w:left w:val="none" w:sz="0" w:space="0" w:color="auto"/>
                            <w:bottom w:val="none" w:sz="0" w:space="0" w:color="auto"/>
                            <w:right w:val="none" w:sz="0" w:space="0" w:color="auto"/>
                          </w:divBdr>
                        </w:div>
                        <w:div w:id="278534467">
                          <w:marLeft w:val="0"/>
                          <w:marRight w:val="0"/>
                          <w:marTop w:val="0"/>
                          <w:marBottom w:val="0"/>
                          <w:divBdr>
                            <w:top w:val="none" w:sz="0" w:space="0" w:color="auto"/>
                            <w:left w:val="none" w:sz="0" w:space="0" w:color="auto"/>
                            <w:bottom w:val="none" w:sz="0" w:space="0" w:color="auto"/>
                            <w:right w:val="none" w:sz="0" w:space="0" w:color="auto"/>
                          </w:divBdr>
                        </w:div>
                        <w:div w:id="734859591">
                          <w:marLeft w:val="0"/>
                          <w:marRight w:val="0"/>
                          <w:marTop w:val="0"/>
                          <w:marBottom w:val="0"/>
                          <w:divBdr>
                            <w:top w:val="none" w:sz="0" w:space="0" w:color="auto"/>
                            <w:left w:val="none" w:sz="0" w:space="0" w:color="auto"/>
                            <w:bottom w:val="none" w:sz="0" w:space="0" w:color="auto"/>
                            <w:right w:val="none" w:sz="0" w:space="0" w:color="auto"/>
                          </w:divBdr>
                        </w:div>
                        <w:div w:id="1855418214">
                          <w:marLeft w:val="0"/>
                          <w:marRight w:val="0"/>
                          <w:marTop w:val="0"/>
                          <w:marBottom w:val="0"/>
                          <w:divBdr>
                            <w:top w:val="none" w:sz="0" w:space="0" w:color="auto"/>
                            <w:left w:val="none" w:sz="0" w:space="0" w:color="auto"/>
                            <w:bottom w:val="none" w:sz="0" w:space="0" w:color="auto"/>
                            <w:right w:val="none" w:sz="0" w:space="0" w:color="auto"/>
                          </w:divBdr>
                        </w:div>
                        <w:div w:id="1227953866">
                          <w:marLeft w:val="0"/>
                          <w:marRight w:val="0"/>
                          <w:marTop w:val="0"/>
                          <w:marBottom w:val="0"/>
                          <w:divBdr>
                            <w:top w:val="none" w:sz="0" w:space="0" w:color="auto"/>
                            <w:left w:val="none" w:sz="0" w:space="0" w:color="auto"/>
                            <w:bottom w:val="none" w:sz="0" w:space="0" w:color="auto"/>
                            <w:right w:val="none" w:sz="0" w:space="0" w:color="auto"/>
                          </w:divBdr>
                        </w:div>
                        <w:div w:id="170221358">
                          <w:marLeft w:val="0"/>
                          <w:marRight w:val="0"/>
                          <w:marTop w:val="0"/>
                          <w:marBottom w:val="0"/>
                          <w:divBdr>
                            <w:top w:val="none" w:sz="0" w:space="0" w:color="auto"/>
                            <w:left w:val="none" w:sz="0" w:space="0" w:color="auto"/>
                            <w:bottom w:val="none" w:sz="0" w:space="0" w:color="auto"/>
                            <w:right w:val="none" w:sz="0" w:space="0" w:color="auto"/>
                          </w:divBdr>
                        </w:div>
                        <w:div w:id="521170778">
                          <w:marLeft w:val="0"/>
                          <w:marRight w:val="0"/>
                          <w:marTop w:val="0"/>
                          <w:marBottom w:val="0"/>
                          <w:divBdr>
                            <w:top w:val="none" w:sz="0" w:space="0" w:color="auto"/>
                            <w:left w:val="none" w:sz="0" w:space="0" w:color="auto"/>
                            <w:bottom w:val="none" w:sz="0" w:space="0" w:color="auto"/>
                            <w:right w:val="none" w:sz="0" w:space="0" w:color="auto"/>
                          </w:divBdr>
                        </w:div>
                        <w:div w:id="1996913832">
                          <w:marLeft w:val="0"/>
                          <w:marRight w:val="0"/>
                          <w:marTop w:val="0"/>
                          <w:marBottom w:val="0"/>
                          <w:divBdr>
                            <w:top w:val="none" w:sz="0" w:space="0" w:color="auto"/>
                            <w:left w:val="none" w:sz="0" w:space="0" w:color="auto"/>
                            <w:bottom w:val="none" w:sz="0" w:space="0" w:color="auto"/>
                            <w:right w:val="none" w:sz="0" w:space="0" w:color="auto"/>
                          </w:divBdr>
                        </w:div>
                        <w:div w:id="1514417531">
                          <w:marLeft w:val="0"/>
                          <w:marRight w:val="0"/>
                          <w:marTop w:val="0"/>
                          <w:marBottom w:val="0"/>
                          <w:divBdr>
                            <w:top w:val="none" w:sz="0" w:space="0" w:color="auto"/>
                            <w:left w:val="none" w:sz="0" w:space="0" w:color="auto"/>
                            <w:bottom w:val="none" w:sz="0" w:space="0" w:color="auto"/>
                            <w:right w:val="none" w:sz="0" w:space="0" w:color="auto"/>
                          </w:divBdr>
                        </w:div>
                        <w:div w:id="1312367870">
                          <w:marLeft w:val="0"/>
                          <w:marRight w:val="0"/>
                          <w:marTop w:val="0"/>
                          <w:marBottom w:val="0"/>
                          <w:divBdr>
                            <w:top w:val="none" w:sz="0" w:space="0" w:color="auto"/>
                            <w:left w:val="none" w:sz="0" w:space="0" w:color="auto"/>
                            <w:bottom w:val="none" w:sz="0" w:space="0" w:color="auto"/>
                            <w:right w:val="none" w:sz="0" w:space="0" w:color="auto"/>
                          </w:divBdr>
                        </w:div>
                        <w:div w:id="633871834">
                          <w:marLeft w:val="0"/>
                          <w:marRight w:val="0"/>
                          <w:marTop w:val="0"/>
                          <w:marBottom w:val="0"/>
                          <w:divBdr>
                            <w:top w:val="none" w:sz="0" w:space="0" w:color="auto"/>
                            <w:left w:val="none" w:sz="0" w:space="0" w:color="auto"/>
                            <w:bottom w:val="none" w:sz="0" w:space="0" w:color="auto"/>
                            <w:right w:val="none" w:sz="0" w:space="0" w:color="auto"/>
                          </w:divBdr>
                        </w:div>
                        <w:div w:id="349795259">
                          <w:marLeft w:val="0"/>
                          <w:marRight w:val="0"/>
                          <w:marTop w:val="0"/>
                          <w:marBottom w:val="0"/>
                          <w:divBdr>
                            <w:top w:val="none" w:sz="0" w:space="0" w:color="auto"/>
                            <w:left w:val="none" w:sz="0" w:space="0" w:color="auto"/>
                            <w:bottom w:val="none" w:sz="0" w:space="0" w:color="auto"/>
                            <w:right w:val="none" w:sz="0" w:space="0" w:color="auto"/>
                          </w:divBdr>
                        </w:div>
                        <w:div w:id="111556495">
                          <w:marLeft w:val="0"/>
                          <w:marRight w:val="0"/>
                          <w:marTop w:val="0"/>
                          <w:marBottom w:val="0"/>
                          <w:divBdr>
                            <w:top w:val="none" w:sz="0" w:space="0" w:color="auto"/>
                            <w:left w:val="none" w:sz="0" w:space="0" w:color="auto"/>
                            <w:bottom w:val="none" w:sz="0" w:space="0" w:color="auto"/>
                            <w:right w:val="none" w:sz="0" w:space="0" w:color="auto"/>
                          </w:divBdr>
                        </w:div>
                        <w:div w:id="90399209">
                          <w:marLeft w:val="0"/>
                          <w:marRight w:val="0"/>
                          <w:marTop w:val="0"/>
                          <w:marBottom w:val="0"/>
                          <w:divBdr>
                            <w:top w:val="none" w:sz="0" w:space="0" w:color="auto"/>
                            <w:left w:val="none" w:sz="0" w:space="0" w:color="auto"/>
                            <w:bottom w:val="none" w:sz="0" w:space="0" w:color="auto"/>
                            <w:right w:val="none" w:sz="0" w:space="0" w:color="auto"/>
                          </w:divBdr>
                        </w:div>
                        <w:div w:id="1267734289">
                          <w:marLeft w:val="0"/>
                          <w:marRight w:val="0"/>
                          <w:marTop w:val="0"/>
                          <w:marBottom w:val="0"/>
                          <w:divBdr>
                            <w:top w:val="none" w:sz="0" w:space="0" w:color="auto"/>
                            <w:left w:val="none" w:sz="0" w:space="0" w:color="auto"/>
                            <w:bottom w:val="none" w:sz="0" w:space="0" w:color="auto"/>
                            <w:right w:val="none" w:sz="0" w:space="0" w:color="auto"/>
                          </w:divBdr>
                        </w:div>
                        <w:div w:id="1719696765">
                          <w:marLeft w:val="0"/>
                          <w:marRight w:val="0"/>
                          <w:marTop w:val="0"/>
                          <w:marBottom w:val="0"/>
                          <w:divBdr>
                            <w:top w:val="none" w:sz="0" w:space="0" w:color="auto"/>
                            <w:left w:val="none" w:sz="0" w:space="0" w:color="auto"/>
                            <w:bottom w:val="none" w:sz="0" w:space="0" w:color="auto"/>
                            <w:right w:val="none" w:sz="0" w:space="0" w:color="auto"/>
                          </w:divBdr>
                        </w:div>
                        <w:div w:id="1480227106">
                          <w:marLeft w:val="0"/>
                          <w:marRight w:val="0"/>
                          <w:marTop w:val="0"/>
                          <w:marBottom w:val="0"/>
                          <w:divBdr>
                            <w:top w:val="none" w:sz="0" w:space="0" w:color="auto"/>
                            <w:left w:val="none" w:sz="0" w:space="0" w:color="auto"/>
                            <w:bottom w:val="none" w:sz="0" w:space="0" w:color="auto"/>
                            <w:right w:val="none" w:sz="0" w:space="0" w:color="auto"/>
                          </w:divBdr>
                        </w:div>
                        <w:div w:id="1187793818">
                          <w:marLeft w:val="0"/>
                          <w:marRight w:val="0"/>
                          <w:marTop w:val="0"/>
                          <w:marBottom w:val="0"/>
                          <w:divBdr>
                            <w:top w:val="none" w:sz="0" w:space="0" w:color="auto"/>
                            <w:left w:val="none" w:sz="0" w:space="0" w:color="auto"/>
                            <w:bottom w:val="none" w:sz="0" w:space="0" w:color="auto"/>
                            <w:right w:val="none" w:sz="0" w:space="0" w:color="auto"/>
                          </w:divBdr>
                        </w:div>
                        <w:div w:id="77290906">
                          <w:marLeft w:val="0"/>
                          <w:marRight w:val="0"/>
                          <w:marTop w:val="0"/>
                          <w:marBottom w:val="0"/>
                          <w:divBdr>
                            <w:top w:val="none" w:sz="0" w:space="0" w:color="auto"/>
                            <w:left w:val="none" w:sz="0" w:space="0" w:color="auto"/>
                            <w:bottom w:val="none" w:sz="0" w:space="0" w:color="auto"/>
                            <w:right w:val="none" w:sz="0" w:space="0" w:color="auto"/>
                          </w:divBdr>
                        </w:div>
                        <w:div w:id="37053652">
                          <w:marLeft w:val="0"/>
                          <w:marRight w:val="0"/>
                          <w:marTop w:val="0"/>
                          <w:marBottom w:val="0"/>
                          <w:divBdr>
                            <w:top w:val="none" w:sz="0" w:space="0" w:color="auto"/>
                            <w:left w:val="none" w:sz="0" w:space="0" w:color="auto"/>
                            <w:bottom w:val="none" w:sz="0" w:space="0" w:color="auto"/>
                            <w:right w:val="none" w:sz="0" w:space="0" w:color="auto"/>
                          </w:divBdr>
                        </w:div>
                        <w:div w:id="785268757">
                          <w:marLeft w:val="0"/>
                          <w:marRight w:val="0"/>
                          <w:marTop w:val="0"/>
                          <w:marBottom w:val="0"/>
                          <w:divBdr>
                            <w:top w:val="none" w:sz="0" w:space="0" w:color="auto"/>
                            <w:left w:val="none" w:sz="0" w:space="0" w:color="auto"/>
                            <w:bottom w:val="none" w:sz="0" w:space="0" w:color="auto"/>
                            <w:right w:val="none" w:sz="0" w:space="0" w:color="auto"/>
                          </w:divBdr>
                        </w:div>
                        <w:div w:id="20937618">
                          <w:marLeft w:val="0"/>
                          <w:marRight w:val="0"/>
                          <w:marTop w:val="0"/>
                          <w:marBottom w:val="0"/>
                          <w:divBdr>
                            <w:top w:val="none" w:sz="0" w:space="0" w:color="auto"/>
                            <w:left w:val="none" w:sz="0" w:space="0" w:color="auto"/>
                            <w:bottom w:val="none" w:sz="0" w:space="0" w:color="auto"/>
                            <w:right w:val="none" w:sz="0" w:space="0" w:color="auto"/>
                          </w:divBdr>
                        </w:div>
                        <w:div w:id="1047997126">
                          <w:marLeft w:val="0"/>
                          <w:marRight w:val="0"/>
                          <w:marTop w:val="0"/>
                          <w:marBottom w:val="0"/>
                          <w:divBdr>
                            <w:top w:val="none" w:sz="0" w:space="0" w:color="auto"/>
                            <w:left w:val="none" w:sz="0" w:space="0" w:color="auto"/>
                            <w:bottom w:val="none" w:sz="0" w:space="0" w:color="auto"/>
                            <w:right w:val="none" w:sz="0" w:space="0" w:color="auto"/>
                          </w:divBdr>
                        </w:div>
                        <w:div w:id="221331192">
                          <w:marLeft w:val="0"/>
                          <w:marRight w:val="0"/>
                          <w:marTop w:val="0"/>
                          <w:marBottom w:val="0"/>
                          <w:divBdr>
                            <w:top w:val="none" w:sz="0" w:space="0" w:color="auto"/>
                            <w:left w:val="none" w:sz="0" w:space="0" w:color="auto"/>
                            <w:bottom w:val="none" w:sz="0" w:space="0" w:color="auto"/>
                            <w:right w:val="none" w:sz="0" w:space="0" w:color="auto"/>
                          </w:divBdr>
                        </w:div>
                        <w:div w:id="1102915598">
                          <w:marLeft w:val="0"/>
                          <w:marRight w:val="0"/>
                          <w:marTop w:val="0"/>
                          <w:marBottom w:val="0"/>
                          <w:divBdr>
                            <w:top w:val="none" w:sz="0" w:space="0" w:color="auto"/>
                            <w:left w:val="none" w:sz="0" w:space="0" w:color="auto"/>
                            <w:bottom w:val="none" w:sz="0" w:space="0" w:color="auto"/>
                            <w:right w:val="none" w:sz="0" w:space="0" w:color="auto"/>
                          </w:divBdr>
                        </w:div>
                        <w:div w:id="921641877">
                          <w:marLeft w:val="0"/>
                          <w:marRight w:val="0"/>
                          <w:marTop w:val="0"/>
                          <w:marBottom w:val="0"/>
                          <w:divBdr>
                            <w:top w:val="none" w:sz="0" w:space="0" w:color="auto"/>
                            <w:left w:val="none" w:sz="0" w:space="0" w:color="auto"/>
                            <w:bottom w:val="none" w:sz="0" w:space="0" w:color="auto"/>
                            <w:right w:val="none" w:sz="0" w:space="0" w:color="auto"/>
                          </w:divBdr>
                        </w:div>
                        <w:div w:id="387653437">
                          <w:marLeft w:val="0"/>
                          <w:marRight w:val="0"/>
                          <w:marTop w:val="0"/>
                          <w:marBottom w:val="0"/>
                          <w:divBdr>
                            <w:top w:val="none" w:sz="0" w:space="0" w:color="auto"/>
                            <w:left w:val="none" w:sz="0" w:space="0" w:color="auto"/>
                            <w:bottom w:val="none" w:sz="0" w:space="0" w:color="auto"/>
                            <w:right w:val="none" w:sz="0" w:space="0" w:color="auto"/>
                          </w:divBdr>
                        </w:div>
                        <w:div w:id="2044211901">
                          <w:marLeft w:val="0"/>
                          <w:marRight w:val="0"/>
                          <w:marTop w:val="0"/>
                          <w:marBottom w:val="0"/>
                          <w:divBdr>
                            <w:top w:val="none" w:sz="0" w:space="0" w:color="auto"/>
                            <w:left w:val="none" w:sz="0" w:space="0" w:color="auto"/>
                            <w:bottom w:val="none" w:sz="0" w:space="0" w:color="auto"/>
                            <w:right w:val="none" w:sz="0" w:space="0" w:color="auto"/>
                          </w:divBdr>
                        </w:div>
                        <w:div w:id="498230645">
                          <w:marLeft w:val="0"/>
                          <w:marRight w:val="0"/>
                          <w:marTop w:val="0"/>
                          <w:marBottom w:val="0"/>
                          <w:divBdr>
                            <w:top w:val="none" w:sz="0" w:space="0" w:color="auto"/>
                            <w:left w:val="none" w:sz="0" w:space="0" w:color="auto"/>
                            <w:bottom w:val="none" w:sz="0" w:space="0" w:color="auto"/>
                            <w:right w:val="none" w:sz="0" w:space="0" w:color="auto"/>
                          </w:divBdr>
                        </w:div>
                        <w:div w:id="1322810859">
                          <w:marLeft w:val="0"/>
                          <w:marRight w:val="0"/>
                          <w:marTop w:val="0"/>
                          <w:marBottom w:val="0"/>
                          <w:divBdr>
                            <w:top w:val="none" w:sz="0" w:space="0" w:color="auto"/>
                            <w:left w:val="none" w:sz="0" w:space="0" w:color="auto"/>
                            <w:bottom w:val="none" w:sz="0" w:space="0" w:color="auto"/>
                            <w:right w:val="none" w:sz="0" w:space="0" w:color="auto"/>
                          </w:divBdr>
                        </w:div>
                        <w:div w:id="1273971394">
                          <w:marLeft w:val="0"/>
                          <w:marRight w:val="0"/>
                          <w:marTop w:val="0"/>
                          <w:marBottom w:val="0"/>
                          <w:divBdr>
                            <w:top w:val="none" w:sz="0" w:space="0" w:color="auto"/>
                            <w:left w:val="none" w:sz="0" w:space="0" w:color="auto"/>
                            <w:bottom w:val="none" w:sz="0" w:space="0" w:color="auto"/>
                            <w:right w:val="none" w:sz="0" w:space="0" w:color="auto"/>
                          </w:divBdr>
                        </w:div>
                        <w:div w:id="667290017">
                          <w:marLeft w:val="0"/>
                          <w:marRight w:val="0"/>
                          <w:marTop w:val="0"/>
                          <w:marBottom w:val="0"/>
                          <w:divBdr>
                            <w:top w:val="none" w:sz="0" w:space="0" w:color="auto"/>
                            <w:left w:val="none" w:sz="0" w:space="0" w:color="auto"/>
                            <w:bottom w:val="none" w:sz="0" w:space="0" w:color="auto"/>
                            <w:right w:val="none" w:sz="0" w:space="0" w:color="auto"/>
                          </w:divBdr>
                        </w:div>
                        <w:div w:id="1632785742">
                          <w:marLeft w:val="0"/>
                          <w:marRight w:val="0"/>
                          <w:marTop w:val="0"/>
                          <w:marBottom w:val="0"/>
                          <w:divBdr>
                            <w:top w:val="none" w:sz="0" w:space="0" w:color="auto"/>
                            <w:left w:val="none" w:sz="0" w:space="0" w:color="auto"/>
                            <w:bottom w:val="none" w:sz="0" w:space="0" w:color="auto"/>
                            <w:right w:val="none" w:sz="0" w:space="0" w:color="auto"/>
                          </w:divBdr>
                        </w:div>
                        <w:div w:id="1115979448">
                          <w:marLeft w:val="0"/>
                          <w:marRight w:val="0"/>
                          <w:marTop w:val="0"/>
                          <w:marBottom w:val="0"/>
                          <w:divBdr>
                            <w:top w:val="none" w:sz="0" w:space="0" w:color="auto"/>
                            <w:left w:val="none" w:sz="0" w:space="0" w:color="auto"/>
                            <w:bottom w:val="none" w:sz="0" w:space="0" w:color="auto"/>
                            <w:right w:val="none" w:sz="0" w:space="0" w:color="auto"/>
                          </w:divBdr>
                        </w:div>
                        <w:div w:id="2077893342">
                          <w:marLeft w:val="0"/>
                          <w:marRight w:val="0"/>
                          <w:marTop w:val="0"/>
                          <w:marBottom w:val="0"/>
                          <w:divBdr>
                            <w:top w:val="none" w:sz="0" w:space="0" w:color="auto"/>
                            <w:left w:val="none" w:sz="0" w:space="0" w:color="auto"/>
                            <w:bottom w:val="none" w:sz="0" w:space="0" w:color="auto"/>
                            <w:right w:val="none" w:sz="0" w:space="0" w:color="auto"/>
                          </w:divBdr>
                        </w:div>
                        <w:div w:id="539124062">
                          <w:marLeft w:val="0"/>
                          <w:marRight w:val="0"/>
                          <w:marTop w:val="0"/>
                          <w:marBottom w:val="0"/>
                          <w:divBdr>
                            <w:top w:val="none" w:sz="0" w:space="0" w:color="auto"/>
                            <w:left w:val="none" w:sz="0" w:space="0" w:color="auto"/>
                            <w:bottom w:val="none" w:sz="0" w:space="0" w:color="auto"/>
                            <w:right w:val="none" w:sz="0" w:space="0" w:color="auto"/>
                          </w:divBdr>
                        </w:div>
                        <w:div w:id="102848246">
                          <w:marLeft w:val="0"/>
                          <w:marRight w:val="0"/>
                          <w:marTop w:val="0"/>
                          <w:marBottom w:val="0"/>
                          <w:divBdr>
                            <w:top w:val="none" w:sz="0" w:space="0" w:color="auto"/>
                            <w:left w:val="none" w:sz="0" w:space="0" w:color="auto"/>
                            <w:bottom w:val="none" w:sz="0" w:space="0" w:color="auto"/>
                            <w:right w:val="none" w:sz="0" w:space="0" w:color="auto"/>
                          </w:divBdr>
                        </w:div>
                        <w:div w:id="1337228931">
                          <w:marLeft w:val="0"/>
                          <w:marRight w:val="0"/>
                          <w:marTop w:val="0"/>
                          <w:marBottom w:val="0"/>
                          <w:divBdr>
                            <w:top w:val="none" w:sz="0" w:space="0" w:color="auto"/>
                            <w:left w:val="none" w:sz="0" w:space="0" w:color="auto"/>
                            <w:bottom w:val="none" w:sz="0" w:space="0" w:color="auto"/>
                            <w:right w:val="none" w:sz="0" w:space="0" w:color="auto"/>
                          </w:divBdr>
                        </w:div>
                        <w:div w:id="1638099960">
                          <w:marLeft w:val="0"/>
                          <w:marRight w:val="0"/>
                          <w:marTop w:val="0"/>
                          <w:marBottom w:val="0"/>
                          <w:divBdr>
                            <w:top w:val="none" w:sz="0" w:space="0" w:color="auto"/>
                            <w:left w:val="none" w:sz="0" w:space="0" w:color="auto"/>
                            <w:bottom w:val="none" w:sz="0" w:space="0" w:color="auto"/>
                            <w:right w:val="none" w:sz="0" w:space="0" w:color="auto"/>
                          </w:divBdr>
                        </w:div>
                        <w:div w:id="958337631">
                          <w:marLeft w:val="0"/>
                          <w:marRight w:val="0"/>
                          <w:marTop w:val="0"/>
                          <w:marBottom w:val="0"/>
                          <w:divBdr>
                            <w:top w:val="none" w:sz="0" w:space="0" w:color="auto"/>
                            <w:left w:val="none" w:sz="0" w:space="0" w:color="auto"/>
                            <w:bottom w:val="none" w:sz="0" w:space="0" w:color="auto"/>
                            <w:right w:val="none" w:sz="0" w:space="0" w:color="auto"/>
                          </w:divBdr>
                        </w:div>
                        <w:div w:id="1370177807">
                          <w:marLeft w:val="0"/>
                          <w:marRight w:val="0"/>
                          <w:marTop w:val="0"/>
                          <w:marBottom w:val="0"/>
                          <w:divBdr>
                            <w:top w:val="none" w:sz="0" w:space="0" w:color="auto"/>
                            <w:left w:val="none" w:sz="0" w:space="0" w:color="auto"/>
                            <w:bottom w:val="none" w:sz="0" w:space="0" w:color="auto"/>
                            <w:right w:val="none" w:sz="0" w:space="0" w:color="auto"/>
                          </w:divBdr>
                        </w:div>
                        <w:div w:id="2129084595">
                          <w:marLeft w:val="0"/>
                          <w:marRight w:val="0"/>
                          <w:marTop w:val="0"/>
                          <w:marBottom w:val="0"/>
                          <w:divBdr>
                            <w:top w:val="none" w:sz="0" w:space="0" w:color="auto"/>
                            <w:left w:val="none" w:sz="0" w:space="0" w:color="auto"/>
                            <w:bottom w:val="none" w:sz="0" w:space="0" w:color="auto"/>
                            <w:right w:val="none" w:sz="0" w:space="0" w:color="auto"/>
                          </w:divBdr>
                        </w:div>
                        <w:div w:id="946430470">
                          <w:marLeft w:val="0"/>
                          <w:marRight w:val="0"/>
                          <w:marTop w:val="0"/>
                          <w:marBottom w:val="0"/>
                          <w:divBdr>
                            <w:top w:val="none" w:sz="0" w:space="0" w:color="auto"/>
                            <w:left w:val="none" w:sz="0" w:space="0" w:color="auto"/>
                            <w:bottom w:val="none" w:sz="0" w:space="0" w:color="auto"/>
                            <w:right w:val="none" w:sz="0" w:space="0" w:color="auto"/>
                          </w:divBdr>
                        </w:div>
                        <w:div w:id="500893591">
                          <w:marLeft w:val="0"/>
                          <w:marRight w:val="0"/>
                          <w:marTop w:val="0"/>
                          <w:marBottom w:val="0"/>
                          <w:divBdr>
                            <w:top w:val="none" w:sz="0" w:space="0" w:color="auto"/>
                            <w:left w:val="none" w:sz="0" w:space="0" w:color="auto"/>
                            <w:bottom w:val="none" w:sz="0" w:space="0" w:color="auto"/>
                            <w:right w:val="none" w:sz="0" w:space="0" w:color="auto"/>
                          </w:divBdr>
                        </w:div>
                        <w:div w:id="986933614">
                          <w:marLeft w:val="0"/>
                          <w:marRight w:val="0"/>
                          <w:marTop w:val="0"/>
                          <w:marBottom w:val="0"/>
                          <w:divBdr>
                            <w:top w:val="none" w:sz="0" w:space="0" w:color="auto"/>
                            <w:left w:val="none" w:sz="0" w:space="0" w:color="auto"/>
                            <w:bottom w:val="none" w:sz="0" w:space="0" w:color="auto"/>
                            <w:right w:val="none" w:sz="0" w:space="0" w:color="auto"/>
                          </w:divBdr>
                        </w:div>
                        <w:div w:id="1186291646">
                          <w:marLeft w:val="0"/>
                          <w:marRight w:val="0"/>
                          <w:marTop w:val="0"/>
                          <w:marBottom w:val="0"/>
                          <w:divBdr>
                            <w:top w:val="none" w:sz="0" w:space="0" w:color="auto"/>
                            <w:left w:val="none" w:sz="0" w:space="0" w:color="auto"/>
                            <w:bottom w:val="none" w:sz="0" w:space="0" w:color="auto"/>
                            <w:right w:val="none" w:sz="0" w:space="0" w:color="auto"/>
                          </w:divBdr>
                        </w:div>
                        <w:div w:id="783502199">
                          <w:marLeft w:val="0"/>
                          <w:marRight w:val="0"/>
                          <w:marTop w:val="0"/>
                          <w:marBottom w:val="0"/>
                          <w:divBdr>
                            <w:top w:val="none" w:sz="0" w:space="0" w:color="auto"/>
                            <w:left w:val="none" w:sz="0" w:space="0" w:color="auto"/>
                            <w:bottom w:val="none" w:sz="0" w:space="0" w:color="auto"/>
                            <w:right w:val="none" w:sz="0" w:space="0" w:color="auto"/>
                          </w:divBdr>
                        </w:div>
                        <w:div w:id="806822761">
                          <w:marLeft w:val="0"/>
                          <w:marRight w:val="0"/>
                          <w:marTop w:val="0"/>
                          <w:marBottom w:val="0"/>
                          <w:divBdr>
                            <w:top w:val="none" w:sz="0" w:space="0" w:color="auto"/>
                            <w:left w:val="none" w:sz="0" w:space="0" w:color="auto"/>
                            <w:bottom w:val="none" w:sz="0" w:space="0" w:color="auto"/>
                            <w:right w:val="none" w:sz="0" w:space="0" w:color="auto"/>
                          </w:divBdr>
                        </w:div>
                        <w:div w:id="1981425145">
                          <w:marLeft w:val="0"/>
                          <w:marRight w:val="0"/>
                          <w:marTop w:val="0"/>
                          <w:marBottom w:val="0"/>
                          <w:divBdr>
                            <w:top w:val="none" w:sz="0" w:space="0" w:color="auto"/>
                            <w:left w:val="none" w:sz="0" w:space="0" w:color="auto"/>
                            <w:bottom w:val="none" w:sz="0" w:space="0" w:color="auto"/>
                            <w:right w:val="none" w:sz="0" w:space="0" w:color="auto"/>
                          </w:divBdr>
                        </w:div>
                        <w:div w:id="1446576351">
                          <w:marLeft w:val="0"/>
                          <w:marRight w:val="0"/>
                          <w:marTop w:val="0"/>
                          <w:marBottom w:val="0"/>
                          <w:divBdr>
                            <w:top w:val="none" w:sz="0" w:space="0" w:color="auto"/>
                            <w:left w:val="none" w:sz="0" w:space="0" w:color="auto"/>
                            <w:bottom w:val="none" w:sz="0" w:space="0" w:color="auto"/>
                            <w:right w:val="none" w:sz="0" w:space="0" w:color="auto"/>
                          </w:divBdr>
                        </w:div>
                        <w:div w:id="1882013264">
                          <w:marLeft w:val="0"/>
                          <w:marRight w:val="0"/>
                          <w:marTop w:val="0"/>
                          <w:marBottom w:val="0"/>
                          <w:divBdr>
                            <w:top w:val="none" w:sz="0" w:space="0" w:color="auto"/>
                            <w:left w:val="none" w:sz="0" w:space="0" w:color="auto"/>
                            <w:bottom w:val="none" w:sz="0" w:space="0" w:color="auto"/>
                            <w:right w:val="none" w:sz="0" w:space="0" w:color="auto"/>
                          </w:divBdr>
                        </w:div>
                        <w:div w:id="334066383">
                          <w:marLeft w:val="0"/>
                          <w:marRight w:val="0"/>
                          <w:marTop w:val="0"/>
                          <w:marBottom w:val="0"/>
                          <w:divBdr>
                            <w:top w:val="none" w:sz="0" w:space="0" w:color="auto"/>
                            <w:left w:val="none" w:sz="0" w:space="0" w:color="auto"/>
                            <w:bottom w:val="none" w:sz="0" w:space="0" w:color="auto"/>
                            <w:right w:val="none" w:sz="0" w:space="0" w:color="auto"/>
                          </w:divBdr>
                        </w:div>
                        <w:div w:id="743141880">
                          <w:marLeft w:val="0"/>
                          <w:marRight w:val="0"/>
                          <w:marTop w:val="0"/>
                          <w:marBottom w:val="0"/>
                          <w:divBdr>
                            <w:top w:val="none" w:sz="0" w:space="0" w:color="auto"/>
                            <w:left w:val="none" w:sz="0" w:space="0" w:color="auto"/>
                            <w:bottom w:val="none" w:sz="0" w:space="0" w:color="auto"/>
                            <w:right w:val="none" w:sz="0" w:space="0" w:color="auto"/>
                          </w:divBdr>
                        </w:div>
                        <w:div w:id="1525512628">
                          <w:marLeft w:val="0"/>
                          <w:marRight w:val="0"/>
                          <w:marTop w:val="0"/>
                          <w:marBottom w:val="0"/>
                          <w:divBdr>
                            <w:top w:val="none" w:sz="0" w:space="0" w:color="auto"/>
                            <w:left w:val="none" w:sz="0" w:space="0" w:color="auto"/>
                            <w:bottom w:val="none" w:sz="0" w:space="0" w:color="auto"/>
                            <w:right w:val="none" w:sz="0" w:space="0" w:color="auto"/>
                          </w:divBdr>
                        </w:div>
                        <w:div w:id="722367099">
                          <w:marLeft w:val="0"/>
                          <w:marRight w:val="0"/>
                          <w:marTop w:val="0"/>
                          <w:marBottom w:val="0"/>
                          <w:divBdr>
                            <w:top w:val="none" w:sz="0" w:space="0" w:color="auto"/>
                            <w:left w:val="none" w:sz="0" w:space="0" w:color="auto"/>
                            <w:bottom w:val="none" w:sz="0" w:space="0" w:color="auto"/>
                            <w:right w:val="none" w:sz="0" w:space="0" w:color="auto"/>
                          </w:divBdr>
                        </w:div>
                        <w:div w:id="205144084">
                          <w:marLeft w:val="0"/>
                          <w:marRight w:val="0"/>
                          <w:marTop w:val="0"/>
                          <w:marBottom w:val="0"/>
                          <w:divBdr>
                            <w:top w:val="none" w:sz="0" w:space="0" w:color="auto"/>
                            <w:left w:val="none" w:sz="0" w:space="0" w:color="auto"/>
                            <w:bottom w:val="none" w:sz="0" w:space="0" w:color="auto"/>
                            <w:right w:val="none" w:sz="0" w:space="0" w:color="auto"/>
                          </w:divBdr>
                        </w:div>
                        <w:div w:id="1302878755">
                          <w:marLeft w:val="0"/>
                          <w:marRight w:val="0"/>
                          <w:marTop w:val="0"/>
                          <w:marBottom w:val="0"/>
                          <w:divBdr>
                            <w:top w:val="none" w:sz="0" w:space="0" w:color="auto"/>
                            <w:left w:val="none" w:sz="0" w:space="0" w:color="auto"/>
                            <w:bottom w:val="none" w:sz="0" w:space="0" w:color="auto"/>
                            <w:right w:val="none" w:sz="0" w:space="0" w:color="auto"/>
                          </w:divBdr>
                        </w:div>
                        <w:div w:id="236941835">
                          <w:marLeft w:val="0"/>
                          <w:marRight w:val="0"/>
                          <w:marTop w:val="0"/>
                          <w:marBottom w:val="0"/>
                          <w:divBdr>
                            <w:top w:val="none" w:sz="0" w:space="0" w:color="auto"/>
                            <w:left w:val="none" w:sz="0" w:space="0" w:color="auto"/>
                            <w:bottom w:val="none" w:sz="0" w:space="0" w:color="auto"/>
                            <w:right w:val="none" w:sz="0" w:space="0" w:color="auto"/>
                          </w:divBdr>
                        </w:div>
                        <w:div w:id="699739278">
                          <w:marLeft w:val="0"/>
                          <w:marRight w:val="0"/>
                          <w:marTop w:val="0"/>
                          <w:marBottom w:val="0"/>
                          <w:divBdr>
                            <w:top w:val="none" w:sz="0" w:space="0" w:color="auto"/>
                            <w:left w:val="none" w:sz="0" w:space="0" w:color="auto"/>
                            <w:bottom w:val="none" w:sz="0" w:space="0" w:color="auto"/>
                            <w:right w:val="none" w:sz="0" w:space="0" w:color="auto"/>
                          </w:divBdr>
                        </w:div>
                        <w:div w:id="1704288136">
                          <w:marLeft w:val="0"/>
                          <w:marRight w:val="0"/>
                          <w:marTop w:val="0"/>
                          <w:marBottom w:val="0"/>
                          <w:divBdr>
                            <w:top w:val="none" w:sz="0" w:space="0" w:color="auto"/>
                            <w:left w:val="none" w:sz="0" w:space="0" w:color="auto"/>
                            <w:bottom w:val="none" w:sz="0" w:space="0" w:color="auto"/>
                            <w:right w:val="none" w:sz="0" w:space="0" w:color="auto"/>
                          </w:divBdr>
                        </w:div>
                        <w:div w:id="356388324">
                          <w:marLeft w:val="0"/>
                          <w:marRight w:val="0"/>
                          <w:marTop w:val="0"/>
                          <w:marBottom w:val="0"/>
                          <w:divBdr>
                            <w:top w:val="none" w:sz="0" w:space="0" w:color="auto"/>
                            <w:left w:val="none" w:sz="0" w:space="0" w:color="auto"/>
                            <w:bottom w:val="none" w:sz="0" w:space="0" w:color="auto"/>
                            <w:right w:val="none" w:sz="0" w:space="0" w:color="auto"/>
                          </w:divBdr>
                        </w:div>
                        <w:div w:id="1988824756">
                          <w:marLeft w:val="0"/>
                          <w:marRight w:val="0"/>
                          <w:marTop w:val="0"/>
                          <w:marBottom w:val="0"/>
                          <w:divBdr>
                            <w:top w:val="none" w:sz="0" w:space="0" w:color="auto"/>
                            <w:left w:val="none" w:sz="0" w:space="0" w:color="auto"/>
                            <w:bottom w:val="none" w:sz="0" w:space="0" w:color="auto"/>
                            <w:right w:val="none" w:sz="0" w:space="0" w:color="auto"/>
                          </w:divBdr>
                        </w:div>
                      </w:divsChild>
                    </w:div>
                    <w:div w:id="377702765">
                      <w:marLeft w:val="0"/>
                      <w:marRight w:val="0"/>
                      <w:marTop w:val="0"/>
                      <w:marBottom w:val="0"/>
                      <w:divBdr>
                        <w:top w:val="none" w:sz="0" w:space="0" w:color="auto"/>
                        <w:left w:val="none" w:sz="0" w:space="0" w:color="auto"/>
                        <w:bottom w:val="none" w:sz="0" w:space="0" w:color="auto"/>
                        <w:right w:val="none" w:sz="0" w:space="0" w:color="auto"/>
                      </w:divBdr>
                    </w:div>
                    <w:div w:id="1810826666">
                      <w:marLeft w:val="0"/>
                      <w:marRight w:val="0"/>
                      <w:marTop w:val="0"/>
                      <w:marBottom w:val="0"/>
                      <w:divBdr>
                        <w:top w:val="none" w:sz="0" w:space="0" w:color="auto"/>
                        <w:left w:val="none" w:sz="0" w:space="0" w:color="auto"/>
                        <w:bottom w:val="none" w:sz="0" w:space="0" w:color="auto"/>
                        <w:right w:val="none" w:sz="0" w:space="0" w:color="auto"/>
                      </w:divBdr>
                    </w:div>
                    <w:div w:id="1719744152">
                      <w:marLeft w:val="0"/>
                      <w:marRight w:val="0"/>
                      <w:marTop w:val="0"/>
                      <w:marBottom w:val="0"/>
                      <w:divBdr>
                        <w:top w:val="none" w:sz="0" w:space="0" w:color="auto"/>
                        <w:left w:val="none" w:sz="0" w:space="0" w:color="auto"/>
                        <w:bottom w:val="none" w:sz="0" w:space="0" w:color="auto"/>
                        <w:right w:val="none" w:sz="0" w:space="0" w:color="auto"/>
                      </w:divBdr>
                    </w:div>
                    <w:div w:id="2046173292">
                      <w:marLeft w:val="0"/>
                      <w:marRight w:val="0"/>
                      <w:marTop w:val="0"/>
                      <w:marBottom w:val="0"/>
                      <w:divBdr>
                        <w:top w:val="none" w:sz="0" w:space="0" w:color="auto"/>
                        <w:left w:val="none" w:sz="0" w:space="0" w:color="auto"/>
                        <w:bottom w:val="none" w:sz="0" w:space="0" w:color="auto"/>
                        <w:right w:val="none" w:sz="0" w:space="0" w:color="auto"/>
                      </w:divBdr>
                    </w:div>
                    <w:div w:id="1493912931">
                      <w:marLeft w:val="0"/>
                      <w:marRight w:val="0"/>
                      <w:marTop w:val="0"/>
                      <w:marBottom w:val="0"/>
                      <w:divBdr>
                        <w:top w:val="none" w:sz="0" w:space="0" w:color="auto"/>
                        <w:left w:val="none" w:sz="0" w:space="0" w:color="auto"/>
                        <w:bottom w:val="none" w:sz="0" w:space="0" w:color="auto"/>
                        <w:right w:val="none" w:sz="0" w:space="0" w:color="auto"/>
                      </w:divBdr>
                    </w:div>
                    <w:div w:id="1885675176">
                      <w:marLeft w:val="0"/>
                      <w:marRight w:val="0"/>
                      <w:marTop w:val="0"/>
                      <w:marBottom w:val="0"/>
                      <w:divBdr>
                        <w:top w:val="none" w:sz="0" w:space="0" w:color="auto"/>
                        <w:left w:val="none" w:sz="0" w:space="0" w:color="auto"/>
                        <w:bottom w:val="none" w:sz="0" w:space="0" w:color="auto"/>
                        <w:right w:val="none" w:sz="0" w:space="0" w:color="auto"/>
                      </w:divBdr>
                    </w:div>
                    <w:div w:id="845025331">
                      <w:marLeft w:val="0"/>
                      <w:marRight w:val="0"/>
                      <w:marTop w:val="0"/>
                      <w:marBottom w:val="0"/>
                      <w:divBdr>
                        <w:top w:val="none" w:sz="0" w:space="0" w:color="auto"/>
                        <w:left w:val="none" w:sz="0" w:space="0" w:color="auto"/>
                        <w:bottom w:val="none" w:sz="0" w:space="0" w:color="auto"/>
                        <w:right w:val="none" w:sz="0" w:space="0" w:color="auto"/>
                      </w:divBdr>
                    </w:div>
                    <w:div w:id="140075854">
                      <w:marLeft w:val="0"/>
                      <w:marRight w:val="0"/>
                      <w:marTop w:val="0"/>
                      <w:marBottom w:val="0"/>
                      <w:divBdr>
                        <w:top w:val="none" w:sz="0" w:space="0" w:color="auto"/>
                        <w:left w:val="none" w:sz="0" w:space="0" w:color="auto"/>
                        <w:bottom w:val="none" w:sz="0" w:space="0" w:color="auto"/>
                        <w:right w:val="none" w:sz="0" w:space="0" w:color="auto"/>
                      </w:divBdr>
                    </w:div>
                    <w:div w:id="1585921295">
                      <w:marLeft w:val="0"/>
                      <w:marRight w:val="0"/>
                      <w:marTop w:val="0"/>
                      <w:marBottom w:val="0"/>
                      <w:divBdr>
                        <w:top w:val="none" w:sz="0" w:space="0" w:color="auto"/>
                        <w:left w:val="none" w:sz="0" w:space="0" w:color="auto"/>
                        <w:bottom w:val="none" w:sz="0" w:space="0" w:color="auto"/>
                        <w:right w:val="none" w:sz="0" w:space="0" w:color="auto"/>
                      </w:divBdr>
                    </w:div>
                    <w:div w:id="135802641">
                      <w:marLeft w:val="0"/>
                      <w:marRight w:val="0"/>
                      <w:marTop w:val="0"/>
                      <w:marBottom w:val="0"/>
                      <w:divBdr>
                        <w:top w:val="none" w:sz="0" w:space="0" w:color="auto"/>
                        <w:left w:val="none" w:sz="0" w:space="0" w:color="auto"/>
                        <w:bottom w:val="none" w:sz="0" w:space="0" w:color="auto"/>
                        <w:right w:val="none" w:sz="0" w:space="0" w:color="auto"/>
                      </w:divBdr>
                    </w:div>
                    <w:div w:id="1121144306">
                      <w:marLeft w:val="0"/>
                      <w:marRight w:val="0"/>
                      <w:marTop w:val="0"/>
                      <w:marBottom w:val="0"/>
                      <w:divBdr>
                        <w:top w:val="none" w:sz="0" w:space="0" w:color="auto"/>
                        <w:left w:val="none" w:sz="0" w:space="0" w:color="auto"/>
                        <w:bottom w:val="none" w:sz="0" w:space="0" w:color="auto"/>
                        <w:right w:val="none" w:sz="0" w:space="0" w:color="auto"/>
                      </w:divBdr>
                    </w:div>
                    <w:div w:id="1808158864">
                      <w:marLeft w:val="0"/>
                      <w:marRight w:val="0"/>
                      <w:marTop w:val="0"/>
                      <w:marBottom w:val="0"/>
                      <w:divBdr>
                        <w:top w:val="none" w:sz="0" w:space="0" w:color="auto"/>
                        <w:left w:val="none" w:sz="0" w:space="0" w:color="auto"/>
                        <w:bottom w:val="none" w:sz="0" w:space="0" w:color="auto"/>
                        <w:right w:val="none" w:sz="0" w:space="0" w:color="auto"/>
                      </w:divBdr>
                    </w:div>
                    <w:div w:id="1014650719">
                      <w:marLeft w:val="0"/>
                      <w:marRight w:val="0"/>
                      <w:marTop w:val="0"/>
                      <w:marBottom w:val="0"/>
                      <w:divBdr>
                        <w:top w:val="none" w:sz="0" w:space="0" w:color="auto"/>
                        <w:left w:val="none" w:sz="0" w:space="0" w:color="auto"/>
                        <w:bottom w:val="none" w:sz="0" w:space="0" w:color="auto"/>
                        <w:right w:val="none" w:sz="0" w:space="0" w:color="auto"/>
                      </w:divBdr>
                    </w:div>
                    <w:div w:id="1901012998">
                      <w:marLeft w:val="0"/>
                      <w:marRight w:val="0"/>
                      <w:marTop w:val="0"/>
                      <w:marBottom w:val="0"/>
                      <w:divBdr>
                        <w:top w:val="none" w:sz="0" w:space="0" w:color="auto"/>
                        <w:left w:val="none" w:sz="0" w:space="0" w:color="auto"/>
                        <w:bottom w:val="none" w:sz="0" w:space="0" w:color="auto"/>
                        <w:right w:val="none" w:sz="0" w:space="0" w:color="auto"/>
                      </w:divBdr>
                    </w:div>
                    <w:div w:id="99180820">
                      <w:marLeft w:val="0"/>
                      <w:marRight w:val="0"/>
                      <w:marTop w:val="0"/>
                      <w:marBottom w:val="0"/>
                      <w:divBdr>
                        <w:top w:val="none" w:sz="0" w:space="0" w:color="auto"/>
                        <w:left w:val="none" w:sz="0" w:space="0" w:color="auto"/>
                        <w:bottom w:val="none" w:sz="0" w:space="0" w:color="auto"/>
                        <w:right w:val="none" w:sz="0" w:space="0" w:color="auto"/>
                      </w:divBdr>
                    </w:div>
                    <w:div w:id="1942183551">
                      <w:marLeft w:val="0"/>
                      <w:marRight w:val="0"/>
                      <w:marTop w:val="0"/>
                      <w:marBottom w:val="0"/>
                      <w:divBdr>
                        <w:top w:val="none" w:sz="0" w:space="0" w:color="auto"/>
                        <w:left w:val="none" w:sz="0" w:space="0" w:color="auto"/>
                        <w:bottom w:val="none" w:sz="0" w:space="0" w:color="auto"/>
                        <w:right w:val="none" w:sz="0" w:space="0" w:color="auto"/>
                      </w:divBdr>
                    </w:div>
                    <w:div w:id="1307205019">
                      <w:marLeft w:val="0"/>
                      <w:marRight w:val="0"/>
                      <w:marTop w:val="0"/>
                      <w:marBottom w:val="0"/>
                      <w:divBdr>
                        <w:top w:val="none" w:sz="0" w:space="0" w:color="auto"/>
                        <w:left w:val="none" w:sz="0" w:space="0" w:color="auto"/>
                        <w:bottom w:val="none" w:sz="0" w:space="0" w:color="auto"/>
                        <w:right w:val="none" w:sz="0" w:space="0" w:color="auto"/>
                      </w:divBdr>
                    </w:div>
                    <w:div w:id="904755667">
                      <w:marLeft w:val="0"/>
                      <w:marRight w:val="0"/>
                      <w:marTop w:val="0"/>
                      <w:marBottom w:val="0"/>
                      <w:divBdr>
                        <w:top w:val="none" w:sz="0" w:space="0" w:color="auto"/>
                        <w:left w:val="none" w:sz="0" w:space="0" w:color="auto"/>
                        <w:bottom w:val="none" w:sz="0" w:space="0" w:color="auto"/>
                        <w:right w:val="none" w:sz="0" w:space="0" w:color="auto"/>
                      </w:divBdr>
                    </w:div>
                    <w:div w:id="962417815">
                      <w:marLeft w:val="0"/>
                      <w:marRight w:val="0"/>
                      <w:marTop w:val="0"/>
                      <w:marBottom w:val="0"/>
                      <w:divBdr>
                        <w:top w:val="none" w:sz="0" w:space="0" w:color="auto"/>
                        <w:left w:val="none" w:sz="0" w:space="0" w:color="auto"/>
                        <w:bottom w:val="none" w:sz="0" w:space="0" w:color="auto"/>
                        <w:right w:val="none" w:sz="0" w:space="0" w:color="auto"/>
                      </w:divBdr>
                    </w:div>
                    <w:div w:id="1032412991">
                      <w:marLeft w:val="0"/>
                      <w:marRight w:val="0"/>
                      <w:marTop w:val="0"/>
                      <w:marBottom w:val="0"/>
                      <w:divBdr>
                        <w:top w:val="none" w:sz="0" w:space="0" w:color="auto"/>
                        <w:left w:val="none" w:sz="0" w:space="0" w:color="auto"/>
                        <w:bottom w:val="none" w:sz="0" w:space="0" w:color="auto"/>
                        <w:right w:val="none" w:sz="0" w:space="0" w:color="auto"/>
                      </w:divBdr>
                    </w:div>
                    <w:div w:id="278268058">
                      <w:marLeft w:val="0"/>
                      <w:marRight w:val="0"/>
                      <w:marTop w:val="0"/>
                      <w:marBottom w:val="0"/>
                      <w:divBdr>
                        <w:top w:val="none" w:sz="0" w:space="0" w:color="auto"/>
                        <w:left w:val="none" w:sz="0" w:space="0" w:color="auto"/>
                        <w:bottom w:val="none" w:sz="0" w:space="0" w:color="auto"/>
                        <w:right w:val="none" w:sz="0" w:space="0" w:color="auto"/>
                      </w:divBdr>
                    </w:div>
                    <w:div w:id="411925833">
                      <w:marLeft w:val="0"/>
                      <w:marRight w:val="0"/>
                      <w:marTop w:val="0"/>
                      <w:marBottom w:val="0"/>
                      <w:divBdr>
                        <w:top w:val="none" w:sz="0" w:space="0" w:color="auto"/>
                        <w:left w:val="none" w:sz="0" w:space="0" w:color="auto"/>
                        <w:bottom w:val="none" w:sz="0" w:space="0" w:color="auto"/>
                        <w:right w:val="none" w:sz="0" w:space="0" w:color="auto"/>
                      </w:divBdr>
                    </w:div>
                    <w:div w:id="56824957">
                      <w:marLeft w:val="0"/>
                      <w:marRight w:val="0"/>
                      <w:marTop w:val="0"/>
                      <w:marBottom w:val="0"/>
                      <w:divBdr>
                        <w:top w:val="none" w:sz="0" w:space="0" w:color="auto"/>
                        <w:left w:val="none" w:sz="0" w:space="0" w:color="auto"/>
                        <w:bottom w:val="none" w:sz="0" w:space="0" w:color="auto"/>
                        <w:right w:val="none" w:sz="0" w:space="0" w:color="auto"/>
                      </w:divBdr>
                    </w:div>
                    <w:div w:id="2093550807">
                      <w:marLeft w:val="0"/>
                      <w:marRight w:val="0"/>
                      <w:marTop w:val="0"/>
                      <w:marBottom w:val="0"/>
                      <w:divBdr>
                        <w:top w:val="none" w:sz="0" w:space="0" w:color="auto"/>
                        <w:left w:val="none" w:sz="0" w:space="0" w:color="auto"/>
                        <w:bottom w:val="none" w:sz="0" w:space="0" w:color="auto"/>
                        <w:right w:val="none" w:sz="0" w:space="0" w:color="auto"/>
                      </w:divBdr>
                    </w:div>
                    <w:div w:id="430973463">
                      <w:marLeft w:val="0"/>
                      <w:marRight w:val="0"/>
                      <w:marTop w:val="0"/>
                      <w:marBottom w:val="0"/>
                      <w:divBdr>
                        <w:top w:val="none" w:sz="0" w:space="0" w:color="auto"/>
                        <w:left w:val="none" w:sz="0" w:space="0" w:color="auto"/>
                        <w:bottom w:val="none" w:sz="0" w:space="0" w:color="auto"/>
                        <w:right w:val="none" w:sz="0" w:space="0" w:color="auto"/>
                      </w:divBdr>
                    </w:div>
                    <w:div w:id="1811241014">
                      <w:marLeft w:val="0"/>
                      <w:marRight w:val="0"/>
                      <w:marTop w:val="0"/>
                      <w:marBottom w:val="0"/>
                      <w:divBdr>
                        <w:top w:val="none" w:sz="0" w:space="0" w:color="auto"/>
                        <w:left w:val="none" w:sz="0" w:space="0" w:color="auto"/>
                        <w:bottom w:val="none" w:sz="0" w:space="0" w:color="auto"/>
                        <w:right w:val="none" w:sz="0" w:space="0" w:color="auto"/>
                      </w:divBdr>
                    </w:div>
                    <w:div w:id="845823802">
                      <w:marLeft w:val="0"/>
                      <w:marRight w:val="0"/>
                      <w:marTop w:val="0"/>
                      <w:marBottom w:val="0"/>
                      <w:divBdr>
                        <w:top w:val="none" w:sz="0" w:space="0" w:color="auto"/>
                        <w:left w:val="none" w:sz="0" w:space="0" w:color="auto"/>
                        <w:bottom w:val="none" w:sz="0" w:space="0" w:color="auto"/>
                        <w:right w:val="none" w:sz="0" w:space="0" w:color="auto"/>
                      </w:divBdr>
                    </w:div>
                    <w:div w:id="581067272">
                      <w:marLeft w:val="0"/>
                      <w:marRight w:val="0"/>
                      <w:marTop w:val="0"/>
                      <w:marBottom w:val="0"/>
                      <w:divBdr>
                        <w:top w:val="none" w:sz="0" w:space="0" w:color="auto"/>
                        <w:left w:val="none" w:sz="0" w:space="0" w:color="auto"/>
                        <w:bottom w:val="none" w:sz="0" w:space="0" w:color="auto"/>
                        <w:right w:val="none" w:sz="0" w:space="0" w:color="auto"/>
                      </w:divBdr>
                    </w:div>
                    <w:div w:id="17778571">
                      <w:marLeft w:val="0"/>
                      <w:marRight w:val="0"/>
                      <w:marTop w:val="0"/>
                      <w:marBottom w:val="0"/>
                      <w:divBdr>
                        <w:top w:val="none" w:sz="0" w:space="0" w:color="auto"/>
                        <w:left w:val="none" w:sz="0" w:space="0" w:color="auto"/>
                        <w:bottom w:val="none" w:sz="0" w:space="0" w:color="auto"/>
                        <w:right w:val="none" w:sz="0" w:space="0" w:color="auto"/>
                      </w:divBdr>
                    </w:div>
                    <w:div w:id="1075663672">
                      <w:marLeft w:val="0"/>
                      <w:marRight w:val="0"/>
                      <w:marTop w:val="0"/>
                      <w:marBottom w:val="0"/>
                      <w:divBdr>
                        <w:top w:val="none" w:sz="0" w:space="0" w:color="auto"/>
                        <w:left w:val="none" w:sz="0" w:space="0" w:color="auto"/>
                        <w:bottom w:val="none" w:sz="0" w:space="0" w:color="auto"/>
                        <w:right w:val="none" w:sz="0" w:space="0" w:color="auto"/>
                      </w:divBdr>
                    </w:div>
                    <w:div w:id="13001466">
                      <w:marLeft w:val="0"/>
                      <w:marRight w:val="0"/>
                      <w:marTop w:val="0"/>
                      <w:marBottom w:val="0"/>
                      <w:divBdr>
                        <w:top w:val="none" w:sz="0" w:space="0" w:color="auto"/>
                        <w:left w:val="none" w:sz="0" w:space="0" w:color="auto"/>
                        <w:bottom w:val="none" w:sz="0" w:space="0" w:color="auto"/>
                        <w:right w:val="none" w:sz="0" w:space="0" w:color="auto"/>
                      </w:divBdr>
                    </w:div>
                    <w:div w:id="1197155003">
                      <w:marLeft w:val="0"/>
                      <w:marRight w:val="0"/>
                      <w:marTop w:val="0"/>
                      <w:marBottom w:val="0"/>
                      <w:divBdr>
                        <w:top w:val="none" w:sz="0" w:space="0" w:color="auto"/>
                        <w:left w:val="none" w:sz="0" w:space="0" w:color="auto"/>
                        <w:bottom w:val="none" w:sz="0" w:space="0" w:color="auto"/>
                        <w:right w:val="none" w:sz="0" w:space="0" w:color="auto"/>
                      </w:divBdr>
                    </w:div>
                    <w:div w:id="1758794139">
                      <w:marLeft w:val="0"/>
                      <w:marRight w:val="0"/>
                      <w:marTop w:val="0"/>
                      <w:marBottom w:val="0"/>
                      <w:divBdr>
                        <w:top w:val="none" w:sz="0" w:space="0" w:color="auto"/>
                        <w:left w:val="none" w:sz="0" w:space="0" w:color="auto"/>
                        <w:bottom w:val="none" w:sz="0" w:space="0" w:color="auto"/>
                        <w:right w:val="none" w:sz="0" w:space="0" w:color="auto"/>
                      </w:divBdr>
                    </w:div>
                    <w:div w:id="1891530607">
                      <w:marLeft w:val="0"/>
                      <w:marRight w:val="0"/>
                      <w:marTop w:val="0"/>
                      <w:marBottom w:val="0"/>
                      <w:divBdr>
                        <w:top w:val="none" w:sz="0" w:space="0" w:color="auto"/>
                        <w:left w:val="none" w:sz="0" w:space="0" w:color="auto"/>
                        <w:bottom w:val="none" w:sz="0" w:space="0" w:color="auto"/>
                        <w:right w:val="none" w:sz="0" w:space="0" w:color="auto"/>
                      </w:divBdr>
                    </w:div>
                    <w:div w:id="220218088">
                      <w:marLeft w:val="0"/>
                      <w:marRight w:val="0"/>
                      <w:marTop w:val="0"/>
                      <w:marBottom w:val="0"/>
                      <w:divBdr>
                        <w:top w:val="none" w:sz="0" w:space="0" w:color="auto"/>
                        <w:left w:val="none" w:sz="0" w:space="0" w:color="auto"/>
                        <w:bottom w:val="none" w:sz="0" w:space="0" w:color="auto"/>
                        <w:right w:val="none" w:sz="0" w:space="0" w:color="auto"/>
                      </w:divBdr>
                    </w:div>
                    <w:div w:id="967198627">
                      <w:marLeft w:val="0"/>
                      <w:marRight w:val="0"/>
                      <w:marTop w:val="0"/>
                      <w:marBottom w:val="0"/>
                      <w:divBdr>
                        <w:top w:val="none" w:sz="0" w:space="0" w:color="auto"/>
                        <w:left w:val="none" w:sz="0" w:space="0" w:color="auto"/>
                        <w:bottom w:val="none" w:sz="0" w:space="0" w:color="auto"/>
                        <w:right w:val="none" w:sz="0" w:space="0" w:color="auto"/>
                      </w:divBdr>
                    </w:div>
                    <w:div w:id="1408114036">
                      <w:marLeft w:val="0"/>
                      <w:marRight w:val="0"/>
                      <w:marTop w:val="0"/>
                      <w:marBottom w:val="0"/>
                      <w:divBdr>
                        <w:top w:val="none" w:sz="0" w:space="0" w:color="auto"/>
                        <w:left w:val="none" w:sz="0" w:space="0" w:color="auto"/>
                        <w:bottom w:val="none" w:sz="0" w:space="0" w:color="auto"/>
                        <w:right w:val="none" w:sz="0" w:space="0" w:color="auto"/>
                      </w:divBdr>
                    </w:div>
                    <w:div w:id="2085103714">
                      <w:marLeft w:val="0"/>
                      <w:marRight w:val="0"/>
                      <w:marTop w:val="0"/>
                      <w:marBottom w:val="0"/>
                      <w:divBdr>
                        <w:top w:val="none" w:sz="0" w:space="0" w:color="auto"/>
                        <w:left w:val="none" w:sz="0" w:space="0" w:color="auto"/>
                        <w:bottom w:val="none" w:sz="0" w:space="0" w:color="auto"/>
                        <w:right w:val="none" w:sz="0" w:space="0" w:color="auto"/>
                      </w:divBdr>
                    </w:div>
                    <w:div w:id="1052386586">
                      <w:marLeft w:val="0"/>
                      <w:marRight w:val="0"/>
                      <w:marTop w:val="0"/>
                      <w:marBottom w:val="0"/>
                      <w:divBdr>
                        <w:top w:val="none" w:sz="0" w:space="0" w:color="auto"/>
                        <w:left w:val="none" w:sz="0" w:space="0" w:color="auto"/>
                        <w:bottom w:val="none" w:sz="0" w:space="0" w:color="auto"/>
                        <w:right w:val="none" w:sz="0" w:space="0" w:color="auto"/>
                      </w:divBdr>
                    </w:div>
                    <w:div w:id="2080208127">
                      <w:marLeft w:val="0"/>
                      <w:marRight w:val="0"/>
                      <w:marTop w:val="0"/>
                      <w:marBottom w:val="0"/>
                      <w:divBdr>
                        <w:top w:val="none" w:sz="0" w:space="0" w:color="auto"/>
                        <w:left w:val="none" w:sz="0" w:space="0" w:color="auto"/>
                        <w:bottom w:val="none" w:sz="0" w:space="0" w:color="auto"/>
                        <w:right w:val="none" w:sz="0" w:space="0" w:color="auto"/>
                      </w:divBdr>
                    </w:div>
                    <w:div w:id="93089216">
                      <w:marLeft w:val="0"/>
                      <w:marRight w:val="0"/>
                      <w:marTop w:val="0"/>
                      <w:marBottom w:val="0"/>
                      <w:divBdr>
                        <w:top w:val="none" w:sz="0" w:space="0" w:color="auto"/>
                        <w:left w:val="none" w:sz="0" w:space="0" w:color="auto"/>
                        <w:bottom w:val="none" w:sz="0" w:space="0" w:color="auto"/>
                        <w:right w:val="none" w:sz="0" w:space="0" w:color="auto"/>
                      </w:divBdr>
                    </w:div>
                    <w:div w:id="66155421">
                      <w:marLeft w:val="0"/>
                      <w:marRight w:val="0"/>
                      <w:marTop w:val="0"/>
                      <w:marBottom w:val="0"/>
                      <w:divBdr>
                        <w:top w:val="none" w:sz="0" w:space="0" w:color="auto"/>
                        <w:left w:val="none" w:sz="0" w:space="0" w:color="auto"/>
                        <w:bottom w:val="none" w:sz="0" w:space="0" w:color="auto"/>
                        <w:right w:val="none" w:sz="0" w:space="0" w:color="auto"/>
                      </w:divBdr>
                    </w:div>
                    <w:div w:id="925652332">
                      <w:marLeft w:val="0"/>
                      <w:marRight w:val="0"/>
                      <w:marTop w:val="0"/>
                      <w:marBottom w:val="0"/>
                      <w:divBdr>
                        <w:top w:val="none" w:sz="0" w:space="0" w:color="auto"/>
                        <w:left w:val="none" w:sz="0" w:space="0" w:color="auto"/>
                        <w:bottom w:val="none" w:sz="0" w:space="0" w:color="auto"/>
                        <w:right w:val="none" w:sz="0" w:space="0" w:color="auto"/>
                      </w:divBdr>
                    </w:div>
                    <w:div w:id="652567660">
                      <w:marLeft w:val="0"/>
                      <w:marRight w:val="0"/>
                      <w:marTop w:val="0"/>
                      <w:marBottom w:val="0"/>
                      <w:divBdr>
                        <w:top w:val="none" w:sz="0" w:space="0" w:color="auto"/>
                        <w:left w:val="none" w:sz="0" w:space="0" w:color="auto"/>
                        <w:bottom w:val="none" w:sz="0" w:space="0" w:color="auto"/>
                        <w:right w:val="none" w:sz="0" w:space="0" w:color="auto"/>
                      </w:divBdr>
                    </w:div>
                    <w:div w:id="417291544">
                      <w:marLeft w:val="0"/>
                      <w:marRight w:val="0"/>
                      <w:marTop w:val="0"/>
                      <w:marBottom w:val="0"/>
                      <w:divBdr>
                        <w:top w:val="none" w:sz="0" w:space="0" w:color="auto"/>
                        <w:left w:val="none" w:sz="0" w:space="0" w:color="auto"/>
                        <w:bottom w:val="none" w:sz="0" w:space="0" w:color="auto"/>
                        <w:right w:val="none" w:sz="0" w:space="0" w:color="auto"/>
                      </w:divBdr>
                    </w:div>
                    <w:div w:id="152530750">
                      <w:marLeft w:val="0"/>
                      <w:marRight w:val="0"/>
                      <w:marTop w:val="0"/>
                      <w:marBottom w:val="0"/>
                      <w:divBdr>
                        <w:top w:val="none" w:sz="0" w:space="0" w:color="auto"/>
                        <w:left w:val="none" w:sz="0" w:space="0" w:color="auto"/>
                        <w:bottom w:val="none" w:sz="0" w:space="0" w:color="auto"/>
                        <w:right w:val="none" w:sz="0" w:space="0" w:color="auto"/>
                      </w:divBdr>
                    </w:div>
                    <w:div w:id="1046487753">
                      <w:marLeft w:val="0"/>
                      <w:marRight w:val="0"/>
                      <w:marTop w:val="0"/>
                      <w:marBottom w:val="0"/>
                      <w:divBdr>
                        <w:top w:val="none" w:sz="0" w:space="0" w:color="auto"/>
                        <w:left w:val="none" w:sz="0" w:space="0" w:color="auto"/>
                        <w:bottom w:val="none" w:sz="0" w:space="0" w:color="auto"/>
                        <w:right w:val="none" w:sz="0" w:space="0" w:color="auto"/>
                      </w:divBdr>
                    </w:div>
                    <w:div w:id="12656360">
                      <w:marLeft w:val="0"/>
                      <w:marRight w:val="0"/>
                      <w:marTop w:val="0"/>
                      <w:marBottom w:val="0"/>
                      <w:divBdr>
                        <w:top w:val="none" w:sz="0" w:space="0" w:color="auto"/>
                        <w:left w:val="none" w:sz="0" w:space="0" w:color="auto"/>
                        <w:bottom w:val="none" w:sz="0" w:space="0" w:color="auto"/>
                        <w:right w:val="none" w:sz="0" w:space="0" w:color="auto"/>
                      </w:divBdr>
                    </w:div>
                    <w:div w:id="980767340">
                      <w:marLeft w:val="0"/>
                      <w:marRight w:val="0"/>
                      <w:marTop w:val="0"/>
                      <w:marBottom w:val="0"/>
                      <w:divBdr>
                        <w:top w:val="none" w:sz="0" w:space="0" w:color="auto"/>
                        <w:left w:val="none" w:sz="0" w:space="0" w:color="auto"/>
                        <w:bottom w:val="none" w:sz="0" w:space="0" w:color="auto"/>
                        <w:right w:val="none" w:sz="0" w:space="0" w:color="auto"/>
                      </w:divBdr>
                    </w:div>
                    <w:div w:id="209415578">
                      <w:marLeft w:val="0"/>
                      <w:marRight w:val="0"/>
                      <w:marTop w:val="0"/>
                      <w:marBottom w:val="0"/>
                      <w:divBdr>
                        <w:top w:val="none" w:sz="0" w:space="0" w:color="auto"/>
                        <w:left w:val="none" w:sz="0" w:space="0" w:color="auto"/>
                        <w:bottom w:val="none" w:sz="0" w:space="0" w:color="auto"/>
                        <w:right w:val="none" w:sz="0" w:space="0" w:color="auto"/>
                      </w:divBdr>
                    </w:div>
                    <w:div w:id="1291398469">
                      <w:marLeft w:val="0"/>
                      <w:marRight w:val="0"/>
                      <w:marTop w:val="0"/>
                      <w:marBottom w:val="0"/>
                      <w:divBdr>
                        <w:top w:val="none" w:sz="0" w:space="0" w:color="auto"/>
                        <w:left w:val="none" w:sz="0" w:space="0" w:color="auto"/>
                        <w:bottom w:val="none" w:sz="0" w:space="0" w:color="auto"/>
                        <w:right w:val="none" w:sz="0" w:space="0" w:color="auto"/>
                      </w:divBdr>
                    </w:div>
                    <w:div w:id="855387911">
                      <w:marLeft w:val="0"/>
                      <w:marRight w:val="0"/>
                      <w:marTop w:val="0"/>
                      <w:marBottom w:val="0"/>
                      <w:divBdr>
                        <w:top w:val="none" w:sz="0" w:space="0" w:color="auto"/>
                        <w:left w:val="none" w:sz="0" w:space="0" w:color="auto"/>
                        <w:bottom w:val="none" w:sz="0" w:space="0" w:color="auto"/>
                        <w:right w:val="none" w:sz="0" w:space="0" w:color="auto"/>
                      </w:divBdr>
                    </w:div>
                    <w:div w:id="1116830798">
                      <w:marLeft w:val="0"/>
                      <w:marRight w:val="0"/>
                      <w:marTop w:val="0"/>
                      <w:marBottom w:val="0"/>
                      <w:divBdr>
                        <w:top w:val="none" w:sz="0" w:space="0" w:color="auto"/>
                        <w:left w:val="none" w:sz="0" w:space="0" w:color="auto"/>
                        <w:bottom w:val="none" w:sz="0" w:space="0" w:color="auto"/>
                        <w:right w:val="none" w:sz="0" w:space="0" w:color="auto"/>
                      </w:divBdr>
                    </w:div>
                    <w:div w:id="1933123251">
                      <w:marLeft w:val="0"/>
                      <w:marRight w:val="0"/>
                      <w:marTop w:val="0"/>
                      <w:marBottom w:val="0"/>
                      <w:divBdr>
                        <w:top w:val="none" w:sz="0" w:space="0" w:color="auto"/>
                        <w:left w:val="none" w:sz="0" w:space="0" w:color="auto"/>
                        <w:bottom w:val="none" w:sz="0" w:space="0" w:color="auto"/>
                        <w:right w:val="none" w:sz="0" w:space="0" w:color="auto"/>
                      </w:divBdr>
                    </w:div>
                    <w:div w:id="1120299247">
                      <w:marLeft w:val="0"/>
                      <w:marRight w:val="0"/>
                      <w:marTop w:val="0"/>
                      <w:marBottom w:val="0"/>
                      <w:divBdr>
                        <w:top w:val="none" w:sz="0" w:space="0" w:color="auto"/>
                        <w:left w:val="none" w:sz="0" w:space="0" w:color="auto"/>
                        <w:bottom w:val="none" w:sz="0" w:space="0" w:color="auto"/>
                        <w:right w:val="none" w:sz="0" w:space="0" w:color="auto"/>
                      </w:divBdr>
                    </w:div>
                    <w:div w:id="853957467">
                      <w:marLeft w:val="0"/>
                      <w:marRight w:val="0"/>
                      <w:marTop w:val="0"/>
                      <w:marBottom w:val="0"/>
                      <w:divBdr>
                        <w:top w:val="none" w:sz="0" w:space="0" w:color="auto"/>
                        <w:left w:val="none" w:sz="0" w:space="0" w:color="auto"/>
                        <w:bottom w:val="none" w:sz="0" w:space="0" w:color="auto"/>
                        <w:right w:val="none" w:sz="0" w:space="0" w:color="auto"/>
                      </w:divBdr>
                    </w:div>
                    <w:div w:id="1601373461">
                      <w:marLeft w:val="0"/>
                      <w:marRight w:val="0"/>
                      <w:marTop w:val="0"/>
                      <w:marBottom w:val="0"/>
                      <w:divBdr>
                        <w:top w:val="none" w:sz="0" w:space="0" w:color="auto"/>
                        <w:left w:val="none" w:sz="0" w:space="0" w:color="auto"/>
                        <w:bottom w:val="none" w:sz="0" w:space="0" w:color="auto"/>
                        <w:right w:val="none" w:sz="0" w:space="0" w:color="auto"/>
                      </w:divBdr>
                    </w:div>
                    <w:div w:id="2101751520">
                      <w:marLeft w:val="0"/>
                      <w:marRight w:val="0"/>
                      <w:marTop w:val="0"/>
                      <w:marBottom w:val="0"/>
                      <w:divBdr>
                        <w:top w:val="none" w:sz="0" w:space="0" w:color="auto"/>
                        <w:left w:val="none" w:sz="0" w:space="0" w:color="auto"/>
                        <w:bottom w:val="none" w:sz="0" w:space="0" w:color="auto"/>
                        <w:right w:val="none" w:sz="0" w:space="0" w:color="auto"/>
                      </w:divBdr>
                    </w:div>
                    <w:div w:id="1447041853">
                      <w:marLeft w:val="0"/>
                      <w:marRight w:val="0"/>
                      <w:marTop w:val="0"/>
                      <w:marBottom w:val="0"/>
                      <w:divBdr>
                        <w:top w:val="none" w:sz="0" w:space="0" w:color="auto"/>
                        <w:left w:val="none" w:sz="0" w:space="0" w:color="auto"/>
                        <w:bottom w:val="none" w:sz="0" w:space="0" w:color="auto"/>
                        <w:right w:val="none" w:sz="0" w:space="0" w:color="auto"/>
                      </w:divBdr>
                    </w:div>
                    <w:div w:id="147329639">
                      <w:marLeft w:val="0"/>
                      <w:marRight w:val="0"/>
                      <w:marTop w:val="0"/>
                      <w:marBottom w:val="0"/>
                      <w:divBdr>
                        <w:top w:val="none" w:sz="0" w:space="0" w:color="auto"/>
                        <w:left w:val="none" w:sz="0" w:space="0" w:color="auto"/>
                        <w:bottom w:val="none" w:sz="0" w:space="0" w:color="auto"/>
                        <w:right w:val="none" w:sz="0" w:space="0" w:color="auto"/>
                      </w:divBdr>
                    </w:div>
                    <w:div w:id="166601873">
                      <w:marLeft w:val="0"/>
                      <w:marRight w:val="0"/>
                      <w:marTop w:val="0"/>
                      <w:marBottom w:val="0"/>
                      <w:divBdr>
                        <w:top w:val="none" w:sz="0" w:space="0" w:color="auto"/>
                        <w:left w:val="none" w:sz="0" w:space="0" w:color="auto"/>
                        <w:bottom w:val="none" w:sz="0" w:space="0" w:color="auto"/>
                        <w:right w:val="none" w:sz="0" w:space="0" w:color="auto"/>
                      </w:divBdr>
                    </w:div>
                    <w:div w:id="1371497149">
                      <w:marLeft w:val="0"/>
                      <w:marRight w:val="0"/>
                      <w:marTop w:val="0"/>
                      <w:marBottom w:val="0"/>
                      <w:divBdr>
                        <w:top w:val="none" w:sz="0" w:space="0" w:color="auto"/>
                        <w:left w:val="none" w:sz="0" w:space="0" w:color="auto"/>
                        <w:bottom w:val="none" w:sz="0" w:space="0" w:color="auto"/>
                        <w:right w:val="none" w:sz="0" w:space="0" w:color="auto"/>
                      </w:divBdr>
                    </w:div>
                    <w:div w:id="405811468">
                      <w:marLeft w:val="0"/>
                      <w:marRight w:val="0"/>
                      <w:marTop w:val="0"/>
                      <w:marBottom w:val="0"/>
                      <w:divBdr>
                        <w:top w:val="none" w:sz="0" w:space="0" w:color="auto"/>
                        <w:left w:val="none" w:sz="0" w:space="0" w:color="auto"/>
                        <w:bottom w:val="none" w:sz="0" w:space="0" w:color="auto"/>
                        <w:right w:val="none" w:sz="0" w:space="0" w:color="auto"/>
                      </w:divBdr>
                    </w:div>
                    <w:div w:id="949975899">
                      <w:marLeft w:val="0"/>
                      <w:marRight w:val="0"/>
                      <w:marTop w:val="0"/>
                      <w:marBottom w:val="0"/>
                      <w:divBdr>
                        <w:top w:val="none" w:sz="0" w:space="0" w:color="auto"/>
                        <w:left w:val="none" w:sz="0" w:space="0" w:color="auto"/>
                        <w:bottom w:val="none" w:sz="0" w:space="0" w:color="auto"/>
                        <w:right w:val="none" w:sz="0" w:space="0" w:color="auto"/>
                      </w:divBdr>
                    </w:div>
                    <w:div w:id="1911573412">
                      <w:marLeft w:val="0"/>
                      <w:marRight w:val="0"/>
                      <w:marTop w:val="0"/>
                      <w:marBottom w:val="0"/>
                      <w:divBdr>
                        <w:top w:val="none" w:sz="0" w:space="0" w:color="auto"/>
                        <w:left w:val="none" w:sz="0" w:space="0" w:color="auto"/>
                        <w:bottom w:val="none" w:sz="0" w:space="0" w:color="auto"/>
                        <w:right w:val="none" w:sz="0" w:space="0" w:color="auto"/>
                      </w:divBdr>
                    </w:div>
                    <w:div w:id="36273123">
                      <w:marLeft w:val="0"/>
                      <w:marRight w:val="0"/>
                      <w:marTop w:val="0"/>
                      <w:marBottom w:val="0"/>
                      <w:divBdr>
                        <w:top w:val="none" w:sz="0" w:space="0" w:color="auto"/>
                        <w:left w:val="none" w:sz="0" w:space="0" w:color="auto"/>
                        <w:bottom w:val="none" w:sz="0" w:space="0" w:color="auto"/>
                        <w:right w:val="none" w:sz="0" w:space="0" w:color="auto"/>
                      </w:divBdr>
                    </w:div>
                    <w:div w:id="1924795514">
                      <w:marLeft w:val="0"/>
                      <w:marRight w:val="0"/>
                      <w:marTop w:val="0"/>
                      <w:marBottom w:val="0"/>
                      <w:divBdr>
                        <w:top w:val="none" w:sz="0" w:space="0" w:color="auto"/>
                        <w:left w:val="none" w:sz="0" w:space="0" w:color="auto"/>
                        <w:bottom w:val="none" w:sz="0" w:space="0" w:color="auto"/>
                        <w:right w:val="none" w:sz="0" w:space="0" w:color="auto"/>
                      </w:divBdr>
                    </w:div>
                    <w:div w:id="1020082279">
                      <w:marLeft w:val="0"/>
                      <w:marRight w:val="0"/>
                      <w:marTop w:val="0"/>
                      <w:marBottom w:val="0"/>
                      <w:divBdr>
                        <w:top w:val="none" w:sz="0" w:space="0" w:color="auto"/>
                        <w:left w:val="none" w:sz="0" w:space="0" w:color="auto"/>
                        <w:bottom w:val="none" w:sz="0" w:space="0" w:color="auto"/>
                        <w:right w:val="none" w:sz="0" w:space="0" w:color="auto"/>
                      </w:divBdr>
                    </w:div>
                    <w:div w:id="1618830587">
                      <w:marLeft w:val="0"/>
                      <w:marRight w:val="0"/>
                      <w:marTop w:val="0"/>
                      <w:marBottom w:val="0"/>
                      <w:divBdr>
                        <w:top w:val="none" w:sz="0" w:space="0" w:color="auto"/>
                        <w:left w:val="none" w:sz="0" w:space="0" w:color="auto"/>
                        <w:bottom w:val="none" w:sz="0" w:space="0" w:color="auto"/>
                        <w:right w:val="none" w:sz="0" w:space="0" w:color="auto"/>
                      </w:divBdr>
                    </w:div>
                    <w:div w:id="269318185">
                      <w:marLeft w:val="0"/>
                      <w:marRight w:val="0"/>
                      <w:marTop w:val="0"/>
                      <w:marBottom w:val="0"/>
                      <w:divBdr>
                        <w:top w:val="none" w:sz="0" w:space="0" w:color="auto"/>
                        <w:left w:val="none" w:sz="0" w:space="0" w:color="auto"/>
                        <w:bottom w:val="none" w:sz="0" w:space="0" w:color="auto"/>
                        <w:right w:val="none" w:sz="0" w:space="0" w:color="auto"/>
                      </w:divBdr>
                    </w:div>
                    <w:div w:id="1718822772">
                      <w:marLeft w:val="0"/>
                      <w:marRight w:val="0"/>
                      <w:marTop w:val="0"/>
                      <w:marBottom w:val="0"/>
                      <w:divBdr>
                        <w:top w:val="none" w:sz="0" w:space="0" w:color="auto"/>
                        <w:left w:val="none" w:sz="0" w:space="0" w:color="auto"/>
                        <w:bottom w:val="none" w:sz="0" w:space="0" w:color="auto"/>
                        <w:right w:val="none" w:sz="0" w:space="0" w:color="auto"/>
                      </w:divBdr>
                    </w:div>
                    <w:div w:id="859589293">
                      <w:marLeft w:val="0"/>
                      <w:marRight w:val="0"/>
                      <w:marTop w:val="0"/>
                      <w:marBottom w:val="0"/>
                      <w:divBdr>
                        <w:top w:val="none" w:sz="0" w:space="0" w:color="auto"/>
                        <w:left w:val="none" w:sz="0" w:space="0" w:color="auto"/>
                        <w:bottom w:val="none" w:sz="0" w:space="0" w:color="auto"/>
                        <w:right w:val="none" w:sz="0" w:space="0" w:color="auto"/>
                      </w:divBdr>
                    </w:div>
                    <w:div w:id="2106343122">
                      <w:marLeft w:val="0"/>
                      <w:marRight w:val="0"/>
                      <w:marTop w:val="0"/>
                      <w:marBottom w:val="0"/>
                      <w:divBdr>
                        <w:top w:val="none" w:sz="0" w:space="0" w:color="auto"/>
                        <w:left w:val="none" w:sz="0" w:space="0" w:color="auto"/>
                        <w:bottom w:val="none" w:sz="0" w:space="0" w:color="auto"/>
                        <w:right w:val="none" w:sz="0" w:space="0" w:color="auto"/>
                      </w:divBdr>
                    </w:div>
                    <w:div w:id="654258806">
                      <w:marLeft w:val="0"/>
                      <w:marRight w:val="0"/>
                      <w:marTop w:val="0"/>
                      <w:marBottom w:val="0"/>
                      <w:divBdr>
                        <w:top w:val="none" w:sz="0" w:space="0" w:color="auto"/>
                        <w:left w:val="none" w:sz="0" w:space="0" w:color="auto"/>
                        <w:bottom w:val="none" w:sz="0" w:space="0" w:color="auto"/>
                        <w:right w:val="none" w:sz="0" w:space="0" w:color="auto"/>
                      </w:divBdr>
                    </w:div>
                    <w:div w:id="1744334624">
                      <w:marLeft w:val="0"/>
                      <w:marRight w:val="0"/>
                      <w:marTop w:val="0"/>
                      <w:marBottom w:val="0"/>
                      <w:divBdr>
                        <w:top w:val="none" w:sz="0" w:space="0" w:color="auto"/>
                        <w:left w:val="none" w:sz="0" w:space="0" w:color="auto"/>
                        <w:bottom w:val="none" w:sz="0" w:space="0" w:color="auto"/>
                        <w:right w:val="none" w:sz="0" w:space="0" w:color="auto"/>
                      </w:divBdr>
                    </w:div>
                    <w:div w:id="1192186399">
                      <w:marLeft w:val="0"/>
                      <w:marRight w:val="0"/>
                      <w:marTop w:val="0"/>
                      <w:marBottom w:val="0"/>
                      <w:divBdr>
                        <w:top w:val="none" w:sz="0" w:space="0" w:color="auto"/>
                        <w:left w:val="none" w:sz="0" w:space="0" w:color="auto"/>
                        <w:bottom w:val="none" w:sz="0" w:space="0" w:color="auto"/>
                        <w:right w:val="none" w:sz="0" w:space="0" w:color="auto"/>
                      </w:divBdr>
                    </w:div>
                    <w:div w:id="73673575">
                      <w:marLeft w:val="0"/>
                      <w:marRight w:val="0"/>
                      <w:marTop w:val="0"/>
                      <w:marBottom w:val="0"/>
                      <w:divBdr>
                        <w:top w:val="none" w:sz="0" w:space="0" w:color="auto"/>
                        <w:left w:val="none" w:sz="0" w:space="0" w:color="auto"/>
                        <w:bottom w:val="none" w:sz="0" w:space="0" w:color="auto"/>
                        <w:right w:val="none" w:sz="0" w:space="0" w:color="auto"/>
                      </w:divBdr>
                    </w:div>
                    <w:div w:id="313489573">
                      <w:marLeft w:val="0"/>
                      <w:marRight w:val="0"/>
                      <w:marTop w:val="0"/>
                      <w:marBottom w:val="0"/>
                      <w:divBdr>
                        <w:top w:val="none" w:sz="0" w:space="0" w:color="auto"/>
                        <w:left w:val="none" w:sz="0" w:space="0" w:color="auto"/>
                        <w:bottom w:val="none" w:sz="0" w:space="0" w:color="auto"/>
                        <w:right w:val="none" w:sz="0" w:space="0" w:color="auto"/>
                      </w:divBdr>
                    </w:div>
                    <w:div w:id="33697220">
                      <w:marLeft w:val="0"/>
                      <w:marRight w:val="0"/>
                      <w:marTop w:val="0"/>
                      <w:marBottom w:val="0"/>
                      <w:divBdr>
                        <w:top w:val="none" w:sz="0" w:space="0" w:color="auto"/>
                        <w:left w:val="none" w:sz="0" w:space="0" w:color="auto"/>
                        <w:bottom w:val="none" w:sz="0" w:space="0" w:color="auto"/>
                        <w:right w:val="none" w:sz="0" w:space="0" w:color="auto"/>
                      </w:divBdr>
                    </w:div>
                    <w:div w:id="1618290581">
                      <w:marLeft w:val="0"/>
                      <w:marRight w:val="0"/>
                      <w:marTop w:val="0"/>
                      <w:marBottom w:val="0"/>
                      <w:divBdr>
                        <w:top w:val="none" w:sz="0" w:space="0" w:color="auto"/>
                        <w:left w:val="none" w:sz="0" w:space="0" w:color="auto"/>
                        <w:bottom w:val="none" w:sz="0" w:space="0" w:color="auto"/>
                        <w:right w:val="none" w:sz="0" w:space="0" w:color="auto"/>
                      </w:divBdr>
                    </w:div>
                    <w:div w:id="338000387">
                      <w:marLeft w:val="0"/>
                      <w:marRight w:val="0"/>
                      <w:marTop w:val="0"/>
                      <w:marBottom w:val="0"/>
                      <w:divBdr>
                        <w:top w:val="none" w:sz="0" w:space="0" w:color="auto"/>
                        <w:left w:val="none" w:sz="0" w:space="0" w:color="auto"/>
                        <w:bottom w:val="none" w:sz="0" w:space="0" w:color="auto"/>
                        <w:right w:val="none" w:sz="0" w:space="0" w:color="auto"/>
                      </w:divBdr>
                    </w:div>
                    <w:div w:id="1662733530">
                      <w:marLeft w:val="0"/>
                      <w:marRight w:val="0"/>
                      <w:marTop w:val="0"/>
                      <w:marBottom w:val="0"/>
                      <w:divBdr>
                        <w:top w:val="none" w:sz="0" w:space="0" w:color="auto"/>
                        <w:left w:val="none" w:sz="0" w:space="0" w:color="auto"/>
                        <w:bottom w:val="none" w:sz="0" w:space="0" w:color="auto"/>
                        <w:right w:val="none" w:sz="0" w:space="0" w:color="auto"/>
                      </w:divBdr>
                    </w:div>
                    <w:div w:id="1467119263">
                      <w:marLeft w:val="0"/>
                      <w:marRight w:val="0"/>
                      <w:marTop w:val="0"/>
                      <w:marBottom w:val="0"/>
                      <w:divBdr>
                        <w:top w:val="none" w:sz="0" w:space="0" w:color="auto"/>
                        <w:left w:val="none" w:sz="0" w:space="0" w:color="auto"/>
                        <w:bottom w:val="none" w:sz="0" w:space="0" w:color="auto"/>
                        <w:right w:val="none" w:sz="0" w:space="0" w:color="auto"/>
                      </w:divBdr>
                    </w:div>
                    <w:div w:id="1380743109">
                      <w:marLeft w:val="0"/>
                      <w:marRight w:val="0"/>
                      <w:marTop w:val="0"/>
                      <w:marBottom w:val="0"/>
                      <w:divBdr>
                        <w:top w:val="none" w:sz="0" w:space="0" w:color="auto"/>
                        <w:left w:val="none" w:sz="0" w:space="0" w:color="auto"/>
                        <w:bottom w:val="none" w:sz="0" w:space="0" w:color="auto"/>
                        <w:right w:val="none" w:sz="0" w:space="0" w:color="auto"/>
                      </w:divBdr>
                    </w:div>
                    <w:div w:id="1579897863">
                      <w:marLeft w:val="0"/>
                      <w:marRight w:val="0"/>
                      <w:marTop w:val="0"/>
                      <w:marBottom w:val="0"/>
                      <w:divBdr>
                        <w:top w:val="none" w:sz="0" w:space="0" w:color="auto"/>
                        <w:left w:val="none" w:sz="0" w:space="0" w:color="auto"/>
                        <w:bottom w:val="none" w:sz="0" w:space="0" w:color="auto"/>
                        <w:right w:val="none" w:sz="0" w:space="0" w:color="auto"/>
                      </w:divBdr>
                    </w:div>
                    <w:div w:id="755516583">
                      <w:marLeft w:val="0"/>
                      <w:marRight w:val="0"/>
                      <w:marTop w:val="0"/>
                      <w:marBottom w:val="0"/>
                      <w:divBdr>
                        <w:top w:val="none" w:sz="0" w:space="0" w:color="auto"/>
                        <w:left w:val="none" w:sz="0" w:space="0" w:color="auto"/>
                        <w:bottom w:val="none" w:sz="0" w:space="0" w:color="auto"/>
                        <w:right w:val="none" w:sz="0" w:space="0" w:color="auto"/>
                      </w:divBdr>
                    </w:div>
                    <w:div w:id="1589657099">
                      <w:marLeft w:val="0"/>
                      <w:marRight w:val="0"/>
                      <w:marTop w:val="0"/>
                      <w:marBottom w:val="0"/>
                      <w:divBdr>
                        <w:top w:val="none" w:sz="0" w:space="0" w:color="auto"/>
                        <w:left w:val="none" w:sz="0" w:space="0" w:color="auto"/>
                        <w:bottom w:val="none" w:sz="0" w:space="0" w:color="auto"/>
                        <w:right w:val="none" w:sz="0" w:space="0" w:color="auto"/>
                      </w:divBdr>
                    </w:div>
                    <w:div w:id="871066264">
                      <w:marLeft w:val="0"/>
                      <w:marRight w:val="0"/>
                      <w:marTop w:val="0"/>
                      <w:marBottom w:val="0"/>
                      <w:divBdr>
                        <w:top w:val="none" w:sz="0" w:space="0" w:color="auto"/>
                        <w:left w:val="none" w:sz="0" w:space="0" w:color="auto"/>
                        <w:bottom w:val="none" w:sz="0" w:space="0" w:color="auto"/>
                        <w:right w:val="none" w:sz="0" w:space="0" w:color="auto"/>
                      </w:divBdr>
                    </w:div>
                    <w:div w:id="358354369">
                      <w:marLeft w:val="0"/>
                      <w:marRight w:val="0"/>
                      <w:marTop w:val="0"/>
                      <w:marBottom w:val="0"/>
                      <w:divBdr>
                        <w:top w:val="none" w:sz="0" w:space="0" w:color="auto"/>
                        <w:left w:val="none" w:sz="0" w:space="0" w:color="auto"/>
                        <w:bottom w:val="none" w:sz="0" w:space="0" w:color="auto"/>
                        <w:right w:val="none" w:sz="0" w:space="0" w:color="auto"/>
                      </w:divBdr>
                    </w:div>
                    <w:div w:id="685909157">
                      <w:marLeft w:val="0"/>
                      <w:marRight w:val="0"/>
                      <w:marTop w:val="0"/>
                      <w:marBottom w:val="0"/>
                      <w:divBdr>
                        <w:top w:val="none" w:sz="0" w:space="0" w:color="auto"/>
                        <w:left w:val="none" w:sz="0" w:space="0" w:color="auto"/>
                        <w:bottom w:val="none" w:sz="0" w:space="0" w:color="auto"/>
                        <w:right w:val="none" w:sz="0" w:space="0" w:color="auto"/>
                      </w:divBdr>
                    </w:div>
                    <w:div w:id="1406299158">
                      <w:marLeft w:val="0"/>
                      <w:marRight w:val="0"/>
                      <w:marTop w:val="0"/>
                      <w:marBottom w:val="0"/>
                      <w:divBdr>
                        <w:top w:val="none" w:sz="0" w:space="0" w:color="auto"/>
                        <w:left w:val="none" w:sz="0" w:space="0" w:color="auto"/>
                        <w:bottom w:val="none" w:sz="0" w:space="0" w:color="auto"/>
                        <w:right w:val="none" w:sz="0" w:space="0" w:color="auto"/>
                      </w:divBdr>
                    </w:div>
                    <w:div w:id="922107485">
                      <w:marLeft w:val="0"/>
                      <w:marRight w:val="0"/>
                      <w:marTop w:val="0"/>
                      <w:marBottom w:val="0"/>
                      <w:divBdr>
                        <w:top w:val="none" w:sz="0" w:space="0" w:color="auto"/>
                        <w:left w:val="none" w:sz="0" w:space="0" w:color="auto"/>
                        <w:bottom w:val="none" w:sz="0" w:space="0" w:color="auto"/>
                        <w:right w:val="none" w:sz="0" w:space="0" w:color="auto"/>
                      </w:divBdr>
                    </w:div>
                    <w:div w:id="260525723">
                      <w:marLeft w:val="0"/>
                      <w:marRight w:val="0"/>
                      <w:marTop w:val="0"/>
                      <w:marBottom w:val="0"/>
                      <w:divBdr>
                        <w:top w:val="none" w:sz="0" w:space="0" w:color="auto"/>
                        <w:left w:val="none" w:sz="0" w:space="0" w:color="auto"/>
                        <w:bottom w:val="none" w:sz="0" w:space="0" w:color="auto"/>
                        <w:right w:val="none" w:sz="0" w:space="0" w:color="auto"/>
                      </w:divBdr>
                    </w:div>
                    <w:div w:id="700017226">
                      <w:marLeft w:val="0"/>
                      <w:marRight w:val="0"/>
                      <w:marTop w:val="0"/>
                      <w:marBottom w:val="0"/>
                      <w:divBdr>
                        <w:top w:val="none" w:sz="0" w:space="0" w:color="auto"/>
                        <w:left w:val="none" w:sz="0" w:space="0" w:color="auto"/>
                        <w:bottom w:val="none" w:sz="0" w:space="0" w:color="auto"/>
                        <w:right w:val="none" w:sz="0" w:space="0" w:color="auto"/>
                      </w:divBdr>
                    </w:div>
                    <w:div w:id="1313565696">
                      <w:marLeft w:val="0"/>
                      <w:marRight w:val="0"/>
                      <w:marTop w:val="0"/>
                      <w:marBottom w:val="0"/>
                      <w:divBdr>
                        <w:top w:val="none" w:sz="0" w:space="0" w:color="auto"/>
                        <w:left w:val="none" w:sz="0" w:space="0" w:color="auto"/>
                        <w:bottom w:val="none" w:sz="0" w:space="0" w:color="auto"/>
                        <w:right w:val="none" w:sz="0" w:space="0" w:color="auto"/>
                      </w:divBdr>
                    </w:div>
                  </w:divsChild>
                </w:div>
                <w:div w:id="952438472">
                  <w:marLeft w:val="0"/>
                  <w:marRight w:val="0"/>
                  <w:marTop w:val="0"/>
                  <w:marBottom w:val="0"/>
                  <w:divBdr>
                    <w:top w:val="none" w:sz="0" w:space="0" w:color="auto"/>
                    <w:left w:val="none" w:sz="0" w:space="0" w:color="auto"/>
                    <w:bottom w:val="none" w:sz="0" w:space="0" w:color="auto"/>
                    <w:right w:val="none" w:sz="0" w:space="0" w:color="auto"/>
                  </w:divBdr>
                </w:div>
                <w:div w:id="336734990">
                  <w:marLeft w:val="0"/>
                  <w:marRight w:val="0"/>
                  <w:marTop w:val="0"/>
                  <w:marBottom w:val="0"/>
                  <w:divBdr>
                    <w:top w:val="none" w:sz="0" w:space="0" w:color="auto"/>
                    <w:left w:val="none" w:sz="0" w:space="0" w:color="auto"/>
                    <w:bottom w:val="none" w:sz="0" w:space="0" w:color="auto"/>
                    <w:right w:val="none" w:sz="0" w:space="0" w:color="auto"/>
                  </w:divBdr>
                </w:div>
                <w:div w:id="1558978466">
                  <w:marLeft w:val="0"/>
                  <w:marRight w:val="0"/>
                  <w:marTop w:val="0"/>
                  <w:marBottom w:val="0"/>
                  <w:divBdr>
                    <w:top w:val="none" w:sz="0" w:space="0" w:color="auto"/>
                    <w:left w:val="none" w:sz="0" w:space="0" w:color="auto"/>
                    <w:bottom w:val="none" w:sz="0" w:space="0" w:color="auto"/>
                    <w:right w:val="none" w:sz="0" w:space="0" w:color="auto"/>
                  </w:divBdr>
                </w:div>
                <w:div w:id="359748586">
                  <w:marLeft w:val="0"/>
                  <w:marRight w:val="0"/>
                  <w:marTop w:val="0"/>
                  <w:marBottom w:val="0"/>
                  <w:divBdr>
                    <w:top w:val="none" w:sz="0" w:space="0" w:color="auto"/>
                    <w:left w:val="none" w:sz="0" w:space="0" w:color="auto"/>
                    <w:bottom w:val="none" w:sz="0" w:space="0" w:color="auto"/>
                    <w:right w:val="none" w:sz="0" w:space="0" w:color="auto"/>
                  </w:divBdr>
                </w:div>
                <w:div w:id="1564683005">
                  <w:marLeft w:val="0"/>
                  <w:marRight w:val="0"/>
                  <w:marTop w:val="0"/>
                  <w:marBottom w:val="0"/>
                  <w:divBdr>
                    <w:top w:val="none" w:sz="0" w:space="0" w:color="auto"/>
                    <w:left w:val="none" w:sz="0" w:space="0" w:color="auto"/>
                    <w:bottom w:val="none" w:sz="0" w:space="0" w:color="auto"/>
                    <w:right w:val="none" w:sz="0" w:space="0" w:color="auto"/>
                  </w:divBdr>
                </w:div>
                <w:div w:id="79447823">
                  <w:marLeft w:val="0"/>
                  <w:marRight w:val="0"/>
                  <w:marTop w:val="0"/>
                  <w:marBottom w:val="0"/>
                  <w:divBdr>
                    <w:top w:val="none" w:sz="0" w:space="0" w:color="auto"/>
                    <w:left w:val="none" w:sz="0" w:space="0" w:color="auto"/>
                    <w:bottom w:val="none" w:sz="0" w:space="0" w:color="auto"/>
                    <w:right w:val="none" w:sz="0" w:space="0" w:color="auto"/>
                  </w:divBdr>
                </w:div>
                <w:div w:id="359161204">
                  <w:marLeft w:val="0"/>
                  <w:marRight w:val="0"/>
                  <w:marTop w:val="0"/>
                  <w:marBottom w:val="0"/>
                  <w:divBdr>
                    <w:top w:val="none" w:sz="0" w:space="0" w:color="auto"/>
                    <w:left w:val="none" w:sz="0" w:space="0" w:color="auto"/>
                    <w:bottom w:val="none" w:sz="0" w:space="0" w:color="auto"/>
                    <w:right w:val="none" w:sz="0" w:space="0" w:color="auto"/>
                  </w:divBdr>
                </w:div>
                <w:div w:id="1380712836">
                  <w:marLeft w:val="0"/>
                  <w:marRight w:val="0"/>
                  <w:marTop w:val="0"/>
                  <w:marBottom w:val="0"/>
                  <w:divBdr>
                    <w:top w:val="none" w:sz="0" w:space="0" w:color="auto"/>
                    <w:left w:val="none" w:sz="0" w:space="0" w:color="auto"/>
                    <w:bottom w:val="none" w:sz="0" w:space="0" w:color="auto"/>
                    <w:right w:val="none" w:sz="0" w:space="0" w:color="auto"/>
                  </w:divBdr>
                </w:div>
                <w:div w:id="475605763">
                  <w:marLeft w:val="0"/>
                  <w:marRight w:val="0"/>
                  <w:marTop w:val="0"/>
                  <w:marBottom w:val="0"/>
                  <w:divBdr>
                    <w:top w:val="none" w:sz="0" w:space="0" w:color="auto"/>
                    <w:left w:val="none" w:sz="0" w:space="0" w:color="auto"/>
                    <w:bottom w:val="none" w:sz="0" w:space="0" w:color="auto"/>
                    <w:right w:val="none" w:sz="0" w:space="0" w:color="auto"/>
                  </w:divBdr>
                </w:div>
                <w:div w:id="441992917">
                  <w:marLeft w:val="0"/>
                  <w:marRight w:val="0"/>
                  <w:marTop w:val="0"/>
                  <w:marBottom w:val="0"/>
                  <w:divBdr>
                    <w:top w:val="none" w:sz="0" w:space="0" w:color="auto"/>
                    <w:left w:val="none" w:sz="0" w:space="0" w:color="auto"/>
                    <w:bottom w:val="none" w:sz="0" w:space="0" w:color="auto"/>
                    <w:right w:val="none" w:sz="0" w:space="0" w:color="auto"/>
                  </w:divBdr>
                </w:div>
                <w:div w:id="30039798">
                  <w:marLeft w:val="0"/>
                  <w:marRight w:val="0"/>
                  <w:marTop w:val="0"/>
                  <w:marBottom w:val="0"/>
                  <w:divBdr>
                    <w:top w:val="none" w:sz="0" w:space="0" w:color="auto"/>
                    <w:left w:val="none" w:sz="0" w:space="0" w:color="auto"/>
                    <w:bottom w:val="none" w:sz="0" w:space="0" w:color="auto"/>
                    <w:right w:val="none" w:sz="0" w:space="0" w:color="auto"/>
                  </w:divBdr>
                </w:div>
                <w:div w:id="599023580">
                  <w:marLeft w:val="0"/>
                  <w:marRight w:val="0"/>
                  <w:marTop w:val="0"/>
                  <w:marBottom w:val="0"/>
                  <w:divBdr>
                    <w:top w:val="none" w:sz="0" w:space="0" w:color="auto"/>
                    <w:left w:val="none" w:sz="0" w:space="0" w:color="auto"/>
                    <w:bottom w:val="none" w:sz="0" w:space="0" w:color="auto"/>
                    <w:right w:val="none" w:sz="0" w:space="0" w:color="auto"/>
                  </w:divBdr>
                </w:div>
                <w:div w:id="376662645">
                  <w:marLeft w:val="0"/>
                  <w:marRight w:val="0"/>
                  <w:marTop w:val="0"/>
                  <w:marBottom w:val="0"/>
                  <w:divBdr>
                    <w:top w:val="none" w:sz="0" w:space="0" w:color="auto"/>
                    <w:left w:val="none" w:sz="0" w:space="0" w:color="auto"/>
                    <w:bottom w:val="none" w:sz="0" w:space="0" w:color="auto"/>
                    <w:right w:val="none" w:sz="0" w:space="0" w:color="auto"/>
                  </w:divBdr>
                </w:div>
                <w:div w:id="299922537">
                  <w:marLeft w:val="0"/>
                  <w:marRight w:val="0"/>
                  <w:marTop w:val="0"/>
                  <w:marBottom w:val="0"/>
                  <w:divBdr>
                    <w:top w:val="none" w:sz="0" w:space="0" w:color="auto"/>
                    <w:left w:val="none" w:sz="0" w:space="0" w:color="auto"/>
                    <w:bottom w:val="none" w:sz="0" w:space="0" w:color="auto"/>
                    <w:right w:val="none" w:sz="0" w:space="0" w:color="auto"/>
                  </w:divBdr>
                </w:div>
                <w:div w:id="36052687">
                  <w:marLeft w:val="0"/>
                  <w:marRight w:val="0"/>
                  <w:marTop w:val="0"/>
                  <w:marBottom w:val="0"/>
                  <w:divBdr>
                    <w:top w:val="none" w:sz="0" w:space="0" w:color="auto"/>
                    <w:left w:val="none" w:sz="0" w:space="0" w:color="auto"/>
                    <w:bottom w:val="none" w:sz="0" w:space="0" w:color="auto"/>
                    <w:right w:val="none" w:sz="0" w:space="0" w:color="auto"/>
                  </w:divBdr>
                </w:div>
                <w:div w:id="1859126302">
                  <w:marLeft w:val="0"/>
                  <w:marRight w:val="0"/>
                  <w:marTop w:val="0"/>
                  <w:marBottom w:val="0"/>
                  <w:divBdr>
                    <w:top w:val="none" w:sz="0" w:space="0" w:color="auto"/>
                    <w:left w:val="none" w:sz="0" w:space="0" w:color="auto"/>
                    <w:bottom w:val="none" w:sz="0" w:space="0" w:color="auto"/>
                    <w:right w:val="none" w:sz="0" w:space="0" w:color="auto"/>
                  </w:divBdr>
                </w:div>
                <w:div w:id="1839881506">
                  <w:marLeft w:val="0"/>
                  <w:marRight w:val="0"/>
                  <w:marTop w:val="0"/>
                  <w:marBottom w:val="0"/>
                  <w:divBdr>
                    <w:top w:val="none" w:sz="0" w:space="0" w:color="auto"/>
                    <w:left w:val="none" w:sz="0" w:space="0" w:color="auto"/>
                    <w:bottom w:val="none" w:sz="0" w:space="0" w:color="auto"/>
                    <w:right w:val="none" w:sz="0" w:space="0" w:color="auto"/>
                  </w:divBdr>
                </w:div>
                <w:div w:id="2131587442">
                  <w:marLeft w:val="0"/>
                  <w:marRight w:val="0"/>
                  <w:marTop w:val="0"/>
                  <w:marBottom w:val="0"/>
                  <w:divBdr>
                    <w:top w:val="none" w:sz="0" w:space="0" w:color="auto"/>
                    <w:left w:val="none" w:sz="0" w:space="0" w:color="auto"/>
                    <w:bottom w:val="none" w:sz="0" w:space="0" w:color="auto"/>
                    <w:right w:val="none" w:sz="0" w:space="0" w:color="auto"/>
                  </w:divBdr>
                </w:div>
                <w:div w:id="826432350">
                  <w:marLeft w:val="0"/>
                  <w:marRight w:val="0"/>
                  <w:marTop w:val="0"/>
                  <w:marBottom w:val="0"/>
                  <w:divBdr>
                    <w:top w:val="none" w:sz="0" w:space="0" w:color="auto"/>
                    <w:left w:val="none" w:sz="0" w:space="0" w:color="auto"/>
                    <w:bottom w:val="none" w:sz="0" w:space="0" w:color="auto"/>
                    <w:right w:val="none" w:sz="0" w:space="0" w:color="auto"/>
                  </w:divBdr>
                </w:div>
                <w:div w:id="1329672238">
                  <w:marLeft w:val="0"/>
                  <w:marRight w:val="0"/>
                  <w:marTop w:val="0"/>
                  <w:marBottom w:val="0"/>
                  <w:divBdr>
                    <w:top w:val="none" w:sz="0" w:space="0" w:color="auto"/>
                    <w:left w:val="none" w:sz="0" w:space="0" w:color="auto"/>
                    <w:bottom w:val="none" w:sz="0" w:space="0" w:color="auto"/>
                    <w:right w:val="none" w:sz="0" w:space="0" w:color="auto"/>
                  </w:divBdr>
                </w:div>
                <w:div w:id="1623419616">
                  <w:marLeft w:val="0"/>
                  <w:marRight w:val="0"/>
                  <w:marTop w:val="0"/>
                  <w:marBottom w:val="0"/>
                  <w:divBdr>
                    <w:top w:val="none" w:sz="0" w:space="0" w:color="auto"/>
                    <w:left w:val="none" w:sz="0" w:space="0" w:color="auto"/>
                    <w:bottom w:val="none" w:sz="0" w:space="0" w:color="auto"/>
                    <w:right w:val="none" w:sz="0" w:space="0" w:color="auto"/>
                  </w:divBdr>
                </w:div>
                <w:div w:id="995114418">
                  <w:marLeft w:val="0"/>
                  <w:marRight w:val="0"/>
                  <w:marTop w:val="0"/>
                  <w:marBottom w:val="0"/>
                  <w:divBdr>
                    <w:top w:val="none" w:sz="0" w:space="0" w:color="auto"/>
                    <w:left w:val="none" w:sz="0" w:space="0" w:color="auto"/>
                    <w:bottom w:val="none" w:sz="0" w:space="0" w:color="auto"/>
                    <w:right w:val="none" w:sz="0" w:space="0" w:color="auto"/>
                  </w:divBdr>
                </w:div>
                <w:div w:id="2035232611">
                  <w:marLeft w:val="0"/>
                  <w:marRight w:val="0"/>
                  <w:marTop w:val="0"/>
                  <w:marBottom w:val="0"/>
                  <w:divBdr>
                    <w:top w:val="none" w:sz="0" w:space="0" w:color="auto"/>
                    <w:left w:val="none" w:sz="0" w:space="0" w:color="auto"/>
                    <w:bottom w:val="none" w:sz="0" w:space="0" w:color="auto"/>
                    <w:right w:val="none" w:sz="0" w:space="0" w:color="auto"/>
                  </w:divBdr>
                </w:div>
                <w:div w:id="395856790">
                  <w:marLeft w:val="0"/>
                  <w:marRight w:val="0"/>
                  <w:marTop w:val="0"/>
                  <w:marBottom w:val="0"/>
                  <w:divBdr>
                    <w:top w:val="none" w:sz="0" w:space="0" w:color="auto"/>
                    <w:left w:val="none" w:sz="0" w:space="0" w:color="auto"/>
                    <w:bottom w:val="none" w:sz="0" w:space="0" w:color="auto"/>
                    <w:right w:val="none" w:sz="0" w:space="0" w:color="auto"/>
                  </w:divBdr>
                </w:div>
                <w:div w:id="1465343960">
                  <w:marLeft w:val="0"/>
                  <w:marRight w:val="0"/>
                  <w:marTop w:val="0"/>
                  <w:marBottom w:val="0"/>
                  <w:divBdr>
                    <w:top w:val="none" w:sz="0" w:space="0" w:color="auto"/>
                    <w:left w:val="none" w:sz="0" w:space="0" w:color="auto"/>
                    <w:bottom w:val="none" w:sz="0" w:space="0" w:color="auto"/>
                    <w:right w:val="none" w:sz="0" w:space="0" w:color="auto"/>
                  </w:divBdr>
                </w:div>
                <w:div w:id="329061012">
                  <w:marLeft w:val="0"/>
                  <w:marRight w:val="0"/>
                  <w:marTop w:val="0"/>
                  <w:marBottom w:val="0"/>
                  <w:divBdr>
                    <w:top w:val="none" w:sz="0" w:space="0" w:color="auto"/>
                    <w:left w:val="none" w:sz="0" w:space="0" w:color="auto"/>
                    <w:bottom w:val="none" w:sz="0" w:space="0" w:color="auto"/>
                    <w:right w:val="none" w:sz="0" w:space="0" w:color="auto"/>
                  </w:divBdr>
                </w:div>
                <w:div w:id="1454709531">
                  <w:marLeft w:val="0"/>
                  <w:marRight w:val="0"/>
                  <w:marTop w:val="0"/>
                  <w:marBottom w:val="0"/>
                  <w:divBdr>
                    <w:top w:val="none" w:sz="0" w:space="0" w:color="auto"/>
                    <w:left w:val="none" w:sz="0" w:space="0" w:color="auto"/>
                    <w:bottom w:val="none" w:sz="0" w:space="0" w:color="auto"/>
                    <w:right w:val="none" w:sz="0" w:space="0" w:color="auto"/>
                  </w:divBdr>
                </w:div>
                <w:div w:id="1059011394">
                  <w:marLeft w:val="0"/>
                  <w:marRight w:val="0"/>
                  <w:marTop w:val="0"/>
                  <w:marBottom w:val="0"/>
                  <w:divBdr>
                    <w:top w:val="none" w:sz="0" w:space="0" w:color="auto"/>
                    <w:left w:val="none" w:sz="0" w:space="0" w:color="auto"/>
                    <w:bottom w:val="none" w:sz="0" w:space="0" w:color="auto"/>
                    <w:right w:val="none" w:sz="0" w:space="0" w:color="auto"/>
                  </w:divBdr>
                </w:div>
                <w:div w:id="2014601151">
                  <w:marLeft w:val="0"/>
                  <w:marRight w:val="0"/>
                  <w:marTop w:val="0"/>
                  <w:marBottom w:val="0"/>
                  <w:divBdr>
                    <w:top w:val="none" w:sz="0" w:space="0" w:color="auto"/>
                    <w:left w:val="none" w:sz="0" w:space="0" w:color="auto"/>
                    <w:bottom w:val="none" w:sz="0" w:space="0" w:color="auto"/>
                    <w:right w:val="none" w:sz="0" w:space="0" w:color="auto"/>
                  </w:divBdr>
                </w:div>
                <w:div w:id="1084111145">
                  <w:marLeft w:val="0"/>
                  <w:marRight w:val="0"/>
                  <w:marTop w:val="0"/>
                  <w:marBottom w:val="0"/>
                  <w:divBdr>
                    <w:top w:val="none" w:sz="0" w:space="0" w:color="auto"/>
                    <w:left w:val="none" w:sz="0" w:space="0" w:color="auto"/>
                    <w:bottom w:val="none" w:sz="0" w:space="0" w:color="auto"/>
                    <w:right w:val="none" w:sz="0" w:space="0" w:color="auto"/>
                  </w:divBdr>
                </w:div>
                <w:div w:id="1615208213">
                  <w:marLeft w:val="0"/>
                  <w:marRight w:val="0"/>
                  <w:marTop w:val="0"/>
                  <w:marBottom w:val="0"/>
                  <w:divBdr>
                    <w:top w:val="none" w:sz="0" w:space="0" w:color="auto"/>
                    <w:left w:val="none" w:sz="0" w:space="0" w:color="auto"/>
                    <w:bottom w:val="none" w:sz="0" w:space="0" w:color="auto"/>
                    <w:right w:val="none" w:sz="0" w:space="0" w:color="auto"/>
                  </w:divBdr>
                </w:div>
                <w:div w:id="1873304187">
                  <w:marLeft w:val="0"/>
                  <w:marRight w:val="0"/>
                  <w:marTop w:val="0"/>
                  <w:marBottom w:val="0"/>
                  <w:divBdr>
                    <w:top w:val="none" w:sz="0" w:space="0" w:color="auto"/>
                    <w:left w:val="none" w:sz="0" w:space="0" w:color="auto"/>
                    <w:bottom w:val="none" w:sz="0" w:space="0" w:color="auto"/>
                    <w:right w:val="none" w:sz="0" w:space="0" w:color="auto"/>
                  </w:divBdr>
                </w:div>
                <w:div w:id="1000813991">
                  <w:marLeft w:val="0"/>
                  <w:marRight w:val="0"/>
                  <w:marTop w:val="0"/>
                  <w:marBottom w:val="0"/>
                  <w:divBdr>
                    <w:top w:val="none" w:sz="0" w:space="0" w:color="auto"/>
                    <w:left w:val="none" w:sz="0" w:space="0" w:color="auto"/>
                    <w:bottom w:val="none" w:sz="0" w:space="0" w:color="auto"/>
                    <w:right w:val="none" w:sz="0" w:space="0" w:color="auto"/>
                  </w:divBdr>
                </w:div>
                <w:div w:id="1622178157">
                  <w:marLeft w:val="0"/>
                  <w:marRight w:val="0"/>
                  <w:marTop w:val="0"/>
                  <w:marBottom w:val="0"/>
                  <w:divBdr>
                    <w:top w:val="none" w:sz="0" w:space="0" w:color="auto"/>
                    <w:left w:val="none" w:sz="0" w:space="0" w:color="auto"/>
                    <w:bottom w:val="none" w:sz="0" w:space="0" w:color="auto"/>
                    <w:right w:val="none" w:sz="0" w:space="0" w:color="auto"/>
                  </w:divBdr>
                </w:div>
                <w:div w:id="1873301037">
                  <w:marLeft w:val="0"/>
                  <w:marRight w:val="0"/>
                  <w:marTop w:val="0"/>
                  <w:marBottom w:val="0"/>
                  <w:divBdr>
                    <w:top w:val="none" w:sz="0" w:space="0" w:color="auto"/>
                    <w:left w:val="none" w:sz="0" w:space="0" w:color="auto"/>
                    <w:bottom w:val="none" w:sz="0" w:space="0" w:color="auto"/>
                    <w:right w:val="none" w:sz="0" w:space="0" w:color="auto"/>
                  </w:divBdr>
                </w:div>
                <w:div w:id="1158350495">
                  <w:marLeft w:val="0"/>
                  <w:marRight w:val="0"/>
                  <w:marTop w:val="0"/>
                  <w:marBottom w:val="0"/>
                  <w:divBdr>
                    <w:top w:val="none" w:sz="0" w:space="0" w:color="auto"/>
                    <w:left w:val="none" w:sz="0" w:space="0" w:color="auto"/>
                    <w:bottom w:val="none" w:sz="0" w:space="0" w:color="auto"/>
                    <w:right w:val="none" w:sz="0" w:space="0" w:color="auto"/>
                  </w:divBdr>
                </w:div>
                <w:div w:id="327293310">
                  <w:marLeft w:val="0"/>
                  <w:marRight w:val="0"/>
                  <w:marTop w:val="0"/>
                  <w:marBottom w:val="0"/>
                  <w:divBdr>
                    <w:top w:val="none" w:sz="0" w:space="0" w:color="auto"/>
                    <w:left w:val="none" w:sz="0" w:space="0" w:color="auto"/>
                    <w:bottom w:val="none" w:sz="0" w:space="0" w:color="auto"/>
                    <w:right w:val="none" w:sz="0" w:space="0" w:color="auto"/>
                  </w:divBdr>
                </w:div>
                <w:div w:id="82999174">
                  <w:marLeft w:val="0"/>
                  <w:marRight w:val="0"/>
                  <w:marTop w:val="0"/>
                  <w:marBottom w:val="0"/>
                  <w:divBdr>
                    <w:top w:val="none" w:sz="0" w:space="0" w:color="auto"/>
                    <w:left w:val="none" w:sz="0" w:space="0" w:color="auto"/>
                    <w:bottom w:val="none" w:sz="0" w:space="0" w:color="auto"/>
                    <w:right w:val="none" w:sz="0" w:space="0" w:color="auto"/>
                  </w:divBdr>
                </w:div>
                <w:div w:id="1999461092">
                  <w:marLeft w:val="0"/>
                  <w:marRight w:val="0"/>
                  <w:marTop w:val="0"/>
                  <w:marBottom w:val="0"/>
                  <w:divBdr>
                    <w:top w:val="none" w:sz="0" w:space="0" w:color="auto"/>
                    <w:left w:val="none" w:sz="0" w:space="0" w:color="auto"/>
                    <w:bottom w:val="none" w:sz="0" w:space="0" w:color="auto"/>
                    <w:right w:val="none" w:sz="0" w:space="0" w:color="auto"/>
                  </w:divBdr>
                </w:div>
                <w:div w:id="1960065859">
                  <w:marLeft w:val="0"/>
                  <w:marRight w:val="0"/>
                  <w:marTop w:val="0"/>
                  <w:marBottom w:val="0"/>
                  <w:divBdr>
                    <w:top w:val="none" w:sz="0" w:space="0" w:color="auto"/>
                    <w:left w:val="none" w:sz="0" w:space="0" w:color="auto"/>
                    <w:bottom w:val="none" w:sz="0" w:space="0" w:color="auto"/>
                    <w:right w:val="none" w:sz="0" w:space="0" w:color="auto"/>
                  </w:divBdr>
                </w:div>
                <w:div w:id="105269446">
                  <w:marLeft w:val="0"/>
                  <w:marRight w:val="0"/>
                  <w:marTop w:val="0"/>
                  <w:marBottom w:val="0"/>
                  <w:divBdr>
                    <w:top w:val="none" w:sz="0" w:space="0" w:color="auto"/>
                    <w:left w:val="none" w:sz="0" w:space="0" w:color="auto"/>
                    <w:bottom w:val="none" w:sz="0" w:space="0" w:color="auto"/>
                    <w:right w:val="none" w:sz="0" w:space="0" w:color="auto"/>
                  </w:divBdr>
                </w:div>
                <w:div w:id="2027098226">
                  <w:marLeft w:val="0"/>
                  <w:marRight w:val="0"/>
                  <w:marTop w:val="0"/>
                  <w:marBottom w:val="0"/>
                  <w:divBdr>
                    <w:top w:val="none" w:sz="0" w:space="0" w:color="auto"/>
                    <w:left w:val="none" w:sz="0" w:space="0" w:color="auto"/>
                    <w:bottom w:val="none" w:sz="0" w:space="0" w:color="auto"/>
                    <w:right w:val="none" w:sz="0" w:space="0" w:color="auto"/>
                  </w:divBdr>
                </w:div>
                <w:div w:id="28268503">
                  <w:marLeft w:val="0"/>
                  <w:marRight w:val="0"/>
                  <w:marTop w:val="0"/>
                  <w:marBottom w:val="0"/>
                  <w:divBdr>
                    <w:top w:val="none" w:sz="0" w:space="0" w:color="auto"/>
                    <w:left w:val="none" w:sz="0" w:space="0" w:color="auto"/>
                    <w:bottom w:val="none" w:sz="0" w:space="0" w:color="auto"/>
                    <w:right w:val="none" w:sz="0" w:space="0" w:color="auto"/>
                  </w:divBdr>
                </w:div>
                <w:div w:id="1772778601">
                  <w:marLeft w:val="0"/>
                  <w:marRight w:val="0"/>
                  <w:marTop w:val="0"/>
                  <w:marBottom w:val="0"/>
                  <w:divBdr>
                    <w:top w:val="none" w:sz="0" w:space="0" w:color="auto"/>
                    <w:left w:val="none" w:sz="0" w:space="0" w:color="auto"/>
                    <w:bottom w:val="none" w:sz="0" w:space="0" w:color="auto"/>
                    <w:right w:val="none" w:sz="0" w:space="0" w:color="auto"/>
                  </w:divBdr>
                </w:div>
                <w:div w:id="55052877">
                  <w:marLeft w:val="0"/>
                  <w:marRight w:val="0"/>
                  <w:marTop w:val="0"/>
                  <w:marBottom w:val="0"/>
                  <w:divBdr>
                    <w:top w:val="none" w:sz="0" w:space="0" w:color="auto"/>
                    <w:left w:val="none" w:sz="0" w:space="0" w:color="auto"/>
                    <w:bottom w:val="none" w:sz="0" w:space="0" w:color="auto"/>
                    <w:right w:val="none" w:sz="0" w:space="0" w:color="auto"/>
                  </w:divBdr>
                </w:div>
                <w:div w:id="737283801">
                  <w:marLeft w:val="0"/>
                  <w:marRight w:val="0"/>
                  <w:marTop w:val="0"/>
                  <w:marBottom w:val="0"/>
                  <w:divBdr>
                    <w:top w:val="none" w:sz="0" w:space="0" w:color="auto"/>
                    <w:left w:val="none" w:sz="0" w:space="0" w:color="auto"/>
                    <w:bottom w:val="none" w:sz="0" w:space="0" w:color="auto"/>
                    <w:right w:val="none" w:sz="0" w:space="0" w:color="auto"/>
                  </w:divBdr>
                </w:div>
                <w:div w:id="368410385">
                  <w:marLeft w:val="0"/>
                  <w:marRight w:val="0"/>
                  <w:marTop w:val="0"/>
                  <w:marBottom w:val="0"/>
                  <w:divBdr>
                    <w:top w:val="none" w:sz="0" w:space="0" w:color="auto"/>
                    <w:left w:val="none" w:sz="0" w:space="0" w:color="auto"/>
                    <w:bottom w:val="none" w:sz="0" w:space="0" w:color="auto"/>
                    <w:right w:val="none" w:sz="0" w:space="0" w:color="auto"/>
                  </w:divBdr>
                </w:div>
                <w:div w:id="1290091720">
                  <w:marLeft w:val="0"/>
                  <w:marRight w:val="0"/>
                  <w:marTop w:val="0"/>
                  <w:marBottom w:val="0"/>
                  <w:divBdr>
                    <w:top w:val="none" w:sz="0" w:space="0" w:color="auto"/>
                    <w:left w:val="none" w:sz="0" w:space="0" w:color="auto"/>
                    <w:bottom w:val="none" w:sz="0" w:space="0" w:color="auto"/>
                    <w:right w:val="none" w:sz="0" w:space="0" w:color="auto"/>
                  </w:divBdr>
                </w:div>
                <w:div w:id="1658411493">
                  <w:marLeft w:val="0"/>
                  <w:marRight w:val="0"/>
                  <w:marTop w:val="0"/>
                  <w:marBottom w:val="0"/>
                  <w:divBdr>
                    <w:top w:val="none" w:sz="0" w:space="0" w:color="auto"/>
                    <w:left w:val="none" w:sz="0" w:space="0" w:color="auto"/>
                    <w:bottom w:val="none" w:sz="0" w:space="0" w:color="auto"/>
                    <w:right w:val="none" w:sz="0" w:space="0" w:color="auto"/>
                  </w:divBdr>
                </w:div>
                <w:div w:id="1157259088">
                  <w:marLeft w:val="0"/>
                  <w:marRight w:val="0"/>
                  <w:marTop w:val="0"/>
                  <w:marBottom w:val="0"/>
                  <w:divBdr>
                    <w:top w:val="none" w:sz="0" w:space="0" w:color="auto"/>
                    <w:left w:val="none" w:sz="0" w:space="0" w:color="auto"/>
                    <w:bottom w:val="none" w:sz="0" w:space="0" w:color="auto"/>
                    <w:right w:val="none" w:sz="0" w:space="0" w:color="auto"/>
                  </w:divBdr>
                </w:div>
                <w:div w:id="320819241">
                  <w:marLeft w:val="0"/>
                  <w:marRight w:val="0"/>
                  <w:marTop w:val="0"/>
                  <w:marBottom w:val="0"/>
                  <w:divBdr>
                    <w:top w:val="none" w:sz="0" w:space="0" w:color="auto"/>
                    <w:left w:val="none" w:sz="0" w:space="0" w:color="auto"/>
                    <w:bottom w:val="none" w:sz="0" w:space="0" w:color="auto"/>
                    <w:right w:val="none" w:sz="0" w:space="0" w:color="auto"/>
                  </w:divBdr>
                </w:div>
              </w:divsChild>
            </w:div>
            <w:div w:id="1454249737">
              <w:marLeft w:val="0"/>
              <w:marRight w:val="0"/>
              <w:marTop w:val="0"/>
              <w:marBottom w:val="0"/>
              <w:divBdr>
                <w:top w:val="none" w:sz="0" w:space="0" w:color="auto"/>
                <w:left w:val="none" w:sz="0" w:space="0" w:color="auto"/>
                <w:bottom w:val="none" w:sz="0" w:space="0" w:color="auto"/>
                <w:right w:val="none" w:sz="0" w:space="0" w:color="auto"/>
              </w:divBdr>
            </w:div>
            <w:div w:id="1178274705">
              <w:marLeft w:val="0"/>
              <w:marRight w:val="0"/>
              <w:marTop w:val="0"/>
              <w:marBottom w:val="0"/>
              <w:divBdr>
                <w:top w:val="none" w:sz="0" w:space="0" w:color="auto"/>
                <w:left w:val="none" w:sz="0" w:space="0" w:color="auto"/>
                <w:bottom w:val="none" w:sz="0" w:space="0" w:color="auto"/>
                <w:right w:val="none" w:sz="0" w:space="0" w:color="auto"/>
              </w:divBdr>
            </w:div>
            <w:div w:id="1061518946">
              <w:marLeft w:val="0"/>
              <w:marRight w:val="0"/>
              <w:marTop w:val="0"/>
              <w:marBottom w:val="0"/>
              <w:divBdr>
                <w:top w:val="none" w:sz="0" w:space="0" w:color="auto"/>
                <w:left w:val="none" w:sz="0" w:space="0" w:color="auto"/>
                <w:bottom w:val="none" w:sz="0" w:space="0" w:color="auto"/>
                <w:right w:val="none" w:sz="0" w:space="0" w:color="auto"/>
              </w:divBdr>
            </w:div>
            <w:div w:id="1057817618">
              <w:marLeft w:val="0"/>
              <w:marRight w:val="0"/>
              <w:marTop w:val="0"/>
              <w:marBottom w:val="0"/>
              <w:divBdr>
                <w:top w:val="none" w:sz="0" w:space="0" w:color="auto"/>
                <w:left w:val="none" w:sz="0" w:space="0" w:color="auto"/>
                <w:bottom w:val="none" w:sz="0" w:space="0" w:color="auto"/>
                <w:right w:val="none" w:sz="0" w:space="0" w:color="auto"/>
              </w:divBdr>
            </w:div>
            <w:div w:id="1109618053">
              <w:marLeft w:val="0"/>
              <w:marRight w:val="0"/>
              <w:marTop w:val="0"/>
              <w:marBottom w:val="0"/>
              <w:divBdr>
                <w:top w:val="none" w:sz="0" w:space="0" w:color="auto"/>
                <w:left w:val="none" w:sz="0" w:space="0" w:color="auto"/>
                <w:bottom w:val="none" w:sz="0" w:space="0" w:color="auto"/>
                <w:right w:val="none" w:sz="0" w:space="0" w:color="auto"/>
              </w:divBdr>
            </w:div>
            <w:div w:id="537857254">
              <w:marLeft w:val="0"/>
              <w:marRight w:val="0"/>
              <w:marTop w:val="0"/>
              <w:marBottom w:val="0"/>
              <w:divBdr>
                <w:top w:val="none" w:sz="0" w:space="0" w:color="auto"/>
                <w:left w:val="none" w:sz="0" w:space="0" w:color="auto"/>
                <w:bottom w:val="none" w:sz="0" w:space="0" w:color="auto"/>
                <w:right w:val="none" w:sz="0" w:space="0" w:color="auto"/>
              </w:divBdr>
            </w:div>
          </w:divsChild>
        </w:div>
        <w:div w:id="2029675666">
          <w:marLeft w:val="0"/>
          <w:marRight w:val="0"/>
          <w:marTop w:val="0"/>
          <w:marBottom w:val="0"/>
          <w:divBdr>
            <w:top w:val="none" w:sz="0" w:space="0" w:color="auto"/>
            <w:left w:val="none" w:sz="0" w:space="0" w:color="auto"/>
            <w:bottom w:val="none" w:sz="0" w:space="0" w:color="auto"/>
            <w:right w:val="none" w:sz="0" w:space="0" w:color="auto"/>
          </w:divBdr>
        </w:div>
      </w:divsChild>
    </w:div>
    <w:div w:id="1653021315">
      <w:bodyDiv w:val="1"/>
      <w:marLeft w:val="0"/>
      <w:marRight w:val="0"/>
      <w:marTop w:val="0"/>
      <w:marBottom w:val="0"/>
      <w:divBdr>
        <w:top w:val="none" w:sz="0" w:space="0" w:color="auto"/>
        <w:left w:val="none" w:sz="0" w:space="0" w:color="auto"/>
        <w:bottom w:val="none" w:sz="0" w:space="0" w:color="auto"/>
        <w:right w:val="none" w:sz="0" w:space="0" w:color="auto"/>
      </w:divBdr>
    </w:div>
    <w:div w:id="1657875360">
      <w:bodyDiv w:val="1"/>
      <w:marLeft w:val="0"/>
      <w:marRight w:val="0"/>
      <w:marTop w:val="0"/>
      <w:marBottom w:val="0"/>
      <w:divBdr>
        <w:top w:val="none" w:sz="0" w:space="0" w:color="auto"/>
        <w:left w:val="none" w:sz="0" w:space="0" w:color="auto"/>
        <w:bottom w:val="none" w:sz="0" w:space="0" w:color="auto"/>
        <w:right w:val="none" w:sz="0" w:space="0" w:color="auto"/>
      </w:divBdr>
    </w:div>
    <w:div w:id="1658145011">
      <w:bodyDiv w:val="1"/>
      <w:marLeft w:val="0"/>
      <w:marRight w:val="0"/>
      <w:marTop w:val="0"/>
      <w:marBottom w:val="0"/>
      <w:divBdr>
        <w:top w:val="none" w:sz="0" w:space="0" w:color="auto"/>
        <w:left w:val="none" w:sz="0" w:space="0" w:color="auto"/>
        <w:bottom w:val="none" w:sz="0" w:space="0" w:color="auto"/>
        <w:right w:val="none" w:sz="0" w:space="0" w:color="auto"/>
      </w:divBdr>
    </w:div>
    <w:div w:id="1662391718">
      <w:bodyDiv w:val="1"/>
      <w:marLeft w:val="0"/>
      <w:marRight w:val="0"/>
      <w:marTop w:val="0"/>
      <w:marBottom w:val="0"/>
      <w:divBdr>
        <w:top w:val="none" w:sz="0" w:space="0" w:color="auto"/>
        <w:left w:val="none" w:sz="0" w:space="0" w:color="auto"/>
        <w:bottom w:val="none" w:sz="0" w:space="0" w:color="auto"/>
        <w:right w:val="none" w:sz="0" w:space="0" w:color="auto"/>
      </w:divBdr>
    </w:div>
    <w:div w:id="1669748950">
      <w:bodyDiv w:val="1"/>
      <w:marLeft w:val="0"/>
      <w:marRight w:val="0"/>
      <w:marTop w:val="0"/>
      <w:marBottom w:val="0"/>
      <w:divBdr>
        <w:top w:val="none" w:sz="0" w:space="0" w:color="auto"/>
        <w:left w:val="none" w:sz="0" w:space="0" w:color="auto"/>
        <w:bottom w:val="none" w:sz="0" w:space="0" w:color="auto"/>
        <w:right w:val="none" w:sz="0" w:space="0" w:color="auto"/>
      </w:divBdr>
    </w:div>
    <w:div w:id="1672949958">
      <w:bodyDiv w:val="1"/>
      <w:marLeft w:val="0"/>
      <w:marRight w:val="0"/>
      <w:marTop w:val="0"/>
      <w:marBottom w:val="0"/>
      <w:divBdr>
        <w:top w:val="none" w:sz="0" w:space="0" w:color="auto"/>
        <w:left w:val="none" w:sz="0" w:space="0" w:color="auto"/>
        <w:bottom w:val="none" w:sz="0" w:space="0" w:color="auto"/>
        <w:right w:val="none" w:sz="0" w:space="0" w:color="auto"/>
      </w:divBdr>
    </w:div>
    <w:div w:id="1688554126">
      <w:bodyDiv w:val="1"/>
      <w:marLeft w:val="0"/>
      <w:marRight w:val="0"/>
      <w:marTop w:val="0"/>
      <w:marBottom w:val="0"/>
      <w:divBdr>
        <w:top w:val="none" w:sz="0" w:space="0" w:color="auto"/>
        <w:left w:val="none" w:sz="0" w:space="0" w:color="auto"/>
        <w:bottom w:val="none" w:sz="0" w:space="0" w:color="auto"/>
        <w:right w:val="none" w:sz="0" w:space="0" w:color="auto"/>
      </w:divBdr>
    </w:div>
    <w:div w:id="1693800291">
      <w:bodyDiv w:val="1"/>
      <w:marLeft w:val="0"/>
      <w:marRight w:val="0"/>
      <w:marTop w:val="0"/>
      <w:marBottom w:val="0"/>
      <w:divBdr>
        <w:top w:val="none" w:sz="0" w:space="0" w:color="auto"/>
        <w:left w:val="none" w:sz="0" w:space="0" w:color="auto"/>
        <w:bottom w:val="none" w:sz="0" w:space="0" w:color="auto"/>
        <w:right w:val="none" w:sz="0" w:space="0" w:color="auto"/>
      </w:divBdr>
    </w:div>
    <w:div w:id="1694650330">
      <w:bodyDiv w:val="1"/>
      <w:marLeft w:val="0"/>
      <w:marRight w:val="0"/>
      <w:marTop w:val="0"/>
      <w:marBottom w:val="0"/>
      <w:divBdr>
        <w:top w:val="none" w:sz="0" w:space="0" w:color="auto"/>
        <w:left w:val="none" w:sz="0" w:space="0" w:color="auto"/>
        <w:bottom w:val="none" w:sz="0" w:space="0" w:color="auto"/>
        <w:right w:val="none" w:sz="0" w:space="0" w:color="auto"/>
      </w:divBdr>
    </w:div>
    <w:div w:id="1700548479">
      <w:bodyDiv w:val="1"/>
      <w:marLeft w:val="0"/>
      <w:marRight w:val="0"/>
      <w:marTop w:val="0"/>
      <w:marBottom w:val="0"/>
      <w:divBdr>
        <w:top w:val="none" w:sz="0" w:space="0" w:color="auto"/>
        <w:left w:val="none" w:sz="0" w:space="0" w:color="auto"/>
        <w:bottom w:val="none" w:sz="0" w:space="0" w:color="auto"/>
        <w:right w:val="none" w:sz="0" w:space="0" w:color="auto"/>
      </w:divBdr>
    </w:div>
    <w:div w:id="1705208643">
      <w:bodyDiv w:val="1"/>
      <w:marLeft w:val="0"/>
      <w:marRight w:val="0"/>
      <w:marTop w:val="0"/>
      <w:marBottom w:val="0"/>
      <w:divBdr>
        <w:top w:val="none" w:sz="0" w:space="0" w:color="auto"/>
        <w:left w:val="none" w:sz="0" w:space="0" w:color="auto"/>
        <w:bottom w:val="none" w:sz="0" w:space="0" w:color="auto"/>
        <w:right w:val="none" w:sz="0" w:space="0" w:color="auto"/>
      </w:divBdr>
    </w:div>
    <w:div w:id="1705522768">
      <w:bodyDiv w:val="1"/>
      <w:marLeft w:val="0"/>
      <w:marRight w:val="0"/>
      <w:marTop w:val="0"/>
      <w:marBottom w:val="0"/>
      <w:divBdr>
        <w:top w:val="none" w:sz="0" w:space="0" w:color="auto"/>
        <w:left w:val="none" w:sz="0" w:space="0" w:color="auto"/>
        <w:bottom w:val="none" w:sz="0" w:space="0" w:color="auto"/>
        <w:right w:val="none" w:sz="0" w:space="0" w:color="auto"/>
      </w:divBdr>
    </w:div>
    <w:div w:id="1706295468">
      <w:bodyDiv w:val="1"/>
      <w:marLeft w:val="0"/>
      <w:marRight w:val="0"/>
      <w:marTop w:val="0"/>
      <w:marBottom w:val="0"/>
      <w:divBdr>
        <w:top w:val="none" w:sz="0" w:space="0" w:color="auto"/>
        <w:left w:val="none" w:sz="0" w:space="0" w:color="auto"/>
        <w:bottom w:val="none" w:sz="0" w:space="0" w:color="auto"/>
        <w:right w:val="none" w:sz="0" w:space="0" w:color="auto"/>
      </w:divBdr>
    </w:div>
    <w:div w:id="1719208767">
      <w:bodyDiv w:val="1"/>
      <w:marLeft w:val="0"/>
      <w:marRight w:val="0"/>
      <w:marTop w:val="0"/>
      <w:marBottom w:val="0"/>
      <w:divBdr>
        <w:top w:val="none" w:sz="0" w:space="0" w:color="auto"/>
        <w:left w:val="none" w:sz="0" w:space="0" w:color="auto"/>
        <w:bottom w:val="none" w:sz="0" w:space="0" w:color="auto"/>
        <w:right w:val="none" w:sz="0" w:space="0" w:color="auto"/>
      </w:divBdr>
    </w:div>
    <w:div w:id="1725716636">
      <w:bodyDiv w:val="1"/>
      <w:marLeft w:val="0"/>
      <w:marRight w:val="0"/>
      <w:marTop w:val="0"/>
      <w:marBottom w:val="0"/>
      <w:divBdr>
        <w:top w:val="none" w:sz="0" w:space="0" w:color="auto"/>
        <w:left w:val="none" w:sz="0" w:space="0" w:color="auto"/>
        <w:bottom w:val="none" w:sz="0" w:space="0" w:color="auto"/>
        <w:right w:val="none" w:sz="0" w:space="0" w:color="auto"/>
      </w:divBdr>
    </w:div>
    <w:div w:id="1726837106">
      <w:bodyDiv w:val="1"/>
      <w:marLeft w:val="0"/>
      <w:marRight w:val="0"/>
      <w:marTop w:val="0"/>
      <w:marBottom w:val="0"/>
      <w:divBdr>
        <w:top w:val="none" w:sz="0" w:space="0" w:color="auto"/>
        <w:left w:val="none" w:sz="0" w:space="0" w:color="auto"/>
        <w:bottom w:val="none" w:sz="0" w:space="0" w:color="auto"/>
        <w:right w:val="none" w:sz="0" w:space="0" w:color="auto"/>
      </w:divBdr>
    </w:div>
    <w:div w:id="1727608947">
      <w:bodyDiv w:val="1"/>
      <w:marLeft w:val="0"/>
      <w:marRight w:val="0"/>
      <w:marTop w:val="0"/>
      <w:marBottom w:val="0"/>
      <w:divBdr>
        <w:top w:val="none" w:sz="0" w:space="0" w:color="auto"/>
        <w:left w:val="none" w:sz="0" w:space="0" w:color="auto"/>
        <w:bottom w:val="none" w:sz="0" w:space="0" w:color="auto"/>
        <w:right w:val="none" w:sz="0" w:space="0" w:color="auto"/>
      </w:divBdr>
      <w:divsChild>
        <w:div w:id="1539514413">
          <w:marLeft w:val="0"/>
          <w:marRight w:val="0"/>
          <w:marTop w:val="0"/>
          <w:marBottom w:val="0"/>
          <w:divBdr>
            <w:top w:val="none" w:sz="0" w:space="0" w:color="auto"/>
            <w:left w:val="none" w:sz="0" w:space="0" w:color="auto"/>
            <w:bottom w:val="none" w:sz="0" w:space="0" w:color="auto"/>
            <w:right w:val="none" w:sz="0" w:space="0" w:color="auto"/>
          </w:divBdr>
        </w:div>
        <w:div w:id="2112819280">
          <w:marLeft w:val="0"/>
          <w:marRight w:val="0"/>
          <w:marTop w:val="0"/>
          <w:marBottom w:val="0"/>
          <w:divBdr>
            <w:top w:val="none" w:sz="0" w:space="0" w:color="auto"/>
            <w:left w:val="none" w:sz="0" w:space="0" w:color="auto"/>
            <w:bottom w:val="none" w:sz="0" w:space="0" w:color="auto"/>
            <w:right w:val="none" w:sz="0" w:space="0" w:color="auto"/>
          </w:divBdr>
        </w:div>
        <w:div w:id="1621691134">
          <w:marLeft w:val="0"/>
          <w:marRight w:val="0"/>
          <w:marTop w:val="0"/>
          <w:marBottom w:val="0"/>
          <w:divBdr>
            <w:top w:val="none" w:sz="0" w:space="0" w:color="auto"/>
            <w:left w:val="none" w:sz="0" w:space="0" w:color="auto"/>
            <w:bottom w:val="none" w:sz="0" w:space="0" w:color="auto"/>
            <w:right w:val="none" w:sz="0" w:space="0" w:color="auto"/>
          </w:divBdr>
        </w:div>
        <w:div w:id="1032069124">
          <w:marLeft w:val="0"/>
          <w:marRight w:val="0"/>
          <w:marTop w:val="0"/>
          <w:marBottom w:val="0"/>
          <w:divBdr>
            <w:top w:val="none" w:sz="0" w:space="0" w:color="auto"/>
            <w:left w:val="none" w:sz="0" w:space="0" w:color="auto"/>
            <w:bottom w:val="none" w:sz="0" w:space="0" w:color="auto"/>
            <w:right w:val="none" w:sz="0" w:space="0" w:color="auto"/>
          </w:divBdr>
        </w:div>
        <w:div w:id="1459911098">
          <w:marLeft w:val="0"/>
          <w:marRight w:val="0"/>
          <w:marTop w:val="0"/>
          <w:marBottom w:val="0"/>
          <w:divBdr>
            <w:top w:val="none" w:sz="0" w:space="0" w:color="auto"/>
            <w:left w:val="none" w:sz="0" w:space="0" w:color="auto"/>
            <w:bottom w:val="none" w:sz="0" w:space="0" w:color="auto"/>
            <w:right w:val="none" w:sz="0" w:space="0" w:color="auto"/>
          </w:divBdr>
        </w:div>
        <w:div w:id="303238520">
          <w:marLeft w:val="0"/>
          <w:marRight w:val="0"/>
          <w:marTop w:val="0"/>
          <w:marBottom w:val="0"/>
          <w:divBdr>
            <w:top w:val="none" w:sz="0" w:space="0" w:color="auto"/>
            <w:left w:val="none" w:sz="0" w:space="0" w:color="auto"/>
            <w:bottom w:val="none" w:sz="0" w:space="0" w:color="auto"/>
            <w:right w:val="none" w:sz="0" w:space="0" w:color="auto"/>
          </w:divBdr>
        </w:div>
        <w:div w:id="941305732">
          <w:marLeft w:val="0"/>
          <w:marRight w:val="0"/>
          <w:marTop w:val="0"/>
          <w:marBottom w:val="0"/>
          <w:divBdr>
            <w:top w:val="none" w:sz="0" w:space="0" w:color="auto"/>
            <w:left w:val="none" w:sz="0" w:space="0" w:color="auto"/>
            <w:bottom w:val="none" w:sz="0" w:space="0" w:color="auto"/>
            <w:right w:val="none" w:sz="0" w:space="0" w:color="auto"/>
          </w:divBdr>
        </w:div>
        <w:div w:id="2074038803">
          <w:marLeft w:val="0"/>
          <w:marRight w:val="0"/>
          <w:marTop w:val="0"/>
          <w:marBottom w:val="0"/>
          <w:divBdr>
            <w:top w:val="none" w:sz="0" w:space="0" w:color="auto"/>
            <w:left w:val="none" w:sz="0" w:space="0" w:color="auto"/>
            <w:bottom w:val="none" w:sz="0" w:space="0" w:color="auto"/>
            <w:right w:val="none" w:sz="0" w:space="0" w:color="auto"/>
          </w:divBdr>
        </w:div>
        <w:div w:id="978388874">
          <w:marLeft w:val="0"/>
          <w:marRight w:val="0"/>
          <w:marTop w:val="0"/>
          <w:marBottom w:val="0"/>
          <w:divBdr>
            <w:top w:val="none" w:sz="0" w:space="0" w:color="auto"/>
            <w:left w:val="none" w:sz="0" w:space="0" w:color="auto"/>
            <w:bottom w:val="none" w:sz="0" w:space="0" w:color="auto"/>
            <w:right w:val="none" w:sz="0" w:space="0" w:color="auto"/>
          </w:divBdr>
        </w:div>
        <w:div w:id="953636069">
          <w:marLeft w:val="0"/>
          <w:marRight w:val="0"/>
          <w:marTop w:val="0"/>
          <w:marBottom w:val="0"/>
          <w:divBdr>
            <w:top w:val="none" w:sz="0" w:space="0" w:color="auto"/>
            <w:left w:val="none" w:sz="0" w:space="0" w:color="auto"/>
            <w:bottom w:val="none" w:sz="0" w:space="0" w:color="auto"/>
            <w:right w:val="none" w:sz="0" w:space="0" w:color="auto"/>
          </w:divBdr>
        </w:div>
        <w:div w:id="1691449908">
          <w:marLeft w:val="0"/>
          <w:marRight w:val="0"/>
          <w:marTop w:val="0"/>
          <w:marBottom w:val="0"/>
          <w:divBdr>
            <w:top w:val="none" w:sz="0" w:space="0" w:color="auto"/>
            <w:left w:val="none" w:sz="0" w:space="0" w:color="auto"/>
            <w:bottom w:val="none" w:sz="0" w:space="0" w:color="auto"/>
            <w:right w:val="none" w:sz="0" w:space="0" w:color="auto"/>
          </w:divBdr>
        </w:div>
        <w:div w:id="1147354086">
          <w:marLeft w:val="0"/>
          <w:marRight w:val="0"/>
          <w:marTop w:val="0"/>
          <w:marBottom w:val="0"/>
          <w:divBdr>
            <w:top w:val="none" w:sz="0" w:space="0" w:color="auto"/>
            <w:left w:val="none" w:sz="0" w:space="0" w:color="auto"/>
            <w:bottom w:val="none" w:sz="0" w:space="0" w:color="auto"/>
            <w:right w:val="none" w:sz="0" w:space="0" w:color="auto"/>
          </w:divBdr>
        </w:div>
        <w:div w:id="67194205">
          <w:marLeft w:val="0"/>
          <w:marRight w:val="0"/>
          <w:marTop w:val="0"/>
          <w:marBottom w:val="0"/>
          <w:divBdr>
            <w:top w:val="none" w:sz="0" w:space="0" w:color="auto"/>
            <w:left w:val="none" w:sz="0" w:space="0" w:color="auto"/>
            <w:bottom w:val="none" w:sz="0" w:space="0" w:color="auto"/>
            <w:right w:val="none" w:sz="0" w:space="0" w:color="auto"/>
          </w:divBdr>
        </w:div>
        <w:div w:id="363943665">
          <w:marLeft w:val="0"/>
          <w:marRight w:val="0"/>
          <w:marTop w:val="0"/>
          <w:marBottom w:val="0"/>
          <w:divBdr>
            <w:top w:val="none" w:sz="0" w:space="0" w:color="auto"/>
            <w:left w:val="none" w:sz="0" w:space="0" w:color="auto"/>
            <w:bottom w:val="none" w:sz="0" w:space="0" w:color="auto"/>
            <w:right w:val="none" w:sz="0" w:space="0" w:color="auto"/>
          </w:divBdr>
        </w:div>
        <w:div w:id="1948152529">
          <w:marLeft w:val="0"/>
          <w:marRight w:val="0"/>
          <w:marTop w:val="0"/>
          <w:marBottom w:val="0"/>
          <w:divBdr>
            <w:top w:val="none" w:sz="0" w:space="0" w:color="auto"/>
            <w:left w:val="none" w:sz="0" w:space="0" w:color="auto"/>
            <w:bottom w:val="none" w:sz="0" w:space="0" w:color="auto"/>
            <w:right w:val="none" w:sz="0" w:space="0" w:color="auto"/>
          </w:divBdr>
        </w:div>
        <w:div w:id="1759907050">
          <w:marLeft w:val="0"/>
          <w:marRight w:val="0"/>
          <w:marTop w:val="0"/>
          <w:marBottom w:val="0"/>
          <w:divBdr>
            <w:top w:val="none" w:sz="0" w:space="0" w:color="auto"/>
            <w:left w:val="none" w:sz="0" w:space="0" w:color="auto"/>
            <w:bottom w:val="none" w:sz="0" w:space="0" w:color="auto"/>
            <w:right w:val="none" w:sz="0" w:space="0" w:color="auto"/>
          </w:divBdr>
        </w:div>
        <w:div w:id="1950113739">
          <w:marLeft w:val="0"/>
          <w:marRight w:val="0"/>
          <w:marTop w:val="0"/>
          <w:marBottom w:val="0"/>
          <w:divBdr>
            <w:top w:val="none" w:sz="0" w:space="0" w:color="auto"/>
            <w:left w:val="none" w:sz="0" w:space="0" w:color="auto"/>
            <w:bottom w:val="none" w:sz="0" w:space="0" w:color="auto"/>
            <w:right w:val="none" w:sz="0" w:space="0" w:color="auto"/>
          </w:divBdr>
        </w:div>
        <w:div w:id="545221865">
          <w:marLeft w:val="0"/>
          <w:marRight w:val="0"/>
          <w:marTop w:val="0"/>
          <w:marBottom w:val="0"/>
          <w:divBdr>
            <w:top w:val="none" w:sz="0" w:space="0" w:color="auto"/>
            <w:left w:val="none" w:sz="0" w:space="0" w:color="auto"/>
            <w:bottom w:val="none" w:sz="0" w:space="0" w:color="auto"/>
            <w:right w:val="none" w:sz="0" w:space="0" w:color="auto"/>
          </w:divBdr>
        </w:div>
        <w:div w:id="1569923148">
          <w:marLeft w:val="0"/>
          <w:marRight w:val="0"/>
          <w:marTop w:val="0"/>
          <w:marBottom w:val="0"/>
          <w:divBdr>
            <w:top w:val="none" w:sz="0" w:space="0" w:color="auto"/>
            <w:left w:val="none" w:sz="0" w:space="0" w:color="auto"/>
            <w:bottom w:val="none" w:sz="0" w:space="0" w:color="auto"/>
            <w:right w:val="none" w:sz="0" w:space="0" w:color="auto"/>
          </w:divBdr>
        </w:div>
        <w:div w:id="68503948">
          <w:marLeft w:val="0"/>
          <w:marRight w:val="0"/>
          <w:marTop w:val="0"/>
          <w:marBottom w:val="0"/>
          <w:divBdr>
            <w:top w:val="none" w:sz="0" w:space="0" w:color="auto"/>
            <w:left w:val="none" w:sz="0" w:space="0" w:color="auto"/>
            <w:bottom w:val="none" w:sz="0" w:space="0" w:color="auto"/>
            <w:right w:val="none" w:sz="0" w:space="0" w:color="auto"/>
          </w:divBdr>
        </w:div>
        <w:div w:id="432870522">
          <w:marLeft w:val="0"/>
          <w:marRight w:val="0"/>
          <w:marTop w:val="0"/>
          <w:marBottom w:val="0"/>
          <w:divBdr>
            <w:top w:val="none" w:sz="0" w:space="0" w:color="auto"/>
            <w:left w:val="none" w:sz="0" w:space="0" w:color="auto"/>
            <w:bottom w:val="none" w:sz="0" w:space="0" w:color="auto"/>
            <w:right w:val="none" w:sz="0" w:space="0" w:color="auto"/>
          </w:divBdr>
        </w:div>
        <w:div w:id="141239085">
          <w:marLeft w:val="0"/>
          <w:marRight w:val="0"/>
          <w:marTop w:val="0"/>
          <w:marBottom w:val="0"/>
          <w:divBdr>
            <w:top w:val="none" w:sz="0" w:space="0" w:color="auto"/>
            <w:left w:val="none" w:sz="0" w:space="0" w:color="auto"/>
            <w:bottom w:val="none" w:sz="0" w:space="0" w:color="auto"/>
            <w:right w:val="none" w:sz="0" w:space="0" w:color="auto"/>
          </w:divBdr>
        </w:div>
        <w:div w:id="2086956224">
          <w:marLeft w:val="0"/>
          <w:marRight w:val="0"/>
          <w:marTop w:val="0"/>
          <w:marBottom w:val="0"/>
          <w:divBdr>
            <w:top w:val="none" w:sz="0" w:space="0" w:color="auto"/>
            <w:left w:val="none" w:sz="0" w:space="0" w:color="auto"/>
            <w:bottom w:val="none" w:sz="0" w:space="0" w:color="auto"/>
            <w:right w:val="none" w:sz="0" w:space="0" w:color="auto"/>
          </w:divBdr>
        </w:div>
        <w:div w:id="1125806306">
          <w:marLeft w:val="0"/>
          <w:marRight w:val="0"/>
          <w:marTop w:val="0"/>
          <w:marBottom w:val="0"/>
          <w:divBdr>
            <w:top w:val="none" w:sz="0" w:space="0" w:color="auto"/>
            <w:left w:val="none" w:sz="0" w:space="0" w:color="auto"/>
            <w:bottom w:val="none" w:sz="0" w:space="0" w:color="auto"/>
            <w:right w:val="none" w:sz="0" w:space="0" w:color="auto"/>
          </w:divBdr>
        </w:div>
        <w:div w:id="803617615">
          <w:marLeft w:val="0"/>
          <w:marRight w:val="0"/>
          <w:marTop w:val="0"/>
          <w:marBottom w:val="0"/>
          <w:divBdr>
            <w:top w:val="none" w:sz="0" w:space="0" w:color="auto"/>
            <w:left w:val="none" w:sz="0" w:space="0" w:color="auto"/>
            <w:bottom w:val="none" w:sz="0" w:space="0" w:color="auto"/>
            <w:right w:val="none" w:sz="0" w:space="0" w:color="auto"/>
          </w:divBdr>
        </w:div>
        <w:div w:id="1602640524">
          <w:marLeft w:val="0"/>
          <w:marRight w:val="0"/>
          <w:marTop w:val="0"/>
          <w:marBottom w:val="0"/>
          <w:divBdr>
            <w:top w:val="none" w:sz="0" w:space="0" w:color="auto"/>
            <w:left w:val="none" w:sz="0" w:space="0" w:color="auto"/>
            <w:bottom w:val="none" w:sz="0" w:space="0" w:color="auto"/>
            <w:right w:val="none" w:sz="0" w:space="0" w:color="auto"/>
          </w:divBdr>
        </w:div>
        <w:div w:id="1469594148">
          <w:marLeft w:val="0"/>
          <w:marRight w:val="0"/>
          <w:marTop w:val="0"/>
          <w:marBottom w:val="0"/>
          <w:divBdr>
            <w:top w:val="none" w:sz="0" w:space="0" w:color="auto"/>
            <w:left w:val="none" w:sz="0" w:space="0" w:color="auto"/>
            <w:bottom w:val="none" w:sz="0" w:space="0" w:color="auto"/>
            <w:right w:val="none" w:sz="0" w:space="0" w:color="auto"/>
          </w:divBdr>
        </w:div>
        <w:div w:id="547448347">
          <w:marLeft w:val="0"/>
          <w:marRight w:val="0"/>
          <w:marTop w:val="0"/>
          <w:marBottom w:val="0"/>
          <w:divBdr>
            <w:top w:val="none" w:sz="0" w:space="0" w:color="auto"/>
            <w:left w:val="none" w:sz="0" w:space="0" w:color="auto"/>
            <w:bottom w:val="none" w:sz="0" w:space="0" w:color="auto"/>
            <w:right w:val="none" w:sz="0" w:space="0" w:color="auto"/>
          </w:divBdr>
        </w:div>
        <w:div w:id="1123503846">
          <w:marLeft w:val="0"/>
          <w:marRight w:val="0"/>
          <w:marTop w:val="0"/>
          <w:marBottom w:val="0"/>
          <w:divBdr>
            <w:top w:val="none" w:sz="0" w:space="0" w:color="auto"/>
            <w:left w:val="none" w:sz="0" w:space="0" w:color="auto"/>
            <w:bottom w:val="none" w:sz="0" w:space="0" w:color="auto"/>
            <w:right w:val="none" w:sz="0" w:space="0" w:color="auto"/>
          </w:divBdr>
        </w:div>
        <w:div w:id="2066373591">
          <w:marLeft w:val="0"/>
          <w:marRight w:val="0"/>
          <w:marTop w:val="0"/>
          <w:marBottom w:val="0"/>
          <w:divBdr>
            <w:top w:val="none" w:sz="0" w:space="0" w:color="auto"/>
            <w:left w:val="none" w:sz="0" w:space="0" w:color="auto"/>
            <w:bottom w:val="none" w:sz="0" w:space="0" w:color="auto"/>
            <w:right w:val="none" w:sz="0" w:space="0" w:color="auto"/>
          </w:divBdr>
        </w:div>
        <w:div w:id="1557201040">
          <w:marLeft w:val="0"/>
          <w:marRight w:val="0"/>
          <w:marTop w:val="0"/>
          <w:marBottom w:val="0"/>
          <w:divBdr>
            <w:top w:val="none" w:sz="0" w:space="0" w:color="auto"/>
            <w:left w:val="none" w:sz="0" w:space="0" w:color="auto"/>
            <w:bottom w:val="none" w:sz="0" w:space="0" w:color="auto"/>
            <w:right w:val="none" w:sz="0" w:space="0" w:color="auto"/>
          </w:divBdr>
        </w:div>
        <w:div w:id="484056022">
          <w:marLeft w:val="0"/>
          <w:marRight w:val="0"/>
          <w:marTop w:val="0"/>
          <w:marBottom w:val="0"/>
          <w:divBdr>
            <w:top w:val="none" w:sz="0" w:space="0" w:color="auto"/>
            <w:left w:val="none" w:sz="0" w:space="0" w:color="auto"/>
            <w:bottom w:val="none" w:sz="0" w:space="0" w:color="auto"/>
            <w:right w:val="none" w:sz="0" w:space="0" w:color="auto"/>
          </w:divBdr>
        </w:div>
        <w:div w:id="620302983">
          <w:marLeft w:val="0"/>
          <w:marRight w:val="0"/>
          <w:marTop w:val="0"/>
          <w:marBottom w:val="0"/>
          <w:divBdr>
            <w:top w:val="none" w:sz="0" w:space="0" w:color="auto"/>
            <w:left w:val="none" w:sz="0" w:space="0" w:color="auto"/>
            <w:bottom w:val="none" w:sz="0" w:space="0" w:color="auto"/>
            <w:right w:val="none" w:sz="0" w:space="0" w:color="auto"/>
          </w:divBdr>
        </w:div>
        <w:div w:id="1304458328">
          <w:marLeft w:val="0"/>
          <w:marRight w:val="0"/>
          <w:marTop w:val="0"/>
          <w:marBottom w:val="0"/>
          <w:divBdr>
            <w:top w:val="none" w:sz="0" w:space="0" w:color="auto"/>
            <w:left w:val="none" w:sz="0" w:space="0" w:color="auto"/>
            <w:bottom w:val="none" w:sz="0" w:space="0" w:color="auto"/>
            <w:right w:val="none" w:sz="0" w:space="0" w:color="auto"/>
          </w:divBdr>
        </w:div>
        <w:div w:id="1825661068">
          <w:marLeft w:val="0"/>
          <w:marRight w:val="0"/>
          <w:marTop w:val="0"/>
          <w:marBottom w:val="0"/>
          <w:divBdr>
            <w:top w:val="none" w:sz="0" w:space="0" w:color="auto"/>
            <w:left w:val="none" w:sz="0" w:space="0" w:color="auto"/>
            <w:bottom w:val="none" w:sz="0" w:space="0" w:color="auto"/>
            <w:right w:val="none" w:sz="0" w:space="0" w:color="auto"/>
          </w:divBdr>
        </w:div>
        <w:div w:id="200358892">
          <w:marLeft w:val="0"/>
          <w:marRight w:val="0"/>
          <w:marTop w:val="0"/>
          <w:marBottom w:val="0"/>
          <w:divBdr>
            <w:top w:val="none" w:sz="0" w:space="0" w:color="auto"/>
            <w:left w:val="none" w:sz="0" w:space="0" w:color="auto"/>
            <w:bottom w:val="none" w:sz="0" w:space="0" w:color="auto"/>
            <w:right w:val="none" w:sz="0" w:space="0" w:color="auto"/>
          </w:divBdr>
        </w:div>
        <w:div w:id="1615600884">
          <w:marLeft w:val="0"/>
          <w:marRight w:val="0"/>
          <w:marTop w:val="0"/>
          <w:marBottom w:val="0"/>
          <w:divBdr>
            <w:top w:val="none" w:sz="0" w:space="0" w:color="auto"/>
            <w:left w:val="none" w:sz="0" w:space="0" w:color="auto"/>
            <w:bottom w:val="none" w:sz="0" w:space="0" w:color="auto"/>
            <w:right w:val="none" w:sz="0" w:space="0" w:color="auto"/>
          </w:divBdr>
        </w:div>
        <w:div w:id="1016420439">
          <w:marLeft w:val="0"/>
          <w:marRight w:val="0"/>
          <w:marTop w:val="0"/>
          <w:marBottom w:val="0"/>
          <w:divBdr>
            <w:top w:val="none" w:sz="0" w:space="0" w:color="auto"/>
            <w:left w:val="none" w:sz="0" w:space="0" w:color="auto"/>
            <w:bottom w:val="none" w:sz="0" w:space="0" w:color="auto"/>
            <w:right w:val="none" w:sz="0" w:space="0" w:color="auto"/>
          </w:divBdr>
        </w:div>
        <w:div w:id="614870767">
          <w:marLeft w:val="0"/>
          <w:marRight w:val="0"/>
          <w:marTop w:val="0"/>
          <w:marBottom w:val="0"/>
          <w:divBdr>
            <w:top w:val="none" w:sz="0" w:space="0" w:color="auto"/>
            <w:left w:val="none" w:sz="0" w:space="0" w:color="auto"/>
            <w:bottom w:val="none" w:sz="0" w:space="0" w:color="auto"/>
            <w:right w:val="none" w:sz="0" w:space="0" w:color="auto"/>
          </w:divBdr>
        </w:div>
        <w:div w:id="604189500">
          <w:marLeft w:val="0"/>
          <w:marRight w:val="0"/>
          <w:marTop w:val="0"/>
          <w:marBottom w:val="0"/>
          <w:divBdr>
            <w:top w:val="none" w:sz="0" w:space="0" w:color="auto"/>
            <w:left w:val="none" w:sz="0" w:space="0" w:color="auto"/>
            <w:bottom w:val="none" w:sz="0" w:space="0" w:color="auto"/>
            <w:right w:val="none" w:sz="0" w:space="0" w:color="auto"/>
          </w:divBdr>
        </w:div>
        <w:div w:id="356931215">
          <w:marLeft w:val="0"/>
          <w:marRight w:val="0"/>
          <w:marTop w:val="0"/>
          <w:marBottom w:val="0"/>
          <w:divBdr>
            <w:top w:val="none" w:sz="0" w:space="0" w:color="auto"/>
            <w:left w:val="none" w:sz="0" w:space="0" w:color="auto"/>
            <w:bottom w:val="none" w:sz="0" w:space="0" w:color="auto"/>
            <w:right w:val="none" w:sz="0" w:space="0" w:color="auto"/>
          </w:divBdr>
        </w:div>
        <w:div w:id="1399594046">
          <w:marLeft w:val="0"/>
          <w:marRight w:val="0"/>
          <w:marTop w:val="0"/>
          <w:marBottom w:val="0"/>
          <w:divBdr>
            <w:top w:val="none" w:sz="0" w:space="0" w:color="auto"/>
            <w:left w:val="none" w:sz="0" w:space="0" w:color="auto"/>
            <w:bottom w:val="none" w:sz="0" w:space="0" w:color="auto"/>
            <w:right w:val="none" w:sz="0" w:space="0" w:color="auto"/>
          </w:divBdr>
        </w:div>
        <w:div w:id="2130202716">
          <w:marLeft w:val="0"/>
          <w:marRight w:val="0"/>
          <w:marTop w:val="0"/>
          <w:marBottom w:val="0"/>
          <w:divBdr>
            <w:top w:val="none" w:sz="0" w:space="0" w:color="auto"/>
            <w:left w:val="none" w:sz="0" w:space="0" w:color="auto"/>
            <w:bottom w:val="none" w:sz="0" w:space="0" w:color="auto"/>
            <w:right w:val="none" w:sz="0" w:space="0" w:color="auto"/>
          </w:divBdr>
        </w:div>
        <w:div w:id="617838330">
          <w:marLeft w:val="0"/>
          <w:marRight w:val="0"/>
          <w:marTop w:val="0"/>
          <w:marBottom w:val="0"/>
          <w:divBdr>
            <w:top w:val="none" w:sz="0" w:space="0" w:color="auto"/>
            <w:left w:val="none" w:sz="0" w:space="0" w:color="auto"/>
            <w:bottom w:val="none" w:sz="0" w:space="0" w:color="auto"/>
            <w:right w:val="none" w:sz="0" w:space="0" w:color="auto"/>
          </w:divBdr>
        </w:div>
        <w:div w:id="2062822798">
          <w:marLeft w:val="0"/>
          <w:marRight w:val="0"/>
          <w:marTop w:val="0"/>
          <w:marBottom w:val="0"/>
          <w:divBdr>
            <w:top w:val="none" w:sz="0" w:space="0" w:color="auto"/>
            <w:left w:val="none" w:sz="0" w:space="0" w:color="auto"/>
            <w:bottom w:val="none" w:sz="0" w:space="0" w:color="auto"/>
            <w:right w:val="none" w:sz="0" w:space="0" w:color="auto"/>
          </w:divBdr>
        </w:div>
        <w:div w:id="637801563">
          <w:marLeft w:val="0"/>
          <w:marRight w:val="0"/>
          <w:marTop w:val="0"/>
          <w:marBottom w:val="0"/>
          <w:divBdr>
            <w:top w:val="none" w:sz="0" w:space="0" w:color="auto"/>
            <w:left w:val="none" w:sz="0" w:space="0" w:color="auto"/>
            <w:bottom w:val="none" w:sz="0" w:space="0" w:color="auto"/>
            <w:right w:val="none" w:sz="0" w:space="0" w:color="auto"/>
          </w:divBdr>
        </w:div>
        <w:div w:id="1664040189">
          <w:marLeft w:val="0"/>
          <w:marRight w:val="0"/>
          <w:marTop w:val="0"/>
          <w:marBottom w:val="0"/>
          <w:divBdr>
            <w:top w:val="none" w:sz="0" w:space="0" w:color="auto"/>
            <w:left w:val="none" w:sz="0" w:space="0" w:color="auto"/>
            <w:bottom w:val="none" w:sz="0" w:space="0" w:color="auto"/>
            <w:right w:val="none" w:sz="0" w:space="0" w:color="auto"/>
          </w:divBdr>
        </w:div>
        <w:div w:id="1122916715">
          <w:marLeft w:val="0"/>
          <w:marRight w:val="0"/>
          <w:marTop w:val="0"/>
          <w:marBottom w:val="0"/>
          <w:divBdr>
            <w:top w:val="none" w:sz="0" w:space="0" w:color="auto"/>
            <w:left w:val="none" w:sz="0" w:space="0" w:color="auto"/>
            <w:bottom w:val="none" w:sz="0" w:space="0" w:color="auto"/>
            <w:right w:val="none" w:sz="0" w:space="0" w:color="auto"/>
          </w:divBdr>
        </w:div>
        <w:div w:id="1850098891">
          <w:marLeft w:val="0"/>
          <w:marRight w:val="0"/>
          <w:marTop w:val="0"/>
          <w:marBottom w:val="0"/>
          <w:divBdr>
            <w:top w:val="none" w:sz="0" w:space="0" w:color="auto"/>
            <w:left w:val="none" w:sz="0" w:space="0" w:color="auto"/>
            <w:bottom w:val="none" w:sz="0" w:space="0" w:color="auto"/>
            <w:right w:val="none" w:sz="0" w:space="0" w:color="auto"/>
          </w:divBdr>
        </w:div>
        <w:div w:id="1296913499">
          <w:marLeft w:val="0"/>
          <w:marRight w:val="0"/>
          <w:marTop w:val="0"/>
          <w:marBottom w:val="0"/>
          <w:divBdr>
            <w:top w:val="none" w:sz="0" w:space="0" w:color="auto"/>
            <w:left w:val="none" w:sz="0" w:space="0" w:color="auto"/>
            <w:bottom w:val="none" w:sz="0" w:space="0" w:color="auto"/>
            <w:right w:val="none" w:sz="0" w:space="0" w:color="auto"/>
          </w:divBdr>
        </w:div>
        <w:div w:id="1191842225">
          <w:marLeft w:val="0"/>
          <w:marRight w:val="0"/>
          <w:marTop w:val="0"/>
          <w:marBottom w:val="0"/>
          <w:divBdr>
            <w:top w:val="none" w:sz="0" w:space="0" w:color="auto"/>
            <w:left w:val="none" w:sz="0" w:space="0" w:color="auto"/>
            <w:bottom w:val="none" w:sz="0" w:space="0" w:color="auto"/>
            <w:right w:val="none" w:sz="0" w:space="0" w:color="auto"/>
          </w:divBdr>
        </w:div>
        <w:div w:id="784740502">
          <w:marLeft w:val="0"/>
          <w:marRight w:val="0"/>
          <w:marTop w:val="0"/>
          <w:marBottom w:val="0"/>
          <w:divBdr>
            <w:top w:val="none" w:sz="0" w:space="0" w:color="auto"/>
            <w:left w:val="none" w:sz="0" w:space="0" w:color="auto"/>
            <w:bottom w:val="none" w:sz="0" w:space="0" w:color="auto"/>
            <w:right w:val="none" w:sz="0" w:space="0" w:color="auto"/>
          </w:divBdr>
        </w:div>
        <w:div w:id="2071339484">
          <w:marLeft w:val="0"/>
          <w:marRight w:val="0"/>
          <w:marTop w:val="0"/>
          <w:marBottom w:val="0"/>
          <w:divBdr>
            <w:top w:val="none" w:sz="0" w:space="0" w:color="auto"/>
            <w:left w:val="none" w:sz="0" w:space="0" w:color="auto"/>
            <w:bottom w:val="none" w:sz="0" w:space="0" w:color="auto"/>
            <w:right w:val="none" w:sz="0" w:space="0" w:color="auto"/>
          </w:divBdr>
        </w:div>
        <w:div w:id="148791464">
          <w:marLeft w:val="0"/>
          <w:marRight w:val="0"/>
          <w:marTop w:val="0"/>
          <w:marBottom w:val="0"/>
          <w:divBdr>
            <w:top w:val="none" w:sz="0" w:space="0" w:color="auto"/>
            <w:left w:val="none" w:sz="0" w:space="0" w:color="auto"/>
            <w:bottom w:val="none" w:sz="0" w:space="0" w:color="auto"/>
            <w:right w:val="none" w:sz="0" w:space="0" w:color="auto"/>
          </w:divBdr>
        </w:div>
        <w:div w:id="721055648">
          <w:marLeft w:val="0"/>
          <w:marRight w:val="0"/>
          <w:marTop w:val="0"/>
          <w:marBottom w:val="0"/>
          <w:divBdr>
            <w:top w:val="none" w:sz="0" w:space="0" w:color="auto"/>
            <w:left w:val="none" w:sz="0" w:space="0" w:color="auto"/>
            <w:bottom w:val="none" w:sz="0" w:space="0" w:color="auto"/>
            <w:right w:val="none" w:sz="0" w:space="0" w:color="auto"/>
          </w:divBdr>
        </w:div>
        <w:div w:id="1845319842">
          <w:marLeft w:val="0"/>
          <w:marRight w:val="0"/>
          <w:marTop w:val="0"/>
          <w:marBottom w:val="0"/>
          <w:divBdr>
            <w:top w:val="none" w:sz="0" w:space="0" w:color="auto"/>
            <w:left w:val="none" w:sz="0" w:space="0" w:color="auto"/>
            <w:bottom w:val="none" w:sz="0" w:space="0" w:color="auto"/>
            <w:right w:val="none" w:sz="0" w:space="0" w:color="auto"/>
          </w:divBdr>
        </w:div>
        <w:div w:id="1632125466">
          <w:marLeft w:val="0"/>
          <w:marRight w:val="0"/>
          <w:marTop w:val="0"/>
          <w:marBottom w:val="0"/>
          <w:divBdr>
            <w:top w:val="none" w:sz="0" w:space="0" w:color="auto"/>
            <w:left w:val="none" w:sz="0" w:space="0" w:color="auto"/>
            <w:bottom w:val="none" w:sz="0" w:space="0" w:color="auto"/>
            <w:right w:val="none" w:sz="0" w:space="0" w:color="auto"/>
          </w:divBdr>
        </w:div>
        <w:div w:id="83188180">
          <w:marLeft w:val="0"/>
          <w:marRight w:val="0"/>
          <w:marTop w:val="0"/>
          <w:marBottom w:val="0"/>
          <w:divBdr>
            <w:top w:val="none" w:sz="0" w:space="0" w:color="auto"/>
            <w:left w:val="none" w:sz="0" w:space="0" w:color="auto"/>
            <w:bottom w:val="none" w:sz="0" w:space="0" w:color="auto"/>
            <w:right w:val="none" w:sz="0" w:space="0" w:color="auto"/>
          </w:divBdr>
        </w:div>
        <w:div w:id="734398767">
          <w:marLeft w:val="0"/>
          <w:marRight w:val="0"/>
          <w:marTop w:val="0"/>
          <w:marBottom w:val="0"/>
          <w:divBdr>
            <w:top w:val="none" w:sz="0" w:space="0" w:color="auto"/>
            <w:left w:val="none" w:sz="0" w:space="0" w:color="auto"/>
            <w:bottom w:val="none" w:sz="0" w:space="0" w:color="auto"/>
            <w:right w:val="none" w:sz="0" w:space="0" w:color="auto"/>
          </w:divBdr>
        </w:div>
        <w:div w:id="1013652230">
          <w:marLeft w:val="0"/>
          <w:marRight w:val="0"/>
          <w:marTop w:val="0"/>
          <w:marBottom w:val="0"/>
          <w:divBdr>
            <w:top w:val="none" w:sz="0" w:space="0" w:color="auto"/>
            <w:left w:val="none" w:sz="0" w:space="0" w:color="auto"/>
            <w:bottom w:val="none" w:sz="0" w:space="0" w:color="auto"/>
            <w:right w:val="none" w:sz="0" w:space="0" w:color="auto"/>
          </w:divBdr>
        </w:div>
        <w:div w:id="1456606501">
          <w:marLeft w:val="0"/>
          <w:marRight w:val="0"/>
          <w:marTop w:val="0"/>
          <w:marBottom w:val="0"/>
          <w:divBdr>
            <w:top w:val="none" w:sz="0" w:space="0" w:color="auto"/>
            <w:left w:val="none" w:sz="0" w:space="0" w:color="auto"/>
            <w:bottom w:val="none" w:sz="0" w:space="0" w:color="auto"/>
            <w:right w:val="none" w:sz="0" w:space="0" w:color="auto"/>
          </w:divBdr>
        </w:div>
        <w:div w:id="1066757238">
          <w:marLeft w:val="0"/>
          <w:marRight w:val="0"/>
          <w:marTop w:val="0"/>
          <w:marBottom w:val="0"/>
          <w:divBdr>
            <w:top w:val="none" w:sz="0" w:space="0" w:color="auto"/>
            <w:left w:val="none" w:sz="0" w:space="0" w:color="auto"/>
            <w:bottom w:val="none" w:sz="0" w:space="0" w:color="auto"/>
            <w:right w:val="none" w:sz="0" w:space="0" w:color="auto"/>
          </w:divBdr>
        </w:div>
        <w:div w:id="637345326">
          <w:marLeft w:val="0"/>
          <w:marRight w:val="0"/>
          <w:marTop w:val="0"/>
          <w:marBottom w:val="0"/>
          <w:divBdr>
            <w:top w:val="none" w:sz="0" w:space="0" w:color="auto"/>
            <w:left w:val="none" w:sz="0" w:space="0" w:color="auto"/>
            <w:bottom w:val="none" w:sz="0" w:space="0" w:color="auto"/>
            <w:right w:val="none" w:sz="0" w:space="0" w:color="auto"/>
          </w:divBdr>
        </w:div>
        <w:div w:id="1631396190">
          <w:marLeft w:val="0"/>
          <w:marRight w:val="0"/>
          <w:marTop w:val="0"/>
          <w:marBottom w:val="0"/>
          <w:divBdr>
            <w:top w:val="none" w:sz="0" w:space="0" w:color="auto"/>
            <w:left w:val="none" w:sz="0" w:space="0" w:color="auto"/>
            <w:bottom w:val="none" w:sz="0" w:space="0" w:color="auto"/>
            <w:right w:val="none" w:sz="0" w:space="0" w:color="auto"/>
          </w:divBdr>
        </w:div>
        <w:div w:id="304511892">
          <w:marLeft w:val="0"/>
          <w:marRight w:val="0"/>
          <w:marTop w:val="0"/>
          <w:marBottom w:val="0"/>
          <w:divBdr>
            <w:top w:val="none" w:sz="0" w:space="0" w:color="auto"/>
            <w:left w:val="none" w:sz="0" w:space="0" w:color="auto"/>
            <w:bottom w:val="none" w:sz="0" w:space="0" w:color="auto"/>
            <w:right w:val="none" w:sz="0" w:space="0" w:color="auto"/>
          </w:divBdr>
        </w:div>
        <w:div w:id="318313612">
          <w:marLeft w:val="0"/>
          <w:marRight w:val="0"/>
          <w:marTop w:val="0"/>
          <w:marBottom w:val="0"/>
          <w:divBdr>
            <w:top w:val="none" w:sz="0" w:space="0" w:color="auto"/>
            <w:left w:val="none" w:sz="0" w:space="0" w:color="auto"/>
            <w:bottom w:val="none" w:sz="0" w:space="0" w:color="auto"/>
            <w:right w:val="none" w:sz="0" w:space="0" w:color="auto"/>
          </w:divBdr>
        </w:div>
        <w:div w:id="1008099562">
          <w:marLeft w:val="0"/>
          <w:marRight w:val="0"/>
          <w:marTop w:val="0"/>
          <w:marBottom w:val="0"/>
          <w:divBdr>
            <w:top w:val="none" w:sz="0" w:space="0" w:color="auto"/>
            <w:left w:val="none" w:sz="0" w:space="0" w:color="auto"/>
            <w:bottom w:val="none" w:sz="0" w:space="0" w:color="auto"/>
            <w:right w:val="none" w:sz="0" w:space="0" w:color="auto"/>
          </w:divBdr>
        </w:div>
        <w:div w:id="297731066">
          <w:marLeft w:val="0"/>
          <w:marRight w:val="0"/>
          <w:marTop w:val="0"/>
          <w:marBottom w:val="0"/>
          <w:divBdr>
            <w:top w:val="none" w:sz="0" w:space="0" w:color="auto"/>
            <w:left w:val="none" w:sz="0" w:space="0" w:color="auto"/>
            <w:bottom w:val="none" w:sz="0" w:space="0" w:color="auto"/>
            <w:right w:val="none" w:sz="0" w:space="0" w:color="auto"/>
          </w:divBdr>
        </w:div>
        <w:div w:id="463502001">
          <w:marLeft w:val="0"/>
          <w:marRight w:val="0"/>
          <w:marTop w:val="0"/>
          <w:marBottom w:val="0"/>
          <w:divBdr>
            <w:top w:val="none" w:sz="0" w:space="0" w:color="auto"/>
            <w:left w:val="none" w:sz="0" w:space="0" w:color="auto"/>
            <w:bottom w:val="none" w:sz="0" w:space="0" w:color="auto"/>
            <w:right w:val="none" w:sz="0" w:space="0" w:color="auto"/>
          </w:divBdr>
        </w:div>
        <w:div w:id="157843147">
          <w:marLeft w:val="0"/>
          <w:marRight w:val="0"/>
          <w:marTop w:val="0"/>
          <w:marBottom w:val="0"/>
          <w:divBdr>
            <w:top w:val="none" w:sz="0" w:space="0" w:color="auto"/>
            <w:left w:val="none" w:sz="0" w:space="0" w:color="auto"/>
            <w:bottom w:val="none" w:sz="0" w:space="0" w:color="auto"/>
            <w:right w:val="none" w:sz="0" w:space="0" w:color="auto"/>
          </w:divBdr>
        </w:div>
        <w:div w:id="1362511180">
          <w:marLeft w:val="0"/>
          <w:marRight w:val="0"/>
          <w:marTop w:val="0"/>
          <w:marBottom w:val="0"/>
          <w:divBdr>
            <w:top w:val="none" w:sz="0" w:space="0" w:color="auto"/>
            <w:left w:val="none" w:sz="0" w:space="0" w:color="auto"/>
            <w:bottom w:val="none" w:sz="0" w:space="0" w:color="auto"/>
            <w:right w:val="none" w:sz="0" w:space="0" w:color="auto"/>
          </w:divBdr>
        </w:div>
        <w:div w:id="372653153">
          <w:marLeft w:val="0"/>
          <w:marRight w:val="0"/>
          <w:marTop w:val="0"/>
          <w:marBottom w:val="0"/>
          <w:divBdr>
            <w:top w:val="none" w:sz="0" w:space="0" w:color="auto"/>
            <w:left w:val="none" w:sz="0" w:space="0" w:color="auto"/>
            <w:bottom w:val="none" w:sz="0" w:space="0" w:color="auto"/>
            <w:right w:val="none" w:sz="0" w:space="0" w:color="auto"/>
          </w:divBdr>
        </w:div>
        <w:div w:id="1701658883">
          <w:marLeft w:val="0"/>
          <w:marRight w:val="0"/>
          <w:marTop w:val="0"/>
          <w:marBottom w:val="0"/>
          <w:divBdr>
            <w:top w:val="none" w:sz="0" w:space="0" w:color="auto"/>
            <w:left w:val="none" w:sz="0" w:space="0" w:color="auto"/>
            <w:bottom w:val="none" w:sz="0" w:space="0" w:color="auto"/>
            <w:right w:val="none" w:sz="0" w:space="0" w:color="auto"/>
          </w:divBdr>
        </w:div>
        <w:div w:id="768694333">
          <w:marLeft w:val="0"/>
          <w:marRight w:val="0"/>
          <w:marTop w:val="0"/>
          <w:marBottom w:val="0"/>
          <w:divBdr>
            <w:top w:val="none" w:sz="0" w:space="0" w:color="auto"/>
            <w:left w:val="none" w:sz="0" w:space="0" w:color="auto"/>
            <w:bottom w:val="none" w:sz="0" w:space="0" w:color="auto"/>
            <w:right w:val="none" w:sz="0" w:space="0" w:color="auto"/>
          </w:divBdr>
        </w:div>
        <w:div w:id="996690890">
          <w:marLeft w:val="0"/>
          <w:marRight w:val="0"/>
          <w:marTop w:val="0"/>
          <w:marBottom w:val="0"/>
          <w:divBdr>
            <w:top w:val="none" w:sz="0" w:space="0" w:color="auto"/>
            <w:left w:val="none" w:sz="0" w:space="0" w:color="auto"/>
            <w:bottom w:val="none" w:sz="0" w:space="0" w:color="auto"/>
            <w:right w:val="none" w:sz="0" w:space="0" w:color="auto"/>
          </w:divBdr>
        </w:div>
        <w:div w:id="714741449">
          <w:marLeft w:val="0"/>
          <w:marRight w:val="0"/>
          <w:marTop w:val="0"/>
          <w:marBottom w:val="0"/>
          <w:divBdr>
            <w:top w:val="none" w:sz="0" w:space="0" w:color="auto"/>
            <w:left w:val="none" w:sz="0" w:space="0" w:color="auto"/>
            <w:bottom w:val="none" w:sz="0" w:space="0" w:color="auto"/>
            <w:right w:val="none" w:sz="0" w:space="0" w:color="auto"/>
          </w:divBdr>
        </w:div>
        <w:div w:id="565605582">
          <w:marLeft w:val="0"/>
          <w:marRight w:val="0"/>
          <w:marTop w:val="0"/>
          <w:marBottom w:val="0"/>
          <w:divBdr>
            <w:top w:val="none" w:sz="0" w:space="0" w:color="auto"/>
            <w:left w:val="none" w:sz="0" w:space="0" w:color="auto"/>
            <w:bottom w:val="none" w:sz="0" w:space="0" w:color="auto"/>
            <w:right w:val="none" w:sz="0" w:space="0" w:color="auto"/>
          </w:divBdr>
        </w:div>
        <w:div w:id="544290745">
          <w:marLeft w:val="0"/>
          <w:marRight w:val="0"/>
          <w:marTop w:val="0"/>
          <w:marBottom w:val="0"/>
          <w:divBdr>
            <w:top w:val="none" w:sz="0" w:space="0" w:color="auto"/>
            <w:left w:val="none" w:sz="0" w:space="0" w:color="auto"/>
            <w:bottom w:val="none" w:sz="0" w:space="0" w:color="auto"/>
            <w:right w:val="none" w:sz="0" w:space="0" w:color="auto"/>
          </w:divBdr>
        </w:div>
        <w:div w:id="1216890322">
          <w:marLeft w:val="0"/>
          <w:marRight w:val="0"/>
          <w:marTop w:val="0"/>
          <w:marBottom w:val="0"/>
          <w:divBdr>
            <w:top w:val="none" w:sz="0" w:space="0" w:color="auto"/>
            <w:left w:val="none" w:sz="0" w:space="0" w:color="auto"/>
            <w:bottom w:val="none" w:sz="0" w:space="0" w:color="auto"/>
            <w:right w:val="none" w:sz="0" w:space="0" w:color="auto"/>
          </w:divBdr>
        </w:div>
        <w:div w:id="867596607">
          <w:marLeft w:val="0"/>
          <w:marRight w:val="0"/>
          <w:marTop w:val="0"/>
          <w:marBottom w:val="0"/>
          <w:divBdr>
            <w:top w:val="none" w:sz="0" w:space="0" w:color="auto"/>
            <w:left w:val="none" w:sz="0" w:space="0" w:color="auto"/>
            <w:bottom w:val="none" w:sz="0" w:space="0" w:color="auto"/>
            <w:right w:val="none" w:sz="0" w:space="0" w:color="auto"/>
          </w:divBdr>
        </w:div>
        <w:div w:id="1027177676">
          <w:marLeft w:val="0"/>
          <w:marRight w:val="0"/>
          <w:marTop w:val="0"/>
          <w:marBottom w:val="0"/>
          <w:divBdr>
            <w:top w:val="none" w:sz="0" w:space="0" w:color="auto"/>
            <w:left w:val="none" w:sz="0" w:space="0" w:color="auto"/>
            <w:bottom w:val="none" w:sz="0" w:space="0" w:color="auto"/>
            <w:right w:val="none" w:sz="0" w:space="0" w:color="auto"/>
          </w:divBdr>
        </w:div>
        <w:div w:id="1172724625">
          <w:marLeft w:val="0"/>
          <w:marRight w:val="0"/>
          <w:marTop w:val="0"/>
          <w:marBottom w:val="0"/>
          <w:divBdr>
            <w:top w:val="none" w:sz="0" w:space="0" w:color="auto"/>
            <w:left w:val="none" w:sz="0" w:space="0" w:color="auto"/>
            <w:bottom w:val="none" w:sz="0" w:space="0" w:color="auto"/>
            <w:right w:val="none" w:sz="0" w:space="0" w:color="auto"/>
          </w:divBdr>
        </w:div>
        <w:div w:id="1850750786">
          <w:marLeft w:val="0"/>
          <w:marRight w:val="0"/>
          <w:marTop w:val="0"/>
          <w:marBottom w:val="0"/>
          <w:divBdr>
            <w:top w:val="none" w:sz="0" w:space="0" w:color="auto"/>
            <w:left w:val="none" w:sz="0" w:space="0" w:color="auto"/>
            <w:bottom w:val="none" w:sz="0" w:space="0" w:color="auto"/>
            <w:right w:val="none" w:sz="0" w:space="0" w:color="auto"/>
          </w:divBdr>
        </w:div>
        <w:div w:id="89160256">
          <w:marLeft w:val="0"/>
          <w:marRight w:val="0"/>
          <w:marTop w:val="0"/>
          <w:marBottom w:val="0"/>
          <w:divBdr>
            <w:top w:val="none" w:sz="0" w:space="0" w:color="auto"/>
            <w:left w:val="none" w:sz="0" w:space="0" w:color="auto"/>
            <w:bottom w:val="none" w:sz="0" w:space="0" w:color="auto"/>
            <w:right w:val="none" w:sz="0" w:space="0" w:color="auto"/>
          </w:divBdr>
        </w:div>
        <w:div w:id="80104183">
          <w:marLeft w:val="0"/>
          <w:marRight w:val="0"/>
          <w:marTop w:val="0"/>
          <w:marBottom w:val="0"/>
          <w:divBdr>
            <w:top w:val="none" w:sz="0" w:space="0" w:color="auto"/>
            <w:left w:val="none" w:sz="0" w:space="0" w:color="auto"/>
            <w:bottom w:val="none" w:sz="0" w:space="0" w:color="auto"/>
            <w:right w:val="none" w:sz="0" w:space="0" w:color="auto"/>
          </w:divBdr>
        </w:div>
        <w:div w:id="346716231">
          <w:marLeft w:val="0"/>
          <w:marRight w:val="0"/>
          <w:marTop w:val="0"/>
          <w:marBottom w:val="0"/>
          <w:divBdr>
            <w:top w:val="none" w:sz="0" w:space="0" w:color="auto"/>
            <w:left w:val="none" w:sz="0" w:space="0" w:color="auto"/>
            <w:bottom w:val="none" w:sz="0" w:space="0" w:color="auto"/>
            <w:right w:val="none" w:sz="0" w:space="0" w:color="auto"/>
          </w:divBdr>
        </w:div>
        <w:div w:id="2023849399">
          <w:marLeft w:val="0"/>
          <w:marRight w:val="0"/>
          <w:marTop w:val="0"/>
          <w:marBottom w:val="0"/>
          <w:divBdr>
            <w:top w:val="none" w:sz="0" w:space="0" w:color="auto"/>
            <w:left w:val="none" w:sz="0" w:space="0" w:color="auto"/>
            <w:bottom w:val="none" w:sz="0" w:space="0" w:color="auto"/>
            <w:right w:val="none" w:sz="0" w:space="0" w:color="auto"/>
          </w:divBdr>
        </w:div>
        <w:div w:id="2101638830">
          <w:marLeft w:val="0"/>
          <w:marRight w:val="0"/>
          <w:marTop w:val="0"/>
          <w:marBottom w:val="0"/>
          <w:divBdr>
            <w:top w:val="none" w:sz="0" w:space="0" w:color="auto"/>
            <w:left w:val="none" w:sz="0" w:space="0" w:color="auto"/>
            <w:bottom w:val="none" w:sz="0" w:space="0" w:color="auto"/>
            <w:right w:val="none" w:sz="0" w:space="0" w:color="auto"/>
          </w:divBdr>
        </w:div>
        <w:div w:id="625475830">
          <w:marLeft w:val="0"/>
          <w:marRight w:val="0"/>
          <w:marTop w:val="0"/>
          <w:marBottom w:val="0"/>
          <w:divBdr>
            <w:top w:val="none" w:sz="0" w:space="0" w:color="auto"/>
            <w:left w:val="none" w:sz="0" w:space="0" w:color="auto"/>
            <w:bottom w:val="none" w:sz="0" w:space="0" w:color="auto"/>
            <w:right w:val="none" w:sz="0" w:space="0" w:color="auto"/>
          </w:divBdr>
        </w:div>
        <w:div w:id="1659646439">
          <w:marLeft w:val="0"/>
          <w:marRight w:val="0"/>
          <w:marTop w:val="0"/>
          <w:marBottom w:val="0"/>
          <w:divBdr>
            <w:top w:val="none" w:sz="0" w:space="0" w:color="auto"/>
            <w:left w:val="none" w:sz="0" w:space="0" w:color="auto"/>
            <w:bottom w:val="none" w:sz="0" w:space="0" w:color="auto"/>
            <w:right w:val="none" w:sz="0" w:space="0" w:color="auto"/>
          </w:divBdr>
        </w:div>
        <w:div w:id="254636391">
          <w:marLeft w:val="0"/>
          <w:marRight w:val="0"/>
          <w:marTop w:val="0"/>
          <w:marBottom w:val="0"/>
          <w:divBdr>
            <w:top w:val="none" w:sz="0" w:space="0" w:color="auto"/>
            <w:left w:val="none" w:sz="0" w:space="0" w:color="auto"/>
            <w:bottom w:val="none" w:sz="0" w:space="0" w:color="auto"/>
            <w:right w:val="none" w:sz="0" w:space="0" w:color="auto"/>
          </w:divBdr>
        </w:div>
        <w:div w:id="572010632">
          <w:marLeft w:val="0"/>
          <w:marRight w:val="0"/>
          <w:marTop w:val="0"/>
          <w:marBottom w:val="0"/>
          <w:divBdr>
            <w:top w:val="none" w:sz="0" w:space="0" w:color="auto"/>
            <w:left w:val="none" w:sz="0" w:space="0" w:color="auto"/>
            <w:bottom w:val="none" w:sz="0" w:space="0" w:color="auto"/>
            <w:right w:val="none" w:sz="0" w:space="0" w:color="auto"/>
          </w:divBdr>
        </w:div>
        <w:div w:id="1556969104">
          <w:marLeft w:val="0"/>
          <w:marRight w:val="0"/>
          <w:marTop w:val="0"/>
          <w:marBottom w:val="0"/>
          <w:divBdr>
            <w:top w:val="none" w:sz="0" w:space="0" w:color="auto"/>
            <w:left w:val="none" w:sz="0" w:space="0" w:color="auto"/>
            <w:bottom w:val="none" w:sz="0" w:space="0" w:color="auto"/>
            <w:right w:val="none" w:sz="0" w:space="0" w:color="auto"/>
          </w:divBdr>
        </w:div>
        <w:div w:id="417824059">
          <w:marLeft w:val="0"/>
          <w:marRight w:val="0"/>
          <w:marTop w:val="0"/>
          <w:marBottom w:val="0"/>
          <w:divBdr>
            <w:top w:val="none" w:sz="0" w:space="0" w:color="auto"/>
            <w:left w:val="none" w:sz="0" w:space="0" w:color="auto"/>
            <w:bottom w:val="none" w:sz="0" w:space="0" w:color="auto"/>
            <w:right w:val="none" w:sz="0" w:space="0" w:color="auto"/>
          </w:divBdr>
        </w:div>
        <w:div w:id="1918711152">
          <w:marLeft w:val="0"/>
          <w:marRight w:val="0"/>
          <w:marTop w:val="0"/>
          <w:marBottom w:val="0"/>
          <w:divBdr>
            <w:top w:val="none" w:sz="0" w:space="0" w:color="auto"/>
            <w:left w:val="none" w:sz="0" w:space="0" w:color="auto"/>
            <w:bottom w:val="none" w:sz="0" w:space="0" w:color="auto"/>
            <w:right w:val="none" w:sz="0" w:space="0" w:color="auto"/>
          </w:divBdr>
        </w:div>
        <w:div w:id="730470892">
          <w:marLeft w:val="0"/>
          <w:marRight w:val="0"/>
          <w:marTop w:val="0"/>
          <w:marBottom w:val="0"/>
          <w:divBdr>
            <w:top w:val="none" w:sz="0" w:space="0" w:color="auto"/>
            <w:left w:val="none" w:sz="0" w:space="0" w:color="auto"/>
            <w:bottom w:val="none" w:sz="0" w:space="0" w:color="auto"/>
            <w:right w:val="none" w:sz="0" w:space="0" w:color="auto"/>
          </w:divBdr>
        </w:div>
        <w:div w:id="2003729905">
          <w:marLeft w:val="0"/>
          <w:marRight w:val="0"/>
          <w:marTop w:val="0"/>
          <w:marBottom w:val="0"/>
          <w:divBdr>
            <w:top w:val="none" w:sz="0" w:space="0" w:color="auto"/>
            <w:left w:val="none" w:sz="0" w:space="0" w:color="auto"/>
            <w:bottom w:val="none" w:sz="0" w:space="0" w:color="auto"/>
            <w:right w:val="none" w:sz="0" w:space="0" w:color="auto"/>
          </w:divBdr>
        </w:div>
        <w:div w:id="729501464">
          <w:marLeft w:val="0"/>
          <w:marRight w:val="0"/>
          <w:marTop w:val="0"/>
          <w:marBottom w:val="0"/>
          <w:divBdr>
            <w:top w:val="none" w:sz="0" w:space="0" w:color="auto"/>
            <w:left w:val="none" w:sz="0" w:space="0" w:color="auto"/>
            <w:bottom w:val="none" w:sz="0" w:space="0" w:color="auto"/>
            <w:right w:val="none" w:sz="0" w:space="0" w:color="auto"/>
          </w:divBdr>
        </w:div>
        <w:div w:id="1946232906">
          <w:marLeft w:val="0"/>
          <w:marRight w:val="0"/>
          <w:marTop w:val="0"/>
          <w:marBottom w:val="0"/>
          <w:divBdr>
            <w:top w:val="none" w:sz="0" w:space="0" w:color="auto"/>
            <w:left w:val="none" w:sz="0" w:space="0" w:color="auto"/>
            <w:bottom w:val="none" w:sz="0" w:space="0" w:color="auto"/>
            <w:right w:val="none" w:sz="0" w:space="0" w:color="auto"/>
          </w:divBdr>
        </w:div>
        <w:div w:id="686834681">
          <w:marLeft w:val="0"/>
          <w:marRight w:val="0"/>
          <w:marTop w:val="0"/>
          <w:marBottom w:val="0"/>
          <w:divBdr>
            <w:top w:val="none" w:sz="0" w:space="0" w:color="auto"/>
            <w:left w:val="none" w:sz="0" w:space="0" w:color="auto"/>
            <w:bottom w:val="none" w:sz="0" w:space="0" w:color="auto"/>
            <w:right w:val="none" w:sz="0" w:space="0" w:color="auto"/>
          </w:divBdr>
        </w:div>
        <w:div w:id="981159469">
          <w:marLeft w:val="0"/>
          <w:marRight w:val="0"/>
          <w:marTop w:val="0"/>
          <w:marBottom w:val="0"/>
          <w:divBdr>
            <w:top w:val="none" w:sz="0" w:space="0" w:color="auto"/>
            <w:left w:val="none" w:sz="0" w:space="0" w:color="auto"/>
            <w:bottom w:val="none" w:sz="0" w:space="0" w:color="auto"/>
            <w:right w:val="none" w:sz="0" w:space="0" w:color="auto"/>
          </w:divBdr>
        </w:div>
        <w:div w:id="964968079">
          <w:marLeft w:val="0"/>
          <w:marRight w:val="0"/>
          <w:marTop w:val="0"/>
          <w:marBottom w:val="0"/>
          <w:divBdr>
            <w:top w:val="none" w:sz="0" w:space="0" w:color="auto"/>
            <w:left w:val="none" w:sz="0" w:space="0" w:color="auto"/>
            <w:bottom w:val="none" w:sz="0" w:space="0" w:color="auto"/>
            <w:right w:val="none" w:sz="0" w:space="0" w:color="auto"/>
          </w:divBdr>
        </w:div>
        <w:div w:id="444931515">
          <w:marLeft w:val="0"/>
          <w:marRight w:val="0"/>
          <w:marTop w:val="0"/>
          <w:marBottom w:val="0"/>
          <w:divBdr>
            <w:top w:val="none" w:sz="0" w:space="0" w:color="auto"/>
            <w:left w:val="none" w:sz="0" w:space="0" w:color="auto"/>
            <w:bottom w:val="none" w:sz="0" w:space="0" w:color="auto"/>
            <w:right w:val="none" w:sz="0" w:space="0" w:color="auto"/>
          </w:divBdr>
        </w:div>
        <w:div w:id="2021883480">
          <w:marLeft w:val="0"/>
          <w:marRight w:val="0"/>
          <w:marTop w:val="0"/>
          <w:marBottom w:val="0"/>
          <w:divBdr>
            <w:top w:val="none" w:sz="0" w:space="0" w:color="auto"/>
            <w:left w:val="none" w:sz="0" w:space="0" w:color="auto"/>
            <w:bottom w:val="none" w:sz="0" w:space="0" w:color="auto"/>
            <w:right w:val="none" w:sz="0" w:space="0" w:color="auto"/>
          </w:divBdr>
        </w:div>
        <w:div w:id="466241656">
          <w:marLeft w:val="0"/>
          <w:marRight w:val="0"/>
          <w:marTop w:val="0"/>
          <w:marBottom w:val="0"/>
          <w:divBdr>
            <w:top w:val="none" w:sz="0" w:space="0" w:color="auto"/>
            <w:left w:val="none" w:sz="0" w:space="0" w:color="auto"/>
            <w:bottom w:val="none" w:sz="0" w:space="0" w:color="auto"/>
            <w:right w:val="none" w:sz="0" w:space="0" w:color="auto"/>
          </w:divBdr>
        </w:div>
        <w:div w:id="837186566">
          <w:marLeft w:val="0"/>
          <w:marRight w:val="0"/>
          <w:marTop w:val="0"/>
          <w:marBottom w:val="0"/>
          <w:divBdr>
            <w:top w:val="none" w:sz="0" w:space="0" w:color="auto"/>
            <w:left w:val="none" w:sz="0" w:space="0" w:color="auto"/>
            <w:bottom w:val="none" w:sz="0" w:space="0" w:color="auto"/>
            <w:right w:val="none" w:sz="0" w:space="0" w:color="auto"/>
          </w:divBdr>
        </w:div>
        <w:div w:id="941185017">
          <w:marLeft w:val="0"/>
          <w:marRight w:val="0"/>
          <w:marTop w:val="0"/>
          <w:marBottom w:val="0"/>
          <w:divBdr>
            <w:top w:val="none" w:sz="0" w:space="0" w:color="auto"/>
            <w:left w:val="none" w:sz="0" w:space="0" w:color="auto"/>
            <w:bottom w:val="none" w:sz="0" w:space="0" w:color="auto"/>
            <w:right w:val="none" w:sz="0" w:space="0" w:color="auto"/>
          </w:divBdr>
        </w:div>
        <w:div w:id="95444122">
          <w:marLeft w:val="0"/>
          <w:marRight w:val="0"/>
          <w:marTop w:val="0"/>
          <w:marBottom w:val="0"/>
          <w:divBdr>
            <w:top w:val="none" w:sz="0" w:space="0" w:color="auto"/>
            <w:left w:val="none" w:sz="0" w:space="0" w:color="auto"/>
            <w:bottom w:val="none" w:sz="0" w:space="0" w:color="auto"/>
            <w:right w:val="none" w:sz="0" w:space="0" w:color="auto"/>
          </w:divBdr>
        </w:div>
        <w:div w:id="742139216">
          <w:marLeft w:val="0"/>
          <w:marRight w:val="0"/>
          <w:marTop w:val="0"/>
          <w:marBottom w:val="0"/>
          <w:divBdr>
            <w:top w:val="none" w:sz="0" w:space="0" w:color="auto"/>
            <w:left w:val="none" w:sz="0" w:space="0" w:color="auto"/>
            <w:bottom w:val="none" w:sz="0" w:space="0" w:color="auto"/>
            <w:right w:val="none" w:sz="0" w:space="0" w:color="auto"/>
          </w:divBdr>
        </w:div>
        <w:div w:id="1236011173">
          <w:marLeft w:val="0"/>
          <w:marRight w:val="0"/>
          <w:marTop w:val="0"/>
          <w:marBottom w:val="0"/>
          <w:divBdr>
            <w:top w:val="none" w:sz="0" w:space="0" w:color="auto"/>
            <w:left w:val="none" w:sz="0" w:space="0" w:color="auto"/>
            <w:bottom w:val="none" w:sz="0" w:space="0" w:color="auto"/>
            <w:right w:val="none" w:sz="0" w:space="0" w:color="auto"/>
          </w:divBdr>
        </w:div>
        <w:div w:id="992828833">
          <w:marLeft w:val="0"/>
          <w:marRight w:val="0"/>
          <w:marTop w:val="0"/>
          <w:marBottom w:val="0"/>
          <w:divBdr>
            <w:top w:val="none" w:sz="0" w:space="0" w:color="auto"/>
            <w:left w:val="none" w:sz="0" w:space="0" w:color="auto"/>
            <w:bottom w:val="none" w:sz="0" w:space="0" w:color="auto"/>
            <w:right w:val="none" w:sz="0" w:space="0" w:color="auto"/>
          </w:divBdr>
        </w:div>
        <w:div w:id="153689279">
          <w:marLeft w:val="0"/>
          <w:marRight w:val="0"/>
          <w:marTop w:val="0"/>
          <w:marBottom w:val="0"/>
          <w:divBdr>
            <w:top w:val="none" w:sz="0" w:space="0" w:color="auto"/>
            <w:left w:val="none" w:sz="0" w:space="0" w:color="auto"/>
            <w:bottom w:val="none" w:sz="0" w:space="0" w:color="auto"/>
            <w:right w:val="none" w:sz="0" w:space="0" w:color="auto"/>
          </w:divBdr>
        </w:div>
        <w:div w:id="1277520643">
          <w:marLeft w:val="0"/>
          <w:marRight w:val="0"/>
          <w:marTop w:val="0"/>
          <w:marBottom w:val="0"/>
          <w:divBdr>
            <w:top w:val="none" w:sz="0" w:space="0" w:color="auto"/>
            <w:left w:val="none" w:sz="0" w:space="0" w:color="auto"/>
            <w:bottom w:val="none" w:sz="0" w:space="0" w:color="auto"/>
            <w:right w:val="none" w:sz="0" w:space="0" w:color="auto"/>
          </w:divBdr>
        </w:div>
      </w:divsChild>
    </w:div>
    <w:div w:id="1728190329">
      <w:bodyDiv w:val="1"/>
      <w:marLeft w:val="0"/>
      <w:marRight w:val="0"/>
      <w:marTop w:val="0"/>
      <w:marBottom w:val="0"/>
      <w:divBdr>
        <w:top w:val="none" w:sz="0" w:space="0" w:color="auto"/>
        <w:left w:val="none" w:sz="0" w:space="0" w:color="auto"/>
        <w:bottom w:val="none" w:sz="0" w:space="0" w:color="auto"/>
        <w:right w:val="none" w:sz="0" w:space="0" w:color="auto"/>
      </w:divBdr>
    </w:div>
    <w:div w:id="1742093326">
      <w:bodyDiv w:val="1"/>
      <w:marLeft w:val="0"/>
      <w:marRight w:val="0"/>
      <w:marTop w:val="0"/>
      <w:marBottom w:val="0"/>
      <w:divBdr>
        <w:top w:val="none" w:sz="0" w:space="0" w:color="auto"/>
        <w:left w:val="none" w:sz="0" w:space="0" w:color="auto"/>
        <w:bottom w:val="none" w:sz="0" w:space="0" w:color="auto"/>
        <w:right w:val="none" w:sz="0" w:space="0" w:color="auto"/>
      </w:divBdr>
    </w:div>
    <w:div w:id="1746412118">
      <w:bodyDiv w:val="1"/>
      <w:marLeft w:val="0"/>
      <w:marRight w:val="0"/>
      <w:marTop w:val="0"/>
      <w:marBottom w:val="0"/>
      <w:divBdr>
        <w:top w:val="none" w:sz="0" w:space="0" w:color="auto"/>
        <w:left w:val="none" w:sz="0" w:space="0" w:color="auto"/>
        <w:bottom w:val="none" w:sz="0" w:space="0" w:color="auto"/>
        <w:right w:val="none" w:sz="0" w:space="0" w:color="auto"/>
      </w:divBdr>
    </w:div>
    <w:div w:id="1756900082">
      <w:bodyDiv w:val="1"/>
      <w:marLeft w:val="0"/>
      <w:marRight w:val="0"/>
      <w:marTop w:val="0"/>
      <w:marBottom w:val="0"/>
      <w:divBdr>
        <w:top w:val="none" w:sz="0" w:space="0" w:color="auto"/>
        <w:left w:val="none" w:sz="0" w:space="0" w:color="auto"/>
        <w:bottom w:val="none" w:sz="0" w:space="0" w:color="auto"/>
        <w:right w:val="none" w:sz="0" w:space="0" w:color="auto"/>
      </w:divBdr>
    </w:div>
    <w:div w:id="1765567544">
      <w:bodyDiv w:val="1"/>
      <w:marLeft w:val="0"/>
      <w:marRight w:val="0"/>
      <w:marTop w:val="0"/>
      <w:marBottom w:val="0"/>
      <w:divBdr>
        <w:top w:val="none" w:sz="0" w:space="0" w:color="auto"/>
        <w:left w:val="none" w:sz="0" w:space="0" w:color="auto"/>
        <w:bottom w:val="none" w:sz="0" w:space="0" w:color="auto"/>
        <w:right w:val="none" w:sz="0" w:space="0" w:color="auto"/>
      </w:divBdr>
    </w:div>
    <w:div w:id="1768191021">
      <w:bodyDiv w:val="1"/>
      <w:marLeft w:val="0"/>
      <w:marRight w:val="0"/>
      <w:marTop w:val="0"/>
      <w:marBottom w:val="0"/>
      <w:divBdr>
        <w:top w:val="none" w:sz="0" w:space="0" w:color="auto"/>
        <w:left w:val="none" w:sz="0" w:space="0" w:color="auto"/>
        <w:bottom w:val="none" w:sz="0" w:space="0" w:color="auto"/>
        <w:right w:val="none" w:sz="0" w:space="0" w:color="auto"/>
      </w:divBdr>
    </w:div>
    <w:div w:id="1777209157">
      <w:bodyDiv w:val="1"/>
      <w:marLeft w:val="0"/>
      <w:marRight w:val="0"/>
      <w:marTop w:val="0"/>
      <w:marBottom w:val="0"/>
      <w:divBdr>
        <w:top w:val="none" w:sz="0" w:space="0" w:color="auto"/>
        <w:left w:val="none" w:sz="0" w:space="0" w:color="auto"/>
        <w:bottom w:val="none" w:sz="0" w:space="0" w:color="auto"/>
        <w:right w:val="none" w:sz="0" w:space="0" w:color="auto"/>
      </w:divBdr>
    </w:div>
    <w:div w:id="1789427627">
      <w:bodyDiv w:val="1"/>
      <w:marLeft w:val="0"/>
      <w:marRight w:val="0"/>
      <w:marTop w:val="0"/>
      <w:marBottom w:val="0"/>
      <w:divBdr>
        <w:top w:val="none" w:sz="0" w:space="0" w:color="auto"/>
        <w:left w:val="none" w:sz="0" w:space="0" w:color="auto"/>
        <w:bottom w:val="none" w:sz="0" w:space="0" w:color="auto"/>
        <w:right w:val="none" w:sz="0" w:space="0" w:color="auto"/>
      </w:divBdr>
    </w:div>
    <w:div w:id="1797796915">
      <w:bodyDiv w:val="1"/>
      <w:marLeft w:val="0"/>
      <w:marRight w:val="0"/>
      <w:marTop w:val="0"/>
      <w:marBottom w:val="0"/>
      <w:divBdr>
        <w:top w:val="none" w:sz="0" w:space="0" w:color="auto"/>
        <w:left w:val="none" w:sz="0" w:space="0" w:color="auto"/>
        <w:bottom w:val="none" w:sz="0" w:space="0" w:color="auto"/>
        <w:right w:val="none" w:sz="0" w:space="0" w:color="auto"/>
      </w:divBdr>
    </w:div>
    <w:div w:id="1818641195">
      <w:bodyDiv w:val="1"/>
      <w:marLeft w:val="0"/>
      <w:marRight w:val="0"/>
      <w:marTop w:val="0"/>
      <w:marBottom w:val="0"/>
      <w:divBdr>
        <w:top w:val="none" w:sz="0" w:space="0" w:color="auto"/>
        <w:left w:val="none" w:sz="0" w:space="0" w:color="auto"/>
        <w:bottom w:val="none" w:sz="0" w:space="0" w:color="auto"/>
        <w:right w:val="none" w:sz="0" w:space="0" w:color="auto"/>
      </w:divBdr>
    </w:div>
    <w:div w:id="1819224512">
      <w:bodyDiv w:val="1"/>
      <w:marLeft w:val="0"/>
      <w:marRight w:val="0"/>
      <w:marTop w:val="0"/>
      <w:marBottom w:val="0"/>
      <w:divBdr>
        <w:top w:val="none" w:sz="0" w:space="0" w:color="auto"/>
        <w:left w:val="none" w:sz="0" w:space="0" w:color="auto"/>
        <w:bottom w:val="none" w:sz="0" w:space="0" w:color="auto"/>
        <w:right w:val="none" w:sz="0" w:space="0" w:color="auto"/>
      </w:divBdr>
    </w:div>
    <w:div w:id="1835874145">
      <w:bodyDiv w:val="1"/>
      <w:marLeft w:val="0"/>
      <w:marRight w:val="0"/>
      <w:marTop w:val="0"/>
      <w:marBottom w:val="0"/>
      <w:divBdr>
        <w:top w:val="none" w:sz="0" w:space="0" w:color="auto"/>
        <w:left w:val="none" w:sz="0" w:space="0" w:color="auto"/>
        <w:bottom w:val="none" w:sz="0" w:space="0" w:color="auto"/>
        <w:right w:val="none" w:sz="0" w:space="0" w:color="auto"/>
      </w:divBdr>
    </w:div>
    <w:div w:id="1837651392">
      <w:bodyDiv w:val="1"/>
      <w:marLeft w:val="0"/>
      <w:marRight w:val="0"/>
      <w:marTop w:val="0"/>
      <w:marBottom w:val="0"/>
      <w:divBdr>
        <w:top w:val="none" w:sz="0" w:space="0" w:color="auto"/>
        <w:left w:val="none" w:sz="0" w:space="0" w:color="auto"/>
        <w:bottom w:val="none" w:sz="0" w:space="0" w:color="auto"/>
        <w:right w:val="none" w:sz="0" w:space="0" w:color="auto"/>
      </w:divBdr>
    </w:div>
    <w:div w:id="1837724413">
      <w:bodyDiv w:val="1"/>
      <w:marLeft w:val="0"/>
      <w:marRight w:val="0"/>
      <w:marTop w:val="0"/>
      <w:marBottom w:val="0"/>
      <w:divBdr>
        <w:top w:val="none" w:sz="0" w:space="0" w:color="auto"/>
        <w:left w:val="none" w:sz="0" w:space="0" w:color="auto"/>
        <w:bottom w:val="none" w:sz="0" w:space="0" w:color="auto"/>
        <w:right w:val="none" w:sz="0" w:space="0" w:color="auto"/>
      </w:divBdr>
    </w:div>
    <w:div w:id="1838960362">
      <w:bodyDiv w:val="1"/>
      <w:marLeft w:val="0"/>
      <w:marRight w:val="0"/>
      <w:marTop w:val="0"/>
      <w:marBottom w:val="0"/>
      <w:divBdr>
        <w:top w:val="none" w:sz="0" w:space="0" w:color="auto"/>
        <w:left w:val="none" w:sz="0" w:space="0" w:color="auto"/>
        <w:bottom w:val="none" w:sz="0" w:space="0" w:color="auto"/>
        <w:right w:val="none" w:sz="0" w:space="0" w:color="auto"/>
      </w:divBdr>
    </w:div>
    <w:div w:id="1843154814">
      <w:bodyDiv w:val="1"/>
      <w:marLeft w:val="0"/>
      <w:marRight w:val="0"/>
      <w:marTop w:val="0"/>
      <w:marBottom w:val="0"/>
      <w:divBdr>
        <w:top w:val="none" w:sz="0" w:space="0" w:color="auto"/>
        <w:left w:val="none" w:sz="0" w:space="0" w:color="auto"/>
        <w:bottom w:val="none" w:sz="0" w:space="0" w:color="auto"/>
        <w:right w:val="none" w:sz="0" w:space="0" w:color="auto"/>
      </w:divBdr>
    </w:div>
    <w:div w:id="1848672131">
      <w:bodyDiv w:val="1"/>
      <w:marLeft w:val="0"/>
      <w:marRight w:val="0"/>
      <w:marTop w:val="0"/>
      <w:marBottom w:val="0"/>
      <w:divBdr>
        <w:top w:val="none" w:sz="0" w:space="0" w:color="auto"/>
        <w:left w:val="none" w:sz="0" w:space="0" w:color="auto"/>
        <w:bottom w:val="none" w:sz="0" w:space="0" w:color="auto"/>
        <w:right w:val="none" w:sz="0" w:space="0" w:color="auto"/>
      </w:divBdr>
    </w:div>
    <w:div w:id="1849176664">
      <w:bodyDiv w:val="1"/>
      <w:marLeft w:val="0"/>
      <w:marRight w:val="0"/>
      <w:marTop w:val="0"/>
      <w:marBottom w:val="0"/>
      <w:divBdr>
        <w:top w:val="none" w:sz="0" w:space="0" w:color="auto"/>
        <w:left w:val="none" w:sz="0" w:space="0" w:color="auto"/>
        <w:bottom w:val="none" w:sz="0" w:space="0" w:color="auto"/>
        <w:right w:val="none" w:sz="0" w:space="0" w:color="auto"/>
      </w:divBdr>
    </w:div>
    <w:div w:id="1853303912">
      <w:bodyDiv w:val="1"/>
      <w:marLeft w:val="0"/>
      <w:marRight w:val="0"/>
      <w:marTop w:val="0"/>
      <w:marBottom w:val="0"/>
      <w:divBdr>
        <w:top w:val="none" w:sz="0" w:space="0" w:color="auto"/>
        <w:left w:val="none" w:sz="0" w:space="0" w:color="auto"/>
        <w:bottom w:val="none" w:sz="0" w:space="0" w:color="auto"/>
        <w:right w:val="none" w:sz="0" w:space="0" w:color="auto"/>
      </w:divBdr>
    </w:div>
    <w:div w:id="1855420176">
      <w:bodyDiv w:val="1"/>
      <w:marLeft w:val="0"/>
      <w:marRight w:val="0"/>
      <w:marTop w:val="0"/>
      <w:marBottom w:val="0"/>
      <w:divBdr>
        <w:top w:val="none" w:sz="0" w:space="0" w:color="auto"/>
        <w:left w:val="none" w:sz="0" w:space="0" w:color="auto"/>
        <w:bottom w:val="none" w:sz="0" w:space="0" w:color="auto"/>
        <w:right w:val="none" w:sz="0" w:space="0" w:color="auto"/>
      </w:divBdr>
    </w:div>
    <w:div w:id="1861511419">
      <w:bodyDiv w:val="1"/>
      <w:marLeft w:val="0"/>
      <w:marRight w:val="0"/>
      <w:marTop w:val="0"/>
      <w:marBottom w:val="0"/>
      <w:divBdr>
        <w:top w:val="none" w:sz="0" w:space="0" w:color="auto"/>
        <w:left w:val="none" w:sz="0" w:space="0" w:color="auto"/>
        <w:bottom w:val="none" w:sz="0" w:space="0" w:color="auto"/>
        <w:right w:val="none" w:sz="0" w:space="0" w:color="auto"/>
      </w:divBdr>
    </w:div>
    <w:div w:id="1863786730">
      <w:bodyDiv w:val="1"/>
      <w:marLeft w:val="0"/>
      <w:marRight w:val="0"/>
      <w:marTop w:val="0"/>
      <w:marBottom w:val="0"/>
      <w:divBdr>
        <w:top w:val="none" w:sz="0" w:space="0" w:color="auto"/>
        <w:left w:val="none" w:sz="0" w:space="0" w:color="auto"/>
        <w:bottom w:val="none" w:sz="0" w:space="0" w:color="auto"/>
        <w:right w:val="none" w:sz="0" w:space="0" w:color="auto"/>
      </w:divBdr>
    </w:div>
    <w:div w:id="1870410424">
      <w:bodyDiv w:val="1"/>
      <w:marLeft w:val="0"/>
      <w:marRight w:val="0"/>
      <w:marTop w:val="0"/>
      <w:marBottom w:val="0"/>
      <w:divBdr>
        <w:top w:val="none" w:sz="0" w:space="0" w:color="auto"/>
        <w:left w:val="none" w:sz="0" w:space="0" w:color="auto"/>
        <w:bottom w:val="none" w:sz="0" w:space="0" w:color="auto"/>
        <w:right w:val="none" w:sz="0" w:space="0" w:color="auto"/>
      </w:divBdr>
    </w:div>
    <w:div w:id="1871189405">
      <w:bodyDiv w:val="1"/>
      <w:marLeft w:val="0"/>
      <w:marRight w:val="0"/>
      <w:marTop w:val="0"/>
      <w:marBottom w:val="0"/>
      <w:divBdr>
        <w:top w:val="none" w:sz="0" w:space="0" w:color="auto"/>
        <w:left w:val="none" w:sz="0" w:space="0" w:color="auto"/>
        <w:bottom w:val="none" w:sz="0" w:space="0" w:color="auto"/>
        <w:right w:val="none" w:sz="0" w:space="0" w:color="auto"/>
      </w:divBdr>
    </w:div>
    <w:div w:id="1888451447">
      <w:bodyDiv w:val="1"/>
      <w:marLeft w:val="0"/>
      <w:marRight w:val="0"/>
      <w:marTop w:val="0"/>
      <w:marBottom w:val="0"/>
      <w:divBdr>
        <w:top w:val="none" w:sz="0" w:space="0" w:color="auto"/>
        <w:left w:val="none" w:sz="0" w:space="0" w:color="auto"/>
        <w:bottom w:val="none" w:sz="0" w:space="0" w:color="auto"/>
        <w:right w:val="none" w:sz="0" w:space="0" w:color="auto"/>
      </w:divBdr>
    </w:div>
    <w:div w:id="1918781471">
      <w:bodyDiv w:val="1"/>
      <w:marLeft w:val="0"/>
      <w:marRight w:val="0"/>
      <w:marTop w:val="0"/>
      <w:marBottom w:val="0"/>
      <w:divBdr>
        <w:top w:val="none" w:sz="0" w:space="0" w:color="auto"/>
        <w:left w:val="none" w:sz="0" w:space="0" w:color="auto"/>
        <w:bottom w:val="none" w:sz="0" w:space="0" w:color="auto"/>
        <w:right w:val="none" w:sz="0" w:space="0" w:color="auto"/>
      </w:divBdr>
    </w:div>
    <w:div w:id="1929120577">
      <w:bodyDiv w:val="1"/>
      <w:marLeft w:val="0"/>
      <w:marRight w:val="0"/>
      <w:marTop w:val="0"/>
      <w:marBottom w:val="0"/>
      <w:divBdr>
        <w:top w:val="none" w:sz="0" w:space="0" w:color="auto"/>
        <w:left w:val="none" w:sz="0" w:space="0" w:color="auto"/>
        <w:bottom w:val="none" w:sz="0" w:space="0" w:color="auto"/>
        <w:right w:val="none" w:sz="0" w:space="0" w:color="auto"/>
      </w:divBdr>
    </w:div>
    <w:div w:id="1939365040">
      <w:bodyDiv w:val="1"/>
      <w:marLeft w:val="0"/>
      <w:marRight w:val="0"/>
      <w:marTop w:val="0"/>
      <w:marBottom w:val="0"/>
      <w:divBdr>
        <w:top w:val="none" w:sz="0" w:space="0" w:color="auto"/>
        <w:left w:val="none" w:sz="0" w:space="0" w:color="auto"/>
        <w:bottom w:val="none" w:sz="0" w:space="0" w:color="auto"/>
        <w:right w:val="none" w:sz="0" w:space="0" w:color="auto"/>
      </w:divBdr>
    </w:div>
    <w:div w:id="1974285090">
      <w:bodyDiv w:val="1"/>
      <w:marLeft w:val="0"/>
      <w:marRight w:val="0"/>
      <w:marTop w:val="0"/>
      <w:marBottom w:val="0"/>
      <w:divBdr>
        <w:top w:val="none" w:sz="0" w:space="0" w:color="auto"/>
        <w:left w:val="none" w:sz="0" w:space="0" w:color="auto"/>
        <w:bottom w:val="none" w:sz="0" w:space="0" w:color="auto"/>
        <w:right w:val="none" w:sz="0" w:space="0" w:color="auto"/>
      </w:divBdr>
    </w:div>
    <w:div w:id="1985817547">
      <w:bodyDiv w:val="1"/>
      <w:marLeft w:val="0"/>
      <w:marRight w:val="0"/>
      <w:marTop w:val="0"/>
      <w:marBottom w:val="0"/>
      <w:divBdr>
        <w:top w:val="none" w:sz="0" w:space="0" w:color="auto"/>
        <w:left w:val="none" w:sz="0" w:space="0" w:color="auto"/>
        <w:bottom w:val="none" w:sz="0" w:space="0" w:color="auto"/>
        <w:right w:val="none" w:sz="0" w:space="0" w:color="auto"/>
      </w:divBdr>
    </w:div>
    <w:div w:id="1990819228">
      <w:bodyDiv w:val="1"/>
      <w:marLeft w:val="0"/>
      <w:marRight w:val="0"/>
      <w:marTop w:val="0"/>
      <w:marBottom w:val="0"/>
      <w:divBdr>
        <w:top w:val="none" w:sz="0" w:space="0" w:color="auto"/>
        <w:left w:val="none" w:sz="0" w:space="0" w:color="auto"/>
        <w:bottom w:val="none" w:sz="0" w:space="0" w:color="auto"/>
        <w:right w:val="none" w:sz="0" w:space="0" w:color="auto"/>
      </w:divBdr>
    </w:div>
    <w:div w:id="2000964669">
      <w:bodyDiv w:val="1"/>
      <w:marLeft w:val="0"/>
      <w:marRight w:val="0"/>
      <w:marTop w:val="0"/>
      <w:marBottom w:val="0"/>
      <w:divBdr>
        <w:top w:val="none" w:sz="0" w:space="0" w:color="auto"/>
        <w:left w:val="none" w:sz="0" w:space="0" w:color="auto"/>
        <w:bottom w:val="none" w:sz="0" w:space="0" w:color="auto"/>
        <w:right w:val="none" w:sz="0" w:space="0" w:color="auto"/>
      </w:divBdr>
    </w:div>
    <w:div w:id="2005352173">
      <w:bodyDiv w:val="1"/>
      <w:marLeft w:val="0"/>
      <w:marRight w:val="0"/>
      <w:marTop w:val="0"/>
      <w:marBottom w:val="0"/>
      <w:divBdr>
        <w:top w:val="none" w:sz="0" w:space="0" w:color="auto"/>
        <w:left w:val="none" w:sz="0" w:space="0" w:color="auto"/>
        <w:bottom w:val="none" w:sz="0" w:space="0" w:color="auto"/>
        <w:right w:val="none" w:sz="0" w:space="0" w:color="auto"/>
      </w:divBdr>
    </w:div>
    <w:div w:id="2007130458">
      <w:bodyDiv w:val="1"/>
      <w:marLeft w:val="0"/>
      <w:marRight w:val="0"/>
      <w:marTop w:val="0"/>
      <w:marBottom w:val="0"/>
      <w:divBdr>
        <w:top w:val="none" w:sz="0" w:space="0" w:color="auto"/>
        <w:left w:val="none" w:sz="0" w:space="0" w:color="auto"/>
        <w:bottom w:val="none" w:sz="0" w:space="0" w:color="auto"/>
        <w:right w:val="none" w:sz="0" w:space="0" w:color="auto"/>
      </w:divBdr>
      <w:divsChild>
        <w:div w:id="715005416">
          <w:marLeft w:val="0"/>
          <w:marRight w:val="0"/>
          <w:marTop w:val="0"/>
          <w:marBottom w:val="0"/>
          <w:divBdr>
            <w:top w:val="none" w:sz="0" w:space="0" w:color="auto"/>
            <w:left w:val="none" w:sz="0" w:space="0" w:color="auto"/>
            <w:bottom w:val="none" w:sz="0" w:space="0" w:color="auto"/>
            <w:right w:val="none" w:sz="0" w:space="0" w:color="auto"/>
          </w:divBdr>
        </w:div>
        <w:div w:id="1658874351">
          <w:marLeft w:val="0"/>
          <w:marRight w:val="0"/>
          <w:marTop w:val="0"/>
          <w:marBottom w:val="0"/>
          <w:divBdr>
            <w:top w:val="none" w:sz="0" w:space="0" w:color="auto"/>
            <w:left w:val="none" w:sz="0" w:space="0" w:color="auto"/>
            <w:bottom w:val="none" w:sz="0" w:space="0" w:color="auto"/>
            <w:right w:val="none" w:sz="0" w:space="0" w:color="auto"/>
          </w:divBdr>
        </w:div>
        <w:div w:id="351155449">
          <w:marLeft w:val="0"/>
          <w:marRight w:val="0"/>
          <w:marTop w:val="0"/>
          <w:marBottom w:val="0"/>
          <w:divBdr>
            <w:top w:val="none" w:sz="0" w:space="0" w:color="auto"/>
            <w:left w:val="none" w:sz="0" w:space="0" w:color="auto"/>
            <w:bottom w:val="none" w:sz="0" w:space="0" w:color="auto"/>
            <w:right w:val="none" w:sz="0" w:space="0" w:color="auto"/>
          </w:divBdr>
        </w:div>
        <w:div w:id="1140423278">
          <w:marLeft w:val="0"/>
          <w:marRight w:val="0"/>
          <w:marTop w:val="0"/>
          <w:marBottom w:val="0"/>
          <w:divBdr>
            <w:top w:val="none" w:sz="0" w:space="0" w:color="auto"/>
            <w:left w:val="none" w:sz="0" w:space="0" w:color="auto"/>
            <w:bottom w:val="none" w:sz="0" w:space="0" w:color="auto"/>
            <w:right w:val="none" w:sz="0" w:space="0" w:color="auto"/>
          </w:divBdr>
        </w:div>
        <w:div w:id="1978024199">
          <w:marLeft w:val="0"/>
          <w:marRight w:val="0"/>
          <w:marTop w:val="0"/>
          <w:marBottom w:val="0"/>
          <w:divBdr>
            <w:top w:val="none" w:sz="0" w:space="0" w:color="auto"/>
            <w:left w:val="none" w:sz="0" w:space="0" w:color="auto"/>
            <w:bottom w:val="none" w:sz="0" w:space="0" w:color="auto"/>
            <w:right w:val="none" w:sz="0" w:space="0" w:color="auto"/>
          </w:divBdr>
        </w:div>
        <w:div w:id="916717845">
          <w:marLeft w:val="0"/>
          <w:marRight w:val="0"/>
          <w:marTop w:val="0"/>
          <w:marBottom w:val="0"/>
          <w:divBdr>
            <w:top w:val="none" w:sz="0" w:space="0" w:color="auto"/>
            <w:left w:val="none" w:sz="0" w:space="0" w:color="auto"/>
            <w:bottom w:val="none" w:sz="0" w:space="0" w:color="auto"/>
            <w:right w:val="none" w:sz="0" w:space="0" w:color="auto"/>
          </w:divBdr>
        </w:div>
      </w:divsChild>
    </w:div>
    <w:div w:id="2021621558">
      <w:bodyDiv w:val="1"/>
      <w:marLeft w:val="0"/>
      <w:marRight w:val="0"/>
      <w:marTop w:val="0"/>
      <w:marBottom w:val="0"/>
      <w:divBdr>
        <w:top w:val="none" w:sz="0" w:space="0" w:color="auto"/>
        <w:left w:val="none" w:sz="0" w:space="0" w:color="auto"/>
        <w:bottom w:val="none" w:sz="0" w:space="0" w:color="auto"/>
        <w:right w:val="none" w:sz="0" w:space="0" w:color="auto"/>
      </w:divBdr>
    </w:div>
    <w:div w:id="2027559164">
      <w:bodyDiv w:val="1"/>
      <w:marLeft w:val="0"/>
      <w:marRight w:val="0"/>
      <w:marTop w:val="0"/>
      <w:marBottom w:val="0"/>
      <w:divBdr>
        <w:top w:val="none" w:sz="0" w:space="0" w:color="auto"/>
        <w:left w:val="none" w:sz="0" w:space="0" w:color="auto"/>
        <w:bottom w:val="none" w:sz="0" w:space="0" w:color="auto"/>
        <w:right w:val="none" w:sz="0" w:space="0" w:color="auto"/>
      </w:divBdr>
    </w:div>
    <w:div w:id="2036805158">
      <w:bodyDiv w:val="1"/>
      <w:marLeft w:val="0"/>
      <w:marRight w:val="0"/>
      <w:marTop w:val="0"/>
      <w:marBottom w:val="0"/>
      <w:divBdr>
        <w:top w:val="none" w:sz="0" w:space="0" w:color="auto"/>
        <w:left w:val="none" w:sz="0" w:space="0" w:color="auto"/>
        <w:bottom w:val="none" w:sz="0" w:space="0" w:color="auto"/>
        <w:right w:val="none" w:sz="0" w:space="0" w:color="auto"/>
      </w:divBdr>
    </w:div>
    <w:div w:id="2042437232">
      <w:bodyDiv w:val="1"/>
      <w:marLeft w:val="0"/>
      <w:marRight w:val="0"/>
      <w:marTop w:val="0"/>
      <w:marBottom w:val="0"/>
      <w:divBdr>
        <w:top w:val="none" w:sz="0" w:space="0" w:color="auto"/>
        <w:left w:val="none" w:sz="0" w:space="0" w:color="auto"/>
        <w:bottom w:val="none" w:sz="0" w:space="0" w:color="auto"/>
        <w:right w:val="none" w:sz="0" w:space="0" w:color="auto"/>
      </w:divBdr>
    </w:div>
    <w:div w:id="2068651368">
      <w:bodyDiv w:val="1"/>
      <w:marLeft w:val="0"/>
      <w:marRight w:val="0"/>
      <w:marTop w:val="0"/>
      <w:marBottom w:val="0"/>
      <w:divBdr>
        <w:top w:val="none" w:sz="0" w:space="0" w:color="auto"/>
        <w:left w:val="none" w:sz="0" w:space="0" w:color="auto"/>
        <w:bottom w:val="none" w:sz="0" w:space="0" w:color="auto"/>
        <w:right w:val="none" w:sz="0" w:space="0" w:color="auto"/>
      </w:divBdr>
    </w:div>
    <w:div w:id="2086106209">
      <w:bodyDiv w:val="1"/>
      <w:marLeft w:val="0"/>
      <w:marRight w:val="0"/>
      <w:marTop w:val="0"/>
      <w:marBottom w:val="0"/>
      <w:divBdr>
        <w:top w:val="none" w:sz="0" w:space="0" w:color="auto"/>
        <w:left w:val="none" w:sz="0" w:space="0" w:color="auto"/>
        <w:bottom w:val="none" w:sz="0" w:space="0" w:color="auto"/>
        <w:right w:val="none" w:sz="0" w:space="0" w:color="auto"/>
      </w:divBdr>
    </w:div>
    <w:div w:id="2101294619">
      <w:bodyDiv w:val="1"/>
      <w:marLeft w:val="0"/>
      <w:marRight w:val="0"/>
      <w:marTop w:val="0"/>
      <w:marBottom w:val="0"/>
      <w:divBdr>
        <w:top w:val="none" w:sz="0" w:space="0" w:color="auto"/>
        <w:left w:val="none" w:sz="0" w:space="0" w:color="auto"/>
        <w:bottom w:val="none" w:sz="0" w:space="0" w:color="auto"/>
        <w:right w:val="none" w:sz="0" w:space="0" w:color="auto"/>
      </w:divBdr>
    </w:div>
    <w:div w:id="2102334614">
      <w:bodyDiv w:val="1"/>
      <w:marLeft w:val="0"/>
      <w:marRight w:val="0"/>
      <w:marTop w:val="0"/>
      <w:marBottom w:val="0"/>
      <w:divBdr>
        <w:top w:val="none" w:sz="0" w:space="0" w:color="auto"/>
        <w:left w:val="none" w:sz="0" w:space="0" w:color="auto"/>
        <w:bottom w:val="none" w:sz="0" w:space="0" w:color="auto"/>
        <w:right w:val="none" w:sz="0" w:space="0" w:color="auto"/>
      </w:divBdr>
    </w:div>
    <w:div w:id="2108309061">
      <w:bodyDiv w:val="1"/>
      <w:marLeft w:val="0"/>
      <w:marRight w:val="0"/>
      <w:marTop w:val="0"/>
      <w:marBottom w:val="0"/>
      <w:divBdr>
        <w:top w:val="none" w:sz="0" w:space="0" w:color="auto"/>
        <w:left w:val="none" w:sz="0" w:space="0" w:color="auto"/>
        <w:bottom w:val="none" w:sz="0" w:space="0" w:color="auto"/>
        <w:right w:val="none" w:sz="0" w:space="0" w:color="auto"/>
      </w:divBdr>
    </w:div>
    <w:div w:id="2110617372">
      <w:bodyDiv w:val="1"/>
      <w:marLeft w:val="0"/>
      <w:marRight w:val="0"/>
      <w:marTop w:val="0"/>
      <w:marBottom w:val="0"/>
      <w:divBdr>
        <w:top w:val="none" w:sz="0" w:space="0" w:color="auto"/>
        <w:left w:val="none" w:sz="0" w:space="0" w:color="auto"/>
        <w:bottom w:val="none" w:sz="0" w:space="0" w:color="auto"/>
        <w:right w:val="none" w:sz="0" w:space="0" w:color="auto"/>
      </w:divBdr>
    </w:div>
    <w:div w:id="2141193015">
      <w:bodyDiv w:val="1"/>
      <w:marLeft w:val="0"/>
      <w:marRight w:val="0"/>
      <w:marTop w:val="0"/>
      <w:marBottom w:val="0"/>
      <w:divBdr>
        <w:top w:val="none" w:sz="0" w:space="0" w:color="auto"/>
        <w:left w:val="none" w:sz="0" w:space="0" w:color="auto"/>
        <w:bottom w:val="none" w:sz="0" w:space="0" w:color="auto"/>
        <w:right w:val="none" w:sz="0" w:space="0" w:color="auto"/>
      </w:divBdr>
    </w:div>
    <w:div w:id="214669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idymodels.org/" TargetMode="External"/><Relationship Id="rId18" Type="http://schemas.openxmlformats.org/officeDocument/2006/relationships/hyperlink" Target="https://en.wikipedia.org/wiki/Cross-validation_(statistics)" TargetMode="External"/><Relationship Id="rId26" Type="http://schemas.openxmlformats.org/officeDocument/2006/relationships/header" Target="header1.xml"/><Relationship Id="rId39" Type="http://schemas.openxmlformats.org/officeDocument/2006/relationships/hyperlink" Target="https://towardsdatascience.com/comparative-study-on-classic-machine-learning-algorithms-24f9ff6ab222" TargetMode="External"/><Relationship Id="rId21" Type="http://schemas.openxmlformats.org/officeDocument/2006/relationships/image" Target="media/image2.png"/><Relationship Id="rId34" Type="http://schemas.openxmlformats.org/officeDocument/2006/relationships/image" Target="media/image4.png"/><Relationship Id="rId42" Type="http://schemas.openxmlformats.org/officeDocument/2006/relationships/hyperlink" Target="https://www.gmudatamining.com/data-analysis-project.html" TargetMode="External"/><Relationship Id="rId47" Type="http://schemas.openxmlformats.org/officeDocument/2006/relationships/hyperlink" Target="https://www.youtube.com/watch?v=BgWCuyrwD1s&amp;t=971s&amp;ab_channel=JuliaSilge" TargetMode="External"/><Relationship Id="rId50" Type="http://schemas.openxmlformats.org/officeDocument/2006/relationships/hyperlink" Target="https://github.com/IcarusAE/BusinessAnalytics/blob/main/Rscripts/RebeccaBarker.R" TargetMode="External"/><Relationship Id="rId55" Type="http://schemas.openxmlformats.org/officeDocument/2006/relationships/hyperlink" Target="https://www.youtube.com/watch?v=1pNA0GzILRw" TargetMode="External"/><Relationship Id="rId7" Type="http://schemas.openxmlformats.org/officeDocument/2006/relationships/endnotes" Target="endnotes.xml"/><Relationship Id="rId12" Type="http://schemas.openxmlformats.org/officeDocument/2006/relationships/hyperlink" Target="https://www.rebeccabarter.com/blog/2020-03-25_machine_learning/" TargetMode="External"/><Relationship Id="rId17" Type="http://schemas.openxmlformats.org/officeDocument/2006/relationships/hyperlink" Target="https://www.tidymodels.org/start/resampling/" TargetMode="External"/><Relationship Id="rId25" Type="http://schemas.openxmlformats.org/officeDocument/2006/relationships/hyperlink" Target="https://juliasilge.com/blog/lasso-the-office/" TargetMode="External"/><Relationship Id="rId33" Type="http://schemas.openxmlformats.org/officeDocument/2006/relationships/hyperlink" Target="https://raw.githubusercontent.com/IcarusAE/BusinessAnalytics/main/Rscripts/Default_Beispiel.r" TargetMode="External"/><Relationship Id="rId38" Type="http://schemas.openxmlformats.org/officeDocument/2006/relationships/hyperlink" Target="https://www.tidymodels.org/start/tuning/" TargetMode="External"/><Relationship Id="rId46" Type="http://schemas.openxmlformats.org/officeDocument/2006/relationships/hyperlink" Target="https://www.youtube.com/watch?v=_Mv9kIHiTkc&amp;ab_channel=CynthiaRudin" TargetMode="External"/><Relationship Id="rId2" Type="http://schemas.openxmlformats.org/officeDocument/2006/relationships/numbering" Target="numbering.xml"/><Relationship Id="rId16" Type="http://schemas.openxmlformats.org/officeDocument/2006/relationships/hyperlink" Target="https://r4ds.github.io/bookclub-tmwr/" TargetMode="External"/><Relationship Id="rId20" Type="http://schemas.openxmlformats.org/officeDocument/2006/relationships/image" Target="media/image1.png"/><Relationship Id="rId29" Type="http://schemas.openxmlformats.org/officeDocument/2006/relationships/hyperlink" Target="https://www.tidymodels.org/find/parsnip/" TargetMode="External"/><Relationship Id="rId41" Type="http://schemas.openxmlformats.org/officeDocument/2006/relationships/hyperlink" Target="https://www.youtube.com/watch?v=hpudxAmxHSM&amp;ab_channel=JuliaSilge" TargetMode="External"/><Relationship Id="rId54" Type="http://schemas.openxmlformats.org/officeDocument/2006/relationships/hyperlink" Target="https://www.youtube.com/watch?v=6RjYIOCnRM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milhvitfeldt.github.io/ISLR-tidymodels-labs/index.html" TargetMode="External"/><Relationship Id="rId24" Type="http://schemas.openxmlformats.org/officeDocument/2006/relationships/hyperlink" Target="https://recipes.tidymodels.org/reference/index.html" TargetMode="External"/><Relationship Id="rId32" Type="http://schemas.openxmlformats.org/officeDocument/2006/relationships/hyperlink" Target="https://www.tmwr.org/workflow-sets.html" TargetMode="External"/><Relationship Id="rId37" Type="http://schemas.openxmlformats.org/officeDocument/2006/relationships/image" Target="media/image5.png"/><Relationship Id="rId40" Type="http://schemas.openxmlformats.org/officeDocument/2006/relationships/hyperlink" Target="https://www.tmwr.org/grid-search.html" TargetMode="External"/><Relationship Id="rId45" Type="http://schemas.openxmlformats.org/officeDocument/2006/relationships/image" Target="media/image7.png"/><Relationship Id="rId53" Type="http://schemas.openxmlformats.org/officeDocument/2006/relationships/hyperlink" Target="https://www.youtube.com/watch?v=iS2MKDUuVKY"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owardsdatascience.com/comparative-study-on-classic-machine-learning-algorithms-24f9ff6ab222" TargetMode="External"/><Relationship Id="rId23" Type="http://schemas.openxmlformats.org/officeDocument/2006/relationships/hyperlink" Target="https://www.rebeccabarter.com/blog/2020-03-25_machine_learning/" TargetMode="External"/><Relationship Id="rId28" Type="http://schemas.openxmlformats.org/officeDocument/2006/relationships/hyperlink" Target="https://www.youtube.com/watch?v=9f6t5vaNyEM" TargetMode="External"/><Relationship Id="rId36" Type="http://schemas.openxmlformats.org/officeDocument/2006/relationships/hyperlink" Target="https://medium.com/mlearning-ai/evaluating-classification-models-simplified-b5929146504e" TargetMode="External"/><Relationship Id="rId49" Type="http://schemas.openxmlformats.org/officeDocument/2006/relationships/hyperlink" Target="https://www.rebeccabarter.com/blog/2020-03-25_machine_learning/" TargetMode="External"/><Relationship Id="rId57" Type="http://schemas.openxmlformats.org/officeDocument/2006/relationships/fontTable" Target="fontTable.xml"/><Relationship Id="rId10" Type="http://schemas.openxmlformats.org/officeDocument/2006/relationships/hyperlink" Target="https://www.youtube.com/watch?v=BNC-gcKm0kI" TargetMode="External"/><Relationship Id="rId19" Type="http://schemas.openxmlformats.org/officeDocument/2006/relationships/hyperlink" Target="https://www.youtube.com/watch?v=rSGzUy13F_0&amp;list=PL5-da3qGB5IA6E6ZNXu7dp89_uv8yocmf&amp;index=2" TargetMode="External"/><Relationship Id="rId31" Type="http://schemas.openxmlformats.org/officeDocument/2006/relationships/hyperlink" Target="https://yardstick.tidymodels.org/reference/index.html" TargetMode="External"/><Relationship Id="rId44" Type="http://schemas.openxmlformats.org/officeDocument/2006/relationships/image" Target="media/image6.png"/><Relationship Id="rId52" Type="http://schemas.openxmlformats.org/officeDocument/2006/relationships/hyperlink" Target="https://www.youtube.com/watch?v=-bCelif-ENY" TargetMode="External"/><Relationship Id="rId4" Type="http://schemas.openxmlformats.org/officeDocument/2006/relationships/settings" Target="settings.xml"/><Relationship Id="rId9" Type="http://schemas.openxmlformats.org/officeDocument/2006/relationships/hyperlink" Target="https://www.tidymodels.org/start/models/" TargetMode="External"/><Relationship Id="rId14" Type="http://schemas.openxmlformats.org/officeDocument/2006/relationships/hyperlink" Target="https://www.tmwr.org/" TargetMode="External"/><Relationship Id="rId22" Type="http://schemas.openxmlformats.org/officeDocument/2006/relationships/hyperlink" Target="https://stackoverflow.com/questions/62189885/what-is-the-difference-among-prep-bake-juice-in-the-r-package-recipes" TargetMode="External"/><Relationship Id="rId27" Type="http://schemas.openxmlformats.org/officeDocument/2006/relationships/footer" Target="footer1.xml"/><Relationship Id="rId30" Type="http://schemas.openxmlformats.org/officeDocument/2006/relationships/image" Target="media/image3.png"/><Relationship Id="rId35" Type="http://schemas.openxmlformats.org/officeDocument/2006/relationships/hyperlink" Target="https://medium.com/data-reply-it-datatech/imbalanced-classification-in-fraud-detection-8f63474ff8c7" TargetMode="External"/><Relationship Id="rId43" Type="http://schemas.openxmlformats.org/officeDocument/2006/relationships/hyperlink" Target="https://www.youtube.com/watch?app=desktop&amp;v=864iNqFNzc0&amp;ab_channel=AndrewCouch" TargetMode="External"/><Relationship Id="rId48" Type="http://schemas.openxmlformats.org/officeDocument/2006/relationships/hyperlink" Target="https://www.rebeccabarter.com/blog/2020-03-25_machine_learning/" TargetMode="External"/><Relationship Id="rId56" Type="http://schemas.openxmlformats.org/officeDocument/2006/relationships/hyperlink" Target="https://www.r-bloggers.com/2020/06/introducing-modeltime-tidy-time-series-forecasting-using-tidymodels/" TargetMode="External"/><Relationship Id="rId8" Type="http://schemas.openxmlformats.org/officeDocument/2006/relationships/hyperlink" Target="http://www.tidymodels.org" TargetMode="External"/><Relationship Id="rId51" Type="http://schemas.openxmlformats.org/officeDocument/2006/relationships/hyperlink" Target="https://business-science.github.io/modeltime/"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Holger\Anwendungsdaten\Microsoft\Vorlagen\Concept%20paper.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47B05-F1D6-4DB1-8042-7DFC433A2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 paper.dot</Template>
  <TotalTime>0</TotalTime>
  <Pages>48</Pages>
  <Words>12256</Words>
  <Characters>77218</Characters>
  <Application>Microsoft Office Word</Application>
  <DocSecurity>0</DocSecurity>
  <Lines>643</Lines>
  <Paragraphs>178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89296</CharactersWithSpaces>
  <SharedDoc>false</SharedDoc>
  <HLinks>
    <vt:vector size="678" baseType="variant">
      <vt:variant>
        <vt:i4>3801151</vt:i4>
      </vt:variant>
      <vt:variant>
        <vt:i4>561</vt:i4>
      </vt:variant>
      <vt:variant>
        <vt:i4>0</vt:i4>
      </vt:variant>
      <vt:variant>
        <vt:i4>5</vt:i4>
      </vt:variant>
      <vt:variant>
        <vt:lpwstr>http://www.emis.de/journals/HOA/JAMDS/3/17.pdf</vt:lpwstr>
      </vt:variant>
      <vt:variant>
        <vt:lpwstr/>
      </vt:variant>
      <vt:variant>
        <vt:i4>589838</vt:i4>
      </vt:variant>
      <vt:variant>
        <vt:i4>558</vt:i4>
      </vt:variant>
      <vt:variant>
        <vt:i4>0</vt:i4>
      </vt:variant>
      <vt:variant>
        <vt:i4>5</vt:i4>
      </vt:variant>
      <vt:variant>
        <vt:lpwstr>http://socserv.mcmaster.ca/jfox/Books/Companion/scripts.html</vt:lpwstr>
      </vt:variant>
      <vt:variant>
        <vt:lpwstr/>
      </vt:variant>
      <vt:variant>
        <vt:i4>6750275</vt:i4>
      </vt:variant>
      <vt:variant>
        <vt:i4>555</vt:i4>
      </vt:variant>
      <vt:variant>
        <vt:i4>0</vt:i4>
      </vt:variant>
      <vt:variant>
        <vt:i4>5</vt:i4>
      </vt:variant>
      <vt:variant>
        <vt:lpwstr/>
      </vt:variant>
      <vt:variant>
        <vt:lpwstr>_Verteilungsfunktionen</vt:lpwstr>
      </vt:variant>
      <vt:variant>
        <vt:i4>3080202</vt:i4>
      </vt:variant>
      <vt:variant>
        <vt:i4>552</vt:i4>
      </vt:variant>
      <vt:variant>
        <vt:i4>0</vt:i4>
      </vt:variant>
      <vt:variant>
        <vt:i4>5</vt:i4>
      </vt:variant>
      <vt:variant>
        <vt:lpwstr>http://www.r-statistik.de/R_erweitern/Pakete/pakete.html</vt:lpwstr>
      </vt:variant>
      <vt:variant>
        <vt:lpwstr/>
      </vt:variant>
      <vt:variant>
        <vt:i4>720904</vt:i4>
      </vt:variant>
      <vt:variant>
        <vt:i4>549</vt:i4>
      </vt:variant>
      <vt:variant>
        <vt:i4>0</vt:i4>
      </vt:variant>
      <vt:variant>
        <vt:i4>5</vt:i4>
      </vt:variant>
      <vt:variant>
        <vt:lpwstr>http://cran.r-project.org/doc/manuals/R-intro.html</vt:lpwstr>
      </vt:variant>
      <vt:variant>
        <vt:lpwstr>Writing-your-own-functions</vt:lpwstr>
      </vt:variant>
      <vt:variant>
        <vt:i4>2424955</vt:i4>
      </vt:variant>
      <vt:variant>
        <vt:i4>546</vt:i4>
      </vt:variant>
      <vt:variant>
        <vt:i4>0</vt:i4>
      </vt:variant>
      <vt:variant>
        <vt:i4>5</vt:i4>
      </vt:variant>
      <vt:variant>
        <vt:lpwstr>http://cran.r-project.org/web/packages/colorspace/vignettes/hcl-colors.pdf</vt:lpwstr>
      </vt:variant>
      <vt:variant>
        <vt:lpwstr/>
      </vt:variant>
      <vt:variant>
        <vt:i4>7078013</vt:i4>
      </vt:variant>
      <vt:variant>
        <vt:i4>543</vt:i4>
      </vt:variant>
      <vt:variant>
        <vt:i4>0</vt:i4>
      </vt:variant>
      <vt:variant>
        <vt:i4>5</vt:i4>
      </vt:variant>
      <vt:variant>
        <vt:lpwstr>http://cran.r-project.org/web/packages/scatterplot3d/vignettes/s3d.pdf</vt:lpwstr>
      </vt:variant>
      <vt:variant>
        <vt:lpwstr/>
      </vt:variant>
      <vt:variant>
        <vt:i4>7143498</vt:i4>
      </vt:variant>
      <vt:variant>
        <vt:i4>540</vt:i4>
      </vt:variant>
      <vt:variant>
        <vt:i4>0</vt:i4>
      </vt:variant>
      <vt:variant>
        <vt:i4>5</vt:i4>
      </vt:variant>
      <vt:variant>
        <vt:lpwstr/>
      </vt:variant>
      <vt:variant>
        <vt:lpwstr>_Grafische_Darstellung_von</vt:lpwstr>
      </vt:variant>
      <vt:variant>
        <vt:i4>4915267</vt:i4>
      </vt:variant>
      <vt:variant>
        <vt:i4>537</vt:i4>
      </vt:variant>
      <vt:variant>
        <vt:i4>0</vt:i4>
      </vt:variant>
      <vt:variant>
        <vt:i4>5</vt:i4>
      </vt:variant>
      <vt:variant>
        <vt:lpwstr>http://cran.r-project.org/doc/contrib/Ricci-distributions-en.pdf</vt:lpwstr>
      </vt:variant>
      <vt:variant>
        <vt:lpwstr/>
      </vt:variant>
      <vt:variant>
        <vt:i4>7929981</vt:i4>
      </vt:variant>
      <vt:variant>
        <vt:i4>534</vt:i4>
      </vt:variant>
      <vt:variant>
        <vt:i4>0</vt:i4>
      </vt:variant>
      <vt:variant>
        <vt:i4>5</vt:i4>
      </vt:variant>
      <vt:variant>
        <vt:lpwstr>http://www.stat.umn.edu/alr/Links/RSprimer.pdf</vt:lpwstr>
      </vt:variant>
      <vt:variant>
        <vt:lpwstr/>
      </vt:variant>
      <vt:variant>
        <vt:i4>5963854</vt:i4>
      </vt:variant>
      <vt:variant>
        <vt:i4>531</vt:i4>
      </vt:variant>
      <vt:variant>
        <vt:i4>0</vt:i4>
      </vt:variant>
      <vt:variant>
        <vt:i4>5</vt:i4>
      </vt:variant>
      <vt:variant>
        <vt:lpwstr>http://www.personality-project.org/r/r.guide.html</vt:lpwstr>
      </vt:variant>
      <vt:variant>
        <vt:lpwstr>alpha</vt:lpwstr>
      </vt:variant>
      <vt:variant>
        <vt:i4>2556007</vt:i4>
      </vt:variant>
      <vt:variant>
        <vt:i4>528</vt:i4>
      </vt:variant>
      <vt:variant>
        <vt:i4>0</vt:i4>
      </vt:variant>
      <vt:variant>
        <vt:i4>5</vt:i4>
      </vt:variant>
      <vt:variant>
        <vt:lpwstr>http://faculty.chass.ncsu.edu/garson/PA765/mds.htm</vt:lpwstr>
      </vt:variant>
      <vt:variant>
        <vt:lpwstr/>
      </vt:variant>
      <vt:variant>
        <vt:i4>4259918</vt:i4>
      </vt:variant>
      <vt:variant>
        <vt:i4>525</vt:i4>
      </vt:variant>
      <vt:variant>
        <vt:i4>0</vt:i4>
      </vt:variant>
      <vt:variant>
        <vt:i4>5</vt:i4>
      </vt:variant>
      <vt:variant>
        <vt:lpwstr>http://cc.oulu.fi/~jarioksa/opetus/metodi/vegantutor.pdf</vt:lpwstr>
      </vt:variant>
      <vt:variant>
        <vt:lpwstr/>
      </vt:variant>
      <vt:variant>
        <vt:i4>2949237</vt:i4>
      </vt:variant>
      <vt:variant>
        <vt:i4>522</vt:i4>
      </vt:variant>
      <vt:variant>
        <vt:i4>0</vt:i4>
      </vt:variant>
      <vt:variant>
        <vt:i4>5</vt:i4>
      </vt:variant>
      <vt:variant>
        <vt:lpwstr>http://research.stowers-institute.org/efg/R/Visualization/cor-cluster/index.htm</vt:lpwstr>
      </vt:variant>
      <vt:variant>
        <vt:lpwstr/>
      </vt:variant>
      <vt:variant>
        <vt:i4>1769558</vt:i4>
      </vt:variant>
      <vt:variant>
        <vt:i4>519</vt:i4>
      </vt:variant>
      <vt:variant>
        <vt:i4>0</vt:i4>
      </vt:variant>
      <vt:variant>
        <vt:i4>5</vt:i4>
      </vt:variant>
      <vt:variant>
        <vt:lpwstr>http://cc.oulu.fi/~jarioksa/softhelp/vegan/html/vegdist.html</vt:lpwstr>
      </vt:variant>
      <vt:variant>
        <vt:lpwstr/>
      </vt:variant>
      <vt:variant>
        <vt:i4>4194376</vt:i4>
      </vt:variant>
      <vt:variant>
        <vt:i4>516</vt:i4>
      </vt:variant>
      <vt:variant>
        <vt:i4>0</vt:i4>
      </vt:variant>
      <vt:variant>
        <vt:i4>5</vt:i4>
      </vt:variant>
      <vt:variant>
        <vt:lpwstr>http://www.statmethods.net/stats/frequencies.html</vt:lpwstr>
      </vt:variant>
      <vt:variant>
        <vt:lpwstr/>
      </vt:variant>
      <vt:variant>
        <vt:i4>2621554</vt:i4>
      </vt:variant>
      <vt:variant>
        <vt:i4>513</vt:i4>
      </vt:variant>
      <vt:variant>
        <vt:i4>0</vt:i4>
      </vt:variant>
      <vt:variant>
        <vt:i4>5</vt:i4>
      </vt:variant>
      <vt:variant>
        <vt:lpwstr>http://www.personality-project.org/r/book/R.notes.day4.pdf</vt:lpwstr>
      </vt:variant>
      <vt:variant>
        <vt:lpwstr/>
      </vt:variant>
      <vt:variant>
        <vt:i4>8126568</vt:i4>
      </vt:variant>
      <vt:variant>
        <vt:i4>510</vt:i4>
      </vt:variant>
      <vt:variant>
        <vt:i4>0</vt:i4>
      </vt:variant>
      <vt:variant>
        <vt:i4>5</vt:i4>
      </vt:variant>
      <vt:variant>
        <vt:lpwstr>http://www.statmethods.net/advstats/factor.html</vt:lpwstr>
      </vt:variant>
      <vt:variant>
        <vt:lpwstr/>
      </vt:variant>
      <vt:variant>
        <vt:i4>458835</vt:i4>
      </vt:variant>
      <vt:variant>
        <vt:i4>507</vt:i4>
      </vt:variant>
      <vt:variant>
        <vt:i4>0</vt:i4>
      </vt:variant>
      <vt:variant>
        <vt:i4>5</vt:i4>
      </vt:variant>
      <vt:variant>
        <vt:lpwstr>http://www.ats.ucla.edu/STAT/R/dae/mlogit.htm</vt:lpwstr>
      </vt:variant>
      <vt:variant>
        <vt:lpwstr/>
      </vt:variant>
      <vt:variant>
        <vt:i4>2621512</vt:i4>
      </vt:variant>
      <vt:variant>
        <vt:i4>504</vt:i4>
      </vt:variant>
      <vt:variant>
        <vt:i4>0</vt:i4>
      </vt:variant>
      <vt:variant>
        <vt:i4>5</vt:i4>
      </vt:variant>
      <vt:variant>
        <vt:lpwstr>http://www.ats.ucla.edu/stat/seminars/count_models/count.html</vt:lpwstr>
      </vt:variant>
      <vt:variant>
        <vt:lpwstr/>
      </vt:variant>
      <vt:variant>
        <vt:i4>4980760</vt:i4>
      </vt:variant>
      <vt:variant>
        <vt:i4>501</vt:i4>
      </vt:variant>
      <vt:variant>
        <vt:i4>0</vt:i4>
      </vt:variant>
      <vt:variant>
        <vt:i4>5</vt:i4>
      </vt:variant>
      <vt:variant>
        <vt:lpwstr>http://www.ats.ucla.edu/STAT/R/dae/logit.htm</vt:lpwstr>
      </vt:variant>
      <vt:variant>
        <vt:lpwstr/>
      </vt:variant>
      <vt:variant>
        <vt:i4>8060985</vt:i4>
      </vt:variant>
      <vt:variant>
        <vt:i4>498</vt:i4>
      </vt:variant>
      <vt:variant>
        <vt:i4>0</vt:i4>
      </vt:variant>
      <vt:variant>
        <vt:i4>5</vt:i4>
      </vt:variant>
      <vt:variant>
        <vt:lpwstr>http://www.ats.ucla.edu/stat/R/dae/rreg.htm</vt:lpwstr>
      </vt:variant>
      <vt:variant>
        <vt:lpwstr/>
      </vt:variant>
      <vt:variant>
        <vt:i4>3473459</vt:i4>
      </vt:variant>
      <vt:variant>
        <vt:i4>495</vt:i4>
      </vt:variant>
      <vt:variant>
        <vt:i4>0</vt:i4>
      </vt:variant>
      <vt:variant>
        <vt:i4>5</vt:i4>
      </vt:variant>
      <vt:variant>
        <vt:lpwstr>http://socserv.mcmaster.ca/jfox/Courses/soc740/diagnostics-overview.pdf</vt:lpwstr>
      </vt:variant>
      <vt:variant>
        <vt:lpwstr/>
      </vt:variant>
      <vt:variant>
        <vt:i4>7798841</vt:i4>
      </vt:variant>
      <vt:variant>
        <vt:i4>492</vt:i4>
      </vt:variant>
      <vt:variant>
        <vt:i4>0</vt:i4>
      </vt:variant>
      <vt:variant>
        <vt:i4>5</vt:i4>
      </vt:variant>
      <vt:variant>
        <vt:lpwstr>http://pareonline.net/getvn.asp?v=8&amp;n=6</vt:lpwstr>
      </vt:variant>
      <vt:variant>
        <vt:lpwstr/>
      </vt:variant>
      <vt:variant>
        <vt:i4>4259867</vt:i4>
      </vt:variant>
      <vt:variant>
        <vt:i4>489</vt:i4>
      </vt:variant>
      <vt:variant>
        <vt:i4>0</vt:i4>
      </vt:variant>
      <vt:variant>
        <vt:i4>5</vt:i4>
      </vt:variant>
      <vt:variant>
        <vt:lpwstr>http://cat.inist.fr/?aModele=afficheN&amp;cpsidt=18625162</vt:lpwstr>
      </vt:variant>
      <vt:variant>
        <vt:lpwstr/>
      </vt:variant>
      <vt:variant>
        <vt:i4>6094938</vt:i4>
      </vt:variant>
      <vt:variant>
        <vt:i4>486</vt:i4>
      </vt:variant>
      <vt:variant>
        <vt:i4>0</vt:i4>
      </vt:variant>
      <vt:variant>
        <vt:i4>5</vt:i4>
      </vt:variant>
      <vt:variant>
        <vt:lpwstr>http://cran.r-project.org/web/views/Multivariate.html</vt:lpwstr>
      </vt:variant>
      <vt:variant>
        <vt:lpwstr/>
      </vt:variant>
      <vt:variant>
        <vt:i4>4194376</vt:i4>
      </vt:variant>
      <vt:variant>
        <vt:i4>483</vt:i4>
      </vt:variant>
      <vt:variant>
        <vt:i4>0</vt:i4>
      </vt:variant>
      <vt:variant>
        <vt:i4>5</vt:i4>
      </vt:variant>
      <vt:variant>
        <vt:lpwstr>http://www.statmethods.net/stats/frequencies.html</vt:lpwstr>
      </vt:variant>
      <vt:variant>
        <vt:lpwstr/>
      </vt:variant>
      <vt:variant>
        <vt:i4>720909</vt:i4>
      </vt:variant>
      <vt:variant>
        <vt:i4>477</vt:i4>
      </vt:variant>
      <vt:variant>
        <vt:i4>0</vt:i4>
      </vt:variant>
      <vt:variant>
        <vt:i4>5</vt:i4>
      </vt:variant>
      <vt:variant>
        <vt:lpwstr>http://web.inter.nl.net/users/S.van.Buuren/mi/docs/Manual.pdf</vt:lpwstr>
      </vt:variant>
      <vt:variant>
        <vt:lpwstr/>
      </vt:variant>
      <vt:variant>
        <vt:i4>5242931</vt:i4>
      </vt:variant>
      <vt:variant>
        <vt:i4>474</vt:i4>
      </vt:variant>
      <vt:variant>
        <vt:i4>0</vt:i4>
      </vt:variant>
      <vt:variant>
        <vt:i4>5</vt:i4>
      </vt:variant>
      <vt:variant>
        <vt:lpwstr>http://bm2.genes.nig.ac.jp/RGM2/R_current/doc/html/search/SearchObject.html?vegetables</vt:lpwstr>
      </vt:variant>
      <vt:variant>
        <vt:lpwstr/>
      </vt:variant>
      <vt:variant>
        <vt:i4>3670080</vt:i4>
      </vt:variant>
      <vt:variant>
        <vt:i4>471</vt:i4>
      </vt:variant>
      <vt:variant>
        <vt:i4>0</vt:i4>
      </vt:variant>
      <vt:variant>
        <vt:i4>5</vt:i4>
      </vt:variant>
      <vt:variant>
        <vt:lpwstr>http://bm2.genes.nig.ac.jp/RGM2/R_current/doc/html/search/SearchObject.html?peas</vt:lpwstr>
      </vt:variant>
      <vt:variant>
        <vt:lpwstr/>
      </vt:variant>
      <vt:variant>
        <vt:i4>4259876</vt:i4>
      </vt:variant>
      <vt:variant>
        <vt:i4>468</vt:i4>
      </vt:variant>
      <vt:variant>
        <vt:i4>0</vt:i4>
      </vt:variant>
      <vt:variant>
        <vt:i4>5</vt:i4>
      </vt:variant>
      <vt:variant>
        <vt:lpwstr>http://bm2.genes.nig.ac.jp/RGM2/R_current/doc/html/search/SearchObject.html?cubits</vt:lpwstr>
      </vt:variant>
      <vt:variant>
        <vt:lpwstr/>
      </vt:variant>
      <vt:variant>
        <vt:i4>5767224</vt:i4>
      </vt:variant>
      <vt:variant>
        <vt:i4>465</vt:i4>
      </vt:variant>
      <vt:variant>
        <vt:i4>0</vt:i4>
      </vt:variant>
      <vt:variant>
        <vt:i4>5</vt:i4>
      </vt:variant>
      <vt:variant>
        <vt:lpwstr>http://bm2.genes.nig.ac.jp/RGM2/R_current/doc/html/search/SearchObject.html?heights</vt:lpwstr>
      </vt:variant>
      <vt:variant>
        <vt:lpwstr/>
      </vt:variant>
      <vt:variant>
        <vt:i4>5570613</vt:i4>
      </vt:variant>
      <vt:variant>
        <vt:i4>462</vt:i4>
      </vt:variant>
      <vt:variant>
        <vt:i4>0</vt:i4>
      </vt:variant>
      <vt:variant>
        <vt:i4>5</vt:i4>
      </vt:variant>
      <vt:variant>
        <vt:lpwstr>http://bm2.genes.nig.ac.jp/RGM2/R_current/doc/html/search/SearchObject.html?galton</vt:lpwstr>
      </vt:variant>
      <vt:variant>
        <vt:lpwstr/>
      </vt:variant>
      <vt:variant>
        <vt:i4>131127</vt:i4>
      </vt:variant>
      <vt:variant>
        <vt:i4>459</vt:i4>
      </vt:variant>
      <vt:variant>
        <vt:i4>0</vt:i4>
      </vt:variant>
      <vt:variant>
        <vt:i4>5</vt:i4>
      </vt:variant>
      <vt:variant>
        <vt:lpwstr>http://bm2.genes.nig.ac.jp/RGM2/R_current/doc/html/search/SearchObject.html?sat.act</vt:lpwstr>
      </vt:variant>
      <vt:variant>
        <vt:lpwstr/>
      </vt:variant>
      <vt:variant>
        <vt:i4>6094908</vt:i4>
      </vt:variant>
      <vt:variant>
        <vt:i4>456</vt:i4>
      </vt:variant>
      <vt:variant>
        <vt:i4>0</vt:i4>
      </vt:variant>
      <vt:variant>
        <vt:i4>5</vt:i4>
      </vt:variant>
      <vt:variant>
        <vt:lpwstr>http://bm2.genes.nig.ac.jp/RGM2/R_current/doc/html/search/SearchObject.html?msq</vt:lpwstr>
      </vt:variant>
      <vt:variant>
        <vt:lpwstr/>
      </vt:variant>
      <vt:variant>
        <vt:i4>4587572</vt:i4>
      </vt:variant>
      <vt:variant>
        <vt:i4>453</vt:i4>
      </vt:variant>
      <vt:variant>
        <vt:i4>0</vt:i4>
      </vt:variant>
      <vt:variant>
        <vt:i4>5</vt:i4>
      </vt:variant>
      <vt:variant>
        <vt:lpwstr>http://bm2.genes.nig.ac.jp/RGM2/R_current/doc/html/search/SearchObject.html?iqitems</vt:lpwstr>
      </vt:variant>
      <vt:variant>
        <vt:lpwstr/>
      </vt:variant>
      <vt:variant>
        <vt:i4>1441855</vt:i4>
      </vt:variant>
      <vt:variant>
        <vt:i4>450</vt:i4>
      </vt:variant>
      <vt:variant>
        <vt:i4>0</vt:i4>
      </vt:variant>
      <vt:variant>
        <vt:i4>5</vt:i4>
      </vt:variant>
      <vt:variant>
        <vt:lpwstr>http://bm2.genes.nig.ac.jp/RGM2/R_current/doc/html/search/SearchObject.html?epi.bfi</vt:lpwstr>
      </vt:variant>
      <vt:variant>
        <vt:lpwstr/>
      </vt:variant>
      <vt:variant>
        <vt:i4>6094883</vt:i4>
      </vt:variant>
      <vt:variant>
        <vt:i4>447</vt:i4>
      </vt:variant>
      <vt:variant>
        <vt:i4>0</vt:i4>
      </vt:variant>
      <vt:variant>
        <vt:i4>5</vt:i4>
      </vt:variant>
      <vt:variant>
        <vt:lpwstr>http://bm2.genes.nig.ac.jp/RGM2/R_current/doc/html/search/SearchObject.html?cities</vt:lpwstr>
      </vt:variant>
      <vt:variant>
        <vt:lpwstr/>
      </vt:variant>
      <vt:variant>
        <vt:i4>2097241</vt:i4>
      </vt:variant>
      <vt:variant>
        <vt:i4>444</vt:i4>
      </vt:variant>
      <vt:variant>
        <vt:i4>0</vt:i4>
      </vt:variant>
      <vt:variant>
        <vt:i4>5</vt:i4>
      </vt:variant>
      <vt:variant>
        <vt:lpwstr>http://bm2.genes.nig.ac.jp/RGM2/R_current/doc/html/search/SearchObject.html?bifactor</vt:lpwstr>
      </vt:variant>
      <vt:variant>
        <vt:lpwstr/>
      </vt:variant>
      <vt:variant>
        <vt:i4>4718643</vt:i4>
      </vt:variant>
      <vt:variant>
        <vt:i4>441</vt:i4>
      </vt:variant>
      <vt:variant>
        <vt:i4>0</vt:i4>
      </vt:variant>
      <vt:variant>
        <vt:i4>5</vt:i4>
      </vt:variant>
      <vt:variant>
        <vt:lpwstr>http://bm2.genes.nig.ac.jp/RGM2/R_current/doc/html/search/SearchObject.html?bfi</vt:lpwstr>
      </vt:variant>
      <vt:variant>
        <vt:lpwstr/>
      </vt:variant>
      <vt:variant>
        <vt:i4>4784247</vt:i4>
      </vt:variant>
      <vt:variant>
        <vt:i4>438</vt:i4>
      </vt:variant>
      <vt:variant>
        <vt:i4>0</vt:i4>
      </vt:variant>
      <vt:variant>
        <vt:i4>5</vt:i4>
      </vt:variant>
      <vt:variant>
        <vt:lpwstr>http://zoonek2.free.fr/UNIX/48_R/03.html</vt:lpwstr>
      </vt:variant>
      <vt:variant>
        <vt:lpwstr/>
      </vt:variant>
      <vt:variant>
        <vt:i4>1048631</vt:i4>
      </vt:variant>
      <vt:variant>
        <vt:i4>431</vt:i4>
      </vt:variant>
      <vt:variant>
        <vt:i4>0</vt:i4>
      </vt:variant>
      <vt:variant>
        <vt:i4>5</vt:i4>
      </vt:variant>
      <vt:variant>
        <vt:lpwstr/>
      </vt:variant>
      <vt:variant>
        <vt:lpwstr>_Toc251767221</vt:lpwstr>
      </vt:variant>
      <vt:variant>
        <vt:i4>1048631</vt:i4>
      </vt:variant>
      <vt:variant>
        <vt:i4>425</vt:i4>
      </vt:variant>
      <vt:variant>
        <vt:i4>0</vt:i4>
      </vt:variant>
      <vt:variant>
        <vt:i4>5</vt:i4>
      </vt:variant>
      <vt:variant>
        <vt:lpwstr/>
      </vt:variant>
      <vt:variant>
        <vt:lpwstr>_Toc251767220</vt:lpwstr>
      </vt:variant>
      <vt:variant>
        <vt:i4>1245239</vt:i4>
      </vt:variant>
      <vt:variant>
        <vt:i4>419</vt:i4>
      </vt:variant>
      <vt:variant>
        <vt:i4>0</vt:i4>
      </vt:variant>
      <vt:variant>
        <vt:i4>5</vt:i4>
      </vt:variant>
      <vt:variant>
        <vt:lpwstr/>
      </vt:variant>
      <vt:variant>
        <vt:lpwstr>_Toc251767219</vt:lpwstr>
      </vt:variant>
      <vt:variant>
        <vt:i4>1245239</vt:i4>
      </vt:variant>
      <vt:variant>
        <vt:i4>413</vt:i4>
      </vt:variant>
      <vt:variant>
        <vt:i4>0</vt:i4>
      </vt:variant>
      <vt:variant>
        <vt:i4>5</vt:i4>
      </vt:variant>
      <vt:variant>
        <vt:lpwstr/>
      </vt:variant>
      <vt:variant>
        <vt:lpwstr>_Toc251767218</vt:lpwstr>
      </vt:variant>
      <vt:variant>
        <vt:i4>1245239</vt:i4>
      </vt:variant>
      <vt:variant>
        <vt:i4>407</vt:i4>
      </vt:variant>
      <vt:variant>
        <vt:i4>0</vt:i4>
      </vt:variant>
      <vt:variant>
        <vt:i4>5</vt:i4>
      </vt:variant>
      <vt:variant>
        <vt:lpwstr/>
      </vt:variant>
      <vt:variant>
        <vt:lpwstr>_Toc251767217</vt:lpwstr>
      </vt:variant>
      <vt:variant>
        <vt:i4>1245239</vt:i4>
      </vt:variant>
      <vt:variant>
        <vt:i4>401</vt:i4>
      </vt:variant>
      <vt:variant>
        <vt:i4>0</vt:i4>
      </vt:variant>
      <vt:variant>
        <vt:i4>5</vt:i4>
      </vt:variant>
      <vt:variant>
        <vt:lpwstr/>
      </vt:variant>
      <vt:variant>
        <vt:lpwstr>_Toc251767216</vt:lpwstr>
      </vt:variant>
      <vt:variant>
        <vt:i4>1245239</vt:i4>
      </vt:variant>
      <vt:variant>
        <vt:i4>395</vt:i4>
      </vt:variant>
      <vt:variant>
        <vt:i4>0</vt:i4>
      </vt:variant>
      <vt:variant>
        <vt:i4>5</vt:i4>
      </vt:variant>
      <vt:variant>
        <vt:lpwstr/>
      </vt:variant>
      <vt:variant>
        <vt:lpwstr>_Toc251767215</vt:lpwstr>
      </vt:variant>
      <vt:variant>
        <vt:i4>1245239</vt:i4>
      </vt:variant>
      <vt:variant>
        <vt:i4>389</vt:i4>
      </vt:variant>
      <vt:variant>
        <vt:i4>0</vt:i4>
      </vt:variant>
      <vt:variant>
        <vt:i4>5</vt:i4>
      </vt:variant>
      <vt:variant>
        <vt:lpwstr/>
      </vt:variant>
      <vt:variant>
        <vt:lpwstr>_Toc251767214</vt:lpwstr>
      </vt:variant>
      <vt:variant>
        <vt:i4>1245239</vt:i4>
      </vt:variant>
      <vt:variant>
        <vt:i4>383</vt:i4>
      </vt:variant>
      <vt:variant>
        <vt:i4>0</vt:i4>
      </vt:variant>
      <vt:variant>
        <vt:i4>5</vt:i4>
      </vt:variant>
      <vt:variant>
        <vt:lpwstr/>
      </vt:variant>
      <vt:variant>
        <vt:lpwstr>_Toc251767213</vt:lpwstr>
      </vt:variant>
      <vt:variant>
        <vt:i4>1245239</vt:i4>
      </vt:variant>
      <vt:variant>
        <vt:i4>377</vt:i4>
      </vt:variant>
      <vt:variant>
        <vt:i4>0</vt:i4>
      </vt:variant>
      <vt:variant>
        <vt:i4>5</vt:i4>
      </vt:variant>
      <vt:variant>
        <vt:lpwstr/>
      </vt:variant>
      <vt:variant>
        <vt:lpwstr>_Toc251767212</vt:lpwstr>
      </vt:variant>
      <vt:variant>
        <vt:i4>1245239</vt:i4>
      </vt:variant>
      <vt:variant>
        <vt:i4>371</vt:i4>
      </vt:variant>
      <vt:variant>
        <vt:i4>0</vt:i4>
      </vt:variant>
      <vt:variant>
        <vt:i4>5</vt:i4>
      </vt:variant>
      <vt:variant>
        <vt:lpwstr/>
      </vt:variant>
      <vt:variant>
        <vt:lpwstr>_Toc251767211</vt:lpwstr>
      </vt:variant>
      <vt:variant>
        <vt:i4>1245239</vt:i4>
      </vt:variant>
      <vt:variant>
        <vt:i4>365</vt:i4>
      </vt:variant>
      <vt:variant>
        <vt:i4>0</vt:i4>
      </vt:variant>
      <vt:variant>
        <vt:i4>5</vt:i4>
      </vt:variant>
      <vt:variant>
        <vt:lpwstr/>
      </vt:variant>
      <vt:variant>
        <vt:lpwstr>_Toc251767210</vt:lpwstr>
      </vt:variant>
      <vt:variant>
        <vt:i4>1179703</vt:i4>
      </vt:variant>
      <vt:variant>
        <vt:i4>359</vt:i4>
      </vt:variant>
      <vt:variant>
        <vt:i4>0</vt:i4>
      </vt:variant>
      <vt:variant>
        <vt:i4>5</vt:i4>
      </vt:variant>
      <vt:variant>
        <vt:lpwstr/>
      </vt:variant>
      <vt:variant>
        <vt:lpwstr>_Toc251767209</vt:lpwstr>
      </vt:variant>
      <vt:variant>
        <vt:i4>1179703</vt:i4>
      </vt:variant>
      <vt:variant>
        <vt:i4>353</vt:i4>
      </vt:variant>
      <vt:variant>
        <vt:i4>0</vt:i4>
      </vt:variant>
      <vt:variant>
        <vt:i4>5</vt:i4>
      </vt:variant>
      <vt:variant>
        <vt:lpwstr/>
      </vt:variant>
      <vt:variant>
        <vt:lpwstr>_Toc251767208</vt:lpwstr>
      </vt:variant>
      <vt:variant>
        <vt:i4>1179703</vt:i4>
      </vt:variant>
      <vt:variant>
        <vt:i4>347</vt:i4>
      </vt:variant>
      <vt:variant>
        <vt:i4>0</vt:i4>
      </vt:variant>
      <vt:variant>
        <vt:i4>5</vt:i4>
      </vt:variant>
      <vt:variant>
        <vt:lpwstr/>
      </vt:variant>
      <vt:variant>
        <vt:lpwstr>_Toc251767207</vt:lpwstr>
      </vt:variant>
      <vt:variant>
        <vt:i4>1179703</vt:i4>
      </vt:variant>
      <vt:variant>
        <vt:i4>341</vt:i4>
      </vt:variant>
      <vt:variant>
        <vt:i4>0</vt:i4>
      </vt:variant>
      <vt:variant>
        <vt:i4>5</vt:i4>
      </vt:variant>
      <vt:variant>
        <vt:lpwstr/>
      </vt:variant>
      <vt:variant>
        <vt:lpwstr>_Toc251767206</vt:lpwstr>
      </vt:variant>
      <vt:variant>
        <vt:i4>1179703</vt:i4>
      </vt:variant>
      <vt:variant>
        <vt:i4>335</vt:i4>
      </vt:variant>
      <vt:variant>
        <vt:i4>0</vt:i4>
      </vt:variant>
      <vt:variant>
        <vt:i4>5</vt:i4>
      </vt:variant>
      <vt:variant>
        <vt:lpwstr/>
      </vt:variant>
      <vt:variant>
        <vt:lpwstr>_Toc251767205</vt:lpwstr>
      </vt:variant>
      <vt:variant>
        <vt:i4>1179703</vt:i4>
      </vt:variant>
      <vt:variant>
        <vt:i4>329</vt:i4>
      </vt:variant>
      <vt:variant>
        <vt:i4>0</vt:i4>
      </vt:variant>
      <vt:variant>
        <vt:i4>5</vt:i4>
      </vt:variant>
      <vt:variant>
        <vt:lpwstr/>
      </vt:variant>
      <vt:variant>
        <vt:lpwstr>_Toc251767204</vt:lpwstr>
      </vt:variant>
      <vt:variant>
        <vt:i4>1179703</vt:i4>
      </vt:variant>
      <vt:variant>
        <vt:i4>323</vt:i4>
      </vt:variant>
      <vt:variant>
        <vt:i4>0</vt:i4>
      </vt:variant>
      <vt:variant>
        <vt:i4>5</vt:i4>
      </vt:variant>
      <vt:variant>
        <vt:lpwstr/>
      </vt:variant>
      <vt:variant>
        <vt:lpwstr>_Toc251767203</vt:lpwstr>
      </vt:variant>
      <vt:variant>
        <vt:i4>1179703</vt:i4>
      </vt:variant>
      <vt:variant>
        <vt:i4>317</vt:i4>
      </vt:variant>
      <vt:variant>
        <vt:i4>0</vt:i4>
      </vt:variant>
      <vt:variant>
        <vt:i4>5</vt:i4>
      </vt:variant>
      <vt:variant>
        <vt:lpwstr/>
      </vt:variant>
      <vt:variant>
        <vt:lpwstr>_Toc251767202</vt:lpwstr>
      </vt:variant>
      <vt:variant>
        <vt:i4>1179703</vt:i4>
      </vt:variant>
      <vt:variant>
        <vt:i4>311</vt:i4>
      </vt:variant>
      <vt:variant>
        <vt:i4>0</vt:i4>
      </vt:variant>
      <vt:variant>
        <vt:i4>5</vt:i4>
      </vt:variant>
      <vt:variant>
        <vt:lpwstr/>
      </vt:variant>
      <vt:variant>
        <vt:lpwstr>_Toc251767201</vt:lpwstr>
      </vt:variant>
      <vt:variant>
        <vt:i4>1179703</vt:i4>
      </vt:variant>
      <vt:variant>
        <vt:i4>305</vt:i4>
      </vt:variant>
      <vt:variant>
        <vt:i4>0</vt:i4>
      </vt:variant>
      <vt:variant>
        <vt:i4>5</vt:i4>
      </vt:variant>
      <vt:variant>
        <vt:lpwstr/>
      </vt:variant>
      <vt:variant>
        <vt:lpwstr>_Toc251767200</vt:lpwstr>
      </vt:variant>
      <vt:variant>
        <vt:i4>1769524</vt:i4>
      </vt:variant>
      <vt:variant>
        <vt:i4>299</vt:i4>
      </vt:variant>
      <vt:variant>
        <vt:i4>0</vt:i4>
      </vt:variant>
      <vt:variant>
        <vt:i4>5</vt:i4>
      </vt:variant>
      <vt:variant>
        <vt:lpwstr/>
      </vt:variant>
      <vt:variant>
        <vt:lpwstr>_Toc251767199</vt:lpwstr>
      </vt:variant>
      <vt:variant>
        <vt:i4>1769524</vt:i4>
      </vt:variant>
      <vt:variant>
        <vt:i4>293</vt:i4>
      </vt:variant>
      <vt:variant>
        <vt:i4>0</vt:i4>
      </vt:variant>
      <vt:variant>
        <vt:i4>5</vt:i4>
      </vt:variant>
      <vt:variant>
        <vt:lpwstr/>
      </vt:variant>
      <vt:variant>
        <vt:lpwstr>_Toc251767198</vt:lpwstr>
      </vt:variant>
      <vt:variant>
        <vt:i4>1769524</vt:i4>
      </vt:variant>
      <vt:variant>
        <vt:i4>287</vt:i4>
      </vt:variant>
      <vt:variant>
        <vt:i4>0</vt:i4>
      </vt:variant>
      <vt:variant>
        <vt:i4>5</vt:i4>
      </vt:variant>
      <vt:variant>
        <vt:lpwstr/>
      </vt:variant>
      <vt:variant>
        <vt:lpwstr>_Toc251767197</vt:lpwstr>
      </vt:variant>
      <vt:variant>
        <vt:i4>1769524</vt:i4>
      </vt:variant>
      <vt:variant>
        <vt:i4>281</vt:i4>
      </vt:variant>
      <vt:variant>
        <vt:i4>0</vt:i4>
      </vt:variant>
      <vt:variant>
        <vt:i4>5</vt:i4>
      </vt:variant>
      <vt:variant>
        <vt:lpwstr/>
      </vt:variant>
      <vt:variant>
        <vt:lpwstr>_Toc251767196</vt:lpwstr>
      </vt:variant>
      <vt:variant>
        <vt:i4>1769524</vt:i4>
      </vt:variant>
      <vt:variant>
        <vt:i4>275</vt:i4>
      </vt:variant>
      <vt:variant>
        <vt:i4>0</vt:i4>
      </vt:variant>
      <vt:variant>
        <vt:i4>5</vt:i4>
      </vt:variant>
      <vt:variant>
        <vt:lpwstr/>
      </vt:variant>
      <vt:variant>
        <vt:lpwstr>_Toc251767195</vt:lpwstr>
      </vt:variant>
      <vt:variant>
        <vt:i4>1769524</vt:i4>
      </vt:variant>
      <vt:variant>
        <vt:i4>269</vt:i4>
      </vt:variant>
      <vt:variant>
        <vt:i4>0</vt:i4>
      </vt:variant>
      <vt:variant>
        <vt:i4>5</vt:i4>
      </vt:variant>
      <vt:variant>
        <vt:lpwstr/>
      </vt:variant>
      <vt:variant>
        <vt:lpwstr>_Toc251767194</vt:lpwstr>
      </vt:variant>
      <vt:variant>
        <vt:i4>1769524</vt:i4>
      </vt:variant>
      <vt:variant>
        <vt:i4>263</vt:i4>
      </vt:variant>
      <vt:variant>
        <vt:i4>0</vt:i4>
      </vt:variant>
      <vt:variant>
        <vt:i4>5</vt:i4>
      </vt:variant>
      <vt:variant>
        <vt:lpwstr/>
      </vt:variant>
      <vt:variant>
        <vt:lpwstr>_Toc251767193</vt:lpwstr>
      </vt:variant>
      <vt:variant>
        <vt:i4>1769524</vt:i4>
      </vt:variant>
      <vt:variant>
        <vt:i4>257</vt:i4>
      </vt:variant>
      <vt:variant>
        <vt:i4>0</vt:i4>
      </vt:variant>
      <vt:variant>
        <vt:i4>5</vt:i4>
      </vt:variant>
      <vt:variant>
        <vt:lpwstr/>
      </vt:variant>
      <vt:variant>
        <vt:lpwstr>_Toc251767192</vt:lpwstr>
      </vt:variant>
      <vt:variant>
        <vt:i4>1769524</vt:i4>
      </vt:variant>
      <vt:variant>
        <vt:i4>251</vt:i4>
      </vt:variant>
      <vt:variant>
        <vt:i4>0</vt:i4>
      </vt:variant>
      <vt:variant>
        <vt:i4>5</vt:i4>
      </vt:variant>
      <vt:variant>
        <vt:lpwstr/>
      </vt:variant>
      <vt:variant>
        <vt:lpwstr>_Toc251767191</vt:lpwstr>
      </vt:variant>
      <vt:variant>
        <vt:i4>1769524</vt:i4>
      </vt:variant>
      <vt:variant>
        <vt:i4>245</vt:i4>
      </vt:variant>
      <vt:variant>
        <vt:i4>0</vt:i4>
      </vt:variant>
      <vt:variant>
        <vt:i4>5</vt:i4>
      </vt:variant>
      <vt:variant>
        <vt:lpwstr/>
      </vt:variant>
      <vt:variant>
        <vt:lpwstr>_Toc251767190</vt:lpwstr>
      </vt:variant>
      <vt:variant>
        <vt:i4>1703988</vt:i4>
      </vt:variant>
      <vt:variant>
        <vt:i4>239</vt:i4>
      </vt:variant>
      <vt:variant>
        <vt:i4>0</vt:i4>
      </vt:variant>
      <vt:variant>
        <vt:i4>5</vt:i4>
      </vt:variant>
      <vt:variant>
        <vt:lpwstr/>
      </vt:variant>
      <vt:variant>
        <vt:lpwstr>_Toc251767189</vt:lpwstr>
      </vt:variant>
      <vt:variant>
        <vt:i4>1703988</vt:i4>
      </vt:variant>
      <vt:variant>
        <vt:i4>233</vt:i4>
      </vt:variant>
      <vt:variant>
        <vt:i4>0</vt:i4>
      </vt:variant>
      <vt:variant>
        <vt:i4>5</vt:i4>
      </vt:variant>
      <vt:variant>
        <vt:lpwstr/>
      </vt:variant>
      <vt:variant>
        <vt:lpwstr>_Toc251767188</vt:lpwstr>
      </vt:variant>
      <vt:variant>
        <vt:i4>1703988</vt:i4>
      </vt:variant>
      <vt:variant>
        <vt:i4>227</vt:i4>
      </vt:variant>
      <vt:variant>
        <vt:i4>0</vt:i4>
      </vt:variant>
      <vt:variant>
        <vt:i4>5</vt:i4>
      </vt:variant>
      <vt:variant>
        <vt:lpwstr/>
      </vt:variant>
      <vt:variant>
        <vt:lpwstr>_Toc251767187</vt:lpwstr>
      </vt:variant>
      <vt:variant>
        <vt:i4>1703988</vt:i4>
      </vt:variant>
      <vt:variant>
        <vt:i4>221</vt:i4>
      </vt:variant>
      <vt:variant>
        <vt:i4>0</vt:i4>
      </vt:variant>
      <vt:variant>
        <vt:i4>5</vt:i4>
      </vt:variant>
      <vt:variant>
        <vt:lpwstr/>
      </vt:variant>
      <vt:variant>
        <vt:lpwstr>_Toc251767186</vt:lpwstr>
      </vt:variant>
      <vt:variant>
        <vt:i4>1703988</vt:i4>
      </vt:variant>
      <vt:variant>
        <vt:i4>215</vt:i4>
      </vt:variant>
      <vt:variant>
        <vt:i4>0</vt:i4>
      </vt:variant>
      <vt:variant>
        <vt:i4>5</vt:i4>
      </vt:variant>
      <vt:variant>
        <vt:lpwstr/>
      </vt:variant>
      <vt:variant>
        <vt:lpwstr>_Toc251767185</vt:lpwstr>
      </vt:variant>
      <vt:variant>
        <vt:i4>1703988</vt:i4>
      </vt:variant>
      <vt:variant>
        <vt:i4>209</vt:i4>
      </vt:variant>
      <vt:variant>
        <vt:i4>0</vt:i4>
      </vt:variant>
      <vt:variant>
        <vt:i4>5</vt:i4>
      </vt:variant>
      <vt:variant>
        <vt:lpwstr/>
      </vt:variant>
      <vt:variant>
        <vt:lpwstr>_Toc251767184</vt:lpwstr>
      </vt:variant>
      <vt:variant>
        <vt:i4>1703988</vt:i4>
      </vt:variant>
      <vt:variant>
        <vt:i4>203</vt:i4>
      </vt:variant>
      <vt:variant>
        <vt:i4>0</vt:i4>
      </vt:variant>
      <vt:variant>
        <vt:i4>5</vt:i4>
      </vt:variant>
      <vt:variant>
        <vt:lpwstr/>
      </vt:variant>
      <vt:variant>
        <vt:lpwstr>_Toc251767183</vt:lpwstr>
      </vt:variant>
      <vt:variant>
        <vt:i4>1703988</vt:i4>
      </vt:variant>
      <vt:variant>
        <vt:i4>197</vt:i4>
      </vt:variant>
      <vt:variant>
        <vt:i4>0</vt:i4>
      </vt:variant>
      <vt:variant>
        <vt:i4>5</vt:i4>
      </vt:variant>
      <vt:variant>
        <vt:lpwstr/>
      </vt:variant>
      <vt:variant>
        <vt:lpwstr>_Toc251767182</vt:lpwstr>
      </vt:variant>
      <vt:variant>
        <vt:i4>1703988</vt:i4>
      </vt:variant>
      <vt:variant>
        <vt:i4>191</vt:i4>
      </vt:variant>
      <vt:variant>
        <vt:i4>0</vt:i4>
      </vt:variant>
      <vt:variant>
        <vt:i4>5</vt:i4>
      </vt:variant>
      <vt:variant>
        <vt:lpwstr/>
      </vt:variant>
      <vt:variant>
        <vt:lpwstr>_Toc251767181</vt:lpwstr>
      </vt:variant>
      <vt:variant>
        <vt:i4>1703988</vt:i4>
      </vt:variant>
      <vt:variant>
        <vt:i4>185</vt:i4>
      </vt:variant>
      <vt:variant>
        <vt:i4>0</vt:i4>
      </vt:variant>
      <vt:variant>
        <vt:i4>5</vt:i4>
      </vt:variant>
      <vt:variant>
        <vt:lpwstr/>
      </vt:variant>
      <vt:variant>
        <vt:lpwstr>_Toc251767180</vt:lpwstr>
      </vt:variant>
      <vt:variant>
        <vt:i4>1376308</vt:i4>
      </vt:variant>
      <vt:variant>
        <vt:i4>179</vt:i4>
      </vt:variant>
      <vt:variant>
        <vt:i4>0</vt:i4>
      </vt:variant>
      <vt:variant>
        <vt:i4>5</vt:i4>
      </vt:variant>
      <vt:variant>
        <vt:lpwstr/>
      </vt:variant>
      <vt:variant>
        <vt:lpwstr>_Toc251767179</vt:lpwstr>
      </vt:variant>
      <vt:variant>
        <vt:i4>1376308</vt:i4>
      </vt:variant>
      <vt:variant>
        <vt:i4>173</vt:i4>
      </vt:variant>
      <vt:variant>
        <vt:i4>0</vt:i4>
      </vt:variant>
      <vt:variant>
        <vt:i4>5</vt:i4>
      </vt:variant>
      <vt:variant>
        <vt:lpwstr/>
      </vt:variant>
      <vt:variant>
        <vt:lpwstr>_Toc251767178</vt:lpwstr>
      </vt:variant>
      <vt:variant>
        <vt:i4>1376308</vt:i4>
      </vt:variant>
      <vt:variant>
        <vt:i4>167</vt:i4>
      </vt:variant>
      <vt:variant>
        <vt:i4>0</vt:i4>
      </vt:variant>
      <vt:variant>
        <vt:i4>5</vt:i4>
      </vt:variant>
      <vt:variant>
        <vt:lpwstr/>
      </vt:variant>
      <vt:variant>
        <vt:lpwstr>_Toc251767177</vt:lpwstr>
      </vt:variant>
      <vt:variant>
        <vt:i4>1376308</vt:i4>
      </vt:variant>
      <vt:variant>
        <vt:i4>161</vt:i4>
      </vt:variant>
      <vt:variant>
        <vt:i4>0</vt:i4>
      </vt:variant>
      <vt:variant>
        <vt:i4>5</vt:i4>
      </vt:variant>
      <vt:variant>
        <vt:lpwstr/>
      </vt:variant>
      <vt:variant>
        <vt:lpwstr>_Toc251767176</vt:lpwstr>
      </vt:variant>
      <vt:variant>
        <vt:i4>1376308</vt:i4>
      </vt:variant>
      <vt:variant>
        <vt:i4>155</vt:i4>
      </vt:variant>
      <vt:variant>
        <vt:i4>0</vt:i4>
      </vt:variant>
      <vt:variant>
        <vt:i4>5</vt:i4>
      </vt:variant>
      <vt:variant>
        <vt:lpwstr/>
      </vt:variant>
      <vt:variant>
        <vt:lpwstr>_Toc251767175</vt:lpwstr>
      </vt:variant>
      <vt:variant>
        <vt:i4>1376308</vt:i4>
      </vt:variant>
      <vt:variant>
        <vt:i4>149</vt:i4>
      </vt:variant>
      <vt:variant>
        <vt:i4>0</vt:i4>
      </vt:variant>
      <vt:variant>
        <vt:i4>5</vt:i4>
      </vt:variant>
      <vt:variant>
        <vt:lpwstr/>
      </vt:variant>
      <vt:variant>
        <vt:lpwstr>_Toc251767174</vt:lpwstr>
      </vt:variant>
      <vt:variant>
        <vt:i4>1376308</vt:i4>
      </vt:variant>
      <vt:variant>
        <vt:i4>143</vt:i4>
      </vt:variant>
      <vt:variant>
        <vt:i4>0</vt:i4>
      </vt:variant>
      <vt:variant>
        <vt:i4>5</vt:i4>
      </vt:variant>
      <vt:variant>
        <vt:lpwstr/>
      </vt:variant>
      <vt:variant>
        <vt:lpwstr>_Toc251767173</vt:lpwstr>
      </vt:variant>
      <vt:variant>
        <vt:i4>1376308</vt:i4>
      </vt:variant>
      <vt:variant>
        <vt:i4>137</vt:i4>
      </vt:variant>
      <vt:variant>
        <vt:i4>0</vt:i4>
      </vt:variant>
      <vt:variant>
        <vt:i4>5</vt:i4>
      </vt:variant>
      <vt:variant>
        <vt:lpwstr/>
      </vt:variant>
      <vt:variant>
        <vt:lpwstr>_Toc251767172</vt:lpwstr>
      </vt:variant>
      <vt:variant>
        <vt:i4>1376308</vt:i4>
      </vt:variant>
      <vt:variant>
        <vt:i4>131</vt:i4>
      </vt:variant>
      <vt:variant>
        <vt:i4>0</vt:i4>
      </vt:variant>
      <vt:variant>
        <vt:i4>5</vt:i4>
      </vt:variant>
      <vt:variant>
        <vt:lpwstr/>
      </vt:variant>
      <vt:variant>
        <vt:lpwstr>_Toc251767171</vt:lpwstr>
      </vt:variant>
      <vt:variant>
        <vt:i4>1376308</vt:i4>
      </vt:variant>
      <vt:variant>
        <vt:i4>125</vt:i4>
      </vt:variant>
      <vt:variant>
        <vt:i4>0</vt:i4>
      </vt:variant>
      <vt:variant>
        <vt:i4>5</vt:i4>
      </vt:variant>
      <vt:variant>
        <vt:lpwstr/>
      </vt:variant>
      <vt:variant>
        <vt:lpwstr>_Toc251767170</vt:lpwstr>
      </vt:variant>
      <vt:variant>
        <vt:i4>1310772</vt:i4>
      </vt:variant>
      <vt:variant>
        <vt:i4>119</vt:i4>
      </vt:variant>
      <vt:variant>
        <vt:i4>0</vt:i4>
      </vt:variant>
      <vt:variant>
        <vt:i4>5</vt:i4>
      </vt:variant>
      <vt:variant>
        <vt:lpwstr/>
      </vt:variant>
      <vt:variant>
        <vt:lpwstr>_Toc251767169</vt:lpwstr>
      </vt:variant>
      <vt:variant>
        <vt:i4>1310772</vt:i4>
      </vt:variant>
      <vt:variant>
        <vt:i4>113</vt:i4>
      </vt:variant>
      <vt:variant>
        <vt:i4>0</vt:i4>
      </vt:variant>
      <vt:variant>
        <vt:i4>5</vt:i4>
      </vt:variant>
      <vt:variant>
        <vt:lpwstr/>
      </vt:variant>
      <vt:variant>
        <vt:lpwstr>_Toc251767168</vt:lpwstr>
      </vt:variant>
      <vt:variant>
        <vt:i4>1310772</vt:i4>
      </vt:variant>
      <vt:variant>
        <vt:i4>107</vt:i4>
      </vt:variant>
      <vt:variant>
        <vt:i4>0</vt:i4>
      </vt:variant>
      <vt:variant>
        <vt:i4>5</vt:i4>
      </vt:variant>
      <vt:variant>
        <vt:lpwstr/>
      </vt:variant>
      <vt:variant>
        <vt:lpwstr>_Toc251767167</vt:lpwstr>
      </vt:variant>
      <vt:variant>
        <vt:i4>1310772</vt:i4>
      </vt:variant>
      <vt:variant>
        <vt:i4>101</vt:i4>
      </vt:variant>
      <vt:variant>
        <vt:i4>0</vt:i4>
      </vt:variant>
      <vt:variant>
        <vt:i4>5</vt:i4>
      </vt:variant>
      <vt:variant>
        <vt:lpwstr/>
      </vt:variant>
      <vt:variant>
        <vt:lpwstr>_Toc251767166</vt:lpwstr>
      </vt:variant>
      <vt:variant>
        <vt:i4>1310772</vt:i4>
      </vt:variant>
      <vt:variant>
        <vt:i4>95</vt:i4>
      </vt:variant>
      <vt:variant>
        <vt:i4>0</vt:i4>
      </vt:variant>
      <vt:variant>
        <vt:i4>5</vt:i4>
      </vt:variant>
      <vt:variant>
        <vt:lpwstr/>
      </vt:variant>
      <vt:variant>
        <vt:lpwstr>_Toc251767165</vt:lpwstr>
      </vt:variant>
      <vt:variant>
        <vt:i4>1310772</vt:i4>
      </vt:variant>
      <vt:variant>
        <vt:i4>89</vt:i4>
      </vt:variant>
      <vt:variant>
        <vt:i4>0</vt:i4>
      </vt:variant>
      <vt:variant>
        <vt:i4>5</vt:i4>
      </vt:variant>
      <vt:variant>
        <vt:lpwstr/>
      </vt:variant>
      <vt:variant>
        <vt:lpwstr>_Toc251767164</vt:lpwstr>
      </vt:variant>
      <vt:variant>
        <vt:i4>1310772</vt:i4>
      </vt:variant>
      <vt:variant>
        <vt:i4>83</vt:i4>
      </vt:variant>
      <vt:variant>
        <vt:i4>0</vt:i4>
      </vt:variant>
      <vt:variant>
        <vt:i4>5</vt:i4>
      </vt:variant>
      <vt:variant>
        <vt:lpwstr/>
      </vt:variant>
      <vt:variant>
        <vt:lpwstr>_Toc251767163</vt:lpwstr>
      </vt:variant>
      <vt:variant>
        <vt:i4>1310772</vt:i4>
      </vt:variant>
      <vt:variant>
        <vt:i4>77</vt:i4>
      </vt:variant>
      <vt:variant>
        <vt:i4>0</vt:i4>
      </vt:variant>
      <vt:variant>
        <vt:i4>5</vt:i4>
      </vt:variant>
      <vt:variant>
        <vt:lpwstr/>
      </vt:variant>
      <vt:variant>
        <vt:lpwstr>_Toc251767162</vt:lpwstr>
      </vt:variant>
      <vt:variant>
        <vt:i4>1310772</vt:i4>
      </vt:variant>
      <vt:variant>
        <vt:i4>71</vt:i4>
      </vt:variant>
      <vt:variant>
        <vt:i4>0</vt:i4>
      </vt:variant>
      <vt:variant>
        <vt:i4>5</vt:i4>
      </vt:variant>
      <vt:variant>
        <vt:lpwstr/>
      </vt:variant>
      <vt:variant>
        <vt:lpwstr>_Toc251767161</vt:lpwstr>
      </vt:variant>
      <vt:variant>
        <vt:i4>1310772</vt:i4>
      </vt:variant>
      <vt:variant>
        <vt:i4>65</vt:i4>
      </vt:variant>
      <vt:variant>
        <vt:i4>0</vt:i4>
      </vt:variant>
      <vt:variant>
        <vt:i4>5</vt:i4>
      </vt:variant>
      <vt:variant>
        <vt:lpwstr/>
      </vt:variant>
      <vt:variant>
        <vt:lpwstr>_Toc251767160</vt:lpwstr>
      </vt:variant>
      <vt:variant>
        <vt:i4>1507380</vt:i4>
      </vt:variant>
      <vt:variant>
        <vt:i4>59</vt:i4>
      </vt:variant>
      <vt:variant>
        <vt:i4>0</vt:i4>
      </vt:variant>
      <vt:variant>
        <vt:i4>5</vt:i4>
      </vt:variant>
      <vt:variant>
        <vt:lpwstr/>
      </vt:variant>
      <vt:variant>
        <vt:lpwstr>_Toc251767159</vt:lpwstr>
      </vt:variant>
      <vt:variant>
        <vt:i4>1507380</vt:i4>
      </vt:variant>
      <vt:variant>
        <vt:i4>53</vt:i4>
      </vt:variant>
      <vt:variant>
        <vt:i4>0</vt:i4>
      </vt:variant>
      <vt:variant>
        <vt:i4>5</vt:i4>
      </vt:variant>
      <vt:variant>
        <vt:lpwstr/>
      </vt:variant>
      <vt:variant>
        <vt:lpwstr>_Toc251767158</vt:lpwstr>
      </vt:variant>
      <vt:variant>
        <vt:i4>1507380</vt:i4>
      </vt:variant>
      <vt:variant>
        <vt:i4>47</vt:i4>
      </vt:variant>
      <vt:variant>
        <vt:i4>0</vt:i4>
      </vt:variant>
      <vt:variant>
        <vt:i4>5</vt:i4>
      </vt:variant>
      <vt:variant>
        <vt:lpwstr/>
      </vt:variant>
      <vt:variant>
        <vt:lpwstr>_Toc251767157</vt:lpwstr>
      </vt:variant>
      <vt:variant>
        <vt:i4>1507380</vt:i4>
      </vt:variant>
      <vt:variant>
        <vt:i4>41</vt:i4>
      </vt:variant>
      <vt:variant>
        <vt:i4>0</vt:i4>
      </vt:variant>
      <vt:variant>
        <vt:i4>5</vt:i4>
      </vt:variant>
      <vt:variant>
        <vt:lpwstr/>
      </vt:variant>
      <vt:variant>
        <vt:lpwstr>_Toc251767156</vt:lpwstr>
      </vt:variant>
      <vt:variant>
        <vt:i4>1507380</vt:i4>
      </vt:variant>
      <vt:variant>
        <vt:i4>35</vt:i4>
      </vt:variant>
      <vt:variant>
        <vt:i4>0</vt:i4>
      </vt:variant>
      <vt:variant>
        <vt:i4>5</vt:i4>
      </vt:variant>
      <vt:variant>
        <vt:lpwstr/>
      </vt:variant>
      <vt:variant>
        <vt:lpwstr>_Toc251767155</vt:lpwstr>
      </vt:variant>
      <vt:variant>
        <vt:i4>1507380</vt:i4>
      </vt:variant>
      <vt:variant>
        <vt:i4>29</vt:i4>
      </vt:variant>
      <vt:variant>
        <vt:i4>0</vt:i4>
      </vt:variant>
      <vt:variant>
        <vt:i4>5</vt:i4>
      </vt:variant>
      <vt:variant>
        <vt:lpwstr/>
      </vt:variant>
      <vt:variant>
        <vt:lpwstr>_Toc251767154</vt:lpwstr>
      </vt:variant>
      <vt:variant>
        <vt:i4>1507380</vt:i4>
      </vt:variant>
      <vt:variant>
        <vt:i4>23</vt:i4>
      </vt:variant>
      <vt:variant>
        <vt:i4>0</vt:i4>
      </vt:variant>
      <vt:variant>
        <vt:i4>5</vt:i4>
      </vt:variant>
      <vt:variant>
        <vt:lpwstr/>
      </vt:variant>
      <vt:variant>
        <vt:lpwstr>_Toc251767153</vt:lpwstr>
      </vt:variant>
      <vt:variant>
        <vt:i4>1507380</vt:i4>
      </vt:variant>
      <vt:variant>
        <vt:i4>17</vt:i4>
      </vt:variant>
      <vt:variant>
        <vt:i4>0</vt:i4>
      </vt:variant>
      <vt:variant>
        <vt:i4>5</vt:i4>
      </vt:variant>
      <vt:variant>
        <vt:lpwstr/>
      </vt:variant>
      <vt:variant>
        <vt:lpwstr>_Toc251767152</vt:lpwstr>
      </vt:variant>
      <vt:variant>
        <vt:i4>1507380</vt:i4>
      </vt:variant>
      <vt:variant>
        <vt:i4>11</vt:i4>
      </vt:variant>
      <vt:variant>
        <vt:i4>0</vt:i4>
      </vt:variant>
      <vt:variant>
        <vt:i4>5</vt:i4>
      </vt:variant>
      <vt:variant>
        <vt:lpwstr/>
      </vt:variant>
      <vt:variant>
        <vt:lpwstr>_Toc251767151</vt:lpwstr>
      </vt:variant>
      <vt:variant>
        <vt:i4>6553705</vt:i4>
      </vt:variant>
      <vt:variant>
        <vt:i4>6</vt:i4>
      </vt:variant>
      <vt:variant>
        <vt:i4>0</vt:i4>
      </vt:variant>
      <vt:variant>
        <vt:i4>5</vt:i4>
      </vt:variant>
      <vt:variant>
        <vt:lpwstr/>
      </vt:variant>
      <vt:variant>
        <vt:lpwstr>Inhaltsverzeichnis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Holgonaut</dc:creator>
  <cp:lastModifiedBy>Holger Steinmetz</cp:lastModifiedBy>
  <cp:revision>33</cp:revision>
  <cp:lastPrinted>2011-06-07T08:17:00Z</cp:lastPrinted>
  <dcterms:created xsi:type="dcterms:W3CDTF">2022-12-28T07:43:00Z</dcterms:created>
  <dcterms:modified xsi:type="dcterms:W3CDTF">2024-05-01T06:48:00Z</dcterms:modified>
</cp:coreProperties>
</file>